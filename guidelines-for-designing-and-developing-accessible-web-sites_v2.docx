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92340141"/>
    <w:bookmarkStart w:id="1" w:name="_Toc404766599"/>
    <w:bookmarkStart w:id="2" w:name="_Toc445611262"/>
    <w:bookmarkStart w:id="3" w:name="_Toc426970132"/>
    <w:bookmarkStart w:id="4" w:name="_Toc448129589"/>
    <w:bookmarkStart w:id="5" w:name="_Toc74996578"/>
    <w:p w:rsidR="005B39ED" w:rsidRPr="00926F2C" w:rsidRDefault="005B39ED" w:rsidP="002D53FD">
      <w:r w:rsidRPr="00926F2C">
        <w:object w:dxaOrig="10657" w:dyaOrig="430">
          <v:shape id="_x0000_i1031" type="#_x0000_t75" style="width:458.25pt;height:18.75pt" o:ole="" fillcolor="window">
            <v:imagedata r:id="rId7" o:title=""/>
          </v:shape>
          <o:OLEObject Type="Embed" ProgID="StaticMetafile" ShapeID="_x0000_i1031" DrawAspect="Content" ObjectID="_1231055474" r:id="rId8"/>
        </w:object>
      </w:r>
    </w:p>
    <w:p w:rsidR="005B39ED" w:rsidRPr="00926F2C" w:rsidRDefault="005B39ED" w:rsidP="002D53FD"/>
    <w:p w:rsidR="005B39ED" w:rsidRPr="00926F2C" w:rsidRDefault="005B39ED" w:rsidP="002D53FD"/>
    <w:p w:rsidR="005B39ED" w:rsidRPr="00926F2C" w:rsidRDefault="005B39ED" w:rsidP="002D53FD"/>
    <w:p w:rsidR="005B39ED" w:rsidRPr="00926F2C" w:rsidRDefault="005B39ED" w:rsidP="002D53FD"/>
    <w:p w:rsidR="005B39ED" w:rsidRPr="008A7746" w:rsidRDefault="005B39ED" w:rsidP="003F654A">
      <w:pPr>
        <w:jc w:val="both"/>
        <w:rPr>
          <w:rFonts w:cs="Times New Roman"/>
          <w:b/>
          <w:color w:val="666699"/>
          <w:sz w:val="44"/>
          <w:szCs w:val="44"/>
        </w:rPr>
      </w:pPr>
      <w:bookmarkStart w:id="6" w:name="OLE_LINK1"/>
      <w:bookmarkStart w:id="7" w:name="OLE_LINK2"/>
      <w:r w:rsidRPr="008A7746">
        <w:rPr>
          <w:rFonts w:cs="Times New Roman"/>
          <w:b/>
          <w:color w:val="666699"/>
          <w:sz w:val="44"/>
          <w:szCs w:val="44"/>
        </w:rPr>
        <w:t>Guide</w:t>
      </w:r>
      <w:r>
        <w:rPr>
          <w:rFonts w:cs="Times New Roman"/>
          <w:b/>
          <w:color w:val="666699"/>
          <w:sz w:val="44"/>
          <w:szCs w:val="44"/>
        </w:rPr>
        <w:t>lines</w:t>
      </w:r>
      <w:r w:rsidRPr="008A7746">
        <w:rPr>
          <w:rFonts w:cs="Times New Roman"/>
          <w:b/>
          <w:color w:val="666699"/>
          <w:sz w:val="44"/>
          <w:szCs w:val="44"/>
        </w:rPr>
        <w:t xml:space="preserve"> </w:t>
      </w:r>
      <w:r>
        <w:rPr>
          <w:rFonts w:cs="Times New Roman"/>
          <w:b/>
          <w:color w:val="666699"/>
          <w:sz w:val="44"/>
          <w:szCs w:val="44"/>
        </w:rPr>
        <w:t>for</w:t>
      </w:r>
      <w:r w:rsidRPr="008A7746">
        <w:rPr>
          <w:rFonts w:cs="Times New Roman"/>
          <w:b/>
          <w:color w:val="666699"/>
          <w:sz w:val="44"/>
          <w:szCs w:val="44"/>
        </w:rPr>
        <w:t xml:space="preserve"> </w:t>
      </w:r>
      <w:r>
        <w:rPr>
          <w:rFonts w:cs="Times New Roman"/>
          <w:b/>
          <w:color w:val="666699"/>
          <w:sz w:val="44"/>
          <w:szCs w:val="44"/>
        </w:rPr>
        <w:t>D</w:t>
      </w:r>
      <w:r w:rsidRPr="008A7746">
        <w:rPr>
          <w:rFonts w:cs="Times New Roman"/>
          <w:b/>
          <w:color w:val="666699"/>
          <w:sz w:val="44"/>
          <w:szCs w:val="44"/>
        </w:rPr>
        <w:t>esign</w:t>
      </w:r>
      <w:r>
        <w:rPr>
          <w:rFonts w:cs="Times New Roman"/>
          <w:b/>
          <w:color w:val="666699"/>
          <w:sz w:val="44"/>
          <w:szCs w:val="44"/>
        </w:rPr>
        <w:t>ing</w:t>
      </w:r>
      <w:r w:rsidRPr="008A7746">
        <w:rPr>
          <w:rFonts w:cs="Times New Roman"/>
          <w:b/>
          <w:color w:val="666699"/>
          <w:sz w:val="44"/>
          <w:szCs w:val="44"/>
        </w:rPr>
        <w:t xml:space="preserve"> and </w:t>
      </w:r>
      <w:r>
        <w:rPr>
          <w:rFonts w:cs="Times New Roman"/>
          <w:b/>
          <w:color w:val="666699"/>
          <w:sz w:val="44"/>
          <w:szCs w:val="44"/>
        </w:rPr>
        <w:t>D</w:t>
      </w:r>
      <w:r w:rsidRPr="008A7746">
        <w:rPr>
          <w:rFonts w:cs="Times New Roman"/>
          <w:b/>
          <w:color w:val="666699"/>
          <w:sz w:val="44"/>
          <w:szCs w:val="44"/>
        </w:rPr>
        <w:t>evelop</w:t>
      </w:r>
      <w:r>
        <w:rPr>
          <w:rFonts w:cs="Times New Roman"/>
          <w:b/>
          <w:color w:val="666699"/>
          <w:sz w:val="44"/>
          <w:szCs w:val="44"/>
        </w:rPr>
        <w:t>ing</w:t>
      </w:r>
      <w:r w:rsidRPr="008A7746">
        <w:rPr>
          <w:rFonts w:cs="Times New Roman"/>
          <w:b/>
          <w:color w:val="666699"/>
          <w:sz w:val="44"/>
          <w:szCs w:val="44"/>
        </w:rPr>
        <w:t xml:space="preserve"> </w:t>
      </w:r>
      <w:r>
        <w:rPr>
          <w:rFonts w:cs="Times New Roman"/>
          <w:b/>
          <w:color w:val="666699"/>
          <w:sz w:val="44"/>
          <w:szCs w:val="44"/>
        </w:rPr>
        <w:t>A</w:t>
      </w:r>
      <w:r w:rsidRPr="008A7746">
        <w:rPr>
          <w:rFonts w:cs="Times New Roman"/>
          <w:b/>
          <w:color w:val="666699"/>
          <w:sz w:val="44"/>
          <w:szCs w:val="44"/>
        </w:rPr>
        <w:t xml:space="preserve">ccessible Web </w:t>
      </w:r>
      <w:r>
        <w:rPr>
          <w:rFonts w:cs="Times New Roman"/>
          <w:b/>
          <w:color w:val="666699"/>
          <w:sz w:val="44"/>
          <w:szCs w:val="44"/>
        </w:rPr>
        <w:t>S</w:t>
      </w:r>
      <w:r w:rsidRPr="008A7746">
        <w:rPr>
          <w:rFonts w:cs="Times New Roman"/>
          <w:b/>
          <w:color w:val="666699"/>
          <w:sz w:val="44"/>
          <w:szCs w:val="44"/>
        </w:rPr>
        <w:t xml:space="preserve">ites by </w:t>
      </w:r>
      <w:r>
        <w:rPr>
          <w:rFonts w:cs="Times New Roman"/>
          <w:b/>
          <w:color w:val="666699"/>
          <w:sz w:val="44"/>
          <w:szCs w:val="44"/>
        </w:rPr>
        <w:t>U</w:t>
      </w:r>
      <w:r w:rsidRPr="008A7746">
        <w:rPr>
          <w:rFonts w:cs="Times New Roman"/>
          <w:b/>
          <w:color w:val="666699"/>
          <w:sz w:val="44"/>
          <w:szCs w:val="44"/>
        </w:rPr>
        <w:t xml:space="preserve">sing Microsoft </w:t>
      </w:r>
      <w:r>
        <w:rPr>
          <w:rFonts w:cs="Times New Roman"/>
          <w:b/>
          <w:color w:val="666699"/>
          <w:sz w:val="44"/>
          <w:szCs w:val="44"/>
        </w:rPr>
        <w:t>S</w:t>
      </w:r>
      <w:r w:rsidRPr="008A7746">
        <w:rPr>
          <w:rFonts w:cs="Times New Roman"/>
          <w:b/>
          <w:color w:val="666699"/>
          <w:sz w:val="44"/>
          <w:szCs w:val="44"/>
        </w:rPr>
        <w:t>olutions</w:t>
      </w:r>
      <w:bookmarkEnd w:id="6"/>
      <w:bookmarkEnd w:id="7"/>
    </w:p>
    <w:p w:rsidR="005B39ED" w:rsidRPr="00926F2C" w:rsidRDefault="005B39ED" w:rsidP="002D53FD"/>
    <w:p w:rsidR="005B39ED" w:rsidRPr="00926F2C" w:rsidRDefault="005B39ED" w:rsidP="002D53FD">
      <w:r w:rsidRPr="00926F2C">
        <w:t xml:space="preserve">Version </w:t>
      </w:r>
      <w:r>
        <w:t>2.0</w:t>
      </w:r>
    </w:p>
    <w:p w:rsidR="005B39ED" w:rsidRPr="00926F2C" w:rsidRDefault="005B39ED" w:rsidP="002D53FD">
      <w:r w:rsidRPr="00926F2C">
        <w:t xml:space="preserve">Published: </w:t>
      </w:r>
      <w:r>
        <w:t>January</w:t>
      </w:r>
      <w:r w:rsidRPr="00926F2C">
        <w:t xml:space="preserve"> 200</w:t>
      </w:r>
      <w:bookmarkStart w:id="8" w:name="_Toc405101926"/>
      <w:bookmarkStart w:id="9" w:name="_Toc405160191"/>
      <w:bookmarkStart w:id="10" w:name="_Toc405182947"/>
      <w:bookmarkStart w:id="11" w:name="_Toc405187883"/>
      <w:bookmarkStart w:id="12" w:name="_Toc405190495"/>
      <w:r>
        <w:t>7</w:t>
      </w:r>
    </w:p>
    <w:p w:rsidR="005B39ED" w:rsidRPr="00926F2C" w:rsidRDefault="005B39ED" w:rsidP="002D53FD"/>
    <w:p w:rsidR="005B39ED" w:rsidRPr="00926F2C" w:rsidRDefault="005B39ED" w:rsidP="002D53FD">
      <w:pPr>
        <w:rPr>
          <w:b/>
          <w:bCs/>
        </w:rPr>
      </w:pPr>
      <w:r w:rsidRPr="00926F2C">
        <w:t>Copyright</w:t>
      </w:r>
    </w:p>
    <w:p w:rsidR="005B39ED" w:rsidRPr="00926F2C" w:rsidRDefault="005B39ED" w:rsidP="002D53FD">
      <w:r w:rsidRPr="00926F2C">
        <w:t>© 200</w:t>
      </w:r>
      <w:r>
        <w:t>7</w:t>
      </w:r>
      <w:r w:rsidRPr="00926F2C">
        <w:t xml:space="preserve"> </w:t>
      </w:r>
      <w:hyperlink r:id="rId9" w:history="1">
        <w:r w:rsidRPr="00926F2C">
          <w:rPr>
            <w:rStyle w:val="Hyperlink"/>
          </w:rPr>
          <w:t>Microsoft Corporation</w:t>
        </w:r>
      </w:hyperlink>
      <w:r w:rsidRPr="00926F2C">
        <w:t>. All rights reserved.</w:t>
      </w:r>
    </w:p>
    <w:p w:rsidR="005B39ED" w:rsidRPr="00926F2C" w:rsidRDefault="005B39ED" w:rsidP="002D53FD">
      <w:r w:rsidRPr="00926F2C">
        <w:tab/>
      </w:r>
    </w:p>
    <w:p w:rsidR="005B39ED" w:rsidRPr="00926F2C" w:rsidRDefault="005B39ED" w:rsidP="002D53FD"/>
    <w:p w:rsidR="005B39ED" w:rsidRPr="00926F2C" w:rsidRDefault="005B39ED" w:rsidP="002D53FD"/>
    <w:p w:rsidR="005B39ED" w:rsidRPr="00926F2C" w:rsidRDefault="005B39ED" w:rsidP="008A7746">
      <w:pPr>
        <w:pStyle w:val="AbstractTitle"/>
        <w:keepNext w:val="0"/>
        <w:pBdr>
          <w:top w:val="single" w:sz="4" w:space="1" w:color="333399"/>
        </w:pBdr>
      </w:pPr>
      <w:r w:rsidRPr="008A7746">
        <w:rPr>
          <w:color w:val="333399"/>
        </w:rPr>
        <w:t>Summary</w:t>
      </w:r>
    </w:p>
    <w:p w:rsidR="005B39ED" w:rsidRPr="00926F2C" w:rsidRDefault="005B39ED" w:rsidP="003F654A">
      <w:pPr>
        <w:jc w:val="both"/>
      </w:pPr>
      <w:r>
        <w:t>This w</w:t>
      </w:r>
      <w:r w:rsidRPr="00926F2C">
        <w:t xml:space="preserve">hite </w:t>
      </w:r>
      <w:r>
        <w:t>paper</w:t>
      </w:r>
      <w:r w:rsidRPr="00926F2C">
        <w:t xml:space="preserve"> is intended to help readers better understand the issues involved in </w:t>
      </w:r>
      <w:r>
        <w:t>making Web sites accessible to people with disabilities</w:t>
      </w:r>
      <w:r w:rsidRPr="006D73B7">
        <w:t>, a legal obligation</w:t>
      </w:r>
      <w:r w:rsidRPr="00ED294F">
        <w:t xml:space="preserve"> </w:t>
      </w:r>
      <w:r>
        <w:t>that</w:t>
      </w:r>
      <w:r w:rsidRPr="00ED294F">
        <w:t xml:space="preserve"> </w:t>
      </w:r>
      <w:r>
        <w:t>also</w:t>
      </w:r>
      <w:r w:rsidRPr="00ED294F">
        <w:t xml:space="preserve"> benefit</w:t>
      </w:r>
      <w:r>
        <w:t>s</w:t>
      </w:r>
      <w:r w:rsidRPr="00ED294F">
        <w:t xml:space="preserve"> all </w:t>
      </w:r>
      <w:r>
        <w:t>users</w:t>
      </w:r>
      <w:r w:rsidRPr="00ED294F">
        <w:t xml:space="preserve"> of the </w:t>
      </w:r>
      <w:r>
        <w:t>Web</w:t>
      </w:r>
      <w:r w:rsidRPr="00ED294F">
        <w:t xml:space="preserve">. We will deal with the </w:t>
      </w:r>
      <w:r w:rsidRPr="00E1207F">
        <w:t>current issues in accessibility, as</w:t>
      </w:r>
      <w:r w:rsidRPr="00926F2C">
        <w:t xml:space="preserve"> well as the various initiatives, norms</w:t>
      </w:r>
      <w:r>
        <w:t>,</w:t>
      </w:r>
      <w:r w:rsidRPr="00926F2C">
        <w:t xml:space="preserve"> and standards implemented with respect to </w:t>
      </w:r>
      <w:r>
        <w:t>Web</w:t>
      </w:r>
      <w:r w:rsidRPr="00926F2C">
        <w:t>-enabled applications</w:t>
      </w:r>
      <w:r w:rsidRPr="00CE3880">
        <w:t>. In this regard, we will examine using Microsoft products and technologies to design and develop Web sites that comply with accessibility guidelines</w:t>
      </w:r>
      <w:r w:rsidRPr="00926F2C">
        <w:t xml:space="preserve">. </w:t>
      </w:r>
    </w:p>
    <w:p w:rsidR="005B39ED" w:rsidRPr="00C93568" w:rsidRDefault="005B39ED" w:rsidP="003F654A">
      <w:pPr>
        <w:jc w:val="both"/>
      </w:pPr>
      <w:r w:rsidRPr="00926F2C">
        <w:t xml:space="preserve">More specifically, this document </w:t>
      </w:r>
      <w:r>
        <w:t>describes</w:t>
      </w:r>
      <w:r w:rsidRPr="00926F2C">
        <w:t xml:space="preserve"> a set of guidelines</w:t>
      </w:r>
      <w:r>
        <w:t xml:space="preserve"> that</w:t>
      </w:r>
      <w:r w:rsidRPr="00926F2C">
        <w:t xml:space="preserve"> enabl</w:t>
      </w:r>
      <w:r>
        <w:t>e</w:t>
      </w:r>
      <w:r w:rsidRPr="00926F2C">
        <w:t xml:space="preserve"> you to produce accessible </w:t>
      </w:r>
      <w:r>
        <w:t>Web</w:t>
      </w:r>
      <w:r w:rsidRPr="00926F2C">
        <w:t xml:space="preserve"> sites </w:t>
      </w:r>
      <w:r>
        <w:t xml:space="preserve">by </w:t>
      </w:r>
      <w:r w:rsidRPr="00926F2C">
        <w:t xml:space="preserve">using </w:t>
      </w:r>
      <w:r>
        <w:t xml:space="preserve">the new Microsoft Office SharePoint Server (MOSS) 2007 technologies as part of Microsoft Office system 2007 or previous solutions such as </w:t>
      </w:r>
      <w:r w:rsidRPr="00926F2C">
        <w:t xml:space="preserve">Content Management Server 2002 and SharePoint 2003 technologies. It defines </w:t>
      </w:r>
      <w:r>
        <w:t>the</w:t>
      </w:r>
      <w:r w:rsidRPr="00926F2C">
        <w:t xml:space="preserve"> extent</w:t>
      </w:r>
      <w:r>
        <w:t xml:space="preserve"> to which</w:t>
      </w:r>
      <w:r w:rsidRPr="00926F2C">
        <w:t xml:space="preserve"> these technologies offer the best possible compliance with, as a minimum, </w:t>
      </w:r>
      <w:r>
        <w:t>the priority 1 checkpoints of Web Content Accessibility Guidelines (WCAG) 1.0.</w:t>
      </w:r>
      <w:r w:rsidRPr="00C93568">
        <w:t xml:space="preserve"> </w:t>
      </w:r>
    </w:p>
    <w:p w:rsidR="005B39ED" w:rsidRPr="00926F2C" w:rsidRDefault="005B39ED" w:rsidP="008A7746">
      <w:pPr>
        <w:pStyle w:val="AbstractTitle"/>
        <w:keepNext w:val="0"/>
        <w:pBdr>
          <w:top w:val="single" w:sz="4" w:space="1" w:color="333399"/>
        </w:pBdr>
      </w:pPr>
      <w:r w:rsidRPr="008A7746">
        <w:rPr>
          <w:color w:val="333399"/>
        </w:rPr>
        <w:t>Status</w:t>
      </w:r>
    </w:p>
    <w:p w:rsidR="005B39ED" w:rsidRPr="00926F2C" w:rsidRDefault="005B39ED" w:rsidP="003F654A">
      <w:pPr>
        <w:jc w:val="both"/>
      </w:pPr>
      <w:r w:rsidRPr="00926F2C">
        <w:t xml:space="preserve">This document </w:t>
      </w:r>
      <w:r>
        <w:t>is</w:t>
      </w:r>
      <w:r w:rsidRPr="00926F2C">
        <w:t xml:space="preserve"> the </w:t>
      </w:r>
      <w:r>
        <w:t>second</w:t>
      </w:r>
      <w:r w:rsidRPr="00926F2C">
        <w:t xml:space="preserve"> release of the technical white </w:t>
      </w:r>
      <w:r>
        <w:t>paper</w:t>
      </w:r>
      <w:r w:rsidRPr="00926F2C">
        <w:t xml:space="preserve"> on the accessibility of </w:t>
      </w:r>
      <w:r>
        <w:t>Web</w:t>
      </w:r>
      <w:r w:rsidRPr="00926F2C">
        <w:t xml:space="preserve"> sites</w:t>
      </w:r>
      <w:r>
        <w:t xml:space="preserve"> that are</w:t>
      </w:r>
      <w:r w:rsidRPr="00926F2C">
        <w:t xml:space="preserve"> based on Microsoft solutions; it reference</w:t>
      </w:r>
      <w:r>
        <w:t>s</w:t>
      </w:r>
      <w:r w:rsidRPr="00926F2C">
        <w:t xml:space="preserve"> the standards that were available at the </w:t>
      </w:r>
      <w:r>
        <w:t>date</w:t>
      </w:r>
      <w:r w:rsidRPr="00926F2C">
        <w:t xml:space="preserve"> of publication and the features available in </w:t>
      </w:r>
      <w:r>
        <w:t>current</w:t>
      </w:r>
      <w:r w:rsidRPr="00926F2C">
        <w:t xml:space="preserve"> versions of the above-mentioned products and technologies at the date of publication. This document </w:t>
      </w:r>
      <w:r>
        <w:t>will be</w:t>
      </w:r>
      <w:r w:rsidRPr="00926F2C">
        <w:t xml:space="preserve"> updated as required based on product modifications.</w:t>
      </w:r>
    </w:p>
    <w:p w:rsidR="005B39ED" w:rsidRPr="00926F2C" w:rsidRDefault="005B39ED" w:rsidP="008A7746">
      <w:pPr>
        <w:jc w:val="right"/>
        <w:sectPr w:rsidR="005B39ED" w:rsidRPr="00926F2C" w:rsidSect="009B3A49">
          <w:pgSz w:w="11909" w:h="16834" w:code="9"/>
          <w:pgMar w:top="1417" w:right="1417" w:bottom="1417" w:left="1417" w:header="720" w:footer="720" w:gutter="0"/>
          <w:cols w:space="720"/>
        </w:sectPr>
      </w:pPr>
      <w:hyperlink r:id="rId10" w:tooltip="Logo Microsoft Accessibility Technology for Everyone" w:history="1">
        <w:r>
          <w:rPr>
            <w:noProof/>
          </w:rPr>
          <w:pict>
            <v:shape id="Picture 82" o:spid="_x0000_i1032" type="#_x0000_t75" alt="Logo Microsoft Accessibility Technology for Everyone" href="http://www.microsoft.com/en" title="Logo Microsoft Accessibility Technology for Everyone" style="width:118.5pt;height:37.5pt;visibility:visible" o:button="t">
              <v:fill o:detectmouseclick="t"/>
              <v:imagedata r:id="rId11" o:title=""/>
            </v:shape>
          </w:pict>
        </w:r>
      </w:hyperlink>
    </w:p>
    <w:p w:rsidR="005B39ED" w:rsidRPr="00926F2C" w:rsidRDefault="005B39ED" w:rsidP="00BB56B3">
      <w:pPr>
        <w:pStyle w:val="Legalese-Space"/>
        <w:rPr>
          <w:lang w:val="en-US"/>
        </w:rPr>
      </w:pPr>
      <w:r w:rsidRPr="00926F2C">
        <w:rPr>
          <w:lang w:val="en-US"/>
        </w:rPr>
        <w:t>© 200</w:t>
      </w:r>
      <w:r>
        <w:rPr>
          <w:lang w:val="en-US"/>
        </w:rPr>
        <w:t>7</w:t>
      </w:r>
      <w:r w:rsidRPr="00926F2C">
        <w:rPr>
          <w:lang w:val="en-US"/>
        </w:rPr>
        <w:t xml:space="preserve"> Microsoft Corporation. All rights reserved.</w:t>
      </w:r>
    </w:p>
    <w:p w:rsidR="005B39ED" w:rsidRPr="00926F2C" w:rsidRDefault="005B39ED" w:rsidP="002D53FD">
      <w:pPr>
        <w:pStyle w:val="Legalese"/>
      </w:pPr>
      <w:r w:rsidRPr="00926F2C">
        <w:t>The information contained in this document represents the current point of view of Microsoft Corporation concerning the subjects dealt with at the date of publication. Given that Microsoft must adapt to ever-changing market conditions, any and all information contained herein should not be construed in any way as a commitment on the part of Microsoft. Microsoft makes no guarantee as to the accuracy of the contents of this work with respect to any changes or developments occurring after the date of publication.</w:t>
      </w:r>
    </w:p>
    <w:p w:rsidR="005B39ED" w:rsidRPr="00926F2C" w:rsidRDefault="005B39ED" w:rsidP="002D53FD">
      <w:pPr>
        <w:pStyle w:val="Legalese"/>
      </w:pPr>
      <w:r w:rsidRPr="00926F2C">
        <w:t>MICROSOFT PROVIDES NO EXPLICIT OR IMPLICIT WARRANTY OF ANY KIND IN THIS DOCUMENT.</w:t>
      </w:r>
    </w:p>
    <w:p w:rsidR="005B39ED" w:rsidRPr="00926F2C" w:rsidRDefault="005B39ED" w:rsidP="002D53FD">
      <w:pPr>
        <w:pStyle w:val="Legalese"/>
      </w:pPr>
      <w:r w:rsidRPr="00926F2C">
        <w:t>The names of products or companies cited in this document may be trademarks of their respective owners.</w:t>
      </w:r>
    </w:p>
    <w:p w:rsidR="005B39ED" w:rsidRPr="00926F2C" w:rsidRDefault="005B39ED" w:rsidP="002D53FD">
      <w:pPr>
        <w:pStyle w:val="Legalese"/>
      </w:pPr>
      <w:r w:rsidRPr="00926F2C">
        <w:t xml:space="preserve">Microsoft Corporation • </w:t>
      </w:r>
      <w:smartTag w:uri="urn:schemas-microsoft-com:office:smarttags" w:element="address">
        <w:smartTag w:uri="urn:schemas-microsoft-com:office:smarttags" w:element="Street">
          <w:r w:rsidRPr="00926F2C">
            <w:t>One Microsoft Way</w:t>
          </w:r>
        </w:smartTag>
      </w:smartTag>
      <w:r w:rsidRPr="00926F2C">
        <w:t xml:space="preserve"> • </w:t>
      </w:r>
      <w:smartTag w:uri="urn:schemas-microsoft-com:office:smarttags" w:element="City">
        <w:r w:rsidRPr="00926F2C">
          <w:t>Redmond</w:t>
        </w:r>
      </w:smartTag>
      <w:r w:rsidRPr="00926F2C">
        <w:t xml:space="preserve">, </w:t>
      </w:r>
      <w:smartTag w:uri="urn:schemas-microsoft-com:office:smarttags" w:element="State">
        <w:r w:rsidRPr="00926F2C">
          <w:t>WA</w:t>
        </w:r>
      </w:smartTag>
      <w:r w:rsidRPr="00926F2C">
        <w:t xml:space="preserve"> </w:t>
      </w:r>
      <w:smartTag w:uri="urn:schemas-microsoft-com:office:smarttags" w:element="PostalCode">
        <w:r w:rsidRPr="00926F2C">
          <w:t>98052-6399</w:t>
        </w:r>
      </w:smartTag>
      <w:r w:rsidRPr="00926F2C">
        <w:t xml:space="preserve"> • </w:t>
      </w:r>
      <w:smartTag w:uri="urn:schemas-microsoft-com:office:smarttags" w:element="country-region">
        <w:smartTag w:uri="urn:schemas-microsoft-com:office:smarttags" w:element="place">
          <w:r w:rsidRPr="00926F2C">
            <w:t>USA</w:t>
          </w:r>
        </w:smartTag>
      </w:smartTag>
    </w:p>
    <w:p w:rsidR="005B39ED" w:rsidRPr="00926F2C" w:rsidRDefault="005B39ED" w:rsidP="002D53FD"/>
    <w:p w:rsidR="005B39ED" w:rsidRPr="00926F2C" w:rsidRDefault="005B39ED" w:rsidP="002D53FD">
      <w:pPr>
        <w:sectPr w:rsidR="005B39ED" w:rsidRPr="00926F2C" w:rsidSect="009B3A49">
          <w:pgSz w:w="11907" w:h="16840" w:code="9"/>
          <w:pgMar w:top="1411" w:right="1699" w:bottom="1411" w:left="994" w:header="720" w:footer="720" w:gutter="0"/>
          <w:pgNumType w:start="1"/>
          <w:cols w:space="720"/>
        </w:sectPr>
      </w:pPr>
    </w:p>
    <w:p w:rsidR="005B39ED" w:rsidRPr="00E91DE4" w:rsidRDefault="005B39ED" w:rsidP="00E91DE4">
      <w:pPr>
        <w:keepNext w:val="0"/>
        <w:pBdr>
          <w:top w:val="single" w:sz="12" w:space="1" w:color="666699"/>
        </w:pBdr>
        <w:spacing w:line="600" w:lineRule="atLeast"/>
        <w:rPr>
          <w:rFonts w:cs="Times New Roman"/>
          <w:b/>
          <w:bCs/>
          <w:color w:val="666699"/>
          <w:sz w:val="32"/>
          <w:szCs w:val="32"/>
          <w:lang w:val="fr-FR"/>
        </w:rPr>
      </w:pPr>
      <w:r w:rsidRPr="00E91DE4">
        <w:rPr>
          <w:rFonts w:cs="Times New Roman"/>
          <w:b/>
          <w:bCs/>
          <w:color w:val="666699"/>
          <w:sz w:val="32"/>
          <w:szCs w:val="32"/>
          <w:lang w:val="fr-FR"/>
        </w:rPr>
        <w:t>Table of Contents</w:t>
      </w:r>
    </w:p>
    <w:p w:rsidR="005B39ED" w:rsidRPr="00926F2C" w:rsidRDefault="005B39ED" w:rsidP="002D53FD"/>
    <w:p w:rsidR="005B39ED" w:rsidRDefault="005B39ED">
      <w:pPr>
        <w:pStyle w:val="TOC1"/>
        <w:rPr>
          <w:rFonts w:ascii="Calibri" w:hAnsi="Calibri" w:cs="Times New Roman"/>
          <w:b w:val="0"/>
          <w:caps w:val="0"/>
          <w:noProof/>
          <w:sz w:val="22"/>
          <w:szCs w:val="22"/>
          <w:lang w:val="fr-FR" w:eastAsia="fr-FR"/>
        </w:rPr>
      </w:pPr>
      <w:r>
        <w:rPr>
          <w:bCs/>
        </w:rPr>
        <w:fldChar w:fldCharType="begin"/>
      </w:r>
      <w:r>
        <w:rPr>
          <w:bCs/>
        </w:rPr>
        <w:instrText xml:space="preserve"> TOC \o "1-2" \h \z \u </w:instrText>
      </w:r>
      <w:r>
        <w:rPr>
          <w:bCs/>
        </w:rPr>
        <w:fldChar w:fldCharType="separate"/>
      </w:r>
      <w:hyperlink w:anchor="_Toc155936352" w:history="1">
        <w:r w:rsidRPr="00F00D9D">
          <w:rPr>
            <w:rStyle w:val="Hyperlink"/>
            <w:noProof/>
          </w:rPr>
          <w:t>1.</w:t>
        </w:r>
        <w:r>
          <w:rPr>
            <w:rFonts w:ascii="Calibri" w:hAnsi="Calibri" w:cs="Times New Roman"/>
            <w:b w:val="0"/>
            <w:caps w:val="0"/>
            <w:noProof/>
            <w:sz w:val="22"/>
            <w:szCs w:val="22"/>
            <w:lang w:val="fr-FR" w:eastAsia="fr-FR"/>
          </w:rPr>
          <w:tab/>
        </w:r>
        <w:r w:rsidRPr="00F00D9D">
          <w:rPr>
            <w:rStyle w:val="Hyperlink"/>
            <w:noProof/>
          </w:rPr>
          <w:t>Introduction</w:t>
        </w:r>
        <w:r>
          <w:rPr>
            <w:noProof/>
            <w:webHidden/>
          </w:rPr>
          <w:tab/>
        </w:r>
        <w:r>
          <w:rPr>
            <w:noProof/>
            <w:webHidden/>
          </w:rPr>
          <w:fldChar w:fldCharType="begin"/>
        </w:r>
        <w:r>
          <w:rPr>
            <w:noProof/>
            <w:webHidden/>
          </w:rPr>
          <w:instrText xml:space="preserve"> PAGEREF _Toc155936352 \h </w:instrText>
        </w:r>
        <w:r>
          <w:rPr>
            <w:noProof/>
            <w:webHidden/>
          </w:rPr>
        </w:r>
        <w:r>
          <w:rPr>
            <w:noProof/>
            <w:webHidden/>
          </w:rPr>
          <w:fldChar w:fldCharType="separate"/>
        </w:r>
        <w:r>
          <w:rPr>
            <w:noProof/>
            <w:webHidden/>
          </w:rPr>
          <w:t>1</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53" w:history="1">
        <w:r w:rsidRPr="00F00D9D">
          <w:rPr>
            <w:rStyle w:val="Hyperlink"/>
            <w:noProof/>
          </w:rPr>
          <w:t>1.1</w:t>
        </w:r>
        <w:r>
          <w:rPr>
            <w:rFonts w:ascii="Calibri" w:hAnsi="Calibri" w:cs="Times New Roman"/>
            <w:smallCaps w:val="0"/>
            <w:noProof/>
            <w:sz w:val="22"/>
            <w:szCs w:val="22"/>
            <w:lang w:val="fr-FR" w:eastAsia="fr-FR"/>
          </w:rPr>
          <w:tab/>
        </w:r>
        <w:r w:rsidRPr="00F00D9D">
          <w:rPr>
            <w:rStyle w:val="Hyperlink"/>
            <w:noProof/>
          </w:rPr>
          <w:t>Defining eAccessibility</w:t>
        </w:r>
        <w:r>
          <w:rPr>
            <w:noProof/>
            <w:webHidden/>
          </w:rPr>
          <w:tab/>
        </w:r>
        <w:r>
          <w:rPr>
            <w:noProof/>
            <w:webHidden/>
          </w:rPr>
          <w:fldChar w:fldCharType="begin"/>
        </w:r>
        <w:r>
          <w:rPr>
            <w:noProof/>
            <w:webHidden/>
          </w:rPr>
          <w:instrText xml:space="preserve"> PAGEREF _Toc155936353 \h </w:instrText>
        </w:r>
        <w:r>
          <w:rPr>
            <w:noProof/>
            <w:webHidden/>
          </w:rPr>
        </w:r>
        <w:r>
          <w:rPr>
            <w:noProof/>
            <w:webHidden/>
          </w:rPr>
          <w:fldChar w:fldCharType="separate"/>
        </w:r>
        <w:r>
          <w:rPr>
            <w:noProof/>
            <w:webHidden/>
          </w:rPr>
          <w:t>3</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54" w:history="1">
        <w:r w:rsidRPr="00F00D9D">
          <w:rPr>
            <w:rStyle w:val="Hyperlink"/>
            <w:noProof/>
          </w:rPr>
          <w:t>1.2</w:t>
        </w:r>
        <w:r>
          <w:rPr>
            <w:rFonts w:ascii="Calibri" w:hAnsi="Calibri" w:cs="Times New Roman"/>
            <w:smallCaps w:val="0"/>
            <w:noProof/>
            <w:sz w:val="22"/>
            <w:szCs w:val="22"/>
            <w:lang w:val="fr-FR" w:eastAsia="fr-FR"/>
          </w:rPr>
          <w:tab/>
        </w:r>
        <w:r w:rsidRPr="00F00D9D">
          <w:rPr>
            <w:rStyle w:val="Hyperlink"/>
            <w:noProof/>
          </w:rPr>
          <w:t>Disabilities</w:t>
        </w:r>
        <w:r>
          <w:rPr>
            <w:noProof/>
            <w:webHidden/>
          </w:rPr>
          <w:tab/>
        </w:r>
        <w:r>
          <w:rPr>
            <w:noProof/>
            <w:webHidden/>
          </w:rPr>
          <w:fldChar w:fldCharType="begin"/>
        </w:r>
        <w:r>
          <w:rPr>
            <w:noProof/>
            <w:webHidden/>
          </w:rPr>
          <w:instrText xml:space="preserve"> PAGEREF _Toc155936354 \h </w:instrText>
        </w:r>
        <w:r>
          <w:rPr>
            <w:noProof/>
            <w:webHidden/>
          </w:rPr>
        </w:r>
        <w:r>
          <w:rPr>
            <w:noProof/>
            <w:webHidden/>
          </w:rPr>
          <w:fldChar w:fldCharType="separate"/>
        </w:r>
        <w:r>
          <w:rPr>
            <w:noProof/>
            <w:webHidden/>
          </w:rPr>
          <w:t>6</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55" w:history="1">
        <w:r w:rsidRPr="00F00D9D">
          <w:rPr>
            <w:rStyle w:val="Hyperlink"/>
            <w:noProof/>
          </w:rPr>
          <w:t>1.3</w:t>
        </w:r>
        <w:r>
          <w:rPr>
            <w:rFonts w:ascii="Calibri" w:hAnsi="Calibri" w:cs="Times New Roman"/>
            <w:smallCaps w:val="0"/>
            <w:noProof/>
            <w:sz w:val="22"/>
            <w:szCs w:val="22"/>
            <w:lang w:val="fr-FR" w:eastAsia="fr-FR"/>
          </w:rPr>
          <w:tab/>
        </w:r>
        <w:r w:rsidRPr="00F00D9D">
          <w:rPr>
            <w:rStyle w:val="Hyperlink"/>
            <w:noProof/>
          </w:rPr>
          <w:t>W3C recommendations</w:t>
        </w:r>
        <w:r>
          <w:rPr>
            <w:noProof/>
            <w:webHidden/>
          </w:rPr>
          <w:tab/>
        </w:r>
        <w:r>
          <w:rPr>
            <w:noProof/>
            <w:webHidden/>
          </w:rPr>
          <w:fldChar w:fldCharType="begin"/>
        </w:r>
        <w:r>
          <w:rPr>
            <w:noProof/>
            <w:webHidden/>
          </w:rPr>
          <w:instrText xml:space="preserve"> PAGEREF _Toc155936355 \h </w:instrText>
        </w:r>
        <w:r>
          <w:rPr>
            <w:noProof/>
            <w:webHidden/>
          </w:rPr>
        </w:r>
        <w:r>
          <w:rPr>
            <w:noProof/>
            <w:webHidden/>
          </w:rPr>
          <w:fldChar w:fldCharType="separate"/>
        </w:r>
        <w:r>
          <w:rPr>
            <w:noProof/>
            <w:webHidden/>
          </w:rPr>
          <w:t>9</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56" w:history="1">
        <w:r w:rsidRPr="00F00D9D">
          <w:rPr>
            <w:rStyle w:val="Hyperlink"/>
            <w:noProof/>
          </w:rPr>
          <w:t>1.4</w:t>
        </w:r>
        <w:r>
          <w:rPr>
            <w:rFonts w:ascii="Calibri" w:hAnsi="Calibri" w:cs="Times New Roman"/>
            <w:smallCaps w:val="0"/>
            <w:noProof/>
            <w:sz w:val="22"/>
            <w:szCs w:val="22"/>
            <w:lang w:val="fr-FR" w:eastAsia="fr-FR"/>
          </w:rPr>
          <w:tab/>
        </w:r>
        <w:r w:rsidRPr="00F00D9D">
          <w:rPr>
            <w:rStyle w:val="Hyperlink"/>
            <w:noProof/>
          </w:rPr>
          <w:t>EU Unified Web Evaluation Methodology (UWEM 1.0)</w:t>
        </w:r>
        <w:r>
          <w:rPr>
            <w:noProof/>
            <w:webHidden/>
          </w:rPr>
          <w:tab/>
        </w:r>
        <w:r>
          <w:rPr>
            <w:noProof/>
            <w:webHidden/>
          </w:rPr>
          <w:fldChar w:fldCharType="begin"/>
        </w:r>
        <w:r>
          <w:rPr>
            <w:noProof/>
            <w:webHidden/>
          </w:rPr>
          <w:instrText xml:space="preserve"> PAGEREF _Toc155936356 \h </w:instrText>
        </w:r>
        <w:r>
          <w:rPr>
            <w:noProof/>
            <w:webHidden/>
          </w:rPr>
        </w:r>
        <w:r>
          <w:rPr>
            <w:noProof/>
            <w:webHidden/>
          </w:rPr>
          <w:fldChar w:fldCharType="separate"/>
        </w:r>
        <w:r>
          <w:rPr>
            <w:noProof/>
            <w:webHidden/>
          </w:rPr>
          <w:t>12</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57" w:history="1">
        <w:r w:rsidRPr="00F00D9D">
          <w:rPr>
            <w:rStyle w:val="Hyperlink"/>
            <w:noProof/>
          </w:rPr>
          <w:t>1.5</w:t>
        </w:r>
        <w:r>
          <w:rPr>
            <w:rFonts w:ascii="Calibri" w:hAnsi="Calibri" w:cs="Times New Roman"/>
            <w:smallCaps w:val="0"/>
            <w:noProof/>
            <w:sz w:val="22"/>
            <w:szCs w:val="22"/>
            <w:lang w:val="fr-FR" w:eastAsia="fr-FR"/>
          </w:rPr>
          <w:tab/>
        </w:r>
        <w:r w:rsidRPr="00F00D9D">
          <w:rPr>
            <w:rStyle w:val="Hyperlink"/>
            <w:noProof/>
          </w:rPr>
          <w:t>Microsoft's commitments</w:t>
        </w:r>
        <w:r>
          <w:rPr>
            <w:noProof/>
            <w:webHidden/>
          </w:rPr>
          <w:tab/>
        </w:r>
        <w:r>
          <w:rPr>
            <w:noProof/>
            <w:webHidden/>
          </w:rPr>
          <w:fldChar w:fldCharType="begin"/>
        </w:r>
        <w:r>
          <w:rPr>
            <w:noProof/>
            <w:webHidden/>
          </w:rPr>
          <w:instrText xml:space="preserve"> PAGEREF _Toc155936357 \h </w:instrText>
        </w:r>
        <w:r>
          <w:rPr>
            <w:noProof/>
            <w:webHidden/>
          </w:rPr>
        </w:r>
        <w:r>
          <w:rPr>
            <w:noProof/>
            <w:webHidden/>
          </w:rPr>
          <w:fldChar w:fldCharType="separate"/>
        </w:r>
        <w:r>
          <w:rPr>
            <w:noProof/>
            <w:webHidden/>
          </w:rPr>
          <w:t>13</w:t>
        </w:r>
        <w:r>
          <w:rPr>
            <w:noProof/>
            <w:webHidden/>
          </w:rPr>
          <w:fldChar w:fldCharType="end"/>
        </w:r>
      </w:hyperlink>
    </w:p>
    <w:p w:rsidR="005B39ED" w:rsidRDefault="005B39ED">
      <w:pPr>
        <w:pStyle w:val="TOC1"/>
        <w:rPr>
          <w:rFonts w:ascii="Calibri" w:hAnsi="Calibri" w:cs="Times New Roman"/>
          <w:b w:val="0"/>
          <w:caps w:val="0"/>
          <w:noProof/>
          <w:sz w:val="22"/>
          <w:szCs w:val="22"/>
          <w:lang w:val="fr-FR" w:eastAsia="fr-FR"/>
        </w:rPr>
      </w:pPr>
      <w:hyperlink w:anchor="_Toc155936358" w:history="1">
        <w:r w:rsidRPr="00F00D9D">
          <w:rPr>
            <w:rStyle w:val="Hyperlink"/>
            <w:noProof/>
          </w:rPr>
          <w:t>2.</w:t>
        </w:r>
        <w:r>
          <w:rPr>
            <w:rFonts w:ascii="Calibri" w:hAnsi="Calibri" w:cs="Times New Roman"/>
            <w:b w:val="0"/>
            <w:caps w:val="0"/>
            <w:noProof/>
            <w:sz w:val="22"/>
            <w:szCs w:val="22"/>
            <w:lang w:val="fr-FR" w:eastAsia="fr-FR"/>
          </w:rPr>
          <w:tab/>
        </w:r>
        <w:r w:rsidRPr="00F00D9D">
          <w:rPr>
            <w:rStyle w:val="Hyperlink"/>
            <w:noProof/>
          </w:rPr>
          <w:t>Recommended approach for accessible Web content</w:t>
        </w:r>
        <w:r>
          <w:rPr>
            <w:noProof/>
            <w:webHidden/>
          </w:rPr>
          <w:tab/>
        </w:r>
        <w:r>
          <w:rPr>
            <w:noProof/>
            <w:webHidden/>
          </w:rPr>
          <w:fldChar w:fldCharType="begin"/>
        </w:r>
        <w:r>
          <w:rPr>
            <w:noProof/>
            <w:webHidden/>
          </w:rPr>
          <w:instrText xml:space="preserve"> PAGEREF _Toc155936358 \h </w:instrText>
        </w:r>
        <w:r>
          <w:rPr>
            <w:noProof/>
            <w:webHidden/>
          </w:rPr>
        </w:r>
        <w:r>
          <w:rPr>
            <w:noProof/>
            <w:webHidden/>
          </w:rPr>
          <w:fldChar w:fldCharType="separate"/>
        </w:r>
        <w:r>
          <w:rPr>
            <w:noProof/>
            <w:webHidden/>
          </w:rPr>
          <w:t>16</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59" w:history="1">
        <w:r w:rsidRPr="00F00D9D">
          <w:rPr>
            <w:rStyle w:val="Hyperlink"/>
            <w:noProof/>
          </w:rPr>
          <w:t>2.1</w:t>
        </w:r>
        <w:r>
          <w:rPr>
            <w:rFonts w:ascii="Calibri" w:hAnsi="Calibri" w:cs="Times New Roman"/>
            <w:smallCaps w:val="0"/>
            <w:noProof/>
            <w:sz w:val="22"/>
            <w:szCs w:val="22"/>
            <w:lang w:val="fr-FR" w:eastAsia="fr-FR"/>
          </w:rPr>
          <w:tab/>
        </w:r>
        <w:r w:rsidRPr="00F00D9D">
          <w:rPr>
            <w:rStyle w:val="Hyperlink"/>
            <w:noProof/>
          </w:rPr>
          <w:t>Design checklist for accessible Web content</w:t>
        </w:r>
        <w:r>
          <w:rPr>
            <w:noProof/>
            <w:webHidden/>
          </w:rPr>
          <w:tab/>
        </w:r>
        <w:r>
          <w:rPr>
            <w:noProof/>
            <w:webHidden/>
          </w:rPr>
          <w:fldChar w:fldCharType="begin"/>
        </w:r>
        <w:r>
          <w:rPr>
            <w:noProof/>
            <w:webHidden/>
          </w:rPr>
          <w:instrText xml:space="preserve"> PAGEREF _Toc155936359 \h </w:instrText>
        </w:r>
        <w:r>
          <w:rPr>
            <w:noProof/>
            <w:webHidden/>
          </w:rPr>
        </w:r>
        <w:r>
          <w:rPr>
            <w:noProof/>
            <w:webHidden/>
          </w:rPr>
          <w:fldChar w:fldCharType="separate"/>
        </w:r>
        <w:r>
          <w:rPr>
            <w:noProof/>
            <w:webHidden/>
          </w:rPr>
          <w:t>16</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60" w:history="1">
        <w:r w:rsidRPr="00F00D9D">
          <w:rPr>
            <w:rStyle w:val="Hyperlink"/>
            <w:noProof/>
          </w:rPr>
          <w:t>2.2</w:t>
        </w:r>
        <w:r>
          <w:rPr>
            <w:rFonts w:ascii="Calibri" w:hAnsi="Calibri" w:cs="Times New Roman"/>
            <w:smallCaps w:val="0"/>
            <w:noProof/>
            <w:sz w:val="22"/>
            <w:szCs w:val="22"/>
            <w:lang w:val="fr-FR" w:eastAsia="fr-FR"/>
          </w:rPr>
          <w:tab/>
        </w:r>
        <w:r w:rsidRPr="00F00D9D">
          <w:rPr>
            <w:rStyle w:val="Hyperlink"/>
            <w:noProof/>
          </w:rPr>
          <w:t>Coding checklist for accessible Web content</w:t>
        </w:r>
        <w:r>
          <w:rPr>
            <w:noProof/>
            <w:webHidden/>
          </w:rPr>
          <w:tab/>
        </w:r>
        <w:r>
          <w:rPr>
            <w:noProof/>
            <w:webHidden/>
          </w:rPr>
          <w:fldChar w:fldCharType="begin"/>
        </w:r>
        <w:r>
          <w:rPr>
            <w:noProof/>
            <w:webHidden/>
          </w:rPr>
          <w:instrText xml:space="preserve"> PAGEREF _Toc155936360 \h </w:instrText>
        </w:r>
        <w:r>
          <w:rPr>
            <w:noProof/>
            <w:webHidden/>
          </w:rPr>
        </w:r>
        <w:r>
          <w:rPr>
            <w:noProof/>
            <w:webHidden/>
          </w:rPr>
          <w:fldChar w:fldCharType="separate"/>
        </w:r>
        <w:r>
          <w:rPr>
            <w:noProof/>
            <w:webHidden/>
          </w:rPr>
          <w:t>17</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61" w:history="1">
        <w:r w:rsidRPr="00F00D9D">
          <w:rPr>
            <w:rStyle w:val="Hyperlink"/>
            <w:noProof/>
          </w:rPr>
          <w:t>2.3</w:t>
        </w:r>
        <w:r>
          <w:rPr>
            <w:rFonts w:ascii="Calibri" w:hAnsi="Calibri" w:cs="Times New Roman"/>
            <w:smallCaps w:val="0"/>
            <w:noProof/>
            <w:sz w:val="22"/>
            <w:szCs w:val="22"/>
            <w:lang w:val="fr-FR" w:eastAsia="fr-FR"/>
          </w:rPr>
          <w:tab/>
        </w:r>
        <w:r w:rsidRPr="00F00D9D">
          <w:rPr>
            <w:rStyle w:val="Hyperlink"/>
            <w:noProof/>
          </w:rPr>
          <w:t>Assessment and validation of accessible Web Content</w:t>
        </w:r>
        <w:r>
          <w:rPr>
            <w:noProof/>
            <w:webHidden/>
          </w:rPr>
          <w:tab/>
        </w:r>
        <w:r>
          <w:rPr>
            <w:noProof/>
            <w:webHidden/>
          </w:rPr>
          <w:fldChar w:fldCharType="begin"/>
        </w:r>
        <w:r>
          <w:rPr>
            <w:noProof/>
            <w:webHidden/>
          </w:rPr>
          <w:instrText xml:space="preserve"> PAGEREF _Toc155936361 \h </w:instrText>
        </w:r>
        <w:r>
          <w:rPr>
            <w:noProof/>
            <w:webHidden/>
          </w:rPr>
        </w:r>
        <w:r>
          <w:rPr>
            <w:noProof/>
            <w:webHidden/>
          </w:rPr>
          <w:fldChar w:fldCharType="separate"/>
        </w:r>
        <w:r>
          <w:rPr>
            <w:noProof/>
            <w:webHidden/>
          </w:rPr>
          <w:t>20</w:t>
        </w:r>
        <w:r>
          <w:rPr>
            <w:noProof/>
            <w:webHidden/>
          </w:rPr>
          <w:fldChar w:fldCharType="end"/>
        </w:r>
      </w:hyperlink>
    </w:p>
    <w:p w:rsidR="005B39ED" w:rsidRDefault="005B39ED">
      <w:pPr>
        <w:pStyle w:val="TOC1"/>
        <w:rPr>
          <w:rFonts w:ascii="Calibri" w:hAnsi="Calibri" w:cs="Times New Roman"/>
          <w:b w:val="0"/>
          <w:caps w:val="0"/>
          <w:noProof/>
          <w:sz w:val="22"/>
          <w:szCs w:val="22"/>
          <w:lang w:val="fr-FR" w:eastAsia="fr-FR"/>
        </w:rPr>
      </w:pPr>
      <w:hyperlink w:anchor="_Toc155936362" w:history="1">
        <w:r w:rsidRPr="00F00D9D">
          <w:rPr>
            <w:rStyle w:val="Hyperlink"/>
            <w:noProof/>
          </w:rPr>
          <w:t>3.</w:t>
        </w:r>
        <w:r>
          <w:rPr>
            <w:rFonts w:ascii="Calibri" w:hAnsi="Calibri" w:cs="Times New Roman"/>
            <w:b w:val="0"/>
            <w:caps w:val="0"/>
            <w:noProof/>
            <w:sz w:val="22"/>
            <w:szCs w:val="22"/>
            <w:lang w:val="fr-FR" w:eastAsia="fr-FR"/>
          </w:rPr>
          <w:tab/>
        </w:r>
        <w:r w:rsidRPr="00F00D9D">
          <w:rPr>
            <w:rStyle w:val="Hyperlink"/>
            <w:noProof/>
          </w:rPr>
          <w:t>Accessibility guidelines for using Microsoft Content Management Server 2002 for Web implementations</w:t>
        </w:r>
        <w:r>
          <w:rPr>
            <w:noProof/>
            <w:webHidden/>
          </w:rPr>
          <w:tab/>
        </w:r>
        <w:r>
          <w:rPr>
            <w:noProof/>
            <w:webHidden/>
          </w:rPr>
          <w:fldChar w:fldCharType="begin"/>
        </w:r>
        <w:r>
          <w:rPr>
            <w:noProof/>
            <w:webHidden/>
          </w:rPr>
          <w:instrText xml:space="preserve"> PAGEREF _Toc155936362 \h </w:instrText>
        </w:r>
        <w:r>
          <w:rPr>
            <w:noProof/>
            <w:webHidden/>
          </w:rPr>
        </w:r>
        <w:r>
          <w:rPr>
            <w:noProof/>
            <w:webHidden/>
          </w:rPr>
          <w:fldChar w:fldCharType="separate"/>
        </w:r>
        <w:r>
          <w:rPr>
            <w:noProof/>
            <w:webHidden/>
          </w:rPr>
          <w:t>25</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63" w:history="1">
        <w:r w:rsidRPr="00F00D9D">
          <w:rPr>
            <w:rStyle w:val="Hyperlink"/>
            <w:noProof/>
          </w:rPr>
          <w:t>3.1</w:t>
        </w:r>
        <w:r>
          <w:rPr>
            <w:rFonts w:ascii="Calibri" w:hAnsi="Calibri" w:cs="Times New Roman"/>
            <w:smallCaps w:val="0"/>
            <w:noProof/>
            <w:sz w:val="22"/>
            <w:szCs w:val="22"/>
            <w:lang w:val="fr-FR" w:eastAsia="fr-FR"/>
          </w:rPr>
          <w:tab/>
        </w:r>
        <w:r w:rsidRPr="00F00D9D">
          <w:rPr>
            <w:rStyle w:val="Hyperlink"/>
            <w:noProof/>
          </w:rPr>
          <w:t>Evaluation of MCMS 2002 Web sites for WCAG 1.0 checkpoints</w:t>
        </w:r>
        <w:r>
          <w:rPr>
            <w:noProof/>
            <w:webHidden/>
          </w:rPr>
          <w:tab/>
        </w:r>
        <w:r>
          <w:rPr>
            <w:noProof/>
            <w:webHidden/>
          </w:rPr>
          <w:fldChar w:fldCharType="begin"/>
        </w:r>
        <w:r>
          <w:rPr>
            <w:noProof/>
            <w:webHidden/>
          </w:rPr>
          <w:instrText xml:space="preserve"> PAGEREF _Toc155936363 \h </w:instrText>
        </w:r>
        <w:r>
          <w:rPr>
            <w:noProof/>
            <w:webHidden/>
          </w:rPr>
        </w:r>
        <w:r>
          <w:rPr>
            <w:noProof/>
            <w:webHidden/>
          </w:rPr>
          <w:fldChar w:fldCharType="separate"/>
        </w:r>
        <w:r>
          <w:rPr>
            <w:noProof/>
            <w:webHidden/>
          </w:rPr>
          <w:t>25</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64" w:history="1">
        <w:r w:rsidRPr="00F00D9D">
          <w:rPr>
            <w:rStyle w:val="Hyperlink"/>
            <w:noProof/>
          </w:rPr>
          <w:t>3.2</w:t>
        </w:r>
        <w:r>
          <w:rPr>
            <w:rFonts w:ascii="Calibri" w:hAnsi="Calibri" w:cs="Times New Roman"/>
            <w:smallCaps w:val="0"/>
            <w:noProof/>
            <w:sz w:val="22"/>
            <w:szCs w:val="22"/>
            <w:lang w:val="fr-FR" w:eastAsia="fr-FR"/>
          </w:rPr>
          <w:tab/>
        </w:r>
        <w:r w:rsidRPr="00F00D9D">
          <w:rPr>
            <w:rStyle w:val="Hyperlink"/>
            <w:noProof/>
          </w:rPr>
          <w:t>Assessment and validation of a MCMS 2002 Web site for WCAG 1.0 checkpoints</w:t>
        </w:r>
        <w:r>
          <w:rPr>
            <w:noProof/>
            <w:webHidden/>
          </w:rPr>
          <w:tab/>
        </w:r>
        <w:r>
          <w:rPr>
            <w:noProof/>
            <w:webHidden/>
          </w:rPr>
          <w:fldChar w:fldCharType="begin"/>
        </w:r>
        <w:r>
          <w:rPr>
            <w:noProof/>
            <w:webHidden/>
          </w:rPr>
          <w:instrText xml:space="preserve"> PAGEREF _Toc155936364 \h </w:instrText>
        </w:r>
        <w:r>
          <w:rPr>
            <w:noProof/>
            <w:webHidden/>
          </w:rPr>
        </w:r>
        <w:r>
          <w:rPr>
            <w:noProof/>
            <w:webHidden/>
          </w:rPr>
          <w:fldChar w:fldCharType="separate"/>
        </w:r>
        <w:r>
          <w:rPr>
            <w:noProof/>
            <w:webHidden/>
          </w:rPr>
          <w:t>47</w:t>
        </w:r>
        <w:r>
          <w:rPr>
            <w:noProof/>
            <w:webHidden/>
          </w:rPr>
          <w:fldChar w:fldCharType="end"/>
        </w:r>
      </w:hyperlink>
    </w:p>
    <w:p w:rsidR="005B39ED" w:rsidRDefault="005B39ED">
      <w:pPr>
        <w:pStyle w:val="TOC1"/>
        <w:rPr>
          <w:rFonts w:ascii="Calibri" w:hAnsi="Calibri" w:cs="Times New Roman"/>
          <w:b w:val="0"/>
          <w:caps w:val="0"/>
          <w:noProof/>
          <w:sz w:val="22"/>
          <w:szCs w:val="22"/>
          <w:lang w:val="fr-FR" w:eastAsia="fr-FR"/>
        </w:rPr>
      </w:pPr>
      <w:hyperlink w:anchor="_Toc155936365" w:history="1">
        <w:r w:rsidRPr="00F00D9D">
          <w:rPr>
            <w:rStyle w:val="Hyperlink"/>
            <w:noProof/>
          </w:rPr>
          <w:t>4.</w:t>
        </w:r>
        <w:r>
          <w:rPr>
            <w:rFonts w:ascii="Calibri" w:hAnsi="Calibri" w:cs="Times New Roman"/>
            <w:b w:val="0"/>
            <w:caps w:val="0"/>
            <w:noProof/>
            <w:sz w:val="22"/>
            <w:szCs w:val="22"/>
            <w:lang w:val="fr-FR" w:eastAsia="fr-FR"/>
          </w:rPr>
          <w:tab/>
        </w:r>
        <w:r w:rsidRPr="00F00D9D">
          <w:rPr>
            <w:rStyle w:val="Hyperlink"/>
            <w:noProof/>
          </w:rPr>
          <w:t>Accessibility guidelines for using SharePoint 2003 technologies for Web implementations</w:t>
        </w:r>
        <w:r>
          <w:rPr>
            <w:noProof/>
            <w:webHidden/>
          </w:rPr>
          <w:tab/>
        </w:r>
        <w:r>
          <w:rPr>
            <w:noProof/>
            <w:webHidden/>
          </w:rPr>
          <w:fldChar w:fldCharType="begin"/>
        </w:r>
        <w:r>
          <w:rPr>
            <w:noProof/>
            <w:webHidden/>
          </w:rPr>
          <w:instrText xml:space="preserve"> PAGEREF _Toc155936365 \h </w:instrText>
        </w:r>
        <w:r>
          <w:rPr>
            <w:noProof/>
            <w:webHidden/>
          </w:rPr>
        </w:r>
        <w:r>
          <w:rPr>
            <w:noProof/>
            <w:webHidden/>
          </w:rPr>
          <w:fldChar w:fldCharType="separate"/>
        </w:r>
        <w:r>
          <w:rPr>
            <w:noProof/>
            <w:webHidden/>
          </w:rPr>
          <w:t>49</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66" w:history="1">
        <w:r w:rsidRPr="00F00D9D">
          <w:rPr>
            <w:rStyle w:val="Hyperlink"/>
            <w:noProof/>
          </w:rPr>
          <w:t>4.1</w:t>
        </w:r>
        <w:r>
          <w:rPr>
            <w:rFonts w:ascii="Calibri" w:hAnsi="Calibri" w:cs="Times New Roman"/>
            <w:smallCaps w:val="0"/>
            <w:noProof/>
            <w:sz w:val="22"/>
            <w:szCs w:val="22"/>
            <w:lang w:val="fr-FR" w:eastAsia="fr-FR"/>
          </w:rPr>
          <w:tab/>
        </w:r>
        <w:r w:rsidRPr="00F00D9D">
          <w:rPr>
            <w:rStyle w:val="Hyperlink"/>
            <w:noProof/>
          </w:rPr>
          <w:t>Evaluation of SharePoint 2003 Web sites for WCAG 1.0 checkpoints</w:t>
        </w:r>
        <w:r>
          <w:rPr>
            <w:noProof/>
            <w:webHidden/>
          </w:rPr>
          <w:tab/>
        </w:r>
        <w:r>
          <w:rPr>
            <w:noProof/>
            <w:webHidden/>
          </w:rPr>
          <w:fldChar w:fldCharType="begin"/>
        </w:r>
        <w:r>
          <w:rPr>
            <w:noProof/>
            <w:webHidden/>
          </w:rPr>
          <w:instrText xml:space="preserve"> PAGEREF _Toc155936366 \h </w:instrText>
        </w:r>
        <w:r>
          <w:rPr>
            <w:noProof/>
            <w:webHidden/>
          </w:rPr>
        </w:r>
        <w:r>
          <w:rPr>
            <w:noProof/>
            <w:webHidden/>
          </w:rPr>
          <w:fldChar w:fldCharType="separate"/>
        </w:r>
        <w:r>
          <w:rPr>
            <w:noProof/>
            <w:webHidden/>
          </w:rPr>
          <w:t>49</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67" w:history="1">
        <w:r w:rsidRPr="00F00D9D">
          <w:rPr>
            <w:rStyle w:val="Hyperlink"/>
            <w:noProof/>
          </w:rPr>
          <w:t>4.2</w:t>
        </w:r>
        <w:r>
          <w:rPr>
            <w:rFonts w:ascii="Calibri" w:hAnsi="Calibri" w:cs="Times New Roman"/>
            <w:smallCaps w:val="0"/>
            <w:noProof/>
            <w:sz w:val="22"/>
            <w:szCs w:val="22"/>
            <w:lang w:val="fr-FR" w:eastAsia="fr-FR"/>
          </w:rPr>
          <w:tab/>
        </w:r>
        <w:r w:rsidRPr="00F00D9D">
          <w:rPr>
            <w:rStyle w:val="Hyperlink"/>
            <w:noProof/>
          </w:rPr>
          <w:t>Assessment  and validation of a SharePoint 2003 Web site for WCAG 1.0 checkpoints</w:t>
        </w:r>
        <w:r>
          <w:rPr>
            <w:noProof/>
            <w:webHidden/>
          </w:rPr>
          <w:tab/>
        </w:r>
        <w:r>
          <w:rPr>
            <w:noProof/>
            <w:webHidden/>
          </w:rPr>
          <w:fldChar w:fldCharType="begin"/>
        </w:r>
        <w:r>
          <w:rPr>
            <w:noProof/>
            <w:webHidden/>
          </w:rPr>
          <w:instrText xml:space="preserve"> PAGEREF _Toc155936367 \h </w:instrText>
        </w:r>
        <w:r>
          <w:rPr>
            <w:noProof/>
            <w:webHidden/>
          </w:rPr>
        </w:r>
        <w:r>
          <w:rPr>
            <w:noProof/>
            <w:webHidden/>
          </w:rPr>
          <w:fldChar w:fldCharType="separate"/>
        </w:r>
        <w:r>
          <w:rPr>
            <w:noProof/>
            <w:webHidden/>
          </w:rPr>
          <w:t>68</w:t>
        </w:r>
        <w:r>
          <w:rPr>
            <w:noProof/>
            <w:webHidden/>
          </w:rPr>
          <w:fldChar w:fldCharType="end"/>
        </w:r>
      </w:hyperlink>
    </w:p>
    <w:p w:rsidR="005B39ED" w:rsidRDefault="005B39ED">
      <w:pPr>
        <w:pStyle w:val="TOC1"/>
        <w:rPr>
          <w:rFonts w:ascii="Calibri" w:hAnsi="Calibri" w:cs="Times New Roman"/>
          <w:b w:val="0"/>
          <w:caps w:val="0"/>
          <w:noProof/>
          <w:sz w:val="22"/>
          <w:szCs w:val="22"/>
          <w:lang w:val="fr-FR" w:eastAsia="fr-FR"/>
        </w:rPr>
      </w:pPr>
      <w:hyperlink w:anchor="_Toc155936368" w:history="1">
        <w:r w:rsidRPr="00F00D9D">
          <w:rPr>
            <w:rStyle w:val="Hyperlink"/>
            <w:noProof/>
          </w:rPr>
          <w:t>5.</w:t>
        </w:r>
        <w:r>
          <w:rPr>
            <w:rFonts w:ascii="Calibri" w:hAnsi="Calibri" w:cs="Times New Roman"/>
            <w:b w:val="0"/>
            <w:caps w:val="0"/>
            <w:noProof/>
            <w:sz w:val="22"/>
            <w:szCs w:val="22"/>
            <w:lang w:val="fr-FR" w:eastAsia="fr-FR"/>
          </w:rPr>
          <w:tab/>
        </w:r>
        <w:r w:rsidRPr="00F00D9D">
          <w:rPr>
            <w:rStyle w:val="Hyperlink"/>
            <w:noProof/>
          </w:rPr>
          <w:t>Accessibility guidelines for using MOSS 2007 technologies for Web implementations</w:t>
        </w:r>
        <w:r>
          <w:rPr>
            <w:noProof/>
            <w:webHidden/>
          </w:rPr>
          <w:tab/>
        </w:r>
        <w:r>
          <w:rPr>
            <w:noProof/>
            <w:webHidden/>
          </w:rPr>
          <w:fldChar w:fldCharType="begin"/>
        </w:r>
        <w:r>
          <w:rPr>
            <w:noProof/>
            <w:webHidden/>
          </w:rPr>
          <w:instrText xml:space="preserve"> PAGEREF _Toc155936368 \h </w:instrText>
        </w:r>
        <w:r>
          <w:rPr>
            <w:noProof/>
            <w:webHidden/>
          </w:rPr>
        </w:r>
        <w:r>
          <w:rPr>
            <w:noProof/>
            <w:webHidden/>
          </w:rPr>
          <w:fldChar w:fldCharType="separate"/>
        </w:r>
        <w:r>
          <w:rPr>
            <w:noProof/>
            <w:webHidden/>
          </w:rPr>
          <w:t>69</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69" w:history="1">
        <w:r w:rsidRPr="00F00D9D">
          <w:rPr>
            <w:rStyle w:val="Hyperlink"/>
            <w:noProof/>
          </w:rPr>
          <w:t>5.1</w:t>
        </w:r>
        <w:r>
          <w:rPr>
            <w:rFonts w:ascii="Calibri" w:hAnsi="Calibri" w:cs="Times New Roman"/>
            <w:smallCaps w:val="0"/>
            <w:noProof/>
            <w:sz w:val="22"/>
            <w:szCs w:val="22"/>
            <w:lang w:val="fr-FR" w:eastAsia="fr-FR"/>
          </w:rPr>
          <w:tab/>
        </w:r>
        <w:r w:rsidRPr="00F00D9D">
          <w:rPr>
            <w:rStyle w:val="Hyperlink"/>
            <w:noProof/>
          </w:rPr>
          <w:t>Evaluation of MOSS 2007 Web sites for WCAG 1.0 checkpoints</w:t>
        </w:r>
        <w:r>
          <w:rPr>
            <w:noProof/>
            <w:webHidden/>
          </w:rPr>
          <w:tab/>
        </w:r>
        <w:r>
          <w:rPr>
            <w:noProof/>
            <w:webHidden/>
          </w:rPr>
          <w:fldChar w:fldCharType="begin"/>
        </w:r>
        <w:r>
          <w:rPr>
            <w:noProof/>
            <w:webHidden/>
          </w:rPr>
          <w:instrText xml:space="preserve"> PAGEREF _Toc155936369 \h </w:instrText>
        </w:r>
        <w:r>
          <w:rPr>
            <w:noProof/>
            <w:webHidden/>
          </w:rPr>
        </w:r>
        <w:r>
          <w:rPr>
            <w:noProof/>
            <w:webHidden/>
          </w:rPr>
          <w:fldChar w:fldCharType="separate"/>
        </w:r>
        <w:r>
          <w:rPr>
            <w:noProof/>
            <w:webHidden/>
          </w:rPr>
          <w:t>70</w:t>
        </w:r>
        <w:r>
          <w:rPr>
            <w:noProof/>
            <w:webHidden/>
          </w:rPr>
          <w:fldChar w:fldCharType="end"/>
        </w:r>
      </w:hyperlink>
    </w:p>
    <w:p w:rsidR="005B39ED" w:rsidRDefault="005B39ED">
      <w:pPr>
        <w:pStyle w:val="TOC2"/>
        <w:rPr>
          <w:rFonts w:ascii="Calibri" w:hAnsi="Calibri" w:cs="Times New Roman"/>
          <w:smallCaps w:val="0"/>
          <w:noProof/>
          <w:sz w:val="22"/>
          <w:szCs w:val="22"/>
          <w:lang w:val="fr-FR" w:eastAsia="fr-FR"/>
        </w:rPr>
      </w:pPr>
      <w:hyperlink w:anchor="_Toc155936370" w:history="1">
        <w:r w:rsidRPr="00F00D9D">
          <w:rPr>
            <w:rStyle w:val="Hyperlink"/>
            <w:noProof/>
          </w:rPr>
          <w:t>5.2</w:t>
        </w:r>
        <w:r>
          <w:rPr>
            <w:rFonts w:ascii="Calibri" w:hAnsi="Calibri" w:cs="Times New Roman"/>
            <w:smallCaps w:val="0"/>
            <w:noProof/>
            <w:sz w:val="22"/>
            <w:szCs w:val="22"/>
            <w:lang w:val="fr-FR" w:eastAsia="fr-FR"/>
          </w:rPr>
          <w:tab/>
        </w:r>
        <w:r w:rsidRPr="00F00D9D">
          <w:rPr>
            <w:rStyle w:val="Hyperlink"/>
            <w:noProof/>
          </w:rPr>
          <w:t>Assessment and validation of a MOSS 2007 Web site for WCAG 1.0 checkpoints</w:t>
        </w:r>
        <w:r>
          <w:rPr>
            <w:noProof/>
            <w:webHidden/>
          </w:rPr>
          <w:tab/>
        </w:r>
        <w:r>
          <w:rPr>
            <w:noProof/>
            <w:webHidden/>
          </w:rPr>
          <w:fldChar w:fldCharType="begin"/>
        </w:r>
        <w:r>
          <w:rPr>
            <w:noProof/>
            <w:webHidden/>
          </w:rPr>
          <w:instrText xml:space="preserve"> PAGEREF _Toc155936370 \h </w:instrText>
        </w:r>
        <w:r>
          <w:rPr>
            <w:noProof/>
            <w:webHidden/>
          </w:rPr>
        </w:r>
        <w:r>
          <w:rPr>
            <w:noProof/>
            <w:webHidden/>
          </w:rPr>
          <w:fldChar w:fldCharType="separate"/>
        </w:r>
        <w:r>
          <w:rPr>
            <w:noProof/>
            <w:webHidden/>
          </w:rPr>
          <w:t>95</w:t>
        </w:r>
        <w:r>
          <w:rPr>
            <w:noProof/>
            <w:webHidden/>
          </w:rPr>
          <w:fldChar w:fldCharType="end"/>
        </w:r>
      </w:hyperlink>
    </w:p>
    <w:p w:rsidR="005B39ED" w:rsidRDefault="005B39ED">
      <w:pPr>
        <w:pStyle w:val="TOC1"/>
        <w:rPr>
          <w:rFonts w:ascii="Calibri" w:hAnsi="Calibri" w:cs="Times New Roman"/>
          <w:b w:val="0"/>
          <w:caps w:val="0"/>
          <w:noProof/>
          <w:sz w:val="22"/>
          <w:szCs w:val="22"/>
          <w:lang w:val="fr-FR" w:eastAsia="fr-FR"/>
        </w:rPr>
      </w:pPr>
      <w:hyperlink w:anchor="_Toc155936371" w:history="1">
        <w:r w:rsidRPr="00F00D9D">
          <w:rPr>
            <w:rStyle w:val="Hyperlink"/>
            <w:noProof/>
          </w:rPr>
          <w:t>6.</w:t>
        </w:r>
        <w:r>
          <w:rPr>
            <w:rFonts w:ascii="Calibri" w:hAnsi="Calibri" w:cs="Times New Roman"/>
            <w:b w:val="0"/>
            <w:caps w:val="0"/>
            <w:noProof/>
            <w:sz w:val="22"/>
            <w:szCs w:val="22"/>
            <w:lang w:val="fr-FR" w:eastAsia="fr-FR"/>
          </w:rPr>
          <w:tab/>
        </w:r>
        <w:r w:rsidRPr="00F00D9D">
          <w:rPr>
            <w:rStyle w:val="Hyperlink"/>
            <w:noProof/>
          </w:rPr>
          <w:t>Conclusion</w:t>
        </w:r>
        <w:r>
          <w:rPr>
            <w:noProof/>
            <w:webHidden/>
          </w:rPr>
          <w:tab/>
        </w:r>
        <w:r>
          <w:rPr>
            <w:noProof/>
            <w:webHidden/>
          </w:rPr>
          <w:fldChar w:fldCharType="begin"/>
        </w:r>
        <w:r>
          <w:rPr>
            <w:noProof/>
            <w:webHidden/>
          </w:rPr>
          <w:instrText xml:space="preserve"> PAGEREF _Toc155936371 \h </w:instrText>
        </w:r>
        <w:r>
          <w:rPr>
            <w:noProof/>
            <w:webHidden/>
          </w:rPr>
        </w:r>
        <w:r>
          <w:rPr>
            <w:noProof/>
            <w:webHidden/>
          </w:rPr>
          <w:fldChar w:fldCharType="separate"/>
        </w:r>
        <w:r>
          <w:rPr>
            <w:noProof/>
            <w:webHidden/>
          </w:rPr>
          <w:t>96</w:t>
        </w:r>
        <w:r>
          <w:rPr>
            <w:noProof/>
            <w:webHidden/>
          </w:rPr>
          <w:fldChar w:fldCharType="end"/>
        </w:r>
      </w:hyperlink>
    </w:p>
    <w:p w:rsidR="005B39ED" w:rsidRDefault="005B39ED">
      <w:pPr>
        <w:pStyle w:val="TOC1"/>
        <w:rPr>
          <w:rFonts w:ascii="Calibri" w:hAnsi="Calibri" w:cs="Times New Roman"/>
          <w:b w:val="0"/>
          <w:caps w:val="0"/>
          <w:noProof/>
          <w:sz w:val="22"/>
          <w:szCs w:val="22"/>
          <w:lang w:val="fr-FR" w:eastAsia="fr-FR"/>
        </w:rPr>
      </w:pPr>
      <w:hyperlink w:anchor="_Toc155936372" w:history="1">
        <w:r w:rsidRPr="00F00D9D">
          <w:rPr>
            <w:rStyle w:val="Hyperlink"/>
            <w:noProof/>
            <w:lang w:bidi="he-IL"/>
          </w:rPr>
          <w:t>Appendix A:  WCAG 1.0 checkpoints</w:t>
        </w:r>
        <w:r>
          <w:rPr>
            <w:noProof/>
            <w:webHidden/>
          </w:rPr>
          <w:tab/>
        </w:r>
        <w:r>
          <w:rPr>
            <w:noProof/>
            <w:webHidden/>
          </w:rPr>
          <w:fldChar w:fldCharType="begin"/>
        </w:r>
        <w:r>
          <w:rPr>
            <w:noProof/>
            <w:webHidden/>
          </w:rPr>
          <w:instrText xml:space="preserve"> PAGEREF _Toc155936372 \h </w:instrText>
        </w:r>
        <w:r>
          <w:rPr>
            <w:noProof/>
            <w:webHidden/>
          </w:rPr>
        </w:r>
        <w:r>
          <w:rPr>
            <w:noProof/>
            <w:webHidden/>
          </w:rPr>
          <w:fldChar w:fldCharType="separate"/>
        </w:r>
        <w:r>
          <w:rPr>
            <w:noProof/>
            <w:webHidden/>
          </w:rPr>
          <w:t>97</w:t>
        </w:r>
        <w:r>
          <w:rPr>
            <w:noProof/>
            <w:webHidden/>
          </w:rPr>
          <w:fldChar w:fldCharType="end"/>
        </w:r>
      </w:hyperlink>
    </w:p>
    <w:p w:rsidR="005B39ED" w:rsidRPr="00926F2C" w:rsidRDefault="005B39ED" w:rsidP="002D53FD">
      <w:r>
        <w:rPr>
          <w:bCs/>
        </w:rPr>
        <w:fldChar w:fldCharType="end"/>
      </w:r>
    </w:p>
    <w:p w:rsidR="005B39ED" w:rsidRPr="00926F2C" w:rsidRDefault="005B39ED" w:rsidP="002D53FD">
      <w:pPr>
        <w:rPr>
          <w:color w:val="008000"/>
        </w:rPr>
      </w:pPr>
      <w:r w:rsidRPr="00926F2C">
        <w:br w:type="page"/>
      </w:r>
    </w:p>
    <w:p w:rsidR="005B39ED" w:rsidRPr="00926F2C" w:rsidRDefault="005B39ED" w:rsidP="002D53FD">
      <w:pPr>
        <w:pStyle w:val="Heading1"/>
        <w:sectPr w:rsidR="005B39ED" w:rsidRPr="00926F2C" w:rsidSect="009B3A49">
          <w:headerReference w:type="even" r:id="rId12"/>
          <w:headerReference w:type="default" r:id="rId13"/>
          <w:footerReference w:type="even" r:id="rId14"/>
          <w:footerReference w:type="default" r:id="rId15"/>
          <w:pgSz w:w="11907" w:h="16840" w:code="9"/>
          <w:pgMar w:top="1411" w:right="1699" w:bottom="1411" w:left="994" w:header="720" w:footer="720" w:gutter="0"/>
          <w:pgNumType w:fmt="lowerRoman" w:start="1"/>
          <w:cols w:space="720"/>
          <w:rtlGutter/>
        </w:sectPr>
      </w:pPr>
      <w:bookmarkStart w:id="13" w:name="_Ref113175765"/>
      <w:bookmarkStart w:id="14" w:name="_Toc113700785"/>
      <w:bookmarkEnd w:id="8"/>
      <w:bookmarkEnd w:id="9"/>
      <w:bookmarkEnd w:id="10"/>
      <w:bookmarkEnd w:id="11"/>
      <w:bookmarkEnd w:id="12"/>
    </w:p>
    <w:p w:rsidR="005B39ED" w:rsidRPr="00926F2C" w:rsidRDefault="005B39ED" w:rsidP="002D53FD">
      <w:pPr>
        <w:pStyle w:val="Heading1"/>
      </w:pPr>
      <w:bookmarkStart w:id="15" w:name="_Ref113891905"/>
      <w:bookmarkStart w:id="16" w:name="_Ref114034294"/>
      <w:bookmarkStart w:id="17" w:name="_Toc120345494"/>
      <w:bookmarkStart w:id="18" w:name="_Toc155936352"/>
      <w:r w:rsidRPr="00926F2C">
        <w:t>Introduction</w:t>
      </w:r>
      <w:bookmarkEnd w:id="13"/>
      <w:bookmarkEnd w:id="14"/>
      <w:bookmarkEnd w:id="15"/>
      <w:bookmarkEnd w:id="16"/>
      <w:bookmarkEnd w:id="17"/>
      <w:bookmarkEnd w:id="18"/>
    </w:p>
    <w:p w:rsidR="005B39ED" w:rsidRPr="00926F2C" w:rsidRDefault="005B39ED" w:rsidP="003F654A">
      <w:pPr>
        <w:jc w:val="both"/>
      </w:pPr>
      <w:r w:rsidRPr="00926F2C">
        <w:t>The notion of digital accessibility, or "</w:t>
      </w:r>
      <w:r w:rsidRPr="00A33F3E">
        <w:t>eAccessibility"</w:t>
      </w:r>
      <w:r w:rsidRPr="00926F2C">
        <w:t>, appeared with the emergence of new information and communication technologies and</w:t>
      </w:r>
      <w:r>
        <w:t>,</w:t>
      </w:r>
      <w:r w:rsidRPr="00926F2C">
        <w:t xml:space="preserve"> specifically</w:t>
      </w:r>
      <w:r>
        <w:t>,</w:t>
      </w:r>
      <w:r w:rsidRPr="00926F2C">
        <w:t xml:space="preserve"> with the advent of the Internet. </w:t>
      </w:r>
    </w:p>
    <w:p w:rsidR="005B39ED" w:rsidRPr="00926F2C" w:rsidRDefault="005B39ED" w:rsidP="003F654A">
      <w:pPr>
        <w:jc w:val="both"/>
      </w:pPr>
      <w:r w:rsidRPr="00926F2C">
        <w:t xml:space="preserve">The World Wide Web (generally </w:t>
      </w:r>
      <w:r w:rsidRPr="00C63CD9">
        <w:t>considered to be</w:t>
      </w:r>
      <w:r>
        <w:t xml:space="preserve"> </w:t>
      </w:r>
      <w:r w:rsidRPr="00926F2C">
        <w:t xml:space="preserve">the most rapidly adopted technology in history) is now part of our everyday life. Its use is rapidly spreading to all sectors of our society. As such, the Internet is the most global source of information. </w:t>
      </w:r>
    </w:p>
    <w:p w:rsidR="005B39ED" w:rsidRPr="00926F2C" w:rsidRDefault="005B39ED" w:rsidP="003F654A">
      <w:pPr>
        <w:jc w:val="both"/>
      </w:pPr>
      <w:r w:rsidRPr="00926F2C">
        <w:t xml:space="preserve">However, </w:t>
      </w:r>
      <w:r>
        <w:t>people</w:t>
      </w:r>
      <w:r w:rsidRPr="00926F2C">
        <w:t xml:space="preserve"> with disabilities </w:t>
      </w:r>
      <w:r>
        <w:t>might</w:t>
      </w:r>
      <w:r w:rsidRPr="00926F2C">
        <w:t xml:space="preserve"> find it difficult to use this medium</w:t>
      </w:r>
      <w:r>
        <w:t>,</w:t>
      </w:r>
      <w:r w:rsidRPr="00926F2C">
        <w:t xml:space="preserve"> as well as</w:t>
      </w:r>
      <w:r>
        <w:t xml:space="preserve"> </w:t>
      </w:r>
      <w:r w:rsidRPr="009D57F5">
        <w:t xml:space="preserve">other interactive </w:t>
      </w:r>
      <w:r>
        <w:t xml:space="preserve">online </w:t>
      </w:r>
      <w:r w:rsidRPr="009D57F5">
        <w:t xml:space="preserve">services </w:t>
      </w:r>
      <w:r>
        <w:t>in general</w:t>
      </w:r>
      <w:r w:rsidRPr="009D57F5">
        <w:t>.</w:t>
      </w:r>
      <w:r w:rsidRPr="00926F2C">
        <w:t xml:space="preserve"> </w:t>
      </w:r>
    </w:p>
    <w:p w:rsidR="005B39ED" w:rsidRPr="00926F2C" w:rsidRDefault="005B39ED" w:rsidP="003F654A">
      <w:pPr>
        <w:jc w:val="both"/>
      </w:pPr>
      <w:r w:rsidRPr="00926F2C">
        <w:t xml:space="preserve">As Tim Berners-Lee, director of the </w:t>
      </w:r>
      <w:r>
        <w:t>World Wide Web Consortium (</w:t>
      </w:r>
      <w:r w:rsidRPr="00926F2C">
        <w:t>W3C</w:t>
      </w:r>
      <w:r>
        <w:t>)</w:t>
      </w:r>
      <w:r w:rsidRPr="00926F2C">
        <w:t xml:space="preserve"> and inventor of the World Wide Web</w:t>
      </w:r>
      <w:r>
        <w:t>,</w:t>
      </w:r>
      <w:r w:rsidRPr="00926F2C">
        <w:t xml:space="preserve"> says:</w:t>
      </w:r>
    </w:p>
    <w:p w:rsidR="005B39ED" w:rsidRPr="008A7746" w:rsidRDefault="005B39ED" w:rsidP="003F654A">
      <w:pPr>
        <w:ind w:left="1416"/>
        <w:jc w:val="both"/>
        <w:rPr>
          <w:i/>
        </w:rPr>
      </w:pPr>
      <w:r>
        <w:rPr>
          <w:i/>
        </w:rPr>
        <w:t>“</w:t>
      </w:r>
      <w:r w:rsidRPr="008A7746">
        <w:rPr>
          <w:i/>
        </w:rPr>
        <w:t>The power of the Web resides in its universality. Access by everyone, regardless of disability, is an essential aspect</w:t>
      </w:r>
      <w:r>
        <w:rPr>
          <w:i/>
        </w:rPr>
        <w:t>”</w:t>
      </w:r>
    </w:p>
    <w:p w:rsidR="005B39ED" w:rsidRPr="00926F2C" w:rsidRDefault="005B39ED" w:rsidP="003F654A">
      <w:pPr>
        <w:jc w:val="both"/>
      </w:pPr>
      <w:r w:rsidRPr="00926F2C">
        <w:t xml:space="preserve">The problem does not reside in </w:t>
      </w:r>
      <w:r>
        <w:t>physical</w:t>
      </w:r>
      <w:r w:rsidRPr="00926F2C">
        <w:t xml:space="preserve"> access to computing equipment (for example, based on certain studies in </w:t>
      </w:r>
      <w:smartTag w:uri="urn:schemas-microsoft-com:office:smarttags" w:element="country-region">
        <w:smartTag w:uri="urn:schemas-microsoft-com:office:smarttags" w:element="place">
          <w:r w:rsidRPr="00926F2C">
            <w:t>France</w:t>
          </w:r>
        </w:smartTag>
      </w:smartTag>
      <w:r w:rsidRPr="00926F2C">
        <w:t xml:space="preserve">, the visually </w:t>
      </w:r>
      <w:r>
        <w:t>impaired</w:t>
      </w:r>
      <w:r w:rsidRPr="00926F2C">
        <w:t xml:space="preserve"> are twice as likely as the national average to have a computer). The real problem lies in the use of the Internet: </w:t>
      </w:r>
      <w:r>
        <w:t>Web</w:t>
      </w:r>
      <w:r w:rsidRPr="00926F2C">
        <w:t xml:space="preserve"> sites browsed by the visually impaired are not always adapted to the </w:t>
      </w:r>
      <w:r>
        <w:t>assistive</w:t>
      </w:r>
      <w:r w:rsidRPr="00926F2C">
        <w:t xml:space="preserve"> devices used, nor do they provide even elementary accessibility features.</w:t>
      </w:r>
    </w:p>
    <w:p w:rsidR="005B39ED" w:rsidRPr="00926F2C" w:rsidRDefault="005B39ED" w:rsidP="003F654A">
      <w:pPr>
        <w:jc w:val="both"/>
      </w:pPr>
      <w:r w:rsidRPr="00926F2C">
        <w:t xml:space="preserve">Accessibility takes on additional significance </w:t>
      </w:r>
      <w:r>
        <w:t>because</w:t>
      </w:r>
      <w:r w:rsidRPr="00926F2C">
        <w:t xml:space="preserve"> new technologies represent both an incredible potential and</w:t>
      </w:r>
      <w:r>
        <w:t>,</w:t>
      </w:r>
      <w:r w:rsidRPr="00926F2C">
        <w:t xml:space="preserve"> paradoxically, an additional risk of exclusion for the disabled.</w:t>
      </w:r>
    </w:p>
    <w:p w:rsidR="005B39ED" w:rsidRPr="00926F2C" w:rsidRDefault="005B39ED" w:rsidP="003F654A">
      <w:pPr>
        <w:jc w:val="both"/>
      </w:pPr>
      <w:r w:rsidRPr="00D95AD1">
        <w:t>Accessibility is currently at the forefront of the political scene. It has become a priority — and a legal obligation.</w:t>
      </w:r>
      <w:r w:rsidRPr="00926F2C">
        <w:t xml:space="preserve"> </w:t>
      </w:r>
    </w:p>
    <w:p w:rsidR="005B39ED" w:rsidRPr="00926F2C" w:rsidRDefault="005B39ED" w:rsidP="003F654A">
      <w:pPr>
        <w:jc w:val="both"/>
      </w:pPr>
      <w:r w:rsidRPr="00926F2C">
        <w:t>As a</w:t>
      </w:r>
      <w:r>
        <w:t>n</w:t>
      </w:r>
      <w:r w:rsidRPr="00926F2C">
        <w:t xml:space="preserve"> indication of the changing landscape in </w:t>
      </w:r>
      <w:smartTag w:uri="urn:schemas-microsoft-com:office:smarttags" w:element="place">
        <w:r w:rsidRPr="00926F2C">
          <w:t>Europe</w:t>
        </w:r>
      </w:smartTag>
      <w:r w:rsidRPr="00926F2C">
        <w:t xml:space="preserve">, we </w:t>
      </w:r>
      <w:r>
        <w:t>can</w:t>
      </w:r>
      <w:r w:rsidRPr="00926F2C">
        <w:t xml:space="preserve"> </w:t>
      </w:r>
      <w:r>
        <w:t>mention</w:t>
      </w:r>
      <w:r w:rsidRPr="00926F2C">
        <w:t xml:space="preserve"> the eEurope</w:t>
      </w:r>
      <w:r>
        <w:t xml:space="preserve"> </w:t>
      </w:r>
      <w:r w:rsidRPr="00926F2C">
        <w:t xml:space="preserve">2002 </w:t>
      </w:r>
      <w:r>
        <w:t>A</w:t>
      </w:r>
      <w:r w:rsidRPr="00926F2C">
        <w:t xml:space="preserve">ction </w:t>
      </w:r>
      <w:r>
        <w:t>P</w:t>
      </w:r>
      <w:r w:rsidRPr="00926F2C">
        <w:t xml:space="preserve">lan concerning the </w:t>
      </w:r>
      <w:r>
        <w:rPr>
          <w:iCs/>
        </w:rPr>
        <w:t>a</w:t>
      </w:r>
      <w:r w:rsidRPr="00A94A94">
        <w:rPr>
          <w:iCs/>
        </w:rPr>
        <w:t xml:space="preserve">ccessibility of </w:t>
      </w:r>
      <w:r>
        <w:rPr>
          <w:iCs/>
        </w:rPr>
        <w:t>p</w:t>
      </w:r>
      <w:r w:rsidRPr="00A94A94">
        <w:rPr>
          <w:iCs/>
        </w:rPr>
        <w:t>ublic Web sites and their content</w:t>
      </w:r>
      <w:r w:rsidRPr="00A94A94">
        <w:t>,</w:t>
      </w:r>
      <w:r w:rsidRPr="00926F2C">
        <w:t xml:space="preserve"> which enjoins member states to make their public </w:t>
      </w:r>
      <w:r>
        <w:t>Web</w:t>
      </w:r>
      <w:r w:rsidRPr="00926F2C">
        <w:t xml:space="preserve"> sites accessible to the disabled. Subsequently, at the European Council held in </w:t>
      </w:r>
      <w:smartTag w:uri="urn:schemas-microsoft-com:office:smarttags" w:element="City">
        <w:smartTag w:uri="urn:schemas-microsoft-com:office:smarttags" w:element="place">
          <w:r w:rsidRPr="00926F2C">
            <w:t>Seville</w:t>
          </w:r>
        </w:smartTag>
      </w:smartTag>
      <w:r w:rsidRPr="00926F2C">
        <w:t xml:space="preserve"> in June 2002, the eEurope 2005 </w:t>
      </w:r>
      <w:r>
        <w:t>A</w:t>
      </w:r>
      <w:r w:rsidRPr="00926F2C">
        <w:t xml:space="preserve">ction </w:t>
      </w:r>
      <w:r>
        <w:t>P</w:t>
      </w:r>
      <w:r w:rsidRPr="00926F2C">
        <w:t xml:space="preserve">lan confirmed the work of the </w:t>
      </w:r>
      <w:r w:rsidRPr="00B16B39">
        <w:rPr>
          <w:iCs/>
        </w:rPr>
        <w:t>Web Accessibility Initiative</w:t>
      </w:r>
      <w:r>
        <w:t xml:space="preserve"> (</w:t>
      </w:r>
      <w:r w:rsidRPr="00926F2C">
        <w:t xml:space="preserve">WAI) launched by the W3C for </w:t>
      </w:r>
      <w:r>
        <w:t>Web</w:t>
      </w:r>
      <w:r w:rsidRPr="00926F2C">
        <w:t xml:space="preserve"> site accessibility (</w:t>
      </w:r>
      <w:r w:rsidRPr="00AC7336">
        <w:t xml:space="preserve">see section </w:t>
      </w:r>
      <w:fldSimple w:instr=" REF _Ref122250502 \r \h  \* MERGEFORMAT ">
        <w:r>
          <w:t>1.3</w:t>
        </w:r>
      </w:fldSimple>
      <w:r w:rsidRPr="00AC7336">
        <w:t xml:space="preserve"> "</w:t>
      </w:r>
      <w:fldSimple w:instr=" REF _Ref122250511 \h  \* MERGEFORMAT ">
        <w:r w:rsidRPr="001C0176">
          <w:rPr>
            <w:lang w:val="en-GB"/>
          </w:rPr>
          <w:t>W3C recommendations</w:t>
        </w:r>
      </w:fldSimple>
      <w:r>
        <w:t>"</w:t>
      </w:r>
      <w:r w:rsidRPr="00926F2C">
        <w:t xml:space="preserve">). </w:t>
      </w:r>
    </w:p>
    <w:p w:rsidR="005B39ED" w:rsidRPr="00926F2C" w:rsidRDefault="005B39ED" w:rsidP="001A0EB6">
      <w:pPr>
        <w:jc w:val="both"/>
      </w:pPr>
      <w:r w:rsidRPr="00D95AD1">
        <w:t>As an example of a recent French application, in February 2005 a law was passed (law No. 2005-102) in defense of the "equality of rights and opportunities, participation and citizenship of the disabled,"</w:t>
      </w:r>
      <w:r w:rsidRPr="00926F2C">
        <w:t xml:space="preserve"> mandating on 11 February 2005 (article 47) that online accessibility is an obligation, just as providing physical access to buildings has been for some time:</w:t>
      </w:r>
    </w:p>
    <w:p w:rsidR="005B39ED" w:rsidRPr="00926F2C" w:rsidRDefault="005B39ED" w:rsidP="001A0EB6">
      <w:pPr>
        <w:jc w:val="both"/>
      </w:pPr>
      <w:r w:rsidRPr="00945E82">
        <w:t>All online public communication services of the government and territorial communities and the public organizations under the responsibility of said authorities must be accessible to the disabled</w:t>
      </w:r>
      <w:r w:rsidRPr="00926F2C">
        <w:rPr>
          <w:i/>
        </w:rPr>
        <w:t>.</w:t>
      </w:r>
      <w:r w:rsidRPr="00926F2C">
        <w:t> </w:t>
      </w:r>
    </w:p>
    <w:p w:rsidR="005B39ED" w:rsidRDefault="005B39ED" w:rsidP="001A0EB6">
      <w:pPr>
        <w:jc w:val="both"/>
      </w:pPr>
      <w:smartTag w:uri="urn:schemas-microsoft-com:office:smarttags" w:element="country-region">
        <w:r w:rsidRPr="00926F2C">
          <w:t>France</w:t>
        </w:r>
      </w:smartTag>
      <w:r w:rsidRPr="00926F2C">
        <w:t xml:space="preserve"> has joined other European countries, such as </w:t>
      </w:r>
      <w:smartTag w:uri="urn:schemas-microsoft-com:office:smarttags" w:element="country-region">
        <w:r w:rsidRPr="00926F2C">
          <w:t>Spain</w:t>
        </w:r>
      </w:smartTag>
      <w:r w:rsidRPr="00926F2C">
        <w:t xml:space="preserve">, </w:t>
      </w:r>
      <w:smartTag w:uri="urn:schemas-microsoft-com:office:smarttags" w:element="country-region">
        <w:r w:rsidRPr="00926F2C">
          <w:t>Italy</w:t>
        </w:r>
      </w:smartTag>
      <w:r w:rsidRPr="00926F2C">
        <w:t xml:space="preserve">, </w:t>
      </w:r>
      <w:smartTag w:uri="urn:schemas-microsoft-com:office:smarttags" w:element="country-region">
        <w:r w:rsidRPr="00926F2C">
          <w:t>Portugal</w:t>
        </w:r>
      </w:smartTag>
      <w:r w:rsidRPr="00926F2C">
        <w:t xml:space="preserve">, </w:t>
      </w:r>
      <w:smartTag w:uri="urn:schemas-microsoft-com:office:smarttags" w:element="country-region">
        <w:r w:rsidRPr="00926F2C">
          <w:t>Great Britain</w:t>
        </w:r>
      </w:smartTag>
      <w:r w:rsidRPr="00926F2C">
        <w:t xml:space="preserve"> and </w:t>
      </w:r>
      <w:smartTag w:uri="urn:schemas-microsoft-com:office:smarttags" w:element="country-region">
        <w:smartTag w:uri="urn:schemas-microsoft-com:office:smarttags" w:element="place">
          <w:r w:rsidRPr="00926F2C">
            <w:t>Sweden</w:t>
          </w:r>
        </w:smartTag>
      </w:smartTag>
      <w:r w:rsidRPr="00926F2C">
        <w:t xml:space="preserve"> that have already passed similar legislation in compliance with European directives and the various action plans and initiatives arising from </w:t>
      </w:r>
      <w:r>
        <w:t>them</w:t>
      </w:r>
      <w:r w:rsidRPr="00926F2C">
        <w:t xml:space="preserve">. European institutions have committed to </w:t>
      </w:r>
      <w:r>
        <w:t>comply</w:t>
      </w:r>
      <w:r w:rsidRPr="00926F2C">
        <w:t xml:space="preserve"> with current standards in terms of accessibility, and many other organizations within the European Union share this objective.</w:t>
      </w:r>
    </w:p>
    <w:p w:rsidR="005B39ED" w:rsidRDefault="005B39ED" w:rsidP="001A0EB6">
      <w:pPr>
        <w:jc w:val="both"/>
      </w:pPr>
      <w:r>
        <w:t>In the United Kingdom, the Disabilities Discrimination Act 1999 extends this obligation to commercial private Web sites. Since 2004 the Disability Rights Commission has been given a mandate to initiate public investigations, which can lead to litigations. Courts of laws can order the shutdown of a site until compliance is reached. Spain is taking a similar path with article 10 of the Law on Equality of Opportunities and Against Discrimination (2003), which is being reexamined in Parliament, and Italy has already included all educational products and services in its Stanca Law on Equal Access to Information.</w:t>
      </w:r>
    </w:p>
    <w:p w:rsidR="005B39ED" w:rsidRDefault="005B39ED" w:rsidP="001A0EB6">
      <w:pPr>
        <w:jc w:val="both"/>
      </w:pPr>
      <w:r>
        <w:t>Most work regulations also require that disabled employees be able to make full use of their employers' intranets and information systems; it is considered to be discriminatory not to enable access to those key productivity tools.</w:t>
      </w:r>
    </w:p>
    <w:p w:rsidR="005B39ED" w:rsidRDefault="005B39ED" w:rsidP="001A0EB6">
      <w:pPr>
        <w:jc w:val="both"/>
      </w:pPr>
      <w:r w:rsidRPr="00926F2C">
        <w:t xml:space="preserve">Additionally, </w:t>
      </w:r>
      <w:r>
        <w:t>with</w:t>
      </w:r>
      <w:r w:rsidRPr="00926F2C">
        <w:t xml:space="preserve">in the framework of the eEurope 2005 Action Plan, the </w:t>
      </w:r>
      <w:hyperlink r:id="rId16" w:tooltip="projet Support-EAM" w:history="1">
        <w:r w:rsidRPr="00926F2C">
          <w:rPr>
            <w:rStyle w:val="Hyperlink"/>
          </w:rPr>
          <w:t xml:space="preserve">Support-EAM </w:t>
        </w:r>
        <w:r>
          <w:rPr>
            <w:rStyle w:val="Hyperlink"/>
          </w:rPr>
          <w:t>p</w:t>
        </w:r>
        <w:r w:rsidRPr="00926F2C">
          <w:rPr>
            <w:rStyle w:val="Hyperlink"/>
          </w:rPr>
          <w:t>roject</w:t>
        </w:r>
      </w:hyperlink>
      <w:r w:rsidRPr="00926F2C">
        <w:t xml:space="preserve"> (</w:t>
      </w:r>
      <w:r w:rsidRPr="00885B4A">
        <w:rPr>
          <w:iCs/>
        </w:rPr>
        <w:t>Supporting the creation of an e-Accessibility Quality Mark</w:t>
      </w:r>
      <w:r w:rsidRPr="00926F2C">
        <w:t xml:space="preserve">) is intended to standardize the methods used to evaluate accessibility </w:t>
      </w:r>
      <w:r>
        <w:t>of</w:t>
      </w:r>
      <w:r w:rsidRPr="00926F2C">
        <w:t xml:space="preserve"> </w:t>
      </w:r>
      <w:r>
        <w:t>Web</w:t>
      </w:r>
      <w:r w:rsidRPr="00926F2C">
        <w:t xml:space="preserve"> sites, to create a </w:t>
      </w:r>
      <w:r>
        <w:t>Q</w:t>
      </w:r>
      <w:r w:rsidRPr="00926F2C">
        <w:t xml:space="preserve">uality </w:t>
      </w:r>
      <w:r>
        <w:t>M</w:t>
      </w:r>
      <w:r w:rsidRPr="00926F2C">
        <w:t xml:space="preserve">ark to certify that Internet services are accessible, and to broadly disseminate the use of the Quality Mark throughout Europe. This project makes direct reference to the Council of Europe </w:t>
      </w:r>
      <w:r w:rsidRPr="001A7136">
        <w:t>Resolution 5165/03</w:t>
      </w:r>
      <w:r w:rsidRPr="00926F2C">
        <w:t xml:space="preserve"> concerning eAccessibility, aimed at improving the access of people with disabilities to the knowledge-based society, inviting the Commission and the Member States to "</w:t>
      </w:r>
      <w:r w:rsidRPr="008A7746">
        <w:rPr>
          <w:i/>
        </w:rPr>
        <w:t>consider the provision of an 'eAccessibility mark' for goods and services which comply with relevant standards for eAccessibility.</w:t>
      </w:r>
      <w:r w:rsidRPr="00926F2C">
        <w:t xml:space="preserve">" </w:t>
      </w:r>
    </w:p>
    <w:p w:rsidR="005B39ED" w:rsidRPr="00926F2C" w:rsidRDefault="005B39ED" w:rsidP="001A0EB6">
      <w:pPr>
        <w:jc w:val="both"/>
      </w:pPr>
      <w:r>
        <w:rPr>
          <w:noProof/>
        </w:rPr>
        <w:pict>
          <v:shape id="Picture 81" o:spid="_x0000_i1033" type="#_x0000_t75" alt="cen" style="width:42pt;height:27.75pt;visibility:visible">
            <v:imagedata r:id="rId17" o:title=""/>
          </v:shape>
        </w:pict>
      </w:r>
      <w:r w:rsidRPr="00C85746">
        <w:t xml:space="preserve">Support-EAM launched and conducted a </w:t>
      </w:r>
      <w:hyperlink r:id="rId18" w:tooltip="CEN/ISS WAC workshop" w:history="1">
        <w:r w:rsidRPr="00C85746">
          <w:rPr>
            <w:rStyle w:val="Hyperlink"/>
          </w:rPr>
          <w:t>CEN/ISS WAC workshop</w:t>
        </w:r>
      </w:hyperlink>
      <w:r w:rsidRPr="00C85746">
        <w:t xml:space="preserve"> which produced a </w:t>
      </w:r>
      <w:hyperlink r:id="rId19" w:history="1">
        <w:r w:rsidRPr="00C85746">
          <w:rPr>
            <w:rStyle w:val="Hyperlink"/>
          </w:rPr>
          <w:t>CEN Workshop Agreement</w:t>
        </w:r>
      </w:hyperlink>
      <w:r w:rsidRPr="00C85746">
        <w:t xml:space="preserve"> (</w:t>
      </w:r>
      <w:r w:rsidRPr="00A91B4D">
        <w:t>CWA n° 15554:2006 Specifications for a complete European Web Accessibility Certification Scheme and a Quality Mark</w:t>
      </w:r>
      <w:r w:rsidRPr="00C85746">
        <w:t xml:space="preserve">). This agreement has been published by the </w:t>
      </w:r>
      <w:hyperlink r:id="rId20" w:history="1">
        <w:r w:rsidRPr="00C85746">
          <w:t>CEN</w:t>
        </w:r>
      </w:hyperlink>
      <w:r w:rsidRPr="00C85746">
        <w:t xml:space="preserve"> as a first level European agreement on how standard conformity assessment schemes commonly used in Europe can apply to Web accessibility conformity assessment.</w:t>
      </w:r>
    </w:p>
    <w:p w:rsidR="005B39ED" w:rsidRPr="00926F2C" w:rsidRDefault="005B39ED" w:rsidP="001A0EB6">
      <w:pPr>
        <w:jc w:val="both"/>
      </w:pPr>
      <w:r w:rsidRPr="00926F2C">
        <w:t>As an illustration, a recent survey by Forrester Research, Inc</w:t>
      </w:r>
      <w:r>
        <w:t>.</w:t>
      </w:r>
      <w:r w:rsidRPr="00926F2C">
        <w:t xml:space="preserve"> (see "</w:t>
      </w:r>
      <w:hyperlink r:id="rId21" w:tooltip="Research Studies About Accessible Technology" w:history="1">
        <w:r w:rsidRPr="00897EC9">
          <w:rPr>
            <w:rStyle w:val="Hyperlink"/>
            <w:iCs/>
          </w:rPr>
          <w:t>Research Studies About Accessible Technology</w:t>
        </w:r>
      </w:hyperlink>
      <w:r w:rsidRPr="00926F2C">
        <w:t>") shows that</w:t>
      </w:r>
      <w:r>
        <w:t>,</w:t>
      </w:r>
      <w:r w:rsidRPr="00926F2C">
        <w:t xml:space="preserve"> by the year 2010, more than half of the population in European countries</w:t>
      </w:r>
      <w:r>
        <w:t>,</w:t>
      </w:r>
      <w:r w:rsidRPr="00926F2C">
        <w:t xml:space="preserve"> such as Germany, Belgium, and France, will be 45 years of age or older. By the year 2050, </w:t>
      </w:r>
      <w:r>
        <w:t xml:space="preserve">the population of </w:t>
      </w:r>
      <w:r w:rsidRPr="00926F2C">
        <w:t xml:space="preserve">seniors will </w:t>
      </w:r>
      <w:r>
        <w:t>be</w:t>
      </w:r>
      <w:r w:rsidRPr="00926F2C">
        <w:t xml:space="preserve"> more than double the population of those under 35.</w:t>
      </w:r>
    </w:p>
    <w:p w:rsidR="005B39ED" w:rsidRDefault="005B39ED" w:rsidP="001A0EB6">
      <w:pPr>
        <w:jc w:val="both"/>
      </w:pPr>
      <w:r>
        <w:rPr>
          <w:noProof/>
        </w:rPr>
        <w:pict>
          <v:shape id="Picture 2" o:spid="_x0000_s1026" type="#_x0000_t75" alt="Logo i2010 - European Information society in 2010" href="http://europa.eu.int/information_society/eeurope/i2010/index_en" style="position:absolute;left:0;text-align:left;margin-left:0;margin-top:0;width:117pt;height:35.25pt;z-index:-251658240;visibility:visible;mso-position-horizontal:left" wrapcoords="-277 0 -277 21140 21600 21140 21600 0 -277 0" o:button="t">
            <v:fill o:detectmouseclick="t"/>
            <v:imagedata r:id="rId22" o:title=""/>
            <w10:wrap type="tight"/>
          </v:shape>
        </w:pict>
      </w:r>
      <w:r w:rsidRPr="00926F2C">
        <w:t xml:space="preserve"> </w:t>
      </w:r>
      <w:r>
        <w:t xml:space="preserve">We now enter </w:t>
      </w:r>
      <w:r w:rsidRPr="00926F2C">
        <w:t>the "</w:t>
      </w:r>
      <w:hyperlink r:id="rId23" w:tooltip="i2010 – European Information society in 2010 " w:history="1">
        <w:r w:rsidRPr="00897EC9">
          <w:rPr>
            <w:rStyle w:val="Hyperlink"/>
          </w:rPr>
          <w:t xml:space="preserve">i2010 – </w:t>
        </w:r>
        <w:r w:rsidRPr="00897EC9">
          <w:rPr>
            <w:rStyle w:val="Hyperlink"/>
            <w:iCs/>
          </w:rPr>
          <w:t>European Information Society in 2010</w:t>
        </w:r>
      </w:hyperlink>
      <w:r w:rsidRPr="00926F2C">
        <w:t xml:space="preserve">" initiative </w:t>
      </w:r>
      <w:r>
        <w:t xml:space="preserve">that </w:t>
      </w:r>
      <w:r w:rsidRPr="00926F2C">
        <w:t>proposes to provide an integrated approach to the information society and audiovisual policy as implemented within the European Union. The scope of this action includes regulatory initiatives, research, promotional activities</w:t>
      </w:r>
      <w:r>
        <w:t>,</w:t>
      </w:r>
      <w:r w:rsidRPr="00926F2C">
        <w:t xml:space="preserve"> and deployment of cultural diversity initiatives. The purpose is to make the information society accessible to all and to make </w:t>
      </w:r>
      <w:hyperlink r:id="rId24" w:tooltip="eInclusion@EU" w:history="1">
        <w:r w:rsidRPr="00897EC9">
          <w:rPr>
            <w:rStyle w:val="Hyperlink"/>
            <w:iCs/>
          </w:rPr>
          <w:t>eInclusion@EU</w:t>
        </w:r>
      </w:hyperlink>
      <w:r>
        <w:rPr>
          <w:i/>
          <w:iCs/>
        </w:rPr>
        <w:t xml:space="preserve"> </w:t>
      </w:r>
      <w:r w:rsidRPr="00926F2C">
        <w:t>a key contributor to the process of inclusion.</w:t>
      </w:r>
    </w:p>
    <w:p w:rsidR="005B39ED" w:rsidRPr="001353F0" w:rsidRDefault="005B39ED" w:rsidP="001A0EB6">
      <w:pPr>
        <w:jc w:val="both"/>
      </w:pPr>
      <w:r w:rsidRPr="00A91B4D">
        <w:t xml:space="preserve">Last on March 27, 2006, </w:t>
      </w:r>
      <w:hyperlink r:id="rId25" w:tooltip="Viviane Reding" w:history="1">
        <w:r w:rsidRPr="00A91B4D">
          <w:rPr>
            <w:rStyle w:val="Hyperlink"/>
            <w:rFonts w:cs="Arial"/>
          </w:rPr>
          <w:t>Ms Viviane Reding, Commissioner for Information Society and Media</w:t>
        </w:r>
      </w:hyperlink>
      <w:r w:rsidRPr="00A91B4D">
        <w:t xml:space="preserve">, chaired </w:t>
      </w:r>
      <w:r>
        <w:t xml:space="preserve">the first meeting </w:t>
      </w:r>
      <w:r w:rsidRPr="00A91B4D">
        <w:t xml:space="preserve">of the High Level Expert Group </w:t>
      </w:r>
      <w:r>
        <w:t xml:space="preserve">in charge of the </w:t>
      </w:r>
      <w:hyperlink r:id="rId26" w:history="1">
        <w:r w:rsidRPr="00A91B4D">
          <w:rPr>
            <w:rStyle w:val="Hyperlink"/>
            <w:rFonts w:cs="Arial"/>
          </w:rPr>
          <w:t>i2010 digital libraries initiative</w:t>
        </w:r>
      </w:hyperlink>
      <w:r>
        <w:t xml:space="preserve"> which aims at </w:t>
      </w:r>
      <w:r w:rsidRPr="00A91B4D">
        <w:t>making Europe's diverse cultural and scientific heritage easier and more interesting to use online for work, leisure and/or study. It builds on Europe's rich heritage combining multicultural and multilingual environments with technological advances and new business models.</w:t>
      </w:r>
    </w:p>
    <w:p w:rsidR="005B39ED" w:rsidRPr="00926F2C" w:rsidRDefault="005B39ED" w:rsidP="001A0EB6">
      <w:pPr>
        <w:jc w:val="both"/>
      </w:pPr>
      <w:r w:rsidRPr="00926F2C">
        <w:t xml:space="preserve">Within this </w:t>
      </w:r>
      <w:r>
        <w:t>E</w:t>
      </w:r>
      <w:r w:rsidRPr="00926F2C">
        <w:t xml:space="preserve">uropean context, this white </w:t>
      </w:r>
      <w:r>
        <w:t>paper</w:t>
      </w:r>
      <w:r w:rsidRPr="00926F2C">
        <w:t xml:space="preserve"> is intended to help the reader better understand the issues involved in eAccessibility. We will deal with the current </w:t>
      </w:r>
      <w:r>
        <w:t>issues</w:t>
      </w:r>
      <w:r w:rsidRPr="00926F2C">
        <w:t xml:space="preserve"> in accessibility, as w</w:t>
      </w:r>
      <w:r>
        <w:t xml:space="preserve">ell as the various initiatives </w:t>
      </w:r>
      <w:r w:rsidRPr="00926F2C">
        <w:t xml:space="preserve">and standards implemented with respect to </w:t>
      </w:r>
      <w:r>
        <w:t>Web</w:t>
      </w:r>
      <w:r w:rsidRPr="00926F2C">
        <w:t xml:space="preserve">-enabled applications. </w:t>
      </w:r>
      <w:r>
        <w:t>In this regard</w:t>
      </w:r>
      <w:r w:rsidRPr="00926F2C">
        <w:t xml:space="preserve">, we will examine the </w:t>
      </w:r>
      <w:r>
        <w:t>use</w:t>
      </w:r>
      <w:r w:rsidRPr="00926F2C">
        <w:t xml:space="preserve"> of Microsoft products and technologies to design and </w:t>
      </w:r>
      <w:r>
        <w:t>produce</w:t>
      </w:r>
      <w:r w:rsidRPr="00926F2C">
        <w:t xml:space="preserve"> </w:t>
      </w:r>
      <w:r>
        <w:t>Web</w:t>
      </w:r>
      <w:r w:rsidRPr="00926F2C">
        <w:t xml:space="preserve"> sites </w:t>
      </w:r>
      <w:r>
        <w:t>that comply with accessibility guidelines</w:t>
      </w:r>
      <w:r w:rsidRPr="00926F2C">
        <w:t>.</w:t>
      </w:r>
    </w:p>
    <w:p w:rsidR="005B39ED" w:rsidRPr="00926F2C" w:rsidRDefault="005B39ED" w:rsidP="002D53FD">
      <w:pPr>
        <w:pStyle w:val="Heading2"/>
      </w:pPr>
      <w:bookmarkStart w:id="19" w:name="_Ref122429110"/>
      <w:bookmarkStart w:id="20" w:name="_Ref122429119"/>
      <w:bookmarkStart w:id="21" w:name="_Toc155936353"/>
      <w:r w:rsidRPr="00926F2C">
        <w:t>Defining eAccessibility</w:t>
      </w:r>
      <w:bookmarkEnd w:id="19"/>
      <w:bookmarkEnd w:id="20"/>
      <w:bookmarkEnd w:id="21"/>
    </w:p>
    <w:p w:rsidR="005B39ED" w:rsidRPr="00926F2C" w:rsidRDefault="005B39ED" w:rsidP="001A0EB6">
      <w:pPr>
        <w:jc w:val="both"/>
      </w:pPr>
      <w:r>
        <w:t>Al</w:t>
      </w:r>
      <w:r w:rsidRPr="00926F2C">
        <w:t xml:space="preserve">though the problem does not reside in </w:t>
      </w:r>
      <w:r>
        <w:t>physical</w:t>
      </w:r>
      <w:r w:rsidRPr="00926F2C">
        <w:t xml:space="preserve"> access to computing equipment (based on certain studies in France</w:t>
      </w:r>
      <w:r>
        <w:t xml:space="preserve"> and in the UK</w:t>
      </w:r>
      <w:r w:rsidRPr="00926F2C">
        <w:t xml:space="preserve">, the disabled are twice as likely </w:t>
      </w:r>
      <w:r>
        <w:t xml:space="preserve">as the national average </w:t>
      </w:r>
      <w:r w:rsidRPr="00926F2C">
        <w:t xml:space="preserve">to have a </w:t>
      </w:r>
      <w:r>
        <w:t>computer</w:t>
      </w:r>
      <w:r w:rsidRPr="00926F2C">
        <w:t xml:space="preserve">), </w:t>
      </w:r>
      <w:r>
        <w:t>people</w:t>
      </w:r>
      <w:r w:rsidRPr="00926F2C">
        <w:t xml:space="preserve"> with disabilities encounter real problems when they try to use the Internet and Internet-based services. </w:t>
      </w:r>
    </w:p>
    <w:p w:rsidR="005B39ED" w:rsidRPr="00926F2C" w:rsidRDefault="005B39ED" w:rsidP="001A0EB6">
      <w:pPr>
        <w:jc w:val="both"/>
      </w:pPr>
      <w:hyperlink r:id="rId27" w:tooltip="Tim Berners-Lee" w:history="1">
        <w:r w:rsidRPr="00926F2C">
          <w:rPr>
            <w:rStyle w:val="Hyperlink"/>
          </w:rPr>
          <w:t>Tim Berners-Lee</w:t>
        </w:r>
      </w:hyperlink>
      <w:r w:rsidRPr="00926F2C">
        <w:t xml:space="preserve">, director of the W3C and inventor of the World Wide Web, describes </w:t>
      </w:r>
      <w:r>
        <w:t>eAccessibility</w:t>
      </w:r>
      <w:r w:rsidRPr="00926F2C">
        <w:t xml:space="preserve"> in this way: </w:t>
      </w:r>
    </w:p>
    <w:p w:rsidR="005B39ED" w:rsidRPr="008A7746" w:rsidRDefault="005B39ED" w:rsidP="001A0EB6">
      <w:pPr>
        <w:ind w:left="1416"/>
        <w:jc w:val="both"/>
        <w:rPr>
          <w:i/>
        </w:rPr>
      </w:pPr>
      <w:r w:rsidRPr="008A7746">
        <w:rPr>
          <w:i/>
        </w:rPr>
        <w:t>“Making the Web and Web services available to all individuals, whatever their hardware or software, whatever their network infrastructure, their language, their culture, their geographic location, or their physical or mental aptitude</w:t>
      </w:r>
      <w:r>
        <w:rPr>
          <w:i/>
        </w:rPr>
        <w:t>.</w:t>
      </w:r>
      <w:r w:rsidRPr="008A7746">
        <w:rPr>
          <w:i/>
        </w:rPr>
        <w:t>”</w:t>
      </w:r>
    </w:p>
    <w:p w:rsidR="005B39ED" w:rsidRPr="00926F2C" w:rsidRDefault="005B39ED" w:rsidP="001A0EB6">
      <w:pPr>
        <w:jc w:val="both"/>
      </w:pPr>
      <w:r w:rsidRPr="00926F2C">
        <w:t xml:space="preserve">In other words, eAccessibility </w:t>
      </w:r>
      <w:r>
        <w:t>can</w:t>
      </w:r>
      <w:r w:rsidRPr="00926F2C">
        <w:t xml:space="preserve"> be </w:t>
      </w:r>
      <w:r>
        <w:t xml:space="preserve">defined </w:t>
      </w:r>
      <w:r w:rsidRPr="00926F2C">
        <w:t>simply as "enabling any person</w:t>
      </w:r>
      <w:r>
        <w:t xml:space="preserve"> —</w:t>
      </w:r>
      <w:r w:rsidRPr="00926F2C">
        <w:t xml:space="preserve"> whatsoever</w:t>
      </w:r>
      <w:r>
        <w:t xml:space="preserve"> —</w:t>
      </w:r>
      <w:r w:rsidRPr="00926F2C">
        <w:t xml:space="preserve"> to access the Web</w:t>
      </w:r>
      <w:r>
        <w:t>.</w:t>
      </w:r>
      <w:r w:rsidRPr="00926F2C">
        <w:t xml:space="preserve">" </w:t>
      </w:r>
      <w:r>
        <w:t>A</w:t>
      </w:r>
      <w:r w:rsidRPr="00926F2C">
        <w:t xml:space="preserve"> </w:t>
      </w:r>
      <w:r>
        <w:t>Web</w:t>
      </w:r>
      <w:r w:rsidRPr="00926F2C">
        <w:t xml:space="preserve"> site is accessible if it </w:t>
      </w:r>
      <w:r>
        <w:t>can</w:t>
      </w:r>
      <w:r w:rsidRPr="00926F2C">
        <w:t xml:space="preserve"> be used similarly by anyone </w:t>
      </w:r>
      <w:r>
        <w:t>—</w:t>
      </w:r>
      <w:r w:rsidRPr="00926F2C">
        <w:t xml:space="preserve"> </w:t>
      </w:r>
      <w:r>
        <w:t>with or without</w:t>
      </w:r>
      <w:r w:rsidRPr="00926F2C">
        <w:t xml:space="preserve"> a disability. </w:t>
      </w:r>
      <w:r>
        <w:t>The content,</w:t>
      </w:r>
      <w:r w:rsidRPr="00926F2C">
        <w:t xml:space="preserve"> features and services provided by a </w:t>
      </w:r>
      <w:r>
        <w:t>Web</w:t>
      </w:r>
      <w:r w:rsidRPr="00926F2C">
        <w:t xml:space="preserve"> site must be accessible to as broad a public as possible, regardless of age, disability, or limitations in the technology or user environment.</w:t>
      </w:r>
    </w:p>
    <w:p w:rsidR="005B39ED" w:rsidRDefault="005B39ED" w:rsidP="001A0EB6">
      <w:pPr>
        <w:jc w:val="both"/>
      </w:pPr>
      <w:r>
        <w:t xml:space="preserve">To </w:t>
      </w:r>
      <w:r w:rsidRPr="00926F2C">
        <w:t>illustrat</w:t>
      </w:r>
      <w:r>
        <w:t>e the magnitude of the issue</w:t>
      </w:r>
      <w:r w:rsidRPr="00926F2C">
        <w:t>, more than 750 million people in the world suffer from disabilit</w:t>
      </w:r>
      <w:r>
        <w:t>ies</w:t>
      </w:r>
      <w:r w:rsidRPr="00926F2C">
        <w:t xml:space="preserve">. </w:t>
      </w:r>
      <w:r>
        <w:t>More than two-thirds of them are in the developing world. In the EU alone, 12% to 15% of the population have disabilities. This data, however, does not include impairments such as color blindness (11 out of 100 men), arthritis (110 million sufferers), dyslexia, or temporary impairments due to accident or surgery</w:t>
      </w:r>
      <w:r>
        <w:rPr>
          <w:rStyle w:val="FootnoteReference"/>
        </w:rPr>
        <w:footnoteReference w:id="2"/>
      </w:r>
      <w:r>
        <w:t>. Altogether, 330 million people in the EU, which is almost one in two Europeans, need assistive technology for using information technology.</w:t>
      </w:r>
    </w:p>
    <w:p w:rsidR="005B39ED" w:rsidRDefault="005B39ED" w:rsidP="001A0EB6">
      <w:pPr>
        <w:jc w:val="both"/>
      </w:pPr>
      <w:r>
        <w:t>This data confirms findings from the Forrester research that was commissioned by Microsoft in 2004. The findings from that research stated that 57% of computer users would benefit from assistive technology and 44% of computer users already use one or more accessibility features without necessarily suffering from impairments, simply for ease of use or reading comfort.</w:t>
      </w:r>
    </w:p>
    <w:p w:rsidR="005B39ED" w:rsidRPr="00926F2C" w:rsidRDefault="005B39ED" w:rsidP="001A0EB6">
      <w:pPr>
        <w:jc w:val="both"/>
      </w:pPr>
      <w:r w:rsidRPr="00926F2C">
        <w:t xml:space="preserve">Although </w:t>
      </w:r>
      <w:r>
        <w:t>some</w:t>
      </w:r>
      <w:r w:rsidRPr="00926F2C">
        <w:t xml:space="preserve"> </w:t>
      </w:r>
      <w:r>
        <w:t>people</w:t>
      </w:r>
      <w:r w:rsidRPr="00926F2C">
        <w:t xml:space="preserve"> do not use the services available on the Web because they simply do not have the financial, technical</w:t>
      </w:r>
      <w:r>
        <w:t>,</w:t>
      </w:r>
      <w:r w:rsidRPr="00926F2C">
        <w:t xml:space="preserve"> or other means to do so</w:t>
      </w:r>
      <w:r w:rsidRPr="00926F2C">
        <w:rPr>
          <w:rStyle w:val="FootnoteReference"/>
        </w:rPr>
        <w:footnoteReference w:id="3"/>
      </w:r>
      <w:r w:rsidRPr="00926F2C">
        <w:t>, many people do attempt to benefit from such services</w:t>
      </w:r>
      <w:r>
        <w:t>.</w:t>
      </w:r>
      <w:r w:rsidRPr="00926F2C">
        <w:t xml:space="preserve"> </w:t>
      </w:r>
      <w:r>
        <w:t>I</w:t>
      </w:r>
      <w:r w:rsidRPr="00926F2C">
        <w:t xml:space="preserve">t thus </w:t>
      </w:r>
      <w:r>
        <w:t>seems</w:t>
      </w:r>
      <w:r w:rsidRPr="00926F2C">
        <w:t xml:space="preserve"> fair and equitable to remove as many of the obstacles to browsing on the Web as possible</w:t>
      </w:r>
      <w:r>
        <w:t>.</w:t>
      </w:r>
    </w:p>
    <w:p w:rsidR="005B39ED" w:rsidRPr="00926F2C" w:rsidRDefault="005B39ED" w:rsidP="001A0EB6">
      <w:pPr>
        <w:jc w:val="both"/>
      </w:pPr>
      <w:r w:rsidRPr="00926F2C">
        <w:t>eAccessibility</w:t>
      </w:r>
      <w:r>
        <w:t>,</w:t>
      </w:r>
      <w:r w:rsidRPr="00926F2C">
        <w:t xml:space="preserve"> in fact</w:t>
      </w:r>
      <w:r>
        <w:t>,</w:t>
      </w:r>
      <w:r w:rsidRPr="00926F2C">
        <w:t xml:space="preserve"> corresponds to a set of technical </w:t>
      </w:r>
      <w:r>
        <w:t>guidelines</w:t>
      </w:r>
      <w:r w:rsidRPr="00926F2C">
        <w:t xml:space="preserve"> </w:t>
      </w:r>
      <w:r>
        <w:t>that</w:t>
      </w:r>
      <w:r w:rsidRPr="00926F2C">
        <w:t xml:space="preserve"> take into account the diversity of these needs and, more specifically, all aspects </w:t>
      </w:r>
      <w:r>
        <w:t>that</w:t>
      </w:r>
      <w:r w:rsidRPr="00926F2C">
        <w:t xml:space="preserve"> </w:t>
      </w:r>
      <w:r>
        <w:t>might</w:t>
      </w:r>
      <w:r w:rsidRPr="00926F2C">
        <w:t xml:space="preserve"> constitute obstacles for the disabled. </w:t>
      </w:r>
    </w:p>
    <w:p w:rsidR="005B39ED" w:rsidRPr="00926F2C" w:rsidRDefault="005B39ED" w:rsidP="001A0EB6">
      <w:pPr>
        <w:jc w:val="both"/>
      </w:pPr>
      <w:r w:rsidRPr="00926F2C">
        <w:t xml:space="preserve">In practice, sometimes </w:t>
      </w:r>
      <w:r>
        <w:t>very little</w:t>
      </w:r>
      <w:r w:rsidRPr="00926F2C">
        <w:t xml:space="preserve"> effort </w:t>
      </w:r>
      <w:r>
        <w:t>is</w:t>
      </w:r>
      <w:r w:rsidRPr="00926F2C">
        <w:t xml:space="preserve"> required to solve accessibility issues</w:t>
      </w:r>
      <w:r>
        <w:t>.</w:t>
      </w:r>
      <w:r w:rsidRPr="00926F2C">
        <w:t xml:space="preserve"> </w:t>
      </w:r>
      <w:r>
        <w:t>U</w:t>
      </w:r>
      <w:r w:rsidRPr="00926F2C">
        <w:t xml:space="preserve">nfortunately such requirements are often not </w:t>
      </w:r>
      <w:r>
        <w:t>considered</w:t>
      </w:r>
      <w:r w:rsidRPr="00926F2C">
        <w:t xml:space="preserve"> early </w:t>
      </w:r>
      <w:r>
        <w:t>enough</w:t>
      </w:r>
      <w:r w:rsidRPr="00926F2C">
        <w:t xml:space="preserve"> </w:t>
      </w:r>
      <w:r>
        <w:t>during</w:t>
      </w:r>
      <w:r w:rsidRPr="00926F2C">
        <w:t xml:space="preserve"> </w:t>
      </w:r>
      <w:r>
        <w:t>Web</w:t>
      </w:r>
      <w:r w:rsidRPr="00926F2C">
        <w:t xml:space="preserve"> site deployment projects.</w:t>
      </w:r>
    </w:p>
    <w:p w:rsidR="005B39ED" w:rsidRPr="00926F2C" w:rsidRDefault="005B39ED" w:rsidP="001A0EB6">
      <w:pPr>
        <w:jc w:val="both"/>
      </w:pPr>
      <w:r w:rsidRPr="00926F2C">
        <w:t xml:space="preserve">Developers </w:t>
      </w:r>
      <w:r>
        <w:t>simply might</w:t>
      </w:r>
      <w:r w:rsidRPr="00926F2C">
        <w:t xml:space="preserve"> be unaware of what is required in this area</w:t>
      </w:r>
      <w:r>
        <w:t>.</w:t>
      </w:r>
      <w:r w:rsidRPr="00926F2C">
        <w:t xml:space="preserve"> </w:t>
      </w:r>
      <w:r>
        <w:t xml:space="preserve">In addition, </w:t>
      </w:r>
      <w:r w:rsidRPr="00926F2C">
        <w:t xml:space="preserve">they </w:t>
      </w:r>
      <w:r>
        <w:t>might</w:t>
      </w:r>
      <w:r w:rsidRPr="00926F2C">
        <w:t xml:space="preserve"> not have access to guidelines </w:t>
      </w:r>
      <w:r>
        <w:t>that</w:t>
      </w:r>
      <w:r w:rsidRPr="00926F2C">
        <w:t xml:space="preserve"> they </w:t>
      </w:r>
      <w:r>
        <w:t>can use to ensure</w:t>
      </w:r>
      <w:r w:rsidRPr="00926F2C">
        <w:t xml:space="preserve"> that their site </w:t>
      </w:r>
      <w:r>
        <w:t>is</w:t>
      </w:r>
      <w:r w:rsidRPr="00926F2C">
        <w:t xml:space="preserve"> accessibility compliant. </w:t>
      </w:r>
    </w:p>
    <w:p w:rsidR="005B39ED" w:rsidRPr="00926F2C" w:rsidRDefault="005B39ED" w:rsidP="001A0EB6">
      <w:pPr>
        <w:jc w:val="both"/>
        <w:rPr>
          <w:rStyle w:val="Strong"/>
        </w:rPr>
      </w:pPr>
      <w:r>
        <w:rPr>
          <w:rStyle w:val="Strong"/>
        </w:rPr>
        <w:t xml:space="preserve">Making a </w:t>
      </w:r>
      <w:r w:rsidRPr="00926F2C">
        <w:rPr>
          <w:rStyle w:val="Strong"/>
        </w:rPr>
        <w:t xml:space="preserve">Web </w:t>
      </w:r>
      <w:r>
        <w:rPr>
          <w:rStyle w:val="Strong"/>
        </w:rPr>
        <w:t>site accessible</w:t>
      </w:r>
      <w:r w:rsidRPr="00926F2C">
        <w:rPr>
          <w:rStyle w:val="Strong"/>
        </w:rPr>
        <w:t xml:space="preserve"> is often perceived as merely providing the disabled with access to digital content. However, </w:t>
      </w:r>
      <w:r>
        <w:rPr>
          <w:rStyle w:val="Strong"/>
        </w:rPr>
        <w:t>Web</w:t>
      </w:r>
      <w:r w:rsidRPr="00926F2C">
        <w:rPr>
          <w:rStyle w:val="Strong"/>
        </w:rPr>
        <w:t xml:space="preserve"> </w:t>
      </w:r>
      <w:r>
        <w:rPr>
          <w:rStyle w:val="Strong"/>
        </w:rPr>
        <w:t>accessibility</w:t>
      </w:r>
      <w:r w:rsidRPr="00926F2C">
        <w:rPr>
          <w:rStyle w:val="Strong"/>
        </w:rPr>
        <w:t xml:space="preserve"> provides advantages </w:t>
      </w:r>
      <w:r>
        <w:rPr>
          <w:rStyle w:val="Strong"/>
        </w:rPr>
        <w:t>that</w:t>
      </w:r>
      <w:r w:rsidRPr="00926F2C">
        <w:rPr>
          <w:rStyle w:val="Strong"/>
        </w:rPr>
        <w:t xml:space="preserve"> go beyond simply facilitating access and ensuring compatibility with assistive technologies </w:t>
      </w:r>
      <w:r>
        <w:rPr>
          <w:rStyle w:val="Strong"/>
        </w:rPr>
        <w:t xml:space="preserve">for the disabled </w:t>
      </w:r>
      <w:r w:rsidRPr="00926F2C">
        <w:rPr>
          <w:rStyle w:val="Strong"/>
        </w:rPr>
        <w:t xml:space="preserve">(see section </w:t>
      </w:r>
      <w:r w:rsidRPr="00926F2C">
        <w:rPr>
          <w:rStyle w:val="Strong"/>
        </w:rPr>
        <w:fldChar w:fldCharType="begin"/>
      </w:r>
      <w:r w:rsidRPr="00926F2C">
        <w:rPr>
          <w:rStyle w:val="Strong"/>
        </w:rPr>
        <w:instrText xml:space="preserve"> REF _Ref122419931 \r \h </w:instrText>
      </w:r>
      <w:r w:rsidRPr="00926F2C">
        <w:rPr>
          <w:rStyle w:val="Strong"/>
          <w:b w:val="0"/>
          <w:bCs w:val="0"/>
        </w:rPr>
      </w:r>
      <w:r w:rsidRPr="00926F2C">
        <w:rPr>
          <w:rStyle w:val="Strong"/>
        </w:rPr>
        <w:fldChar w:fldCharType="separate"/>
      </w:r>
      <w:r>
        <w:rPr>
          <w:rStyle w:val="Strong"/>
        </w:rPr>
        <w:t>1.2.2</w:t>
      </w:r>
      <w:r w:rsidRPr="00926F2C">
        <w:rPr>
          <w:rStyle w:val="Strong"/>
        </w:rPr>
        <w:fldChar w:fldCharType="end"/>
      </w:r>
      <w:r w:rsidRPr="00926F2C">
        <w:rPr>
          <w:rStyle w:val="Strong"/>
        </w:rPr>
        <w:t xml:space="preserve"> "</w:t>
      </w:r>
      <w:fldSimple w:instr=" REF _Ref122419931 \h  \* MERGEFORMAT ">
        <w:r w:rsidRPr="001C0176">
          <w:rPr>
            <w:b/>
            <w:lang w:eastAsia="ko-KR"/>
          </w:rPr>
          <w:t>Assistive technologies</w:t>
        </w:r>
      </w:fldSimple>
      <w:r w:rsidRPr="00926F2C">
        <w:rPr>
          <w:rStyle w:val="Strong"/>
        </w:rPr>
        <w:t xml:space="preserve">"). The advantages of eAccessibility </w:t>
      </w:r>
      <w:r>
        <w:rPr>
          <w:rStyle w:val="Strong"/>
        </w:rPr>
        <w:t>extend well beyond</w:t>
      </w:r>
      <w:r w:rsidRPr="00926F2C">
        <w:rPr>
          <w:rStyle w:val="Strong"/>
        </w:rPr>
        <w:t xml:space="preserve"> the disabled.</w:t>
      </w:r>
    </w:p>
    <w:p w:rsidR="005B39ED" w:rsidRPr="00926F2C" w:rsidRDefault="005B39ED" w:rsidP="001A0EB6">
      <w:pPr>
        <w:jc w:val="both"/>
        <w:rPr>
          <w:lang w:eastAsia="ko-KR"/>
        </w:rPr>
      </w:pPr>
      <w:r w:rsidRPr="00926F2C">
        <w:rPr>
          <w:lang w:eastAsia="ko-KR"/>
        </w:rPr>
        <w:t xml:space="preserve">When </w:t>
      </w:r>
      <w:r>
        <w:rPr>
          <w:lang w:eastAsia="ko-KR"/>
        </w:rPr>
        <w:t>Web</w:t>
      </w:r>
      <w:r w:rsidRPr="00926F2C">
        <w:rPr>
          <w:lang w:eastAsia="ko-KR"/>
        </w:rPr>
        <w:t xml:space="preserve">-enabled data is designed to be accessible </w:t>
      </w:r>
      <w:r>
        <w:rPr>
          <w:lang w:eastAsia="ko-KR"/>
        </w:rPr>
        <w:t>by</w:t>
      </w:r>
      <w:r w:rsidRPr="00926F2C">
        <w:rPr>
          <w:lang w:eastAsia="ko-KR"/>
        </w:rPr>
        <w:t xml:space="preserve"> the disabled, the resulting </w:t>
      </w:r>
      <w:r>
        <w:rPr>
          <w:lang w:eastAsia="ko-KR"/>
        </w:rPr>
        <w:t>Web</w:t>
      </w:r>
      <w:r w:rsidRPr="00926F2C">
        <w:rPr>
          <w:lang w:eastAsia="ko-KR"/>
        </w:rPr>
        <w:t xml:space="preserve"> sites are generally more logical and tend to emphasize content rather than mere</w:t>
      </w:r>
      <w:r>
        <w:rPr>
          <w:lang w:eastAsia="ko-KR"/>
        </w:rPr>
        <w:t>ly</w:t>
      </w:r>
      <w:r w:rsidRPr="00926F2C">
        <w:rPr>
          <w:lang w:eastAsia="ko-KR"/>
        </w:rPr>
        <w:t xml:space="preserve"> </w:t>
      </w:r>
      <w:r>
        <w:rPr>
          <w:lang w:eastAsia="ko-KR"/>
        </w:rPr>
        <w:t>providing</w:t>
      </w:r>
      <w:r w:rsidRPr="00926F2C">
        <w:rPr>
          <w:lang w:eastAsia="ko-KR"/>
        </w:rPr>
        <w:t xml:space="preserve"> information. </w:t>
      </w:r>
      <w:r>
        <w:rPr>
          <w:lang w:eastAsia="ko-KR"/>
        </w:rPr>
        <w:t xml:space="preserve">A gain of 35% in usability has been noted in a </w:t>
      </w:r>
      <w:hyperlink r:id="rId28" w:history="1">
        <w:r w:rsidRPr="00697E0B">
          <w:rPr>
            <w:rStyle w:val="Hyperlink"/>
            <w:lang w:eastAsia="ko-KR"/>
          </w:rPr>
          <w:t>200</w:t>
        </w:r>
        <w:r>
          <w:rPr>
            <w:rStyle w:val="Hyperlink"/>
            <w:lang w:eastAsia="ko-KR"/>
          </w:rPr>
          <w:t>4</w:t>
        </w:r>
        <w:r w:rsidRPr="00697E0B">
          <w:rPr>
            <w:rStyle w:val="Hyperlink"/>
            <w:lang w:eastAsia="ko-KR"/>
          </w:rPr>
          <w:t xml:space="preserve"> survey carried out by the Disabilities Rights Commission</w:t>
        </w:r>
      </w:hyperlink>
      <w:r>
        <w:rPr>
          <w:lang w:eastAsia="ko-KR"/>
        </w:rPr>
        <w:t xml:space="preserve"> in the UK. In a</w:t>
      </w:r>
      <w:r w:rsidRPr="00926F2C">
        <w:rPr>
          <w:lang w:eastAsia="ko-KR"/>
        </w:rPr>
        <w:t xml:space="preserve">ddition, maintenance </w:t>
      </w:r>
      <w:r>
        <w:rPr>
          <w:lang w:eastAsia="ko-KR"/>
        </w:rPr>
        <w:t xml:space="preserve">and hosting </w:t>
      </w:r>
      <w:r w:rsidRPr="00926F2C">
        <w:rPr>
          <w:lang w:eastAsia="ko-KR"/>
        </w:rPr>
        <w:t xml:space="preserve">of content-centric </w:t>
      </w:r>
      <w:r>
        <w:rPr>
          <w:lang w:eastAsia="ko-KR"/>
        </w:rPr>
        <w:t>Web</w:t>
      </w:r>
      <w:r w:rsidRPr="00926F2C">
        <w:rPr>
          <w:lang w:eastAsia="ko-KR"/>
        </w:rPr>
        <w:t xml:space="preserve"> sites is generally less expensive</w:t>
      </w:r>
      <w:r>
        <w:rPr>
          <w:lang w:eastAsia="ko-KR"/>
        </w:rPr>
        <w:t>.</w:t>
      </w:r>
    </w:p>
    <w:p w:rsidR="005B39ED" w:rsidRPr="00926F2C" w:rsidRDefault="005B39ED" w:rsidP="001A0EB6">
      <w:pPr>
        <w:jc w:val="both"/>
        <w:rPr>
          <w:lang w:eastAsia="ko-KR"/>
        </w:rPr>
      </w:pPr>
      <w:r w:rsidRPr="00926F2C">
        <w:rPr>
          <w:lang w:eastAsia="ko-KR"/>
        </w:rPr>
        <w:t xml:space="preserve">eAccessible </w:t>
      </w:r>
      <w:r>
        <w:rPr>
          <w:lang w:eastAsia="ko-KR"/>
        </w:rPr>
        <w:t>Web</w:t>
      </w:r>
      <w:r w:rsidRPr="00926F2C">
        <w:rPr>
          <w:lang w:eastAsia="ko-KR"/>
        </w:rPr>
        <w:t xml:space="preserve"> sites </w:t>
      </w:r>
      <w:r>
        <w:rPr>
          <w:lang w:eastAsia="ko-KR"/>
        </w:rPr>
        <w:t>can</w:t>
      </w:r>
      <w:r w:rsidRPr="00926F2C">
        <w:rPr>
          <w:lang w:eastAsia="ko-KR"/>
        </w:rPr>
        <w:t xml:space="preserve"> be accessed </w:t>
      </w:r>
      <w:r>
        <w:rPr>
          <w:lang w:eastAsia="ko-KR"/>
        </w:rPr>
        <w:t xml:space="preserve">by </w:t>
      </w:r>
      <w:r w:rsidRPr="00926F2C">
        <w:rPr>
          <w:lang w:eastAsia="ko-KR"/>
        </w:rPr>
        <w:t>using entry-</w:t>
      </w:r>
      <w:r>
        <w:rPr>
          <w:lang w:eastAsia="ko-KR"/>
        </w:rPr>
        <w:t>level</w:t>
      </w:r>
      <w:r w:rsidRPr="00926F2C">
        <w:rPr>
          <w:lang w:eastAsia="ko-KR"/>
        </w:rPr>
        <w:t xml:space="preserve"> computers with slow Internet connections, </w:t>
      </w:r>
      <w:r>
        <w:rPr>
          <w:lang w:eastAsia="ko-KR"/>
        </w:rPr>
        <w:t>and so forth</w:t>
      </w:r>
      <w:r w:rsidRPr="00926F2C">
        <w:rPr>
          <w:lang w:eastAsia="ko-KR"/>
        </w:rPr>
        <w:t>.</w:t>
      </w:r>
      <w:r>
        <w:rPr>
          <w:lang w:eastAsia="ko-KR"/>
        </w:rPr>
        <w:t xml:space="preserve"> They</w:t>
      </w:r>
      <w:r w:rsidRPr="00926F2C">
        <w:rPr>
          <w:lang w:eastAsia="ko-KR"/>
        </w:rPr>
        <w:t xml:space="preserve"> also facilitate portability to other </w:t>
      </w:r>
      <w:r>
        <w:rPr>
          <w:lang w:eastAsia="ko-KR"/>
        </w:rPr>
        <w:t>devices</w:t>
      </w:r>
      <w:r w:rsidRPr="00926F2C">
        <w:rPr>
          <w:lang w:eastAsia="ko-KR"/>
        </w:rPr>
        <w:t xml:space="preserve">, such as </w:t>
      </w:r>
      <w:r>
        <w:rPr>
          <w:lang w:eastAsia="ko-KR"/>
        </w:rPr>
        <w:t>Web</w:t>
      </w:r>
      <w:r w:rsidRPr="00926F2C">
        <w:rPr>
          <w:lang w:eastAsia="ko-KR"/>
        </w:rPr>
        <w:t xml:space="preserve">-enabled mobile phones </w:t>
      </w:r>
      <w:r>
        <w:rPr>
          <w:lang w:eastAsia="ko-KR"/>
        </w:rPr>
        <w:t>and</w:t>
      </w:r>
      <w:r w:rsidRPr="00926F2C">
        <w:rPr>
          <w:lang w:eastAsia="ko-KR"/>
        </w:rPr>
        <w:t xml:space="preserve"> PDAs. This</w:t>
      </w:r>
      <w:r>
        <w:rPr>
          <w:lang w:eastAsia="ko-KR"/>
        </w:rPr>
        <w:t xml:space="preserve"> advantage</w:t>
      </w:r>
      <w:r w:rsidRPr="00926F2C">
        <w:rPr>
          <w:lang w:eastAsia="ko-KR"/>
        </w:rPr>
        <w:t xml:space="preserve"> is a </w:t>
      </w:r>
      <w:r>
        <w:rPr>
          <w:lang w:eastAsia="ko-KR"/>
        </w:rPr>
        <w:t>significant</w:t>
      </w:r>
      <w:r w:rsidRPr="00926F2C">
        <w:rPr>
          <w:lang w:eastAsia="ko-KR"/>
        </w:rPr>
        <w:t xml:space="preserve"> factor, since already in 2004 there were 720 million users of mobile </w:t>
      </w:r>
      <w:r>
        <w:rPr>
          <w:lang w:eastAsia="ko-KR"/>
        </w:rPr>
        <w:t>devices</w:t>
      </w:r>
      <w:r w:rsidRPr="00926F2C">
        <w:rPr>
          <w:lang w:eastAsia="ko-KR"/>
        </w:rPr>
        <w:t>.</w:t>
      </w:r>
    </w:p>
    <w:p w:rsidR="005B39ED" w:rsidRPr="00926F2C" w:rsidRDefault="005B39ED" w:rsidP="002D53FD">
      <w:pPr>
        <w:pStyle w:val="Heading3"/>
      </w:pPr>
      <w:bookmarkStart w:id="22" w:name="_Ref122356730"/>
      <w:r w:rsidRPr="00926F2C">
        <w:t xml:space="preserve">Accessibility or </w:t>
      </w:r>
      <w:r>
        <w:t>u</w:t>
      </w:r>
      <w:r w:rsidRPr="00926F2C">
        <w:t>sability?</w:t>
      </w:r>
      <w:bookmarkEnd w:id="22"/>
    </w:p>
    <w:p w:rsidR="005B39ED" w:rsidRPr="00926F2C" w:rsidRDefault="005B39ED" w:rsidP="001A0EB6">
      <w:pPr>
        <w:jc w:val="both"/>
      </w:pPr>
      <w:r>
        <w:t>Al</w:t>
      </w:r>
      <w:r w:rsidRPr="00926F2C">
        <w:t xml:space="preserve">though these two notions are closely linked, there are a few essential differences. </w:t>
      </w:r>
    </w:p>
    <w:p w:rsidR="005B39ED" w:rsidRPr="00926F2C" w:rsidRDefault="005B39ED" w:rsidP="001A0EB6">
      <w:pPr>
        <w:jc w:val="both"/>
      </w:pPr>
      <w:r w:rsidRPr="00926F2C">
        <w:t xml:space="preserve">Even if some </w:t>
      </w:r>
      <w:r>
        <w:t>Web</w:t>
      </w:r>
      <w:r w:rsidRPr="00926F2C">
        <w:t xml:space="preserve"> sites are technically accessible, they are not always very easy to use. An accessible </w:t>
      </w:r>
      <w:r>
        <w:t>Web</w:t>
      </w:r>
      <w:r w:rsidRPr="00926F2C">
        <w:t xml:space="preserve"> site is thus not always a usable </w:t>
      </w:r>
      <w:r>
        <w:t>Web</w:t>
      </w:r>
      <w:r w:rsidRPr="00926F2C">
        <w:t xml:space="preserve"> site.</w:t>
      </w:r>
    </w:p>
    <w:p w:rsidR="005B39ED" w:rsidRPr="00926F2C" w:rsidRDefault="005B39ED" w:rsidP="001A0EB6">
      <w:pPr>
        <w:jc w:val="both"/>
        <w:rPr>
          <w:lang w:eastAsia="ko-KR"/>
        </w:rPr>
      </w:pPr>
      <w:r w:rsidRPr="00926F2C">
        <w:rPr>
          <w:lang w:eastAsia="ko-KR"/>
        </w:rPr>
        <w:t xml:space="preserve">Whereas the purpose of accessibility is to "open up" a </w:t>
      </w:r>
      <w:r>
        <w:rPr>
          <w:lang w:eastAsia="ko-KR"/>
        </w:rPr>
        <w:t>Web</w:t>
      </w:r>
      <w:r w:rsidRPr="00926F2C">
        <w:rPr>
          <w:lang w:eastAsia="ko-KR"/>
        </w:rPr>
        <w:t xml:space="preserve"> site to as broad a public as possible, the purpose of usability is to improve user efficiency, effectiveness</w:t>
      </w:r>
      <w:r>
        <w:rPr>
          <w:lang w:eastAsia="ko-KR"/>
        </w:rPr>
        <w:t>,</w:t>
      </w:r>
      <w:r w:rsidRPr="00926F2C">
        <w:rPr>
          <w:lang w:eastAsia="ko-KR"/>
        </w:rPr>
        <w:t xml:space="preserve"> and satisfaction when accessing the site.</w:t>
      </w:r>
    </w:p>
    <w:p w:rsidR="005B39ED" w:rsidRPr="00926F2C" w:rsidRDefault="005B39ED" w:rsidP="001A0EB6">
      <w:pPr>
        <w:jc w:val="both"/>
        <w:rPr>
          <w:rStyle w:val="Strong"/>
        </w:rPr>
      </w:pPr>
      <w:r w:rsidRPr="00926F2C">
        <w:rPr>
          <w:rStyle w:val="Strong"/>
        </w:rPr>
        <w:t xml:space="preserve">Accessibility covers technical aspects and considerations, whereas usability concerns the experience of the user when accessing a given </w:t>
      </w:r>
      <w:r>
        <w:rPr>
          <w:rStyle w:val="Strong"/>
        </w:rPr>
        <w:t>Web</w:t>
      </w:r>
      <w:r w:rsidRPr="00926F2C">
        <w:rPr>
          <w:rStyle w:val="Strong"/>
        </w:rPr>
        <w:t xml:space="preserve"> site. Usability </w:t>
      </w:r>
      <w:r>
        <w:rPr>
          <w:rStyle w:val="Strong"/>
        </w:rPr>
        <w:t>can</w:t>
      </w:r>
      <w:r w:rsidRPr="00926F2C">
        <w:rPr>
          <w:rStyle w:val="Strong"/>
        </w:rPr>
        <w:t xml:space="preserve"> be compared to the notion of </w:t>
      </w:r>
      <w:r>
        <w:rPr>
          <w:rStyle w:val="Strong"/>
        </w:rPr>
        <w:t>q</w:t>
      </w:r>
      <w:r w:rsidRPr="00926F2C">
        <w:rPr>
          <w:rStyle w:val="Strong"/>
        </w:rPr>
        <w:t xml:space="preserve">uality </w:t>
      </w:r>
      <w:r>
        <w:rPr>
          <w:rStyle w:val="Strong"/>
        </w:rPr>
        <w:t>in</w:t>
      </w:r>
      <w:r w:rsidRPr="00926F2C">
        <w:rPr>
          <w:rStyle w:val="Strong"/>
        </w:rPr>
        <w:t xml:space="preserve"> that it is most often noticed when it is unfortunately </w:t>
      </w:r>
      <w:r>
        <w:rPr>
          <w:rStyle w:val="Strong"/>
        </w:rPr>
        <w:t>absent</w:t>
      </w:r>
      <w:r w:rsidRPr="00926F2C">
        <w:rPr>
          <w:rStyle w:val="Strong"/>
        </w:rPr>
        <w:t>!</w:t>
      </w:r>
    </w:p>
    <w:p w:rsidR="005B39ED" w:rsidRPr="00926F2C" w:rsidRDefault="005B39ED" w:rsidP="001A0EB6">
      <w:pPr>
        <w:jc w:val="both"/>
      </w:pPr>
      <w:r w:rsidRPr="00926F2C">
        <w:t xml:space="preserve">Usability </w:t>
      </w:r>
      <w:r>
        <w:t>can</w:t>
      </w:r>
      <w:r w:rsidRPr="00926F2C">
        <w:t xml:space="preserve"> thus be defined as "the ease with which visitors </w:t>
      </w:r>
      <w:r>
        <w:t>can</w:t>
      </w:r>
      <w:r w:rsidRPr="00926F2C">
        <w:t xml:space="preserve"> use a </w:t>
      </w:r>
      <w:r>
        <w:t>Web</w:t>
      </w:r>
      <w:r w:rsidRPr="00926F2C">
        <w:t xml:space="preserve"> site</w:t>
      </w:r>
      <w:r>
        <w:t>.</w:t>
      </w:r>
      <w:r w:rsidRPr="00926F2C">
        <w:t xml:space="preserve">" Web usability is not just a matter of making sure that everything works on the site; developers also need to measure how quickly and easily visitors </w:t>
      </w:r>
      <w:r>
        <w:t>can</w:t>
      </w:r>
      <w:r w:rsidRPr="00926F2C">
        <w:t xml:space="preserve"> use the site.</w:t>
      </w:r>
    </w:p>
    <w:p w:rsidR="005B39ED" w:rsidRPr="00926F2C" w:rsidRDefault="005B39ED" w:rsidP="001A0EB6">
      <w:pPr>
        <w:jc w:val="both"/>
      </w:pPr>
      <w:r w:rsidRPr="00926F2C">
        <w:t xml:space="preserve">Jakob Nielsen's law (see </w:t>
      </w:r>
      <w:hyperlink r:id="rId29" w:tooltip="useit.com: Jakob Nielsen's Website" w:history="1">
        <w:r w:rsidRPr="00926F2C">
          <w:rPr>
            <w:rStyle w:val="Hyperlink"/>
          </w:rPr>
          <w:t>useit.com: Jakob Nielsen's Web site</w:t>
        </w:r>
      </w:hyperlink>
      <w:r w:rsidRPr="00926F2C">
        <w:t xml:space="preserve">) concerning the Internet user's experience probably provides the best definition of the lack of </w:t>
      </w:r>
      <w:r>
        <w:t>Web</w:t>
      </w:r>
      <w:r w:rsidRPr="00926F2C">
        <w:t xml:space="preserve"> site usability: </w:t>
      </w:r>
    </w:p>
    <w:p w:rsidR="005B39ED" w:rsidRPr="008A7746" w:rsidRDefault="005B39ED" w:rsidP="001A0EB6">
      <w:pPr>
        <w:ind w:left="1416"/>
        <w:jc w:val="both"/>
        <w:rPr>
          <w:i/>
        </w:rPr>
      </w:pPr>
      <w:r w:rsidRPr="008A7746">
        <w:rPr>
          <w:i/>
        </w:rPr>
        <w:t>“It is when users spend most of their time on other Web sites”</w:t>
      </w:r>
    </w:p>
    <w:p w:rsidR="005B39ED" w:rsidRPr="00926F2C" w:rsidRDefault="005B39ED" w:rsidP="001A0EB6">
      <w:pPr>
        <w:jc w:val="both"/>
      </w:pPr>
      <w:r w:rsidRPr="00926F2C">
        <w:t xml:space="preserve">Web site usability involves such issues as user-friendliness and intuitive browsing, </w:t>
      </w:r>
      <w:r>
        <w:t>as well as</w:t>
      </w:r>
      <w:r w:rsidRPr="00926F2C">
        <w:t xml:space="preserve"> download times, page layout, </w:t>
      </w:r>
      <w:r>
        <w:t xml:space="preserve">the </w:t>
      </w:r>
      <w:r w:rsidRPr="00926F2C">
        <w:t xml:space="preserve">graphical charter, animations, browsing experience, data architecture, search engine design, </w:t>
      </w:r>
      <w:r>
        <w:t>and so forth</w:t>
      </w:r>
      <w:r w:rsidRPr="00926F2C">
        <w:t>.</w:t>
      </w:r>
    </w:p>
    <w:p w:rsidR="005B39ED" w:rsidRPr="00926F2C" w:rsidRDefault="005B39ED" w:rsidP="001A0EB6">
      <w:pPr>
        <w:jc w:val="both"/>
      </w:pPr>
      <w:r w:rsidRPr="00926F2C">
        <w:t xml:space="preserve">Usability </w:t>
      </w:r>
      <w:r>
        <w:t>can</w:t>
      </w:r>
      <w:r w:rsidRPr="00926F2C">
        <w:t xml:space="preserve"> be evaluated</w:t>
      </w:r>
      <w:r>
        <w:t xml:space="preserve"> </w:t>
      </w:r>
      <w:r w:rsidRPr="00926F2C">
        <w:t xml:space="preserve">only </w:t>
      </w:r>
      <w:r>
        <w:t>by</w:t>
      </w:r>
      <w:r w:rsidRPr="00926F2C">
        <w:t xml:space="preserve"> the actual experience and satisfaction of the end-user:</w:t>
      </w:r>
    </w:p>
    <w:p w:rsidR="005B39ED" w:rsidRPr="00926F2C" w:rsidRDefault="005B39ED" w:rsidP="00E935AF">
      <w:pPr>
        <w:pStyle w:val="ListBullet"/>
      </w:pPr>
      <w:r w:rsidRPr="00926F2C">
        <w:t>Can the user easily find information she</w:t>
      </w:r>
      <w:r>
        <w:t xml:space="preserve"> or </w:t>
      </w:r>
      <w:r w:rsidRPr="00926F2C">
        <w:t>he is seeking?</w:t>
      </w:r>
    </w:p>
    <w:p w:rsidR="005B39ED" w:rsidRPr="00926F2C" w:rsidRDefault="005B39ED" w:rsidP="00E935AF">
      <w:pPr>
        <w:pStyle w:val="ListBullet"/>
      </w:pPr>
      <w:r w:rsidRPr="00926F2C">
        <w:t xml:space="preserve">Are the </w:t>
      </w:r>
      <w:r>
        <w:t xml:space="preserve">offered </w:t>
      </w:r>
      <w:r w:rsidRPr="00926F2C">
        <w:t xml:space="preserve">services easy to access, and is the </w:t>
      </w:r>
      <w:r>
        <w:t xml:space="preserve">provided </w:t>
      </w:r>
      <w:r w:rsidRPr="00926F2C">
        <w:t>information easy to understand?</w:t>
      </w:r>
    </w:p>
    <w:p w:rsidR="005B39ED" w:rsidRPr="00926F2C" w:rsidRDefault="005B39ED" w:rsidP="00E935AF">
      <w:pPr>
        <w:pStyle w:val="ListBullet"/>
      </w:pPr>
      <w:r w:rsidRPr="00926F2C">
        <w:t xml:space="preserve">Is the </w:t>
      </w:r>
      <w:r>
        <w:t>Web</w:t>
      </w:r>
      <w:r w:rsidRPr="00926F2C">
        <w:t xml:space="preserve"> site content presented in a consistent fashion?</w:t>
      </w:r>
    </w:p>
    <w:p w:rsidR="005B39ED" w:rsidRPr="00926F2C" w:rsidRDefault="005B39ED" w:rsidP="00E935AF">
      <w:pPr>
        <w:pStyle w:val="ListBullet"/>
      </w:pPr>
      <w:r w:rsidRPr="00926F2C">
        <w:t xml:space="preserve">Is the structure of the </w:t>
      </w:r>
      <w:r>
        <w:t>Web</w:t>
      </w:r>
      <w:r w:rsidRPr="00926F2C">
        <w:t xml:space="preserve"> site logical and easy to understand? Can the user browse through the site easily and effectively?</w:t>
      </w:r>
    </w:p>
    <w:p w:rsidR="005B39ED" w:rsidRPr="00926F2C" w:rsidRDefault="005B39ED" w:rsidP="00E935AF">
      <w:pPr>
        <w:pStyle w:val="ListBullet"/>
      </w:pPr>
      <w:r w:rsidRPr="00926F2C">
        <w:t xml:space="preserve">Does the site provide a clear explanation of </w:t>
      </w:r>
      <w:r>
        <w:t>how it</w:t>
      </w:r>
      <w:r w:rsidRPr="00926F2C">
        <w:t xml:space="preserve"> is organized and how the user is intended to browse through it?</w:t>
      </w:r>
    </w:p>
    <w:p w:rsidR="005B39ED" w:rsidRPr="00926F2C" w:rsidRDefault="005B39ED" w:rsidP="00E935AF">
      <w:pPr>
        <w:pStyle w:val="ListBullet"/>
      </w:pPr>
      <w:r w:rsidRPr="00926F2C">
        <w:t xml:space="preserve">Is the user able to work interactively with the site and provide feedback? Does the user </w:t>
      </w:r>
      <w:r>
        <w:t>obtain and provide</w:t>
      </w:r>
      <w:r w:rsidRPr="00926F2C">
        <w:t xml:space="preserve"> rapid and appropriate responses?</w:t>
      </w:r>
    </w:p>
    <w:p w:rsidR="005B39ED" w:rsidRPr="00926F2C" w:rsidRDefault="005B39ED" w:rsidP="00E935AF">
      <w:pPr>
        <w:pStyle w:val="ListBullet"/>
      </w:pPr>
      <w:r w:rsidRPr="00926F2C">
        <w:t>Is a search function available on the site?</w:t>
      </w:r>
    </w:p>
    <w:p w:rsidR="005B39ED" w:rsidRPr="00926F2C" w:rsidRDefault="005B39ED" w:rsidP="001A0EB6">
      <w:pPr>
        <w:jc w:val="both"/>
      </w:pPr>
      <w:r w:rsidRPr="00926F2C">
        <w:t xml:space="preserve">As illustrated by this partial list of potential issues, the notion of </w:t>
      </w:r>
      <w:r>
        <w:t>Web</w:t>
      </w:r>
      <w:r w:rsidRPr="00926F2C">
        <w:t xml:space="preserve"> usability is extremely far-reaching</w:t>
      </w:r>
      <w:r>
        <w:t>,</w:t>
      </w:r>
      <w:r w:rsidRPr="00926F2C">
        <w:t xml:space="preserve"> and we could not hope to cover all aspects of it in detail.</w:t>
      </w:r>
    </w:p>
    <w:p w:rsidR="005B39ED" w:rsidRPr="00926F2C" w:rsidRDefault="005B39ED" w:rsidP="005247A6">
      <w:pPr>
        <w:pStyle w:val="Heading3"/>
        <w:jc w:val="both"/>
      </w:pPr>
      <w:r w:rsidRPr="00926F2C">
        <w:t>Typical misconceptions and misunderstandings</w:t>
      </w:r>
    </w:p>
    <w:p w:rsidR="005B39ED" w:rsidRPr="00926F2C" w:rsidRDefault="005B39ED" w:rsidP="005247A6">
      <w:pPr>
        <w:jc w:val="both"/>
      </w:pPr>
      <w:r w:rsidRPr="00926F2C">
        <w:t>Certain preconceived ideas hinder the advancement of widespread accessibility. Some people are convinced that:</w:t>
      </w:r>
    </w:p>
    <w:p w:rsidR="005B39ED" w:rsidRDefault="005B39ED" w:rsidP="00E935AF">
      <w:pPr>
        <w:pStyle w:val="ListBullet"/>
      </w:pPr>
      <w:r w:rsidRPr="00926F2C">
        <w:rPr>
          <w:i/>
          <w:iCs/>
        </w:rPr>
        <w:t>The disabled do not have access to computers, so why worry about facilitating Internet access for them?</w:t>
      </w:r>
      <w:r w:rsidRPr="00926F2C">
        <w:t xml:space="preserve"> This is untrue; a variety of hardware and software </w:t>
      </w:r>
      <w:r>
        <w:t>assistive</w:t>
      </w:r>
      <w:r w:rsidRPr="00926F2C">
        <w:t xml:space="preserve"> products are available (see section </w:t>
      </w:r>
      <w:fldSimple w:instr=" REF _Ref122419931 \r \h  \* MERGEFORMAT ">
        <w:r w:rsidRPr="001C0176">
          <w:rPr>
            <w:rStyle w:val="Strong"/>
            <w:b w:val="0"/>
            <w:bCs w:val="0"/>
          </w:rPr>
          <w:t>1.2.2</w:t>
        </w:r>
      </w:fldSimple>
      <w:r w:rsidRPr="00926F2C">
        <w:rPr>
          <w:rStyle w:val="Strong"/>
          <w:b w:val="0"/>
          <w:bCs w:val="0"/>
        </w:rPr>
        <w:t xml:space="preserve"> "</w:t>
      </w:r>
      <w:fldSimple w:instr=" REF _Ref122419931 \h  \* MERGEFORMAT ">
        <w:r w:rsidRPr="00926F2C">
          <w:t>Assistive technologies</w:t>
        </w:r>
      </w:fldSimple>
      <w:r w:rsidRPr="00926F2C">
        <w:rPr>
          <w:rStyle w:val="Strong"/>
          <w:b w:val="0"/>
          <w:bCs w:val="0"/>
        </w:rPr>
        <w:t>"</w:t>
      </w:r>
      <w:r w:rsidRPr="00926F2C">
        <w:t>). Moreover, certain surveys</w:t>
      </w:r>
      <w:r>
        <w:t xml:space="preserve"> in the USA</w:t>
      </w:r>
      <w:r w:rsidRPr="00926F2C">
        <w:t xml:space="preserve"> indicate that the </w:t>
      </w:r>
      <w:r>
        <w:t>hearing impaired</w:t>
      </w:r>
      <w:r w:rsidRPr="00926F2C">
        <w:t>, for example, are more than twice as likely as the national average to have a computer</w:t>
      </w:r>
      <w:r>
        <w:t>.</w:t>
      </w:r>
      <w:r w:rsidRPr="00926F2C">
        <w:t xml:space="preserve"> </w:t>
      </w:r>
    </w:p>
    <w:p w:rsidR="005B39ED" w:rsidRPr="00926F2C" w:rsidRDefault="005B39ED" w:rsidP="00E935AF">
      <w:pPr>
        <w:pStyle w:val="ListBullet"/>
      </w:pPr>
      <w:r w:rsidRPr="002D20DA">
        <w:t xml:space="preserve">The </w:t>
      </w:r>
      <w:r w:rsidRPr="00706BCB">
        <w:t>Internet</w:t>
      </w:r>
      <w:r w:rsidRPr="002D20DA">
        <w:t xml:space="preserve"> is based on the display of graphical images and various other media that cannot be made accessible to everyone —the visually impaired, for example.</w:t>
      </w:r>
      <w:r w:rsidRPr="00926F2C">
        <w:t xml:space="preserve"> All </w:t>
      </w:r>
      <w:r>
        <w:t>that is required is</w:t>
      </w:r>
      <w:r w:rsidRPr="00926F2C">
        <w:t xml:space="preserve"> a text alternative to pictures, which makes the information readable by a Braille device or text-to-speech software.</w:t>
      </w:r>
    </w:p>
    <w:p w:rsidR="005B39ED" w:rsidRDefault="005B39ED" w:rsidP="00E935AF">
      <w:pPr>
        <w:pStyle w:val="ListBullet"/>
      </w:pPr>
      <w:r w:rsidRPr="00926F2C">
        <w:rPr>
          <w:i/>
          <w:iCs/>
        </w:rPr>
        <w:t xml:space="preserve">Accessibility kills creativity: Accessible </w:t>
      </w:r>
      <w:r>
        <w:rPr>
          <w:i/>
          <w:iCs/>
        </w:rPr>
        <w:t>Web</w:t>
      </w:r>
      <w:r w:rsidRPr="00926F2C">
        <w:rPr>
          <w:i/>
          <w:iCs/>
        </w:rPr>
        <w:t xml:space="preserve"> sites contain only text and, for this reason, they are boring and monotonous. </w:t>
      </w:r>
      <w:r w:rsidRPr="00926F2C">
        <w:t xml:space="preserve">Fortunately, this is untrue. As we have just seen, Web accessibility is not a question of restrictions leading to a Spartan interface, but rather a question of substantial overall improvement. One of the concerns is that non-text content should be accessible to </w:t>
      </w:r>
      <w:r>
        <w:t>people</w:t>
      </w:r>
      <w:r w:rsidRPr="00926F2C">
        <w:t xml:space="preserve"> with disabilities.</w:t>
      </w:r>
      <w:r>
        <w:t xml:space="preserve"> Major companies provide guidance on how to make animated content accessible. Creating accessible Web 2.0 sites is equally possible.</w:t>
      </w:r>
    </w:p>
    <w:p w:rsidR="005B39ED" w:rsidRDefault="005B39ED" w:rsidP="00E453F3">
      <w:pPr>
        <w:pStyle w:val="ListBullet"/>
      </w:pPr>
      <w:r w:rsidRPr="008B6AD7">
        <w:rPr>
          <w:i/>
        </w:rPr>
        <w:t>Basic accessibility features are difficult and very costly to implement.</w:t>
      </w:r>
      <w:r w:rsidRPr="00926F2C">
        <w:t xml:space="preserve"> This is untrue</w:t>
      </w:r>
      <w:r>
        <w:t xml:space="preserve">; </w:t>
      </w:r>
      <w:r w:rsidRPr="00926F2C">
        <w:t>elementary directives</w:t>
      </w:r>
      <w:r>
        <w:t xml:space="preserve"> exist</w:t>
      </w:r>
      <w:r w:rsidRPr="00926F2C">
        <w:t xml:space="preserve"> </w:t>
      </w:r>
      <w:r>
        <w:t>that</w:t>
      </w:r>
      <w:r w:rsidRPr="00926F2C">
        <w:t xml:space="preserve">, with just a slight effort, </w:t>
      </w:r>
      <w:r>
        <w:t>can</w:t>
      </w:r>
      <w:r w:rsidRPr="00926F2C">
        <w:t xml:space="preserve"> greatly improve the accessibility and usability of your </w:t>
      </w:r>
      <w:r>
        <w:t>Web</w:t>
      </w:r>
      <w:r w:rsidRPr="00926F2C">
        <w:t xml:space="preserve"> site. In the following chapters </w:t>
      </w:r>
      <w:r>
        <w:t>of</w:t>
      </w:r>
      <w:r w:rsidRPr="00926F2C">
        <w:t xml:space="preserve"> this white </w:t>
      </w:r>
      <w:r>
        <w:t>paper,</w:t>
      </w:r>
      <w:r w:rsidRPr="00926F2C">
        <w:t xml:space="preserve"> we attempt to illustrate some of these </w:t>
      </w:r>
      <w:r>
        <w:t>ideas</w:t>
      </w:r>
      <w:r w:rsidRPr="00926F2C">
        <w:t xml:space="preserve"> as implemented </w:t>
      </w:r>
      <w:r>
        <w:t xml:space="preserve">by </w:t>
      </w:r>
      <w:r w:rsidRPr="00926F2C">
        <w:t>using Microsoft products and technologies.</w:t>
      </w:r>
    </w:p>
    <w:p w:rsidR="005B39ED" w:rsidRPr="00926F2C" w:rsidRDefault="005B39ED" w:rsidP="005247A6">
      <w:pPr>
        <w:pStyle w:val="Heading3"/>
        <w:keepLines/>
        <w:jc w:val="both"/>
      </w:pPr>
      <w:r>
        <w:t>Accessibility starts at the design phase</w:t>
      </w:r>
    </w:p>
    <w:p w:rsidR="005B39ED" w:rsidRPr="00926F2C" w:rsidRDefault="005B39ED" w:rsidP="005247A6">
      <w:pPr>
        <w:jc w:val="both"/>
      </w:pPr>
      <w:r w:rsidRPr="00926F2C">
        <w:t xml:space="preserve">Web accessibility starts right from the design phase. In other words, you must keep accessibility in mind when designing a </w:t>
      </w:r>
      <w:r>
        <w:t>Web</w:t>
      </w:r>
      <w:r w:rsidRPr="00926F2C">
        <w:t xml:space="preserve"> site. "Accessible design" does not mean "</w:t>
      </w:r>
      <w:r>
        <w:t>m</w:t>
      </w:r>
      <w:r w:rsidRPr="00926F2C">
        <w:t>inimalist design</w:t>
      </w:r>
      <w:r>
        <w:t>,</w:t>
      </w:r>
      <w:r w:rsidRPr="00926F2C">
        <w:t>" but rather "</w:t>
      </w:r>
      <w:r>
        <w:t>w</w:t>
      </w:r>
      <w:r w:rsidRPr="00926F2C">
        <w:t>ell-thought-out design!</w:t>
      </w:r>
      <w:r>
        <w:t>"</w:t>
      </w:r>
    </w:p>
    <w:p w:rsidR="005B39ED" w:rsidRPr="00926F2C" w:rsidRDefault="005B39ED" w:rsidP="005247A6">
      <w:pPr>
        <w:jc w:val="both"/>
        <w:rPr>
          <w:rStyle w:val="Strong"/>
        </w:rPr>
      </w:pPr>
      <w:r w:rsidRPr="00926F2C">
        <w:rPr>
          <w:rStyle w:val="Strong"/>
        </w:rPr>
        <w:t xml:space="preserve">Accessibility is not a constraint, but rather a guarantee </w:t>
      </w:r>
      <w:r>
        <w:rPr>
          <w:rStyle w:val="Strong"/>
        </w:rPr>
        <w:t>that</w:t>
      </w:r>
      <w:r w:rsidRPr="00926F2C">
        <w:rPr>
          <w:rStyle w:val="Strong"/>
        </w:rPr>
        <w:t xml:space="preserve"> is part of the quality assurance process.</w:t>
      </w:r>
    </w:p>
    <w:p w:rsidR="005B39ED" w:rsidRPr="00926F2C" w:rsidRDefault="005B39ED" w:rsidP="005247A6">
      <w:pPr>
        <w:jc w:val="both"/>
      </w:pPr>
      <w:r w:rsidRPr="00926F2C">
        <w:t>Each step of the project is involved</w:t>
      </w:r>
      <w:r>
        <w:t>,</w:t>
      </w:r>
      <w:r w:rsidRPr="00926F2C">
        <w:t xml:space="preserve"> from the first brainstorming session, through site development, to maintenance and site monitoring. </w:t>
      </w:r>
    </w:p>
    <w:p w:rsidR="005B39ED" w:rsidRDefault="005B39ED" w:rsidP="005247A6">
      <w:pPr>
        <w:jc w:val="both"/>
      </w:pPr>
      <w:r w:rsidRPr="00926F2C">
        <w:t xml:space="preserve">Taking accessibility into account during the design phase </w:t>
      </w:r>
      <w:r>
        <w:t>has</w:t>
      </w:r>
      <w:r w:rsidRPr="00926F2C">
        <w:t xml:space="preserve"> an impact on all levels: ease</w:t>
      </w:r>
      <w:r>
        <w:t xml:space="preserve"> </w:t>
      </w:r>
      <w:r w:rsidRPr="00926F2C">
        <w:t>of</w:t>
      </w:r>
      <w:r>
        <w:t xml:space="preserve"> </w:t>
      </w:r>
      <w:r w:rsidRPr="00926F2C">
        <w:t>use, graphical</w:t>
      </w:r>
      <w:r>
        <w:t xml:space="preserve"> design,</w:t>
      </w:r>
      <w:r w:rsidRPr="00926F2C">
        <w:t xml:space="preserve"> and technical design. The experience of the project team and the solutions, tools</w:t>
      </w:r>
      <w:r>
        <w:t>,</w:t>
      </w:r>
      <w:r w:rsidRPr="00926F2C">
        <w:t xml:space="preserve"> and technologies </w:t>
      </w:r>
      <w:r>
        <w:t>envisioned</w:t>
      </w:r>
      <w:r w:rsidRPr="00926F2C">
        <w:t xml:space="preserve"> should enable the implementation of </w:t>
      </w:r>
      <w:r>
        <w:t>Web</w:t>
      </w:r>
      <w:r w:rsidRPr="00926F2C">
        <w:t xml:space="preserve"> site interfaces </w:t>
      </w:r>
      <w:r>
        <w:t>that</w:t>
      </w:r>
      <w:r w:rsidRPr="00926F2C">
        <w:t xml:space="preserve"> provide high levels of performance and are suited to </w:t>
      </w:r>
      <w:r>
        <w:t xml:space="preserve">the </w:t>
      </w:r>
      <w:r w:rsidRPr="00926F2C">
        <w:t xml:space="preserve">purpose, while </w:t>
      </w:r>
      <w:r>
        <w:t>considering</w:t>
      </w:r>
      <w:r w:rsidRPr="00926F2C">
        <w:t xml:space="preserve"> the recommendations of the WAI</w:t>
      </w:r>
      <w:r>
        <w:t xml:space="preserve"> that deal with accessibility</w:t>
      </w:r>
      <w:r w:rsidRPr="00926F2C">
        <w:t xml:space="preserve"> (see section </w:t>
      </w:r>
      <w:fldSimple w:instr=" REF _Ref122421530 \r \h  \* MERGEFORMAT ">
        <w:r>
          <w:t>1.3</w:t>
        </w:r>
      </w:fldSimple>
      <w:r w:rsidRPr="00926F2C">
        <w:t xml:space="preserve"> "</w:t>
      </w:r>
      <w:fldSimple w:instr=" REF _Ref122421543 \h  \* MERGEFORMAT ">
        <w:r w:rsidRPr="00926F2C">
          <w:t xml:space="preserve">W3C </w:t>
        </w:r>
        <w:r>
          <w:t>r</w:t>
        </w:r>
        <w:r w:rsidRPr="00926F2C">
          <w:t>ecommendations</w:t>
        </w:r>
      </w:fldSimple>
      <w:r w:rsidRPr="00926F2C">
        <w:t>"</w:t>
      </w:r>
      <w:r>
        <w:t>)</w:t>
      </w:r>
      <w:r w:rsidRPr="00926F2C">
        <w:t>.</w:t>
      </w:r>
    </w:p>
    <w:p w:rsidR="005B39ED" w:rsidRPr="00926F2C" w:rsidRDefault="005B39ED" w:rsidP="005247A6">
      <w:pPr>
        <w:jc w:val="both"/>
      </w:pPr>
      <w:r w:rsidRPr="00926F2C">
        <w:t xml:space="preserve">Thus, </w:t>
      </w:r>
      <w:r>
        <w:t>considering</w:t>
      </w:r>
      <w:r w:rsidRPr="00926F2C">
        <w:t xml:space="preserve"> accessibility-related recommendations should come into play right from the design phase, as follows:</w:t>
      </w:r>
    </w:p>
    <w:p w:rsidR="005B39ED" w:rsidRPr="00926F2C" w:rsidRDefault="005B39ED" w:rsidP="00E935AF">
      <w:pPr>
        <w:pStyle w:val="ListBullet"/>
      </w:pPr>
      <w:r w:rsidRPr="00926F2C">
        <w:t xml:space="preserve">Design a graphical charter </w:t>
      </w:r>
      <w:r>
        <w:t xml:space="preserve">that </w:t>
      </w:r>
      <w:r w:rsidRPr="00926F2C">
        <w:t>support</w:t>
      </w:r>
      <w:r>
        <w:t>s</w:t>
      </w:r>
      <w:r w:rsidRPr="00926F2C">
        <w:t xml:space="preserve"> access for a broad range of disabilities (see section </w:t>
      </w:r>
      <w:fldSimple w:instr=" REF _Ref122408973 \r \h  \* MERGEFORMAT ">
        <w:r>
          <w:t>1.2</w:t>
        </w:r>
      </w:fldSimple>
      <w:r w:rsidRPr="00926F2C">
        <w:t xml:space="preserve"> "</w:t>
      </w:r>
      <w:fldSimple w:instr=" REF _Ref122408973 \h  \* MERGEFORMAT ">
        <w:r w:rsidRPr="00926F2C">
          <w:t>Disabilities</w:t>
        </w:r>
      </w:fldSimple>
      <w:r w:rsidRPr="00926F2C">
        <w:t>")</w:t>
      </w:r>
      <w:r>
        <w:t>.</w:t>
      </w:r>
    </w:p>
    <w:p w:rsidR="005B39ED" w:rsidRPr="00926F2C" w:rsidRDefault="005B39ED" w:rsidP="00E935AF">
      <w:pPr>
        <w:pStyle w:val="ListBullet"/>
      </w:pPr>
      <w:r w:rsidRPr="00926F2C">
        <w:t>Check whether certain standard user-friendly interfaces are appropriate</w:t>
      </w:r>
      <w:r>
        <w:t xml:space="preserve">, </w:t>
      </w:r>
      <w:r w:rsidRPr="00926F2C">
        <w:t>and adapt as necessary</w:t>
      </w:r>
      <w:r>
        <w:t>.</w:t>
      </w:r>
    </w:p>
    <w:p w:rsidR="005B39ED" w:rsidRPr="00926F2C" w:rsidRDefault="005B39ED" w:rsidP="00E935AF">
      <w:pPr>
        <w:pStyle w:val="ListBullet"/>
      </w:pPr>
      <w:r w:rsidRPr="00926F2C">
        <w:t>Set up a storyboard taking into account specific criteria, such as data table management</w:t>
      </w:r>
      <w:r>
        <w:t>.</w:t>
      </w:r>
    </w:p>
    <w:p w:rsidR="005B39ED" w:rsidRPr="00926F2C" w:rsidRDefault="005B39ED" w:rsidP="00E935AF">
      <w:pPr>
        <w:pStyle w:val="ListBullet"/>
      </w:pPr>
      <w:r w:rsidRPr="00926F2C">
        <w:t xml:space="preserve">Define and draft an editorial charter by implementing systematic rules (length of content, use of acronyms, content hierarchy, </w:t>
      </w:r>
      <w:r>
        <w:t>and so forth</w:t>
      </w:r>
      <w:r w:rsidRPr="00926F2C">
        <w:t>)</w:t>
      </w:r>
      <w:r>
        <w:t>.</w:t>
      </w:r>
    </w:p>
    <w:p w:rsidR="005B39ED" w:rsidRPr="00926F2C" w:rsidRDefault="005B39ED" w:rsidP="00E935AF">
      <w:pPr>
        <w:pStyle w:val="ListBullet"/>
      </w:pPr>
      <w:r w:rsidRPr="00926F2C">
        <w:t>Select content management tools to ensure that future content will also be accessible</w:t>
      </w:r>
      <w:r>
        <w:t>.</w:t>
      </w:r>
    </w:p>
    <w:p w:rsidR="005B39ED" w:rsidRPr="00926F2C" w:rsidRDefault="005B39ED" w:rsidP="00E935AF">
      <w:pPr>
        <w:pStyle w:val="ListBullet"/>
      </w:pPr>
      <w:r>
        <w:t>If experienced screen reader users can be involved, d</w:t>
      </w:r>
      <w:r w:rsidRPr="00926F2C">
        <w:t xml:space="preserve">efine a testing platform </w:t>
      </w:r>
      <w:r>
        <w:t xml:space="preserve">that </w:t>
      </w:r>
      <w:r w:rsidRPr="00926F2C">
        <w:t>implement</w:t>
      </w:r>
      <w:r>
        <w:t>s</w:t>
      </w:r>
      <w:r w:rsidRPr="00926F2C">
        <w:t xml:space="preserve"> browser testing tools</w:t>
      </w:r>
      <w:r>
        <w:t>,</w:t>
      </w:r>
      <w:r w:rsidRPr="00926F2C">
        <w:t xml:space="preserve"> such as </w:t>
      </w:r>
      <w:hyperlink r:id="rId30" w:tooltip="Lynx" w:history="1">
        <w:r w:rsidRPr="00926F2C">
          <w:rPr>
            <w:rStyle w:val="Hyperlink"/>
          </w:rPr>
          <w:t>Lynx</w:t>
        </w:r>
      </w:hyperlink>
      <w:r>
        <w:t xml:space="preserve"> or </w:t>
      </w:r>
      <w:hyperlink r:id="rId31" w:tooltip="JAWS" w:history="1">
        <w:r w:rsidRPr="00926F2C">
          <w:rPr>
            <w:rStyle w:val="Hyperlink"/>
          </w:rPr>
          <w:t>JAWS</w:t>
        </w:r>
      </w:hyperlink>
      <w:r w:rsidRPr="00926F2C">
        <w:t xml:space="preserve">, in addition to the usual Web browsers. Accessibility validation testing must always be included in the </w:t>
      </w:r>
      <w:r>
        <w:t>q</w:t>
      </w:r>
      <w:r w:rsidRPr="00926F2C">
        <w:t xml:space="preserve">uality </w:t>
      </w:r>
      <w:r>
        <w:t>assurance process</w:t>
      </w:r>
      <w:r w:rsidRPr="00926F2C">
        <w:t xml:space="preserve"> </w:t>
      </w:r>
      <w:r>
        <w:t>used</w:t>
      </w:r>
      <w:r w:rsidRPr="00926F2C">
        <w:t xml:space="preserve"> during </w:t>
      </w:r>
      <w:r>
        <w:t xml:space="preserve">the </w:t>
      </w:r>
      <w:r w:rsidRPr="00926F2C">
        <w:t>Web development project</w:t>
      </w:r>
      <w:r>
        <w:t>.</w:t>
      </w:r>
    </w:p>
    <w:p w:rsidR="005B39ED" w:rsidRPr="00926F2C" w:rsidRDefault="005B39ED" w:rsidP="00E935AF">
      <w:pPr>
        <w:pStyle w:val="ListBullet"/>
      </w:pPr>
      <w:r>
        <w:t>And so forth</w:t>
      </w:r>
      <w:r w:rsidRPr="00926F2C">
        <w:t>.</w:t>
      </w:r>
    </w:p>
    <w:p w:rsidR="005B39ED" w:rsidRDefault="005B39ED" w:rsidP="005247A6">
      <w:pPr>
        <w:jc w:val="both"/>
      </w:pPr>
      <w:r w:rsidRPr="00926F2C">
        <w:t xml:space="preserve">Each deliverable produced must be assessed to </w:t>
      </w:r>
      <w:r>
        <w:t>ensure</w:t>
      </w:r>
      <w:r w:rsidRPr="00926F2C">
        <w:t xml:space="preserve"> that accessibility criteria are </w:t>
      </w:r>
      <w:r>
        <w:t>addressed</w:t>
      </w:r>
      <w:r w:rsidRPr="00926F2C">
        <w:t xml:space="preserve">. </w:t>
      </w:r>
    </w:p>
    <w:p w:rsidR="005B39ED" w:rsidRPr="008A7746" w:rsidRDefault="005B39ED" w:rsidP="005247A6">
      <w:pPr>
        <w:pStyle w:val="Heading3"/>
        <w:jc w:val="both"/>
      </w:pPr>
      <w:r w:rsidRPr="008A7746">
        <w:t>Accessibility is an ongoing process</w:t>
      </w:r>
    </w:p>
    <w:p w:rsidR="005B39ED" w:rsidRPr="00926F2C" w:rsidRDefault="005B39ED" w:rsidP="005247A6">
      <w:pPr>
        <w:jc w:val="both"/>
      </w:pPr>
      <w:r w:rsidRPr="00926F2C">
        <w:t>The production phase must ensure strict compliance with standards and rules drawn up during the design phase. Rigor, consistency</w:t>
      </w:r>
      <w:r>
        <w:t>,</w:t>
      </w:r>
      <w:r w:rsidRPr="00926F2C">
        <w:t xml:space="preserve"> and reinforced testing procedures are the key to success in this approach.</w:t>
      </w:r>
      <w:r>
        <w:rPr>
          <w:rStyle w:val="FootnoteReference"/>
        </w:rPr>
        <w:footnoteReference w:id="4"/>
      </w:r>
    </w:p>
    <w:p w:rsidR="005B39ED" w:rsidRPr="00926F2C" w:rsidRDefault="005B39ED" w:rsidP="005247A6">
      <w:pPr>
        <w:jc w:val="both"/>
        <w:rPr>
          <w:rStyle w:val="Strong"/>
          <w:b w:val="0"/>
          <w:bCs w:val="0"/>
        </w:rPr>
      </w:pPr>
      <w:r w:rsidRPr="00926F2C">
        <w:t xml:space="preserve">The use of a flexible and dynamic methodology such as </w:t>
      </w:r>
      <w:hyperlink r:id="rId32" w:tooltip="Microsoft Solutions Framework" w:history="1">
        <w:r w:rsidRPr="00926F2C">
          <w:rPr>
            <w:rStyle w:val="Hyperlink"/>
          </w:rPr>
          <w:t>Microsoft Solutions Framework</w:t>
        </w:r>
      </w:hyperlink>
      <w:r w:rsidRPr="00926F2C">
        <w:t xml:space="preserve"> (MSF), which is the result </w:t>
      </w:r>
      <w:r w:rsidRPr="00926F2C">
        <w:rPr>
          <w:rStyle w:val="Strong"/>
          <w:b w:val="0"/>
        </w:rPr>
        <w:t xml:space="preserve">of years of experience acquired by </w:t>
      </w:r>
      <w:r>
        <w:rPr>
          <w:rStyle w:val="Strong"/>
          <w:b w:val="0"/>
        </w:rPr>
        <w:t xml:space="preserve">Microsoft </w:t>
      </w:r>
      <w:r w:rsidRPr="00926F2C">
        <w:rPr>
          <w:rStyle w:val="Strong"/>
          <w:b w:val="0"/>
        </w:rPr>
        <w:t xml:space="preserve">development teams and Microsoft consultants throughout the world, makes it possible to </w:t>
      </w:r>
      <w:r>
        <w:rPr>
          <w:rStyle w:val="Strong"/>
          <w:b w:val="0"/>
        </w:rPr>
        <w:t>maintain</w:t>
      </w:r>
      <w:r w:rsidRPr="00926F2C">
        <w:rPr>
          <w:rStyle w:val="Strong"/>
          <w:b w:val="0"/>
        </w:rPr>
        <w:t xml:space="preserve"> </w:t>
      </w:r>
      <w:r w:rsidRPr="00926F2C">
        <w:rPr>
          <w:rStyle w:val="Strong"/>
          <w:b w:val="0"/>
          <w:bCs w:val="0"/>
        </w:rPr>
        <w:t>full control over the management processes and techniques in projects of this type.</w:t>
      </w:r>
    </w:p>
    <w:p w:rsidR="005B39ED" w:rsidRPr="00926F2C" w:rsidRDefault="005B39ED" w:rsidP="005247A6">
      <w:pPr>
        <w:jc w:val="both"/>
      </w:pPr>
      <w:r w:rsidRPr="00926F2C">
        <w:t xml:space="preserve">Before describing the current standards dealing with accessibility, </w:t>
      </w:r>
      <w:r>
        <w:t>we</w:t>
      </w:r>
      <w:r w:rsidRPr="00926F2C">
        <w:t xml:space="preserve"> first discuss the various disabilities and the relevant adaptive strategies.</w:t>
      </w:r>
    </w:p>
    <w:p w:rsidR="005B39ED" w:rsidRPr="00926F2C" w:rsidRDefault="005B39ED" w:rsidP="005247A6">
      <w:pPr>
        <w:pStyle w:val="Heading2"/>
        <w:jc w:val="both"/>
      </w:pPr>
      <w:bookmarkStart w:id="23" w:name="_Ref122408973"/>
      <w:bookmarkStart w:id="24" w:name="_Toc155936354"/>
      <w:r w:rsidRPr="00926F2C">
        <w:t>Disabilities</w:t>
      </w:r>
      <w:bookmarkEnd w:id="23"/>
      <w:bookmarkEnd w:id="24"/>
    </w:p>
    <w:p w:rsidR="005B39ED" w:rsidRPr="00926F2C" w:rsidRDefault="005B39ED" w:rsidP="005247A6">
      <w:pPr>
        <w:jc w:val="both"/>
      </w:pPr>
      <w:r w:rsidRPr="00926F2C">
        <w:t xml:space="preserve">As we </w:t>
      </w:r>
      <w:r>
        <w:t>stated</w:t>
      </w:r>
      <w:r w:rsidRPr="00926F2C">
        <w:t xml:space="preserve"> at the beginning of this white paper, the Internet can </w:t>
      </w:r>
      <w:r>
        <w:t>present</w:t>
      </w:r>
      <w:r w:rsidRPr="00926F2C">
        <w:t xml:space="preserve"> some </w:t>
      </w:r>
      <w:r>
        <w:t>significant</w:t>
      </w:r>
      <w:r w:rsidRPr="00926F2C">
        <w:t xml:space="preserve"> obstacles </w:t>
      </w:r>
      <w:r>
        <w:t>to</w:t>
      </w:r>
      <w:r w:rsidRPr="00926F2C">
        <w:t xml:space="preserve"> the disabled. </w:t>
      </w:r>
      <w:r>
        <w:t>T</w:t>
      </w:r>
      <w:r w:rsidRPr="00926F2C">
        <w:t xml:space="preserve">o better understand </w:t>
      </w:r>
      <w:r>
        <w:t>Web</w:t>
      </w:r>
      <w:r w:rsidRPr="00926F2C">
        <w:t xml:space="preserve"> site accessibility, we first need to identify the various types of disabilities.</w:t>
      </w:r>
    </w:p>
    <w:p w:rsidR="005B39ED" w:rsidRPr="00926F2C" w:rsidRDefault="005B39ED" w:rsidP="005247A6">
      <w:pPr>
        <w:pStyle w:val="Heading3"/>
        <w:jc w:val="both"/>
      </w:pPr>
      <w:r w:rsidRPr="00926F2C">
        <w:t xml:space="preserve">Types of </w:t>
      </w:r>
      <w:r>
        <w:t>d</w:t>
      </w:r>
      <w:r w:rsidRPr="00926F2C">
        <w:t>isabilities</w:t>
      </w:r>
    </w:p>
    <w:p w:rsidR="005B39ED" w:rsidRPr="00926F2C" w:rsidRDefault="005B39ED" w:rsidP="005247A6">
      <w:pPr>
        <w:jc w:val="both"/>
      </w:pPr>
      <w:r w:rsidRPr="00926F2C">
        <w:t xml:space="preserve">Disabilities </w:t>
      </w:r>
      <w:r>
        <w:t>can</w:t>
      </w:r>
      <w:r w:rsidRPr="00926F2C">
        <w:t xml:space="preserve"> be broken down into the following types:</w:t>
      </w:r>
    </w:p>
    <w:p w:rsidR="005B39ED" w:rsidRPr="00926F2C" w:rsidRDefault="005B39ED" w:rsidP="00E935AF">
      <w:pPr>
        <w:pStyle w:val="ListBullet"/>
      </w:pPr>
      <w:r w:rsidRPr="00926F2C">
        <w:rPr>
          <w:b/>
          <w:bCs/>
        </w:rPr>
        <w:t>Visual disabilities</w:t>
      </w:r>
      <w:r w:rsidRPr="00926F2C">
        <w:t xml:space="preserve"> - This type of disability includes:</w:t>
      </w:r>
    </w:p>
    <w:p w:rsidR="005B39ED" w:rsidRPr="00926F2C" w:rsidRDefault="005B39ED" w:rsidP="00E935AF">
      <w:pPr>
        <w:pStyle w:val="ListBullet2"/>
      </w:pPr>
      <w:r w:rsidRPr="00926F2C">
        <w:rPr>
          <w:i/>
          <w:iCs/>
        </w:rPr>
        <w:t xml:space="preserve">Blindness </w:t>
      </w:r>
      <w:r w:rsidRPr="00926F2C">
        <w:t xml:space="preserve">- By blindness we mean a substantial and </w:t>
      </w:r>
      <w:r>
        <w:t>incurable</w:t>
      </w:r>
      <w:r w:rsidRPr="00926F2C">
        <w:t xml:space="preserve"> loss of vision in both eyes</w:t>
      </w:r>
      <w:r>
        <w:t>.</w:t>
      </w:r>
    </w:p>
    <w:p w:rsidR="005B39ED" w:rsidRPr="00926F2C" w:rsidRDefault="005B39ED" w:rsidP="00E935AF">
      <w:pPr>
        <w:pStyle w:val="ListBullet2"/>
      </w:pPr>
      <w:r w:rsidRPr="00926F2C">
        <w:rPr>
          <w:i/>
          <w:iCs/>
        </w:rPr>
        <w:t xml:space="preserve">Weak vision </w:t>
      </w:r>
      <w:r w:rsidRPr="00926F2C">
        <w:t>- (</w:t>
      </w:r>
      <w:r>
        <w:t>T</w:t>
      </w:r>
      <w:r w:rsidRPr="00926F2C">
        <w:t>his is also sometimes referred to as "poor vision" in some parts of Europe</w:t>
      </w:r>
      <w:r>
        <w:t>.</w:t>
      </w:r>
      <w:r w:rsidRPr="00926F2C">
        <w:t xml:space="preserve">) </w:t>
      </w:r>
      <w:r>
        <w:t>Weak vision</w:t>
      </w:r>
      <w:r w:rsidRPr="00926F2C">
        <w:t xml:space="preserve"> can include weakened visual acuity (imprecise vision), tunnel vision (vision limited to the very center of the visual field), loss of central vision (vision limited to the periphery of the visual field)</w:t>
      </w:r>
      <w:r>
        <w:t>,</w:t>
      </w:r>
      <w:r w:rsidRPr="00926F2C">
        <w:t xml:space="preserve"> or blurred vision</w:t>
      </w:r>
      <w:r>
        <w:t>.</w:t>
      </w:r>
      <w:r w:rsidRPr="00926F2C">
        <w:t xml:space="preserve"> </w:t>
      </w:r>
    </w:p>
    <w:p w:rsidR="005B39ED" w:rsidRPr="00926F2C" w:rsidRDefault="005B39ED" w:rsidP="00E935AF">
      <w:pPr>
        <w:pStyle w:val="ListBullet2"/>
      </w:pPr>
      <w:r w:rsidRPr="00926F2C">
        <w:rPr>
          <w:i/>
          <w:iCs/>
        </w:rPr>
        <w:t>Color blindness</w:t>
      </w:r>
      <w:r w:rsidRPr="00926F2C">
        <w:t xml:space="preserve"> - </w:t>
      </w:r>
      <w:r>
        <w:t>T</w:t>
      </w:r>
      <w:r w:rsidRPr="00926F2C">
        <w:t xml:space="preserve">his condition is characterized by a lack of sensitivity to certain colors. Among the </w:t>
      </w:r>
      <w:r>
        <w:t>most</w:t>
      </w:r>
      <w:r w:rsidRPr="00926F2C">
        <w:t xml:space="preserve"> common types of color blindness are the inability to distinguish between red and green or between yellow and blue. Color blindness </w:t>
      </w:r>
      <w:r>
        <w:t>can</w:t>
      </w:r>
      <w:r w:rsidRPr="00926F2C">
        <w:t xml:space="preserve"> also </w:t>
      </w:r>
      <w:r>
        <w:t>include</w:t>
      </w:r>
      <w:r w:rsidRPr="00926F2C">
        <w:t xml:space="preserve"> </w:t>
      </w:r>
      <w:r>
        <w:t>the</w:t>
      </w:r>
      <w:r w:rsidRPr="00926F2C">
        <w:t xml:space="preserve"> </w:t>
      </w:r>
      <w:r>
        <w:t>inability</w:t>
      </w:r>
      <w:r w:rsidRPr="00926F2C">
        <w:t xml:space="preserve"> to perceive colors</w:t>
      </w:r>
      <w:r>
        <w:t>.</w:t>
      </w:r>
      <w:r w:rsidRPr="00926F2C">
        <w:t xml:space="preserve"> </w:t>
      </w:r>
    </w:p>
    <w:p w:rsidR="005B39ED" w:rsidRPr="00926F2C" w:rsidRDefault="005B39ED" w:rsidP="00E935AF">
      <w:pPr>
        <w:pStyle w:val="ListBullet"/>
        <w:rPr>
          <w:rFonts w:cs="Symbol"/>
        </w:rPr>
      </w:pPr>
      <w:r w:rsidRPr="00926F2C">
        <w:rPr>
          <w:b/>
          <w:bCs/>
        </w:rPr>
        <w:t>Hearing disabilities</w:t>
      </w:r>
      <w:r w:rsidRPr="00926F2C">
        <w:t xml:space="preserve"> - This type of disability includes:</w:t>
      </w:r>
      <w:r w:rsidRPr="00926F2C">
        <w:rPr>
          <w:rFonts w:cs="Symbol"/>
        </w:rPr>
        <w:t xml:space="preserve"> </w:t>
      </w:r>
    </w:p>
    <w:p w:rsidR="005B39ED" w:rsidRPr="00926F2C" w:rsidRDefault="005B39ED" w:rsidP="00E935AF">
      <w:pPr>
        <w:pStyle w:val="ListBullet2"/>
      </w:pPr>
      <w:r w:rsidRPr="00926F2C">
        <w:rPr>
          <w:i/>
          <w:iCs/>
        </w:rPr>
        <w:t>Deafness</w:t>
      </w:r>
      <w:r>
        <w:rPr>
          <w:i/>
          <w:iCs/>
        </w:rPr>
        <w:t xml:space="preserve"> </w:t>
      </w:r>
      <w:r w:rsidRPr="00926F2C">
        <w:t xml:space="preserve">- By deafness we mean a substantial and </w:t>
      </w:r>
      <w:r>
        <w:t>incurable</w:t>
      </w:r>
      <w:r w:rsidRPr="00926F2C">
        <w:t xml:space="preserve"> loss of hearing in both ears. Sometimes the mother tongue of a deaf person is sign language, and </w:t>
      </w:r>
      <w:r>
        <w:t>the person</w:t>
      </w:r>
      <w:r w:rsidRPr="00926F2C">
        <w:t xml:space="preserve"> cannot fluently read or write any other language</w:t>
      </w:r>
      <w:r>
        <w:t>.</w:t>
      </w:r>
    </w:p>
    <w:p w:rsidR="005B39ED" w:rsidRPr="00926F2C" w:rsidRDefault="005B39ED" w:rsidP="00E935AF">
      <w:pPr>
        <w:pStyle w:val="ListBullet2"/>
      </w:pPr>
      <w:r w:rsidRPr="00926F2C">
        <w:rPr>
          <w:i/>
          <w:iCs/>
        </w:rPr>
        <w:t>Loss of hearing acuity</w:t>
      </w:r>
      <w:r>
        <w:rPr>
          <w:i/>
          <w:iCs/>
        </w:rPr>
        <w:t xml:space="preserve"> </w:t>
      </w:r>
      <w:r>
        <w:t>–</w:t>
      </w:r>
      <w:r w:rsidRPr="00926F2C">
        <w:t xml:space="preserve"> </w:t>
      </w:r>
      <w:r>
        <w:t xml:space="preserve">This condition is characterized by </w:t>
      </w:r>
      <w:r w:rsidRPr="00926F2C">
        <w:t>slight to moderate hearing loss</w:t>
      </w:r>
      <w:r>
        <w:t>. People with loss of hearing acuity</w:t>
      </w:r>
      <w:r w:rsidRPr="00926F2C">
        <w:t xml:space="preserve"> </w:t>
      </w:r>
      <w:r>
        <w:t>are sometimes</w:t>
      </w:r>
      <w:r w:rsidRPr="00926F2C">
        <w:t xml:space="preserve"> considered to be "hard of hearing</w:t>
      </w:r>
      <w:r>
        <w:t>.</w:t>
      </w:r>
      <w:r w:rsidRPr="00926F2C">
        <w:t>"</w:t>
      </w:r>
    </w:p>
    <w:p w:rsidR="005B39ED" w:rsidRPr="00926F2C" w:rsidRDefault="005B39ED" w:rsidP="00E935AF">
      <w:pPr>
        <w:pStyle w:val="ListBullet"/>
      </w:pPr>
      <w:r w:rsidRPr="00926F2C">
        <w:rPr>
          <w:b/>
          <w:bCs/>
        </w:rPr>
        <w:t>Physical disabilities</w:t>
      </w:r>
      <w:r w:rsidRPr="00926F2C">
        <w:t xml:space="preserve"> - Physical disabilities include conditions </w:t>
      </w:r>
      <w:r>
        <w:t>related</w:t>
      </w:r>
      <w:r w:rsidRPr="00926F2C">
        <w:t xml:space="preserve"> to </w:t>
      </w:r>
      <w:r>
        <w:t>impaired</w:t>
      </w:r>
      <w:r w:rsidRPr="00926F2C">
        <w:t xml:space="preserve"> motor functions</w:t>
      </w:r>
      <w:r>
        <w:t>.</w:t>
      </w:r>
      <w:r w:rsidRPr="00926F2C">
        <w:t xml:space="preserve"> </w:t>
      </w:r>
      <w:r>
        <w:t xml:space="preserve">These conditions might </w:t>
      </w:r>
      <w:r w:rsidRPr="00926F2C">
        <w:t>involv</w:t>
      </w:r>
      <w:r>
        <w:t>e</w:t>
      </w:r>
      <w:r w:rsidRPr="00926F2C">
        <w:t xml:space="preserve"> weakness or loss of muscular control (such as uncontrolled movements, loss of coordination</w:t>
      </w:r>
      <w:r>
        <w:t>,</w:t>
      </w:r>
      <w:r w:rsidRPr="00926F2C">
        <w:t xml:space="preserve"> or paralysis), loss of the sense of touch, joint problems</w:t>
      </w:r>
      <w:r>
        <w:t>,</w:t>
      </w:r>
      <w:r w:rsidRPr="00926F2C">
        <w:t xml:space="preserve"> or missing members. </w:t>
      </w:r>
      <w:r>
        <w:t>Some</w:t>
      </w:r>
      <w:r w:rsidRPr="00926F2C">
        <w:t xml:space="preserve"> physical handicaps </w:t>
      </w:r>
      <w:r>
        <w:t>might</w:t>
      </w:r>
      <w:r w:rsidRPr="00926F2C">
        <w:t xml:space="preserve"> also include pain </w:t>
      </w:r>
      <w:r>
        <w:t>that</w:t>
      </w:r>
      <w:r w:rsidRPr="00926F2C">
        <w:t xml:space="preserve"> restricts mobility. These disabilities </w:t>
      </w:r>
      <w:r>
        <w:t>might</w:t>
      </w:r>
      <w:r w:rsidRPr="00926F2C">
        <w:t xml:space="preserve"> involve the hands, the arms, or other parts of the body.</w:t>
      </w:r>
      <w:r>
        <w:t xml:space="preserve"> With 100 million arthritis sufferers in Europe and an increasingly aging population, the number of people with this type of disabilities is likely to grow.</w:t>
      </w:r>
    </w:p>
    <w:p w:rsidR="005B39ED" w:rsidRPr="00926F2C" w:rsidRDefault="005B39ED" w:rsidP="00E935AF">
      <w:pPr>
        <w:pStyle w:val="ListBullet"/>
        <w:rPr>
          <w:rFonts w:cs="Symbol"/>
        </w:rPr>
      </w:pPr>
      <w:r w:rsidRPr="00926F2C">
        <w:rPr>
          <w:b/>
          <w:bCs/>
        </w:rPr>
        <w:t xml:space="preserve">Speech-related disabilities </w:t>
      </w:r>
      <w:r w:rsidRPr="00926F2C">
        <w:t xml:space="preserve">- Speech disabilities or impediments </w:t>
      </w:r>
      <w:r>
        <w:t>might</w:t>
      </w:r>
      <w:r w:rsidRPr="00926F2C">
        <w:t xml:space="preserve"> include difficulties in producing speech </w:t>
      </w:r>
      <w:r>
        <w:t>that is</w:t>
      </w:r>
      <w:r w:rsidRPr="00926F2C">
        <w:t xml:space="preserve"> </w:t>
      </w:r>
      <w:r>
        <w:t>recognizable</w:t>
      </w:r>
      <w:r w:rsidRPr="00926F2C">
        <w:t xml:space="preserve"> by voice recognition software, whether due to weakness of the voice or to lack of clarity in the sound produced.</w:t>
      </w:r>
    </w:p>
    <w:p w:rsidR="005B39ED" w:rsidRPr="00926F2C" w:rsidRDefault="005B39ED" w:rsidP="00E935AF">
      <w:pPr>
        <w:pStyle w:val="ListBullet"/>
      </w:pPr>
      <w:r w:rsidRPr="00926F2C">
        <w:rPr>
          <w:b/>
          <w:bCs/>
        </w:rPr>
        <w:t>Cognitive or neurological disabilities</w:t>
      </w:r>
      <w:r w:rsidRPr="00926F2C">
        <w:t xml:space="preserve"> - These types of disabilities include:</w:t>
      </w:r>
    </w:p>
    <w:p w:rsidR="005B39ED" w:rsidRPr="00926F2C" w:rsidRDefault="005B39ED" w:rsidP="00E935AF">
      <w:pPr>
        <w:pStyle w:val="ListBullet2"/>
      </w:pPr>
      <w:r w:rsidRPr="00926F2C">
        <w:rPr>
          <w:i/>
          <w:iCs/>
        </w:rPr>
        <w:t>Dyslexia</w:t>
      </w:r>
      <w:r w:rsidRPr="00926F2C">
        <w:t xml:space="preserve"> - </w:t>
      </w:r>
      <w:r>
        <w:t>People</w:t>
      </w:r>
      <w:r w:rsidRPr="00926F2C">
        <w:t xml:space="preserve"> suffering from dyslexia or "math dyslexia" (sometimes referred to as learning disabilities in the United States) </w:t>
      </w:r>
      <w:r>
        <w:t>might</w:t>
      </w:r>
      <w:r w:rsidRPr="00926F2C">
        <w:t xml:space="preserve"> </w:t>
      </w:r>
      <w:r>
        <w:t>have</w:t>
      </w:r>
      <w:r w:rsidRPr="00926F2C">
        <w:t xml:space="preserve"> </w:t>
      </w:r>
      <w:r>
        <w:t>difficulty</w:t>
      </w:r>
      <w:r w:rsidRPr="00926F2C">
        <w:t xml:space="preserve"> understanding written language or pictures (if reading is performed visually)</w:t>
      </w:r>
      <w:r>
        <w:t>,</w:t>
      </w:r>
      <w:r w:rsidRPr="00926F2C">
        <w:t xml:space="preserve"> they </w:t>
      </w:r>
      <w:r>
        <w:t>might</w:t>
      </w:r>
      <w:r w:rsidRPr="00926F2C">
        <w:t xml:space="preserve"> have </w:t>
      </w:r>
      <w:r>
        <w:t>difficulty understanding</w:t>
      </w:r>
      <w:r w:rsidRPr="00926F2C">
        <w:t xml:space="preserve"> spoken language, or they </w:t>
      </w:r>
      <w:r>
        <w:t>might</w:t>
      </w:r>
      <w:r w:rsidRPr="00926F2C">
        <w:t xml:space="preserve"> have </w:t>
      </w:r>
      <w:r>
        <w:t>difficulty understanding figures, either spoken or read.</w:t>
      </w:r>
    </w:p>
    <w:p w:rsidR="005B39ED" w:rsidRPr="00926F2C" w:rsidRDefault="005B39ED" w:rsidP="00E935AF">
      <w:pPr>
        <w:pStyle w:val="ListBullet2"/>
      </w:pPr>
      <w:r w:rsidRPr="00926F2C">
        <w:rPr>
          <w:i/>
          <w:iCs/>
        </w:rPr>
        <w:t>Attention deficit disorders</w:t>
      </w:r>
      <w:r w:rsidRPr="00926F2C">
        <w:t xml:space="preserve"> - </w:t>
      </w:r>
      <w:r>
        <w:t>People</w:t>
      </w:r>
      <w:r w:rsidRPr="00926F2C">
        <w:t xml:space="preserve"> suffering from attention deficit disorders may experience difficulty concentrating on the information presented</w:t>
      </w:r>
      <w:r>
        <w:t>. Looped animations that cannot be paused will be an issue for them.</w:t>
      </w:r>
    </w:p>
    <w:p w:rsidR="005B39ED" w:rsidRPr="00926F2C" w:rsidRDefault="005B39ED" w:rsidP="00E935AF">
      <w:pPr>
        <w:pStyle w:val="ListBullet2"/>
      </w:pPr>
      <w:r w:rsidRPr="00926F2C">
        <w:rPr>
          <w:i/>
          <w:iCs/>
        </w:rPr>
        <w:t>Intellectual disorders</w:t>
      </w:r>
      <w:r w:rsidRPr="00926F2C">
        <w:t xml:space="preserve"> - </w:t>
      </w:r>
      <w:r>
        <w:t>People</w:t>
      </w:r>
      <w:r w:rsidRPr="00926F2C">
        <w:t xml:space="preserve"> suffering from intellectual disorders (sometimes referred to as learning disabilities in Europe) </w:t>
      </w:r>
      <w:r>
        <w:t>might</w:t>
      </w:r>
      <w:r w:rsidRPr="00926F2C">
        <w:t xml:space="preserve"> need more time to learn or </w:t>
      </w:r>
      <w:r>
        <w:t>might</w:t>
      </w:r>
      <w:r w:rsidRPr="00926F2C">
        <w:t xml:space="preserve"> experience difficulties understanding complex concepts</w:t>
      </w:r>
      <w:r>
        <w:t>.</w:t>
      </w:r>
    </w:p>
    <w:p w:rsidR="005B39ED" w:rsidRPr="00926F2C" w:rsidRDefault="005B39ED" w:rsidP="00E935AF">
      <w:pPr>
        <w:pStyle w:val="ListBullet2"/>
      </w:pPr>
      <w:r w:rsidRPr="00926F2C">
        <w:rPr>
          <w:i/>
          <w:iCs/>
        </w:rPr>
        <w:t xml:space="preserve">Memory disorders </w:t>
      </w:r>
      <w:r w:rsidRPr="00926F2C">
        <w:t xml:space="preserve">- </w:t>
      </w:r>
      <w:r>
        <w:t>People</w:t>
      </w:r>
      <w:r w:rsidRPr="00926F2C">
        <w:t xml:space="preserve"> suffering from memory disorders </w:t>
      </w:r>
      <w:r>
        <w:t>might</w:t>
      </w:r>
      <w:r w:rsidRPr="00926F2C">
        <w:t xml:space="preserve"> have problems with either short</w:t>
      </w:r>
      <w:r>
        <w:t>-term</w:t>
      </w:r>
      <w:r w:rsidRPr="00926F2C">
        <w:t xml:space="preserve"> or long-term memory, or they </w:t>
      </w:r>
      <w:r>
        <w:t>might</w:t>
      </w:r>
      <w:r w:rsidRPr="00926F2C">
        <w:t xml:space="preserve"> lose the use of speech</w:t>
      </w:r>
      <w:r>
        <w:t>.</w:t>
      </w:r>
    </w:p>
    <w:p w:rsidR="005B39ED" w:rsidRPr="00926F2C" w:rsidRDefault="005B39ED" w:rsidP="00E935AF">
      <w:pPr>
        <w:pStyle w:val="ListBullet2"/>
      </w:pPr>
      <w:r w:rsidRPr="00926F2C">
        <w:rPr>
          <w:i/>
          <w:iCs/>
        </w:rPr>
        <w:t>Mental health disorders</w:t>
      </w:r>
      <w:r w:rsidRPr="00926F2C">
        <w:t xml:space="preserve"> - </w:t>
      </w:r>
      <w:r>
        <w:t>People</w:t>
      </w:r>
      <w:r w:rsidRPr="00926F2C">
        <w:t xml:space="preserve"> suffering from mental or emotional health disorders </w:t>
      </w:r>
      <w:r>
        <w:t>might</w:t>
      </w:r>
      <w:r w:rsidRPr="00926F2C">
        <w:t xml:space="preserve"> have difficulty concentrating on the information provided by a </w:t>
      </w:r>
      <w:r>
        <w:t>Web</w:t>
      </w:r>
      <w:r w:rsidRPr="00926F2C">
        <w:t xml:space="preserve"> site</w:t>
      </w:r>
      <w:r>
        <w:t>.</w:t>
      </w:r>
      <w:r w:rsidRPr="00926F2C">
        <w:t xml:space="preserve"> </w:t>
      </w:r>
      <w:r>
        <w:t>T</w:t>
      </w:r>
      <w:r w:rsidRPr="00926F2C">
        <w:t xml:space="preserve">hey </w:t>
      </w:r>
      <w:r>
        <w:t>might</w:t>
      </w:r>
      <w:r w:rsidRPr="00926F2C">
        <w:t xml:space="preserve"> be troubled by blurred vision or trembling hands</w:t>
      </w:r>
      <w:r>
        <w:t>,</w:t>
      </w:r>
      <w:r w:rsidRPr="00926F2C">
        <w:t xml:space="preserve"> which can be side effects of medication they are taking</w:t>
      </w:r>
      <w:r>
        <w:t>.</w:t>
      </w:r>
    </w:p>
    <w:p w:rsidR="005B39ED" w:rsidRPr="00926F2C" w:rsidRDefault="005B39ED" w:rsidP="00E935AF">
      <w:pPr>
        <w:pStyle w:val="ListBullet2"/>
      </w:pPr>
      <w:r w:rsidRPr="00926F2C">
        <w:rPr>
          <w:i/>
          <w:iCs/>
        </w:rPr>
        <w:t>Seizure disorders</w:t>
      </w:r>
      <w:r w:rsidRPr="00926F2C">
        <w:t xml:space="preserve"> - Some people are subject to seizures </w:t>
      </w:r>
      <w:r>
        <w:t>that</w:t>
      </w:r>
      <w:r w:rsidRPr="00926F2C">
        <w:t xml:space="preserve"> </w:t>
      </w:r>
      <w:r>
        <w:t>can</w:t>
      </w:r>
      <w:r w:rsidRPr="00926F2C">
        <w:t xml:space="preserve"> be triggered by a flickering screen or by a sound </w:t>
      </w:r>
      <w:r>
        <w:t>of</w:t>
      </w:r>
      <w:r w:rsidRPr="00926F2C">
        <w:t xml:space="preserve"> a certain frequency</w:t>
      </w:r>
      <w:r>
        <w:t>.</w:t>
      </w:r>
    </w:p>
    <w:p w:rsidR="005B39ED" w:rsidRPr="00926F2C" w:rsidRDefault="005B39ED" w:rsidP="00E935AF">
      <w:pPr>
        <w:pStyle w:val="ListBullet"/>
        <w:rPr>
          <w:rFonts w:cs="Symbol"/>
        </w:rPr>
      </w:pPr>
      <w:r w:rsidRPr="00926F2C">
        <w:rPr>
          <w:b/>
          <w:bCs/>
        </w:rPr>
        <w:t>Multiple disabilities</w:t>
      </w:r>
      <w:r w:rsidRPr="00926F2C">
        <w:t xml:space="preserve">- </w:t>
      </w:r>
      <w:r>
        <w:t>People</w:t>
      </w:r>
      <w:r w:rsidRPr="00926F2C">
        <w:t xml:space="preserve"> suffering from multiple disabilities </w:t>
      </w:r>
      <w:r>
        <w:t>might</w:t>
      </w:r>
      <w:r w:rsidRPr="00926F2C">
        <w:t xml:space="preserve"> have reduced </w:t>
      </w:r>
      <w:r>
        <w:t>capabilities</w:t>
      </w:r>
      <w:r w:rsidRPr="00926F2C">
        <w:t xml:space="preserve"> </w:t>
      </w:r>
      <w:r>
        <w:t>for</w:t>
      </w:r>
      <w:r w:rsidRPr="00926F2C">
        <w:t xml:space="preserve"> access</w:t>
      </w:r>
      <w:r>
        <w:t>ing</w:t>
      </w:r>
      <w:r w:rsidRPr="00926F2C">
        <w:t xml:space="preserve"> and interact</w:t>
      </w:r>
      <w:r>
        <w:t>ing</w:t>
      </w:r>
      <w:r w:rsidRPr="00926F2C">
        <w:t xml:space="preserve"> with information online.</w:t>
      </w:r>
    </w:p>
    <w:p w:rsidR="005B39ED" w:rsidRPr="00926F2C" w:rsidRDefault="005B39ED" w:rsidP="00E935AF">
      <w:pPr>
        <w:pStyle w:val="ListBullet"/>
      </w:pPr>
      <w:r w:rsidRPr="00926F2C">
        <w:rPr>
          <w:b/>
          <w:bCs/>
        </w:rPr>
        <w:t>Problems linked to aging</w:t>
      </w:r>
      <w:r w:rsidRPr="00926F2C">
        <w:t xml:space="preserve"> - </w:t>
      </w:r>
      <w:r>
        <w:t>Aging</w:t>
      </w:r>
      <w:r w:rsidRPr="00926F2C">
        <w:t xml:space="preserve"> </w:t>
      </w:r>
      <w:r>
        <w:t>can</w:t>
      </w:r>
      <w:r w:rsidRPr="00926F2C">
        <w:t xml:space="preserve"> </w:t>
      </w:r>
      <w:r>
        <w:t>cause</w:t>
      </w:r>
      <w:r w:rsidRPr="00926F2C">
        <w:t xml:space="preserve"> discrete or progressive change in functional abilities or a combination of changes linked to vision, hearing, mobility</w:t>
      </w:r>
      <w:r>
        <w:t>,</w:t>
      </w:r>
      <w:r w:rsidRPr="00926F2C">
        <w:t xml:space="preserve"> and memory.</w:t>
      </w:r>
      <w:r>
        <w:t xml:space="preserve">  The likelihood of experiencing one or more impairments is three times greater after age 50 than before age 40. </w:t>
      </w:r>
    </w:p>
    <w:p w:rsidR="005B39ED" w:rsidRPr="00926F2C" w:rsidRDefault="005B39ED" w:rsidP="005247A6">
      <w:pPr>
        <w:pStyle w:val="Heading3"/>
        <w:jc w:val="both"/>
        <w:rPr>
          <w:lang w:eastAsia="ko-KR"/>
        </w:rPr>
      </w:pPr>
      <w:bookmarkStart w:id="25" w:name="_Ref122419931"/>
      <w:r w:rsidRPr="00926F2C">
        <w:rPr>
          <w:lang w:eastAsia="ko-KR"/>
        </w:rPr>
        <w:t>Assistive technologies</w:t>
      </w:r>
      <w:bookmarkEnd w:id="25"/>
    </w:p>
    <w:p w:rsidR="005B39ED" w:rsidRPr="00926F2C" w:rsidRDefault="005B39ED" w:rsidP="005247A6">
      <w:pPr>
        <w:jc w:val="both"/>
        <w:rPr>
          <w:lang w:eastAsia="ko-KR"/>
        </w:rPr>
      </w:pPr>
      <w:r w:rsidRPr="00926F2C">
        <w:rPr>
          <w:lang w:eastAsia="ko-KR"/>
        </w:rPr>
        <w:t xml:space="preserve">Assistive technologies </w:t>
      </w:r>
      <w:r>
        <w:rPr>
          <w:lang w:eastAsia="ko-KR"/>
        </w:rPr>
        <w:t xml:space="preserve">(AT) </w:t>
      </w:r>
      <w:r w:rsidRPr="00926F2C">
        <w:rPr>
          <w:lang w:eastAsia="ko-KR"/>
        </w:rPr>
        <w:t xml:space="preserve">are products used by the disabled to accomplish everyday tasks </w:t>
      </w:r>
      <w:r>
        <w:rPr>
          <w:lang w:eastAsia="ko-KR"/>
        </w:rPr>
        <w:t>that</w:t>
      </w:r>
      <w:r w:rsidRPr="00926F2C">
        <w:rPr>
          <w:lang w:eastAsia="ko-KR"/>
        </w:rPr>
        <w:t xml:space="preserve"> would be difficult or impossible to accomplish without such assistance.</w:t>
      </w:r>
      <w:r w:rsidRPr="00DA431F">
        <w:t xml:space="preserve"> </w:t>
      </w:r>
      <w:r>
        <w:t>AT devices</w:t>
      </w:r>
      <w:r w:rsidRPr="00AD0F6C">
        <w:t xml:space="preserve"> are designed to </w:t>
      </w:r>
      <w:r>
        <w:t xml:space="preserve">improve </w:t>
      </w:r>
      <w:r w:rsidRPr="00AD0F6C">
        <w:t xml:space="preserve">accessibility </w:t>
      </w:r>
      <w:r>
        <w:t>for</w:t>
      </w:r>
      <w:r w:rsidRPr="00AD0F6C">
        <w:t xml:space="preserve"> individuals who have physical or cognitive difficulties, impairments, and disabilities.</w:t>
      </w:r>
    </w:p>
    <w:p w:rsidR="005B39ED" w:rsidRPr="00926F2C" w:rsidRDefault="005B39ED" w:rsidP="005247A6">
      <w:pPr>
        <w:jc w:val="both"/>
        <w:rPr>
          <w:lang w:eastAsia="ko-KR"/>
        </w:rPr>
      </w:pPr>
      <w:r w:rsidRPr="00926F2C">
        <w:rPr>
          <w:lang w:eastAsia="ko-KR"/>
        </w:rPr>
        <w:t>When linked to a computer, assistive technologies include hardware and software solutions providing so-called "disability compensating technologies</w:t>
      </w:r>
      <w:r>
        <w:rPr>
          <w:lang w:eastAsia="ko-KR"/>
        </w:rPr>
        <w:t>.</w:t>
      </w:r>
      <w:r w:rsidRPr="00926F2C">
        <w:rPr>
          <w:lang w:eastAsia="ko-KR"/>
        </w:rPr>
        <w:t>"</w:t>
      </w:r>
    </w:p>
    <w:p w:rsidR="005B39ED" w:rsidRPr="00926F2C" w:rsidRDefault="005B39ED" w:rsidP="005247A6">
      <w:pPr>
        <w:jc w:val="both"/>
        <w:rPr>
          <w:lang w:eastAsia="ko-KR"/>
        </w:rPr>
      </w:pPr>
      <w:r w:rsidRPr="00926F2C">
        <w:rPr>
          <w:lang w:eastAsia="ko-KR"/>
        </w:rPr>
        <w:t xml:space="preserve">Some disability compensating technologies depend on other hardware or software, such as a graphical browser (as opposed to a text-based browser), CD-ROM or DVD-ROM, </w:t>
      </w:r>
      <w:r>
        <w:rPr>
          <w:lang w:eastAsia="ko-KR"/>
        </w:rPr>
        <w:t>and so forth</w:t>
      </w:r>
      <w:r w:rsidRPr="00926F2C">
        <w:rPr>
          <w:lang w:eastAsia="ko-KR"/>
        </w:rPr>
        <w:t xml:space="preserve">. </w:t>
      </w:r>
    </w:p>
    <w:p w:rsidR="005B39ED" w:rsidRPr="00926F2C" w:rsidRDefault="005B39ED" w:rsidP="005247A6">
      <w:pPr>
        <w:jc w:val="both"/>
        <w:rPr>
          <w:lang w:eastAsia="ko-KR"/>
        </w:rPr>
      </w:pPr>
      <w:r w:rsidRPr="002F4466">
        <w:rPr>
          <w:color w:val="000000"/>
        </w:rPr>
        <w:t xml:space="preserve">There are many </w:t>
      </w:r>
      <w:hyperlink r:id="rId33" w:tooltip="types of assistive technology products" w:history="1">
        <w:r w:rsidRPr="002F4466">
          <w:rPr>
            <w:rStyle w:val="Hyperlink"/>
            <w:rFonts w:cs="Arial"/>
          </w:rPr>
          <w:t>types of assistive technology products</w:t>
        </w:r>
      </w:hyperlink>
      <w:r w:rsidRPr="002F4466">
        <w:rPr>
          <w:color w:val="000000"/>
        </w:rPr>
        <w:t xml:space="preserve"> and hundreds of products available.</w:t>
      </w:r>
      <w:r>
        <w:rPr>
          <w:rFonts w:ascii="Verdana" w:hAnsi="Verdana"/>
          <w:color w:val="000000"/>
          <w:sz w:val="19"/>
          <w:szCs w:val="19"/>
        </w:rPr>
        <w:t xml:space="preserve"> </w:t>
      </w:r>
      <w:r w:rsidRPr="00926F2C">
        <w:rPr>
          <w:lang w:eastAsia="ko-KR"/>
        </w:rPr>
        <w:t>Here are a few examples</w:t>
      </w:r>
      <w:r>
        <w:rPr>
          <w:lang w:eastAsia="ko-KR"/>
        </w:rPr>
        <w:t xml:space="preserve"> of </w:t>
      </w:r>
      <w:r>
        <w:t>AT devices</w:t>
      </w:r>
      <w:r w:rsidRPr="00926F2C">
        <w:rPr>
          <w:lang w:eastAsia="ko-KR"/>
        </w:rPr>
        <w:t>:</w:t>
      </w:r>
    </w:p>
    <w:p w:rsidR="005B39ED" w:rsidRPr="00926F2C" w:rsidRDefault="005B39ED" w:rsidP="00E935AF">
      <w:pPr>
        <w:pStyle w:val="ListBullet"/>
      </w:pPr>
      <w:r w:rsidRPr="00926F2C">
        <w:t>Specially adapted keyboard</w:t>
      </w:r>
      <w:r w:rsidRPr="00926F2C">
        <w:rPr>
          <w:rStyle w:val="FootnoteReference"/>
        </w:rPr>
        <w:footnoteReference w:id="5"/>
      </w:r>
    </w:p>
    <w:p w:rsidR="005B39ED" w:rsidRPr="00926F2C" w:rsidRDefault="005B39ED" w:rsidP="00E935AF">
      <w:pPr>
        <w:pStyle w:val="ListBullet"/>
      </w:pPr>
      <w:r w:rsidRPr="00926F2C">
        <w:t>Virtual keyboard</w:t>
      </w:r>
      <w:r w:rsidRPr="00926F2C">
        <w:rPr>
          <w:rStyle w:val="FootnoteReference"/>
        </w:rPr>
        <w:footnoteReference w:id="6"/>
      </w:r>
    </w:p>
    <w:p w:rsidR="005B39ED" w:rsidRPr="00926F2C" w:rsidRDefault="005B39ED" w:rsidP="00E935AF">
      <w:pPr>
        <w:pStyle w:val="ListBullet"/>
      </w:pPr>
      <w:r w:rsidRPr="00926F2C">
        <w:t xml:space="preserve">Braille </w:t>
      </w:r>
      <w:r>
        <w:t>p</w:t>
      </w:r>
      <w:r w:rsidRPr="00926F2C">
        <w:t>ad</w:t>
      </w:r>
    </w:p>
    <w:p w:rsidR="005B39ED" w:rsidRPr="00926F2C" w:rsidRDefault="005B39ED" w:rsidP="00E935AF">
      <w:pPr>
        <w:pStyle w:val="ListBullet"/>
      </w:pPr>
      <w:r w:rsidRPr="00926F2C">
        <w:t>Magnification software (screen zoom)</w:t>
      </w:r>
    </w:p>
    <w:p w:rsidR="005B39ED" w:rsidRPr="00926F2C" w:rsidRDefault="005B39ED" w:rsidP="00E935AF">
      <w:pPr>
        <w:pStyle w:val="ListBullet"/>
      </w:pPr>
      <w:r w:rsidRPr="00926F2C">
        <w:t>Audible alarms</w:t>
      </w:r>
    </w:p>
    <w:p w:rsidR="005B39ED" w:rsidRPr="00926F2C" w:rsidRDefault="005B39ED" w:rsidP="00E935AF">
      <w:pPr>
        <w:pStyle w:val="ListBullet"/>
      </w:pPr>
      <w:r w:rsidRPr="00926F2C">
        <w:t>Screen or paragraph reader</w:t>
      </w:r>
    </w:p>
    <w:p w:rsidR="005B39ED" w:rsidRPr="00926F2C" w:rsidRDefault="005B39ED" w:rsidP="00E935AF">
      <w:pPr>
        <w:pStyle w:val="ListBullet"/>
      </w:pPr>
      <w:r w:rsidRPr="00926F2C">
        <w:t>Voice recognition</w:t>
      </w:r>
    </w:p>
    <w:p w:rsidR="005B39ED" w:rsidRPr="00926F2C" w:rsidRDefault="005B39ED" w:rsidP="00E935AF">
      <w:pPr>
        <w:pStyle w:val="ListBullet"/>
      </w:pPr>
      <w:r w:rsidRPr="00926F2C">
        <w:t>Optical character recognition</w:t>
      </w:r>
    </w:p>
    <w:p w:rsidR="005B39ED" w:rsidRPr="00926F2C" w:rsidRDefault="005B39ED" w:rsidP="00E935AF">
      <w:pPr>
        <w:pStyle w:val="ListBullet"/>
      </w:pPr>
      <w:r w:rsidRPr="00926F2C">
        <w:t>Text-based browsers</w:t>
      </w:r>
    </w:p>
    <w:p w:rsidR="005B39ED" w:rsidRPr="00926F2C" w:rsidRDefault="005B39ED" w:rsidP="00E935AF">
      <w:pPr>
        <w:pStyle w:val="ListBullet"/>
      </w:pPr>
      <w:r w:rsidRPr="00926F2C">
        <w:t>Voice-based browsers</w:t>
      </w:r>
    </w:p>
    <w:p w:rsidR="005B39ED" w:rsidRDefault="005B39ED" w:rsidP="005247A6">
      <w:pPr>
        <w:jc w:val="both"/>
      </w:pPr>
      <w:r w:rsidRPr="00926F2C">
        <w:t xml:space="preserve">For </w:t>
      </w:r>
      <w:r>
        <w:t>additional</w:t>
      </w:r>
      <w:r w:rsidRPr="00926F2C">
        <w:t xml:space="preserve"> information</w:t>
      </w:r>
      <w:r>
        <w:t xml:space="preserve"> and user scenario</w:t>
      </w:r>
      <w:r w:rsidRPr="00926F2C">
        <w:t>, please refer to the W3C</w:t>
      </w:r>
      <w:r>
        <w:t xml:space="preserve"> article</w:t>
      </w:r>
      <w:r w:rsidRPr="00926F2C">
        <w:t xml:space="preserve"> </w:t>
      </w:r>
      <w:bookmarkStart w:id="26" w:name="startcontent"/>
      <w:r>
        <w:fldChar w:fldCharType="begin"/>
      </w:r>
      <w:r>
        <w:instrText>HYPERLINK "http://www.w3.org/WAI/EO/Drafts/PWD-Use-Web/" \l "usage" \o "How People with Disabilities use the Web"</w:instrText>
      </w:r>
      <w:r>
        <w:fldChar w:fldCharType="separate"/>
      </w:r>
      <w:bookmarkEnd w:id="26"/>
      <w:r>
        <w:rPr>
          <w:rStyle w:val="Hyperlink"/>
        </w:rPr>
        <w:t>How People with Disabilities use the Web</w:t>
      </w:r>
      <w:r>
        <w:fldChar w:fldCharType="end"/>
      </w:r>
      <w:r>
        <w:t xml:space="preserve">, </w:t>
      </w:r>
      <w:r w:rsidRPr="00926F2C">
        <w:t>which additionally provides links to various specialized browsers, screen readers, voice browsers, and other access facilitating solutions.</w:t>
      </w:r>
      <w:r>
        <w:t xml:space="preserve"> </w:t>
      </w:r>
    </w:p>
    <w:p w:rsidR="005B39ED" w:rsidRPr="00F75DBB" w:rsidRDefault="005B39ED" w:rsidP="005247A6">
      <w:pPr>
        <w:jc w:val="both"/>
      </w:pPr>
      <w:r w:rsidRPr="002F4466">
        <w:rPr>
          <w:color w:val="000000"/>
        </w:rPr>
        <w:t xml:space="preserve">Microsoft works closely with assistive technology manufacturers in the </w:t>
      </w:r>
      <w:hyperlink r:id="rId34" w:tooltip="Microsoft Assistive Technology Vendor Program (MATvp)" w:history="1">
        <w:r w:rsidRPr="002F4466">
          <w:rPr>
            <w:rStyle w:val="Hyperlink"/>
            <w:rFonts w:cs="Arial"/>
          </w:rPr>
          <w:t>Microsoft Assistive Technology Vendor Program (MATvp)</w:t>
        </w:r>
      </w:hyperlink>
      <w:r w:rsidRPr="002F4466">
        <w:rPr>
          <w:color w:val="000000"/>
        </w:rPr>
        <w:t>. These partners have a proven track record of designing, building, and supporting assistive techno</w:t>
      </w:r>
      <w:r>
        <w:rPr>
          <w:color w:val="000000"/>
        </w:rPr>
        <w:t>logy products</w:t>
      </w:r>
      <w:r w:rsidRPr="002F4466">
        <w:rPr>
          <w:color w:val="000000"/>
        </w:rPr>
        <w:t>.</w:t>
      </w:r>
      <w:r>
        <w:rPr>
          <w:color w:val="000000"/>
        </w:rPr>
        <w:t xml:space="preserve"> According to </w:t>
      </w:r>
      <w:r w:rsidRPr="002F4466">
        <w:rPr>
          <w:color w:val="000000"/>
        </w:rPr>
        <w:t>the right type of assistive technology that might be useful</w:t>
      </w:r>
      <w:r>
        <w:rPr>
          <w:color w:val="000000"/>
        </w:rPr>
        <w:t>,</w:t>
      </w:r>
      <w:r w:rsidRPr="002F4466">
        <w:rPr>
          <w:color w:val="000000"/>
        </w:rPr>
        <w:t xml:space="preserve"> </w:t>
      </w:r>
      <w:r>
        <w:rPr>
          <w:color w:val="000000"/>
        </w:rPr>
        <w:t xml:space="preserve">you can </w:t>
      </w:r>
      <w:hyperlink r:id="rId35" w:tooltip="earch the catalog of assistive technology products" w:history="1">
        <w:r w:rsidRPr="00F75DBB">
          <w:rPr>
            <w:rStyle w:val="Hyperlink"/>
            <w:rFonts w:cs="Arial"/>
          </w:rPr>
          <w:t>search the catalog of assistive technology products</w:t>
        </w:r>
      </w:hyperlink>
      <w:r w:rsidRPr="00F75DBB">
        <w:rPr>
          <w:color w:val="000000"/>
        </w:rPr>
        <w:t xml:space="preserve"> for products compatible with the Windows operating system.</w:t>
      </w:r>
    </w:p>
    <w:p w:rsidR="005B39ED" w:rsidRDefault="005B39ED" w:rsidP="005247A6">
      <w:pPr>
        <w:jc w:val="both"/>
      </w:pPr>
      <w:r w:rsidRPr="00DA431F">
        <w:t xml:space="preserve">An AT device sits between a user and an application and allows the user to interact more successfully with that application. The devices translate the application data into a format that the user can access and interact with and, in turn, render the user's input into a format that the application can interpret. </w:t>
      </w:r>
    </w:p>
    <w:p w:rsidR="005B39ED" w:rsidRDefault="005B39ED" w:rsidP="005247A6">
      <w:pPr>
        <w:jc w:val="both"/>
      </w:pPr>
      <w:r w:rsidRPr="00DA431F">
        <w:t>To function effectively, AT devices must be compatible with the computer operating system and programs on the particular computer being used.</w:t>
      </w:r>
      <w:r>
        <w:t xml:space="preserve"> Fortunately, developers do not need to understand each AT device. AT devices use a standard object model, such as the Document Object Model (DOM), or a set of interfaces, such as </w:t>
      </w:r>
      <w:hyperlink r:id="rId36" w:tooltip="Microsoft Active Accessibility (MSAA)" w:history="1">
        <w:r w:rsidRPr="00F75DBB">
          <w:rPr>
            <w:rStyle w:val="Hyperlink"/>
            <w:rFonts w:cs="Arial"/>
          </w:rPr>
          <w:t>Microsoft Active Accessibility (MSAA)</w:t>
        </w:r>
      </w:hyperlink>
      <w:r>
        <w:t>, to communicate with a client application running on Windows or with an application running on the Web. A</w:t>
      </w:r>
      <w:r w:rsidRPr="00C528BD">
        <w:t xml:space="preserve"> wide variety of</w:t>
      </w:r>
      <w:r>
        <w:t xml:space="preserve"> AT</w:t>
      </w:r>
      <w:r w:rsidRPr="00C528BD">
        <w:t xml:space="preserve"> devices are built on this common base</w:t>
      </w:r>
      <w:r>
        <w:t xml:space="preserve"> (see above)</w:t>
      </w:r>
      <w:r w:rsidRPr="00C528BD">
        <w:t>.</w:t>
      </w:r>
    </w:p>
    <w:p w:rsidR="005B39ED" w:rsidRDefault="005B39ED" w:rsidP="005247A6">
      <w:pPr>
        <w:jc w:val="both"/>
      </w:pPr>
      <w:r>
        <w:t xml:space="preserve">MSAA is a set of COM interfaces and application program interfaces (APIs) that provides a reliable way to expose and collect information about Microsoft Windows-based UI elements and, in the present context, Web content. AT devices can then use this information to communicate the UI in alternative formats, such as voice or Braille, and voice command and control applications can remotely manipulate the interface. MSAA comes with its in-depth </w:t>
      </w:r>
      <w:hyperlink r:id="rId37" w:tooltip="MSAA documentation" w:history="1">
        <w:r w:rsidRPr="00F75DBB">
          <w:rPr>
            <w:rStyle w:val="Hyperlink"/>
          </w:rPr>
          <w:t>documentation</w:t>
        </w:r>
      </w:hyperlink>
      <w:r>
        <w:t xml:space="preserve"> and a </w:t>
      </w:r>
      <w:hyperlink r:id="rId38" w:tooltip="MSAA tools" w:history="1">
        <w:r w:rsidRPr="00F75DBB">
          <w:rPr>
            <w:rStyle w:val="Hyperlink"/>
          </w:rPr>
          <w:t>set of tools</w:t>
        </w:r>
      </w:hyperlink>
      <w:r>
        <w:t xml:space="preserve">. Indeed, you might not have AT devices available to you when you design, develop, and test your </w:t>
      </w:r>
      <w:r w:rsidRPr="00F75DBB">
        <w:t xml:space="preserve">applications (see chapter </w:t>
      </w:r>
      <w:fldSimple w:instr=" REF _Ref153271052 \r \h  \* MERGEFORMAT ">
        <w:r>
          <w:t>2</w:t>
        </w:r>
      </w:fldSimple>
      <w:r w:rsidRPr="00F75DBB">
        <w:t xml:space="preserve"> </w:t>
      </w:r>
      <w:fldSimple w:instr=" REF _Ref153271052 \h  \* MERGEFORMAT ">
        <w:r>
          <w:t>Recommended approach for accessible Web content</w:t>
        </w:r>
      </w:fldSimple>
      <w:r w:rsidRPr="00F75DBB">
        <w:t>).</w:t>
      </w:r>
      <w:r>
        <w:t xml:space="preserve"> </w:t>
      </w:r>
    </w:p>
    <w:p w:rsidR="005B39ED" w:rsidRPr="00F75DBB" w:rsidRDefault="005B39ED" w:rsidP="005247A6">
      <w:pPr>
        <w:jc w:val="both"/>
      </w:pPr>
      <w:r>
        <w:t>However, t</w:t>
      </w:r>
      <w:r w:rsidRPr="00C528BD">
        <w:t>he</w:t>
      </w:r>
      <w:r>
        <w:t xml:space="preserve"> MSAA tools can serve</w:t>
      </w:r>
      <w:r w:rsidRPr="00C528BD">
        <w:t xml:space="preserve"> as prox</w:t>
      </w:r>
      <w:r>
        <w:t>ies for actual assistive technology devices. These tools are free and easy to use, and can help you uncover the vast majority of accessibility issues.</w:t>
      </w:r>
    </w:p>
    <w:p w:rsidR="005B39ED" w:rsidRPr="00926F2C" w:rsidRDefault="005B39ED" w:rsidP="005247A6">
      <w:pPr>
        <w:pStyle w:val="Heading3"/>
        <w:jc w:val="both"/>
      </w:pPr>
      <w:bookmarkStart w:id="27" w:name="_Ref122429602"/>
      <w:r w:rsidRPr="00926F2C">
        <w:t>Adaptive strategies</w:t>
      </w:r>
      <w:bookmarkEnd w:id="27"/>
    </w:p>
    <w:p w:rsidR="005B39ED" w:rsidRPr="00926F2C" w:rsidRDefault="005B39ED" w:rsidP="005247A6">
      <w:pPr>
        <w:jc w:val="both"/>
      </w:pPr>
      <w:r w:rsidRPr="00926F2C">
        <w:t xml:space="preserve">Adaptive strategies are techniques used to facilitate browsing through </w:t>
      </w:r>
      <w:r>
        <w:t>Web</w:t>
      </w:r>
      <w:r w:rsidRPr="00926F2C">
        <w:t xml:space="preserve"> sites. </w:t>
      </w:r>
    </w:p>
    <w:p w:rsidR="005B39ED" w:rsidRPr="00926F2C" w:rsidRDefault="005B39ED" w:rsidP="005247A6">
      <w:pPr>
        <w:jc w:val="both"/>
      </w:pPr>
      <w:r w:rsidRPr="00926F2C">
        <w:t xml:space="preserve">A </w:t>
      </w:r>
      <w:r>
        <w:t>person who is visually impaired</w:t>
      </w:r>
      <w:r w:rsidRPr="00926F2C">
        <w:t xml:space="preserve"> or </w:t>
      </w:r>
      <w:r>
        <w:t>has</w:t>
      </w:r>
      <w:r w:rsidRPr="00926F2C">
        <w:t xml:space="preserve"> restricted </w:t>
      </w:r>
      <w:r>
        <w:t>mobility</w:t>
      </w:r>
      <w:r w:rsidRPr="00926F2C">
        <w:t xml:space="preserve"> </w:t>
      </w:r>
      <w:r>
        <w:t>can</w:t>
      </w:r>
      <w:r w:rsidRPr="00926F2C">
        <w:t xml:space="preserve"> use certain keys on the keyboard as tab keys to jump from link to link</w:t>
      </w:r>
      <w:r>
        <w:t xml:space="preserve"> and</w:t>
      </w:r>
      <w:r w:rsidRPr="00926F2C">
        <w:t xml:space="preserve"> from tab to tab, </w:t>
      </w:r>
      <w:r>
        <w:t>such as for</w:t>
      </w:r>
      <w:r w:rsidRPr="00926F2C">
        <w:t xml:space="preserve"> an online form. These </w:t>
      </w:r>
      <w:r>
        <w:t>techniques can</w:t>
      </w:r>
      <w:r w:rsidRPr="00926F2C">
        <w:t xml:space="preserve"> be used with or without the help of the disability compensating technologies</w:t>
      </w:r>
      <w:r w:rsidRPr="00926F2C" w:rsidDel="00074C7A">
        <w:t xml:space="preserve"> </w:t>
      </w:r>
      <w:r w:rsidRPr="00926F2C">
        <w:t xml:space="preserve">mentioned above. </w:t>
      </w:r>
    </w:p>
    <w:p w:rsidR="005B39ED" w:rsidRDefault="005B39ED" w:rsidP="005247A6">
      <w:pPr>
        <w:jc w:val="both"/>
      </w:pPr>
      <w:r w:rsidRPr="00926F2C">
        <w:t xml:space="preserve">These issues are developed in the working document from the W3C entitled </w:t>
      </w:r>
      <w:hyperlink r:id="rId39" w:tooltip="How People with Disabilities Use the Web" w:history="1">
        <w:r w:rsidRPr="008847BD">
          <w:rPr>
            <w:rStyle w:val="Hyperlink"/>
            <w:iCs/>
          </w:rPr>
          <w:t>How People with Disabilities Use the Web</w:t>
        </w:r>
      </w:hyperlink>
      <w:r w:rsidRPr="00926F2C">
        <w:t xml:space="preserve"> dated </w:t>
      </w:r>
      <w:r>
        <w:t>5 May 2005</w:t>
      </w:r>
      <w:r w:rsidRPr="00926F2C">
        <w:t>. This document introduc</w:t>
      </w:r>
      <w:r>
        <w:t>es</w:t>
      </w:r>
      <w:r w:rsidRPr="00926F2C">
        <w:t xml:space="preserve"> </w:t>
      </w:r>
      <w:r>
        <w:t>the use of the Web</w:t>
      </w:r>
      <w:r w:rsidRPr="00926F2C">
        <w:t xml:space="preserve"> by the disabled, </w:t>
      </w:r>
      <w:r>
        <w:t>as well as describes some of</w:t>
      </w:r>
      <w:r w:rsidRPr="00926F2C">
        <w:t xml:space="preserve"> the requirements </w:t>
      </w:r>
      <w:r>
        <w:t>disabled people have</w:t>
      </w:r>
      <w:r w:rsidRPr="00926F2C">
        <w:t xml:space="preserve"> when </w:t>
      </w:r>
      <w:r>
        <w:t xml:space="preserve">they </w:t>
      </w:r>
      <w:r w:rsidRPr="00926F2C">
        <w:t>us</w:t>
      </w:r>
      <w:r>
        <w:t>e</w:t>
      </w:r>
      <w:r w:rsidRPr="00926F2C">
        <w:t xml:space="preserve"> </w:t>
      </w:r>
      <w:r>
        <w:t>Web</w:t>
      </w:r>
      <w:r w:rsidRPr="00926F2C">
        <w:t xml:space="preserve"> sites and</w:t>
      </w:r>
      <w:r>
        <w:t xml:space="preserve"> Web-based</w:t>
      </w:r>
      <w:r w:rsidRPr="00926F2C">
        <w:t xml:space="preserve"> applications. Lastly, this document provides information </w:t>
      </w:r>
      <w:r>
        <w:t>about</w:t>
      </w:r>
      <w:r w:rsidRPr="00926F2C">
        <w:t xml:space="preserve"> the work of the </w:t>
      </w:r>
      <w:r>
        <w:t>WAI</w:t>
      </w:r>
      <w:r w:rsidRPr="00926F2C">
        <w:t xml:space="preserve"> of the W3C consortium, which we discuss in the following section.</w:t>
      </w:r>
    </w:p>
    <w:p w:rsidR="005B39ED" w:rsidRDefault="005B39ED" w:rsidP="005247A6">
      <w:pPr>
        <w:jc w:val="both"/>
      </w:pPr>
      <w:r>
        <w:t>We also want to mention here the availability on the Microsoft Accessibility Web site of several guides organized around the various types of difficulties and impairments. These guides are available at</w:t>
      </w:r>
      <w:r w:rsidRPr="00926F2C">
        <w:t xml:space="preserve"> </w:t>
      </w:r>
      <w:hyperlink r:id="rId40" w:history="1">
        <w:r w:rsidRPr="008C3107">
          <w:rPr>
            <w:rStyle w:val="Hyperlink"/>
            <w:rFonts w:cs="Arial"/>
          </w:rPr>
          <w:t>http://www.microsoft.com/enable/guides/default.aspx</w:t>
        </w:r>
      </w:hyperlink>
      <w:r>
        <w:t xml:space="preserve"> . Each guide provides a list of assistive technology products and links to Step by Step Tutorials for accessibility features that are helpful for specific types of difficulties and impairments. </w:t>
      </w:r>
    </w:p>
    <w:p w:rsidR="005B39ED" w:rsidRDefault="005B39ED" w:rsidP="005247A6">
      <w:pPr>
        <w:jc w:val="both"/>
      </w:pPr>
      <w:r>
        <w:t xml:space="preserve">In the context of this white paper, the Step by Step Tutorials for </w:t>
      </w:r>
      <w:hyperlink r:id="rId41" w:tooltip="IE 7.0" w:history="1">
        <w:r w:rsidRPr="008A7746">
          <w:rPr>
            <w:rStyle w:val="Hyperlink"/>
            <w:rFonts w:cs="Arial"/>
          </w:rPr>
          <w:t>Microsoft Internet Explorer 7</w:t>
        </w:r>
      </w:hyperlink>
      <w:r w:rsidRPr="008A7746">
        <w:t xml:space="preserve"> </w:t>
      </w:r>
      <w:r>
        <w:t xml:space="preserve">and </w:t>
      </w:r>
      <w:hyperlink r:id="rId42" w:tooltip="IE 6.0" w:history="1">
        <w:r w:rsidRPr="008A7746">
          <w:rPr>
            <w:rStyle w:val="Hyperlink"/>
            <w:rFonts w:cs="Arial"/>
          </w:rPr>
          <w:t>Microsoft Internet Explorer 6</w:t>
        </w:r>
      </w:hyperlink>
      <w:r w:rsidRPr="008A7746">
        <w:t xml:space="preserve"> Accessibility </w:t>
      </w:r>
      <w:r>
        <w:t>Options</w:t>
      </w:r>
      <w:r w:rsidRPr="008A7746">
        <w:t xml:space="preserve"> </w:t>
      </w:r>
      <w:hyperlink r:id="rId43" w:history="1">
        <w:r w:rsidRPr="008A7746">
          <w:rPr>
            <w:rStyle w:val="Hyperlink"/>
            <w:rFonts w:cs="Arial"/>
          </w:rPr>
          <w:t>http://www.microsoft.com/enable/training/ie7/default.aspx</w:t>
        </w:r>
      </w:hyperlink>
      <w:r>
        <w:t xml:space="preserve"> might</w:t>
      </w:r>
      <w:r w:rsidRPr="00926F2C">
        <w:t xml:space="preserve"> also be </w:t>
      </w:r>
      <w:r>
        <w:t>helpful</w:t>
      </w:r>
      <w:r w:rsidRPr="00926F2C">
        <w:t>.</w:t>
      </w:r>
    </w:p>
    <w:p w:rsidR="005B39ED" w:rsidRPr="00926F2C" w:rsidRDefault="005B39ED" w:rsidP="005247A6">
      <w:pPr>
        <w:pStyle w:val="Heading2"/>
        <w:jc w:val="both"/>
      </w:pPr>
      <w:bookmarkStart w:id="28" w:name="_W3C_Recommendations"/>
      <w:bookmarkStart w:id="29" w:name="_Toc114543048"/>
      <w:bookmarkStart w:id="30" w:name="_Ref122250502"/>
      <w:bookmarkStart w:id="31" w:name="_Ref122250511"/>
      <w:bookmarkStart w:id="32" w:name="_Ref122421530"/>
      <w:bookmarkStart w:id="33" w:name="_Ref122421543"/>
      <w:bookmarkStart w:id="34" w:name="_Ref153253682"/>
      <w:bookmarkStart w:id="35" w:name="_Ref153253699"/>
      <w:bookmarkStart w:id="36" w:name="_Toc155936355"/>
      <w:bookmarkEnd w:id="28"/>
      <w:r w:rsidRPr="00926F2C">
        <w:t xml:space="preserve">W3C </w:t>
      </w:r>
      <w:r>
        <w:t>r</w:t>
      </w:r>
      <w:r w:rsidRPr="00926F2C">
        <w:t>ecommendations</w:t>
      </w:r>
      <w:bookmarkEnd w:id="29"/>
      <w:bookmarkEnd w:id="30"/>
      <w:bookmarkEnd w:id="31"/>
      <w:bookmarkEnd w:id="32"/>
      <w:bookmarkEnd w:id="33"/>
      <w:bookmarkEnd w:id="34"/>
      <w:bookmarkEnd w:id="35"/>
      <w:bookmarkEnd w:id="36"/>
    </w:p>
    <w:p w:rsidR="005B39ED" w:rsidRPr="00926F2C" w:rsidRDefault="005B39ED" w:rsidP="005247A6">
      <w:pPr>
        <w:jc w:val="both"/>
      </w:pPr>
      <w:r w:rsidRPr="00926F2C">
        <w:t>The</w:t>
      </w:r>
      <w:hyperlink r:id="rId44" w:tooltip="Initiative d’Accessibilité du Web" w:history="1">
        <w:r w:rsidRPr="00926F2C">
          <w:rPr>
            <w:rStyle w:val="Hyperlink"/>
          </w:rPr>
          <w:t xml:space="preserve"> Web Accessibility Initiative</w:t>
        </w:r>
      </w:hyperlink>
      <w:r w:rsidRPr="00926F2C">
        <w:t xml:space="preserve"> (WAI) is a special task force that was set up within W3C in 1996 to deal with accessibility issues. The purpose of WAI was to provide the basis for the development of eAccessibility standards through the drafting of a series of recommendations. </w:t>
      </w:r>
    </w:p>
    <w:p w:rsidR="005B39ED" w:rsidRPr="00926F2C" w:rsidRDefault="005B39ED" w:rsidP="005247A6">
      <w:pPr>
        <w:pStyle w:val="Heading3"/>
        <w:jc w:val="both"/>
      </w:pPr>
      <w:bookmarkStart w:id="37" w:name="_WCAG_1.0"/>
      <w:bookmarkStart w:id="38" w:name="_Ref122428714"/>
      <w:bookmarkEnd w:id="37"/>
      <w:r w:rsidRPr="00926F2C">
        <w:t>WCAG 1.0</w:t>
      </w:r>
      <w:bookmarkEnd w:id="38"/>
    </w:p>
    <w:p w:rsidR="005B39ED" w:rsidRPr="00926F2C" w:rsidRDefault="005B39ED" w:rsidP="005247A6">
      <w:pPr>
        <w:pStyle w:val="Heading4"/>
        <w:jc w:val="both"/>
      </w:pPr>
      <w:r w:rsidRPr="00926F2C">
        <w:t>Overview</w:t>
      </w:r>
    </w:p>
    <w:p w:rsidR="005B39ED" w:rsidRPr="00926F2C" w:rsidRDefault="005B39ED" w:rsidP="005247A6">
      <w:pPr>
        <w:jc w:val="both"/>
      </w:pPr>
      <w:r w:rsidRPr="00926F2C">
        <w:t xml:space="preserve">One of the recommendations published by the W3C/WAI on </w:t>
      </w:r>
      <w:r>
        <w:t xml:space="preserve">5 </w:t>
      </w:r>
      <w:r w:rsidRPr="00926F2C">
        <w:t xml:space="preserve">May 1999 was release 1.0 of the </w:t>
      </w:r>
      <w:hyperlink r:id="rId45" w:tooltip="Web Content Accessibility Guidelines 1.0 " w:history="1">
        <w:r w:rsidRPr="00872601">
          <w:rPr>
            <w:rStyle w:val="Hyperlink"/>
            <w:iCs/>
          </w:rPr>
          <w:t xml:space="preserve">Web Content Accessibility Guidelines </w:t>
        </w:r>
        <w:r>
          <w:rPr>
            <w:rStyle w:val="Hyperlink"/>
            <w:iCs/>
          </w:rPr>
          <w:t>(WCAG</w:t>
        </w:r>
      </w:hyperlink>
      <w:r>
        <w:t>).</w:t>
      </w:r>
    </w:p>
    <w:p w:rsidR="005B39ED" w:rsidRPr="00926F2C" w:rsidRDefault="005B39ED" w:rsidP="005247A6">
      <w:pPr>
        <w:jc w:val="both"/>
      </w:pPr>
      <w:r w:rsidRPr="00926F2C">
        <w:t xml:space="preserve">These guidelines explain how to make </w:t>
      </w:r>
      <w:r>
        <w:t>Web</w:t>
      </w:r>
      <w:r w:rsidRPr="00926F2C">
        <w:t xml:space="preserve"> content accessible to the disabled. They were specifically written for all </w:t>
      </w:r>
      <w:r>
        <w:t>Web</w:t>
      </w:r>
      <w:r w:rsidRPr="00926F2C">
        <w:t xml:space="preserve"> content creators (</w:t>
      </w:r>
      <w:r>
        <w:t>that is,</w:t>
      </w:r>
      <w:r w:rsidRPr="00926F2C">
        <w:t xml:space="preserve"> those involved in creating </w:t>
      </w:r>
      <w:r>
        <w:t>Web</w:t>
      </w:r>
      <w:r w:rsidRPr="00926F2C">
        <w:t xml:space="preserve"> pages or </w:t>
      </w:r>
      <w:r>
        <w:t>designing Web</w:t>
      </w:r>
      <w:r w:rsidRPr="00926F2C">
        <w:t xml:space="preserve"> site</w:t>
      </w:r>
      <w:r>
        <w:t>s</w:t>
      </w:r>
      <w:r w:rsidRPr="00926F2C">
        <w:t xml:space="preserve">) and developers of tools for </w:t>
      </w:r>
      <w:r>
        <w:t xml:space="preserve">creating </w:t>
      </w:r>
      <w:r w:rsidRPr="00926F2C">
        <w:t>content.</w:t>
      </w:r>
    </w:p>
    <w:p w:rsidR="005B39ED" w:rsidRPr="00926F2C" w:rsidRDefault="005B39ED" w:rsidP="005247A6">
      <w:pPr>
        <w:jc w:val="both"/>
      </w:pPr>
      <w:r w:rsidRPr="00926F2C">
        <w:t xml:space="preserve">The main purpose of the guidelines is to promote accessibility for the disabled. However, </w:t>
      </w:r>
      <w:r>
        <w:t>when</w:t>
      </w:r>
      <w:r w:rsidRPr="00926F2C">
        <w:t xml:space="preserve"> a </w:t>
      </w:r>
      <w:r>
        <w:t>Web</w:t>
      </w:r>
      <w:r w:rsidRPr="00926F2C">
        <w:t xml:space="preserve"> site </w:t>
      </w:r>
      <w:r>
        <w:t>complies</w:t>
      </w:r>
      <w:r w:rsidRPr="00926F2C">
        <w:t xml:space="preserve"> with these guidelines, </w:t>
      </w:r>
      <w:r>
        <w:t>the</w:t>
      </w:r>
      <w:r w:rsidRPr="00926F2C">
        <w:t xml:space="preserve"> content </w:t>
      </w:r>
      <w:r>
        <w:t>is</w:t>
      </w:r>
      <w:r w:rsidRPr="00926F2C">
        <w:t xml:space="preserve"> optimized for all users, independent of the program used to access the site</w:t>
      </w:r>
      <w:r>
        <w:t>,</w:t>
      </w:r>
      <w:r w:rsidRPr="00926F2C">
        <w:t xml:space="preserve"> </w:t>
      </w:r>
      <w:r>
        <w:t xml:space="preserve">whether </w:t>
      </w:r>
      <w:r w:rsidRPr="00926F2C">
        <w:t xml:space="preserve">classical browser, text browser, voice browser, smart phone, </w:t>
      </w:r>
      <w:r>
        <w:t>and so forth,</w:t>
      </w:r>
      <w:r w:rsidRPr="00926F2C">
        <w:t xml:space="preserve"> and </w:t>
      </w:r>
      <w:r>
        <w:t>regardless of</w:t>
      </w:r>
      <w:r w:rsidRPr="00926F2C">
        <w:t xml:space="preserve"> the constraints imposed by the environment</w:t>
      </w:r>
      <w:r>
        <w:t xml:space="preserve">, </w:t>
      </w:r>
      <w:r w:rsidRPr="00926F2C">
        <w:t xml:space="preserve"> </w:t>
      </w:r>
      <w:r>
        <w:t xml:space="preserve">such as </w:t>
      </w:r>
      <w:r w:rsidRPr="00926F2C">
        <w:t xml:space="preserve">surrounding noise, excessive or inadequate lighting, </w:t>
      </w:r>
      <w:r>
        <w:t xml:space="preserve">or </w:t>
      </w:r>
      <w:r w:rsidRPr="00926F2C">
        <w:t>hands-free use.</w:t>
      </w:r>
    </w:p>
    <w:p w:rsidR="005B39ED" w:rsidRPr="00926F2C" w:rsidRDefault="005B39ED" w:rsidP="005247A6">
      <w:pPr>
        <w:jc w:val="both"/>
      </w:pPr>
      <w:r>
        <w:t>These guidelines</w:t>
      </w:r>
      <w:r w:rsidRPr="00926F2C">
        <w:t xml:space="preserve"> </w:t>
      </w:r>
      <w:r>
        <w:t>can</w:t>
      </w:r>
      <w:r w:rsidRPr="00926F2C">
        <w:t xml:space="preserve"> enable users to find information on the Web more rapidly. The guidelines are not intended to discourage content creators from using </w:t>
      </w:r>
      <w:r>
        <w:t>multimedia content</w:t>
      </w:r>
      <w:r w:rsidRPr="00926F2C">
        <w:t xml:space="preserve">, but rather to explain how to make </w:t>
      </w:r>
      <w:r>
        <w:t>that</w:t>
      </w:r>
      <w:r w:rsidRPr="00926F2C">
        <w:t xml:space="preserve"> content more accessible to a broader audience.</w:t>
      </w:r>
    </w:p>
    <w:p w:rsidR="005B39ED" w:rsidRPr="00926F2C" w:rsidRDefault="005B39ED" w:rsidP="005247A6">
      <w:pPr>
        <w:jc w:val="both"/>
      </w:pPr>
      <w:r>
        <w:t>The WCAG</w:t>
      </w:r>
      <w:r w:rsidRPr="00926F2C">
        <w:t xml:space="preserve"> </w:t>
      </w:r>
      <w:r>
        <w:t xml:space="preserve">1.0 guidelines </w:t>
      </w:r>
      <w:r w:rsidRPr="00926F2C">
        <w:t xml:space="preserve">establish a stable framework for developing accessible </w:t>
      </w:r>
      <w:r>
        <w:t>Web</w:t>
      </w:r>
      <w:r w:rsidRPr="00926F2C">
        <w:t xml:space="preserve"> sites and help </w:t>
      </w:r>
      <w:r>
        <w:t>people</w:t>
      </w:r>
      <w:r w:rsidRPr="00926F2C">
        <w:t xml:space="preserve"> with disabilities </w:t>
      </w:r>
      <w:r>
        <w:t>to</w:t>
      </w:r>
      <w:r w:rsidRPr="00926F2C">
        <w:t xml:space="preserve"> access such </w:t>
      </w:r>
      <w:r>
        <w:t>Web</w:t>
      </w:r>
      <w:r w:rsidRPr="00926F2C">
        <w:t xml:space="preserve"> sites. </w:t>
      </w:r>
    </w:p>
    <w:p w:rsidR="005B39ED" w:rsidRPr="00926F2C" w:rsidRDefault="005B39ED" w:rsidP="005247A6">
      <w:pPr>
        <w:jc w:val="both"/>
      </w:pPr>
      <w:r w:rsidRPr="00926F2C">
        <w:t xml:space="preserve">Today, these guidelines are generally considered to be the standard reference for </w:t>
      </w:r>
      <w:r>
        <w:t>creating</w:t>
      </w:r>
      <w:r w:rsidRPr="00926F2C">
        <w:t xml:space="preserve"> accessible </w:t>
      </w:r>
      <w:r>
        <w:t>Web</w:t>
      </w:r>
      <w:r w:rsidRPr="00926F2C">
        <w:t xml:space="preserve"> content. They have been recognized by most countries </w:t>
      </w:r>
      <w:r>
        <w:t>since</w:t>
      </w:r>
      <w:r w:rsidRPr="00926F2C">
        <w:t xml:space="preserve"> 1999. They </w:t>
      </w:r>
      <w:r>
        <w:t xml:space="preserve">have been </w:t>
      </w:r>
      <w:r w:rsidRPr="00926F2C">
        <w:t xml:space="preserve">recognized on the European level </w:t>
      </w:r>
      <w:r>
        <w:t>since</w:t>
      </w:r>
      <w:r w:rsidRPr="00926F2C">
        <w:t xml:space="preserve"> 2002. </w:t>
      </w:r>
    </w:p>
    <w:p w:rsidR="005B39ED" w:rsidRPr="00926F2C" w:rsidRDefault="005B39ED" w:rsidP="005247A6">
      <w:pPr>
        <w:jc w:val="both"/>
      </w:pPr>
      <w:r w:rsidRPr="00926F2C">
        <w:t>Generally speaking, WAI guidelines are considered to be "law</w:t>
      </w:r>
      <w:r>
        <w:t>,</w:t>
      </w:r>
      <w:r w:rsidRPr="00926F2C">
        <w:t xml:space="preserve">" whereas the WCAG 1.0 guidelines are the actual practical implementation thereof, </w:t>
      </w:r>
      <w:r>
        <w:t>that is,</w:t>
      </w:r>
      <w:r w:rsidRPr="00926F2C">
        <w:t xml:space="preserve"> the "decrees</w:t>
      </w:r>
      <w:r>
        <w:t>.</w:t>
      </w:r>
      <w:r w:rsidRPr="00926F2C">
        <w:t>"</w:t>
      </w:r>
    </w:p>
    <w:p w:rsidR="005B39ED" w:rsidRPr="00926F2C" w:rsidRDefault="005B39ED" w:rsidP="005247A6">
      <w:pPr>
        <w:jc w:val="both"/>
      </w:pPr>
      <w:r w:rsidRPr="00926F2C">
        <w:t xml:space="preserve">The WCAG 1.0 </w:t>
      </w:r>
      <w:r>
        <w:t xml:space="preserve">guidelines </w:t>
      </w:r>
      <w:r w:rsidRPr="00926F2C">
        <w:t xml:space="preserve">include 14 guidelines </w:t>
      </w:r>
      <w:r>
        <w:t>that</w:t>
      </w:r>
      <w:r w:rsidRPr="00926F2C">
        <w:t xml:space="preserve"> were designed to support forward compatibility to keep up with evolving Web technology, </w:t>
      </w:r>
      <w:r>
        <w:t>while</w:t>
      </w:r>
      <w:r w:rsidRPr="00926F2C">
        <w:t xml:space="preserve"> reduc</w:t>
      </w:r>
      <w:r>
        <w:t>ing</w:t>
      </w:r>
      <w:r w:rsidRPr="00926F2C">
        <w:t xml:space="preserve"> processing overhead for legacy (older generation) browsers. </w:t>
      </w:r>
    </w:p>
    <w:p w:rsidR="005B39ED" w:rsidRPr="00926F2C" w:rsidRDefault="005B39ED" w:rsidP="005247A6">
      <w:pPr>
        <w:jc w:val="both"/>
      </w:pPr>
      <w:r w:rsidRPr="00926F2C">
        <w:t xml:space="preserve">These guidelines are intended to ensure that (X)HTML code is proper and complete; they also </w:t>
      </w:r>
      <w:r>
        <w:t>state</w:t>
      </w:r>
      <w:r w:rsidRPr="00926F2C">
        <w:t xml:space="preserve"> several common sense rules. The (X)HTML code must be compliant from a syntax and grammatical point of view: elements must be properly closed and nested, attributes must be enclosed in quotes, </w:t>
      </w:r>
      <w:r>
        <w:t>and so forth</w:t>
      </w:r>
      <w:r w:rsidRPr="00926F2C">
        <w:t>. Anyone</w:t>
      </w:r>
      <w:r>
        <w:t xml:space="preserve"> </w:t>
      </w:r>
      <w:r w:rsidRPr="00926F2C">
        <w:t>using any type of software</w:t>
      </w:r>
      <w:r>
        <w:t xml:space="preserve"> </w:t>
      </w:r>
      <w:r w:rsidRPr="00926F2C">
        <w:t xml:space="preserve">should be able to </w:t>
      </w:r>
      <w:r>
        <w:t>access</w:t>
      </w:r>
      <w:r w:rsidRPr="00926F2C">
        <w:t xml:space="preserve"> and </w:t>
      </w:r>
      <w:r>
        <w:t>use</w:t>
      </w:r>
      <w:r w:rsidRPr="00926F2C">
        <w:t xml:space="preserve"> the information provided. </w:t>
      </w:r>
      <w:r>
        <w:t>For</w:t>
      </w:r>
      <w:r w:rsidRPr="00926F2C">
        <w:t xml:space="preserve"> example, images should present alternate text</w:t>
      </w:r>
      <w:r>
        <w:t>, and</w:t>
      </w:r>
      <w:r w:rsidRPr="00926F2C">
        <w:t xml:space="preserve"> data tables should provide a summary, a title, and meaningful headers. A given </w:t>
      </w:r>
      <w:r>
        <w:t>Web</w:t>
      </w:r>
      <w:r w:rsidRPr="00926F2C">
        <w:t xml:space="preserve"> page should be </w:t>
      </w:r>
      <w:r>
        <w:t>useful</w:t>
      </w:r>
      <w:r w:rsidRPr="00926F2C">
        <w:t xml:space="preserve"> even if the browser used does not understand JavaScript, Flash or multimedia elements. </w:t>
      </w:r>
      <w:r>
        <w:t>Thus, the</w:t>
      </w:r>
      <w:r w:rsidRPr="00926F2C">
        <w:t xml:space="preserve"> portions of </w:t>
      </w:r>
      <w:r>
        <w:t>a</w:t>
      </w:r>
      <w:r w:rsidRPr="00926F2C">
        <w:t xml:space="preserve"> </w:t>
      </w:r>
      <w:r>
        <w:t>Web</w:t>
      </w:r>
      <w:r w:rsidRPr="00926F2C">
        <w:t xml:space="preserve"> site </w:t>
      </w:r>
      <w:r>
        <w:t>that use</w:t>
      </w:r>
      <w:r w:rsidRPr="00926F2C">
        <w:t xml:space="preserve"> these technologies should also have a pure HTML equivalent on the same page. However, the code used should be as lightweight is possible and should contain only minimal amounts of </w:t>
      </w:r>
      <w:r>
        <w:t>unnecessary</w:t>
      </w:r>
      <w:r w:rsidRPr="00926F2C">
        <w:t xml:space="preserve"> HTML code to avoid penalizing those who use a text</w:t>
      </w:r>
      <w:r>
        <w:t>-</w:t>
      </w:r>
      <w:r w:rsidRPr="00926F2C">
        <w:t xml:space="preserve">based browser or assistive technologies (see section </w:t>
      </w:r>
      <w:fldSimple w:instr=" REF _Ref122419931 \r \h  \* MERGEFORMAT ">
        <w:r>
          <w:t>1.2.2</w:t>
        </w:r>
      </w:fldSimple>
      <w:r>
        <w:t xml:space="preserve"> </w:t>
      </w:r>
      <w:r w:rsidRPr="00926F2C">
        <w:t>"</w:t>
      </w:r>
      <w:fldSimple w:instr=" REF _Ref122419931 \h  \* MERGEFORMAT ">
        <w:r w:rsidRPr="00926F2C">
          <w:rPr>
            <w:lang w:eastAsia="ko-KR"/>
          </w:rPr>
          <w:t>Assistive technologies</w:t>
        </w:r>
      </w:fldSimple>
      <w:r w:rsidRPr="00926F2C">
        <w:t>"). These few examples serve to illustrate the principles of accessibility addressed in the guidelines.</w:t>
      </w:r>
    </w:p>
    <w:p w:rsidR="005B39ED" w:rsidRPr="00926F2C" w:rsidRDefault="005B39ED" w:rsidP="005247A6">
      <w:pPr>
        <w:jc w:val="both"/>
      </w:pPr>
      <w:r w:rsidRPr="00926F2C">
        <w:t xml:space="preserve">Each of these guidelines explains how accessibility principles </w:t>
      </w:r>
      <w:r>
        <w:t>can</w:t>
      </w:r>
      <w:r w:rsidRPr="00926F2C">
        <w:t xml:space="preserve"> be applied to the characteristics of a </w:t>
      </w:r>
      <w:r>
        <w:t>Web</w:t>
      </w:r>
      <w:r w:rsidRPr="00926F2C">
        <w:t xml:space="preserve"> site. The guidelines make it possible for the disabled to </w:t>
      </w:r>
      <w:r>
        <w:t>view</w:t>
      </w:r>
      <w:r w:rsidRPr="00926F2C">
        <w:t xml:space="preserve"> </w:t>
      </w:r>
      <w:r>
        <w:t>Web</w:t>
      </w:r>
      <w:r w:rsidRPr="00926F2C">
        <w:t xml:space="preserve"> pages </w:t>
      </w:r>
      <w:r>
        <w:t xml:space="preserve">by </w:t>
      </w:r>
      <w:r w:rsidRPr="00926F2C">
        <w:t>using existing technical aids (Braille pads, text-to-speech, laser pointing devices, magnification software,</w:t>
      </w:r>
      <w:r>
        <w:t xml:space="preserve"> and so forth</w:t>
      </w:r>
      <w:r w:rsidRPr="00926F2C">
        <w:t xml:space="preserve">). For example, one of the guidelines indicates that any image should present alternate text so that a </w:t>
      </w:r>
      <w:r>
        <w:t>visually impaired</w:t>
      </w:r>
      <w:r w:rsidRPr="00926F2C">
        <w:t xml:space="preserve"> person </w:t>
      </w:r>
      <w:r>
        <w:t>can</w:t>
      </w:r>
      <w:r w:rsidRPr="00926F2C">
        <w:t xml:space="preserve"> access the information provided by the image. Only the alternate text </w:t>
      </w:r>
      <w:r>
        <w:t>is</w:t>
      </w:r>
      <w:r w:rsidRPr="00926F2C">
        <w:t xml:space="preserve"> readable on a Braille pad or </w:t>
      </w:r>
      <w:r>
        <w:t xml:space="preserve">is </w:t>
      </w:r>
      <w:r w:rsidRPr="00926F2C">
        <w:t xml:space="preserve">spoken </w:t>
      </w:r>
      <w:r>
        <w:t xml:space="preserve">by </w:t>
      </w:r>
      <w:r w:rsidRPr="00926F2C">
        <w:t xml:space="preserve">using text-to-speech software. It is particularly important that this </w:t>
      </w:r>
      <w:r>
        <w:t>guideline</w:t>
      </w:r>
      <w:r w:rsidRPr="00926F2C">
        <w:t xml:space="preserve"> </w:t>
      </w:r>
      <w:r>
        <w:t>is</w:t>
      </w:r>
      <w:r w:rsidRPr="00926F2C">
        <w:t xml:space="preserve"> strictly </w:t>
      </w:r>
      <w:r>
        <w:t>followed</w:t>
      </w:r>
      <w:r w:rsidRPr="00926F2C">
        <w:t xml:space="preserve"> </w:t>
      </w:r>
      <w:r>
        <w:t>for</w:t>
      </w:r>
      <w:r w:rsidRPr="00926F2C">
        <w:t xml:space="preserve"> </w:t>
      </w:r>
      <w:r>
        <w:t>Web</w:t>
      </w:r>
      <w:r w:rsidRPr="00926F2C">
        <w:t xml:space="preserve"> sites </w:t>
      </w:r>
      <w:r>
        <w:t>in which</w:t>
      </w:r>
      <w:r w:rsidRPr="00926F2C">
        <w:t xml:space="preserve"> only images are used for browsing. </w:t>
      </w:r>
      <w:r>
        <w:t>An</w:t>
      </w:r>
      <w:r w:rsidRPr="00926F2C">
        <w:t xml:space="preserve">other guideline </w:t>
      </w:r>
      <w:r>
        <w:t>concerns</w:t>
      </w:r>
      <w:r w:rsidRPr="00926F2C">
        <w:t xml:space="preserve"> captions for sound files </w:t>
      </w:r>
      <w:r>
        <w:t>that</w:t>
      </w:r>
      <w:r w:rsidRPr="00926F2C">
        <w:t xml:space="preserve"> provide information to </w:t>
      </w:r>
      <w:r>
        <w:t>people</w:t>
      </w:r>
      <w:r w:rsidRPr="00926F2C">
        <w:t xml:space="preserve"> who are hear</w:t>
      </w:r>
      <w:r>
        <w:t>ing impaired</w:t>
      </w:r>
      <w:r w:rsidRPr="00926F2C">
        <w:t>.</w:t>
      </w:r>
    </w:p>
    <w:p w:rsidR="005B39ED" w:rsidRPr="00926F2C" w:rsidRDefault="005B39ED" w:rsidP="005247A6">
      <w:pPr>
        <w:jc w:val="both"/>
      </w:pPr>
      <w:r w:rsidRPr="00926F2C">
        <w:t xml:space="preserve">WCAG 1.0 </w:t>
      </w:r>
      <w:r>
        <w:t xml:space="preserve">guidelines </w:t>
      </w:r>
      <w:r w:rsidRPr="00926F2C">
        <w:t xml:space="preserve">take all disabilities into consideration and </w:t>
      </w:r>
      <w:r>
        <w:t>are</w:t>
      </w:r>
      <w:r w:rsidRPr="00926F2C">
        <w:t xml:space="preserve"> based on standard Internet technology. However, following these guidelines also </w:t>
      </w:r>
      <w:r>
        <w:t>ensures</w:t>
      </w:r>
      <w:r w:rsidRPr="00926F2C">
        <w:t xml:space="preserve"> that </w:t>
      </w:r>
      <w:r>
        <w:t>Web</w:t>
      </w:r>
      <w:r w:rsidRPr="00926F2C">
        <w:t xml:space="preserve"> sites are usable</w:t>
      </w:r>
      <w:r>
        <w:t xml:space="preserve"> for everyone,</w:t>
      </w:r>
      <w:r w:rsidRPr="00926F2C">
        <w:t xml:space="preserve"> </w:t>
      </w:r>
      <w:r>
        <w:t>regardless of</w:t>
      </w:r>
      <w:r w:rsidRPr="00926F2C">
        <w:t xml:space="preserve"> the computer configuration</w:t>
      </w:r>
      <w:r>
        <w:t>.</w:t>
      </w:r>
      <w:r w:rsidRPr="00926F2C">
        <w:t xml:space="preserve"> </w:t>
      </w:r>
      <w:r>
        <w:t>F</w:t>
      </w:r>
      <w:r w:rsidRPr="00926F2C">
        <w:t>or example</w:t>
      </w:r>
      <w:r>
        <w:t>,</w:t>
      </w:r>
      <w:r w:rsidRPr="00926F2C">
        <w:t xml:space="preserve"> some browsers </w:t>
      </w:r>
      <w:r>
        <w:t>might</w:t>
      </w:r>
      <w:r w:rsidRPr="00926F2C">
        <w:t xml:space="preserve"> be configured to display pages without images to speed up surfing. In such cases, alternate text appear</w:t>
      </w:r>
      <w:r>
        <w:t>s</w:t>
      </w:r>
      <w:r w:rsidRPr="00926F2C">
        <w:t xml:space="preserve"> in the place of the image</w:t>
      </w:r>
      <w:r>
        <w:t>s</w:t>
      </w:r>
      <w:r w:rsidRPr="00926F2C">
        <w:t xml:space="preserve"> and enable</w:t>
      </w:r>
      <w:r>
        <w:t>s</w:t>
      </w:r>
      <w:r w:rsidRPr="00926F2C">
        <w:t xml:space="preserve"> the user to obtain the appropriate information. This</w:t>
      </w:r>
      <w:r>
        <w:t xml:space="preserve"> approach</w:t>
      </w:r>
      <w:r w:rsidRPr="00926F2C">
        <w:t xml:space="preserve"> also reduce</w:t>
      </w:r>
      <w:r>
        <w:t>s</w:t>
      </w:r>
      <w:r w:rsidRPr="00926F2C">
        <w:t xml:space="preserve"> maintenance costs and improve</w:t>
      </w:r>
      <w:r>
        <w:t>s</w:t>
      </w:r>
      <w:r w:rsidRPr="00926F2C">
        <w:t xml:space="preserve"> portability of the </w:t>
      </w:r>
      <w:r>
        <w:t>Web</w:t>
      </w:r>
      <w:r w:rsidRPr="00926F2C">
        <w:t xml:space="preserve"> site to a variety of </w:t>
      </w:r>
      <w:r>
        <w:t>devices.</w:t>
      </w:r>
      <w:r w:rsidRPr="00926F2C">
        <w:t xml:space="preserve"> </w:t>
      </w:r>
      <w:r>
        <w:t>T</w:t>
      </w:r>
      <w:r w:rsidRPr="00926F2C">
        <w:t>his advantage</w:t>
      </w:r>
      <w:r>
        <w:t xml:space="preserve"> is significant</w:t>
      </w:r>
      <w:r w:rsidRPr="00926F2C">
        <w:t xml:space="preserve">, given that already in 2004 there were 720 million users of mobile </w:t>
      </w:r>
      <w:r>
        <w:t>devices</w:t>
      </w:r>
      <w:r w:rsidRPr="00926F2C">
        <w:t>.</w:t>
      </w:r>
    </w:p>
    <w:p w:rsidR="005B39ED" w:rsidRPr="00926F2C" w:rsidRDefault="005B39ED" w:rsidP="005247A6">
      <w:pPr>
        <w:jc w:val="both"/>
      </w:pPr>
      <w:r w:rsidRPr="00926F2C">
        <w:t xml:space="preserve">Each guideline </w:t>
      </w:r>
      <w:r>
        <w:t>in WCAG 1.0 includes</w:t>
      </w:r>
      <w:r w:rsidRPr="00926F2C">
        <w:t xml:space="preserve"> </w:t>
      </w:r>
      <w:r>
        <w:t>a list of</w:t>
      </w:r>
      <w:r w:rsidRPr="00926F2C">
        <w:t xml:space="preserve"> checkpoints</w:t>
      </w:r>
      <w:r>
        <w:t xml:space="preserve"> that apply to it</w:t>
      </w:r>
      <w:r w:rsidRPr="00926F2C">
        <w:t xml:space="preserve">. </w:t>
      </w:r>
      <w:r>
        <w:t xml:space="preserve">Each checkpoint describes how the guideline applies to a typical Web development situation and links to techniques that </w:t>
      </w:r>
      <w:r w:rsidRPr="00926F2C">
        <w:t>describe</w:t>
      </w:r>
      <w:r>
        <w:t>,</w:t>
      </w:r>
      <w:r w:rsidRPr="00926F2C">
        <w:t xml:space="preserve"> with detailed examples and explanations</w:t>
      </w:r>
      <w:r>
        <w:t>,</w:t>
      </w:r>
      <w:r w:rsidRPr="00926F2C">
        <w:t xml:space="preserve"> </w:t>
      </w:r>
      <w:r>
        <w:t>how</w:t>
      </w:r>
      <w:r w:rsidRPr="00926F2C">
        <w:t xml:space="preserve"> to implement </w:t>
      </w:r>
      <w:r>
        <w:t xml:space="preserve">the checkpoint. The 65 checkpoints with their associated techniques can be found at </w:t>
      </w:r>
      <w:hyperlink r:id="rId46" w:tooltip="Techniques for Web Content Accessibility Guidelines 1.0 " w:history="1">
        <w:r w:rsidRPr="00BF5ADA">
          <w:rPr>
            <w:rStyle w:val="Hyperlink"/>
            <w:iCs/>
          </w:rPr>
          <w:t>Techniques for Web Content Accessibility Guidelines 1.0</w:t>
        </w:r>
      </w:hyperlink>
      <w:r w:rsidRPr="00926F2C">
        <w:t xml:space="preserve">. The </w:t>
      </w:r>
      <w:r>
        <w:t>techniques</w:t>
      </w:r>
      <w:r w:rsidRPr="00926F2C">
        <w:t xml:space="preserve"> </w:t>
      </w:r>
      <w:r>
        <w:t>might</w:t>
      </w:r>
      <w:r w:rsidRPr="00926F2C">
        <w:t xml:space="preserve"> (depending upon the </w:t>
      </w:r>
      <w:r>
        <w:t>topic</w:t>
      </w:r>
      <w:r w:rsidRPr="00926F2C">
        <w:t xml:space="preserve"> and the technical area involved) refer to one of the following</w:t>
      </w:r>
      <w:r>
        <w:t xml:space="preserve"> documents</w:t>
      </w:r>
      <w:r w:rsidRPr="00926F2C">
        <w:t>:</w:t>
      </w:r>
    </w:p>
    <w:p w:rsidR="005B39ED" w:rsidRPr="00926F2C" w:rsidRDefault="005B39ED" w:rsidP="00E935AF">
      <w:pPr>
        <w:pStyle w:val="ListBullet"/>
      </w:pPr>
      <w:hyperlink r:id="rId47" w:tooltip="Core Techniques for Web Content Accessibility Guidelines 1.0 " w:history="1">
        <w:r w:rsidRPr="00512526">
          <w:rPr>
            <w:rStyle w:val="Hyperlink"/>
            <w:iCs/>
          </w:rPr>
          <w:t>Core Techniques for Web Content Accessibility Guidelines 1.0</w:t>
        </w:r>
      </w:hyperlink>
      <w:r>
        <w:t>,</w:t>
      </w:r>
      <w:r w:rsidRPr="00926F2C">
        <w:t xml:space="preserve"> which discusses general accessibility techniques </w:t>
      </w:r>
      <w:r>
        <w:t>that</w:t>
      </w:r>
      <w:r w:rsidRPr="00926F2C">
        <w:t xml:space="preserve"> apply to all technologies. </w:t>
      </w:r>
    </w:p>
    <w:p w:rsidR="005B39ED" w:rsidRPr="00926F2C" w:rsidRDefault="005B39ED" w:rsidP="00E935AF">
      <w:pPr>
        <w:pStyle w:val="ListBullet"/>
      </w:pPr>
      <w:hyperlink r:id="rId48" w:tooltip="HTML Techniques for Web Content Accessibility Guidelines 1.0 " w:history="1">
        <w:r w:rsidRPr="00784FAA">
          <w:rPr>
            <w:rStyle w:val="Hyperlink"/>
            <w:iCs/>
          </w:rPr>
          <w:t>HTML Techniques for Web Content Accessibility Guidelines 1.0</w:t>
        </w:r>
      </w:hyperlink>
      <w:r>
        <w:t>,</w:t>
      </w:r>
      <w:r w:rsidRPr="00926F2C">
        <w:t xml:space="preserve"> which provides examples and strategies to help define accessible content </w:t>
      </w:r>
      <w:r>
        <w:t xml:space="preserve">by </w:t>
      </w:r>
      <w:r w:rsidRPr="00926F2C">
        <w:t xml:space="preserve">using </w:t>
      </w:r>
      <w:hyperlink r:id="rId49" w:tooltip="recommandations W3C Hypertext Markup Language" w:history="1">
        <w:r w:rsidRPr="00C131FA">
          <w:rPr>
            <w:rStyle w:val="Hyperlink"/>
            <w:iCs/>
          </w:rPr>
          <w:t>Hypertext Markup Language (HTML)</w:t>
        </w:r>
      </w:hyperlink>
      <w:r>
        <w:t>.</w:t>
      </w:r>
      <w:r w:rsidRPr="00926F2C">
        <w:t xml:space="preserve"> </w:t>
      </w:r>
    </w:p>
    <w:p w:rsidR="005B39ED" w:rsidRPr="00926F2C" w:rsidRDefault="005B39ED" w:rsidP="00E935AF">
      <w:pPr>
        <w:pStyle w:val="ListBullet"/>
      </w:pPr>
      <w:hyperlink r:id="rId50" w:tooltip="CSS Techniques for Web Content Accessibility Guidelines 1.0 " w:history="1">
        <w:r w:rsidRPr="00784FAA">
          <w:rPr>
            <w:rStyle w:val="Hyperlink"/>
            <w:iCs/>
          </w:rPr>
          <w:t>CSS Techniques for Web Content Accessibility Guidelines 1.0</w:t>
        </w:r>
      </w:hyperlink>
      <w:r w:rsidRPr="00926F2C">
        <w:t xml:space="preserve">, which </w:t>
      </w:r>
      <w:r>
        <w:t>provides</w:t>
      </w:r>
      <w:r w:rsidRPr="00926F2C">
        <w:t xml:space="preserve"> examples and strategies for writing </w:t>
      </w:r>
      <w:hyperlink r:id="rId51" w:tooltip="recommandations W3C Cascading Style Sheets" w:history="1">
        <w:r w:rsidRPr="00C131FA">
          <w:rPr>
            <w:rStyle w:val="Hyperlink"/>
            <w:iCs/>
          </w:rPr>
          <w:t>Cascading Styles Sheets (CSS)</w:t>
        </w:r>
      </w:hyperlink>
      <w:r w:rsidRPr="00926F2C">
        <w:t xml:space="preserve"> as one component in the design of accessible content</w:t>
      </w:r>
      <w:r>
        <w:t>.</w:t>
      </w:r>
    </w:p>
    <w:p w:rsidR="005B39ED" w:rsidRPr="00926F2C" w:rsidRDefault="005B39ED" w:rsidP="005247A6">
      <w:pPr>
        <w:jc w:val="both"/>
      </w:pPr>
      <w:r>
        <w:t>To accommodate</w:t>
      </w:r>
      <w:r w:rsidRPr="00926F2C">
        <w:t xml:space="preserve"> the rapid pace of technological change, these documents are regularly updated.</w:t>
      </w:r>
    </w:p>
    <w:p w:rsidR="005B39ED" w:rsidRPr="00926F2C" w:rsidRDefault="005B39ED" w:rsidP="005247A6">
      <w:pPr>
        <w:jc w:val="both"/>
      </w:pPr>
      <w:r w:rsidRPr="00926F2C">
        <w:t xml:space="preserve">The WCAG 1.0 </w:t>
      </w:r>
      <w:r>
        <w:t xml:space="preserve">guidelines </w:t>
      </w:r>
      <w:r w:rsidRPr="00926F2C">
        <w:t xml:space="preserve">are part of a series of guidelines on Web accessibility published by the W3C/WAI </w:t>
      </w:r>
      <w:r>
        <w:t>at</w:t>
      </w:r>
      <w:r w:rsidRPr="00926F2C">
        <w:t xml:space="preserve"> </w:t>
      </w:r>
      <w:hyperlink r:id="rId52" w:tooltip="WAI Guidelines and Techniques" w:history="1">
        <w:r w:rsidRPr="004E65BB">
          <w:rPr>
            <w:rStyle w:val="Hyperlink"/>
            <w:iCs/>
          </w:rPr>
          <w:t>WAI Guidelines and Techniques</w:t>
        </w:r>
        <w:r>
          <w:rPr>
            <w:rStyle w:val="Hyperlink"/>
            <w:iCs/>
          </w:rPr>
          <w:t>.</w:t>
        </w:r>
      </w:hyperlink>
      <w:r w:rsidRPr="00926F2C">
        <w:t xml:space="preserve"> It should be noted that the W3C/WAI also provides a home page in other languages. </w:t>
      </w:r>
    </w:p>
    <w:p w:rsidR="005B39ED" w:rsidRPr="00926F2C" w:rsidRDefault="005B39ED" w:rsidP="002D53FD">
      <w:r w:rsidRPr="00926F2C">
        <w:t>This series includes:</w:t>
      </w:r>
    </w:p>
    <w:p w:rsidR="005B39ED" w:rsidRPr="00926F2C" w:rsidRDefault="005B39ED" w:rsidP="00E935AF">
      <w:pPr>
        <w:pStyle w:val="ListBullet"/>
      </w:pPr>
      <w:hyperlink r:id="rId53" w:tooltip="Authoring Tool Accessibility Guidelines (ATAG) 1.0 " w:history="1">
        <w:r w:rsidRPr="004E65BB">
          <w:rPr>
            <w:rStyle w:val="Hyperlink"/>
            <w:iCs/>
          </w:rPr>
          <w:t>Authoring Tool Accessibility Guidelines (ATAG) 1.0</w:t>
        </w:r>
      </w:hyperlink>
      <w:r w:rsidRPr="00926F2C">
        <w:t xml:space="preserve"> - These guidelines describe how the various content creation tools </w:t>
      </w:r>
      <w:r>
        <w:t>can</w:t>
      </w:r>
      <w:r w:rsidRPr="00926F2C">
        <w:t xml:space="preserve"> be used to create accessible </w:t>
      </w:r>
      <w:r>
        <w:t>Web</w:t>
      </w:r>
      <w:r w:rsidRPr="00926F2C">
        <w:t xml:space="preserve"> pages and how to make a </w:t>
      </w:r>
      <w:r>
        <w:t>Web</w:t>
      </w:r>
      <w:r w:rsidRPr="00926F2C">
        <w:t xml:space="preserve"> site accessible.</w:t>
      </w:r>
    </w:p>
    <w:p w:rsidR="005B39ED" w:rsidRPr="00926F2C" w:rsidRDefault="005B39ED" w:rsidP="00E935AF">
      <w:pPr>
        <w:pStyle w:val="ListBullet"/>
      </w:pPr>
      <w:hyperlink r:id="rId54" w:tooltip="User Agent Accessibility Guidelines (UAAG) 1.0 " w:history="1">
        <w:r w:rsidRPr="004E65BB">
          <w:rPr>
            <w:rStyle w:val="Hyperlink"/>
            <w:iCs/>
          </w:rPr>
          <w:t>User Agent Accessibility Guidelines (UAAG) 1.0</w:t>
        </w:r>
      </w:hyperlink>
      <w:r w:rsidRPr="00926F2C">
        <w:t xml:space="preserve"> - These guidelines explain how to improve accessibility for browsers, multimedia drives</w:t>
      </w:r>
      <w:r>
        <w:t>,</w:t>
      </w:r>
      <w:r w:rsidRPr="00926F2C">
        <w:t xml:space="preserve"> and assistive technologies (see section </w:t>
      </w:r>
      <w:r w:rsidRPr="00926F2C">
        <w:fldChar w:fldCharType="begin"/>
      </w:r>
      <w:r w:rsidRPr="00926F2C">
        <w:instrText xml:space="preserve"> REF _Ref122419931 \r \h </w:instrText>
      </w:r>
      <w:r w:rsidRPr="00926F2C">
        <w:fldChar w:fldCharType="separate"/>
      </w:r>
      <w:r>
        <w:t>1.2.2</w:t>
      </w:r>
      <w:r w:rsidRPr="00926F2C">
        <w:fldChar w:fldCharType="end"/>
      </w:r>
      <w:r w:rsidRPr="00926F2C">
        <w:t xml:space="preserve"> "</w:t>
      </w:r>
      <w:r w:rsidRPr="00926F2C">
        <w:fldChar w:fldCharType="begin"/>
      </w:r>
      <w:r w:rsidRPr="00926F2C">
        <w:instrText xml:space="preserve"> REF _Ref122419931 \h </w:instrText>
      </w:r>
      <w:r w:rsidRPr="00926F2C">
        <w:fldChar w:fldCharType="separate"/>
      </w:r>
      <w:r w:rsidRPr="00926F2C">
        <w:t>Assistive technologies</w:t>
      </w:r>
      <w:r w:rsidRPr="00926F2C">
        <w:fldChar w:fldCharType="end"/>
      </w:r>
      <w:r>
        <w:t>,</w:t>
      </w:r>
      <w:r w:rsidRPr="00926F2C">
        <w:t>" which is closely related to these guidelines</w:t>
      </w:r>
      <w:r>
        <w:t>)</w:t>
      </w:r>
      <w:r w:rsidRPr="00926F2C">
        <w:t>.</w:t>
      </w:r>
    </w:p>
    <w:p w:rsidR="005B39ED" w:rsidRPr="00926F2C" w:rsidRDefault="005B39ED" w:rsidP="00E935AF">
      <w:pPr>
        <w:pStyle w:val="ListBullet"/>
      </w:pPr>
      <w:hyperlink r:id="rId55" w:tooltip="XML Accessibility Guidelines (WAG) Working Draft " w:history="1">
        <w:r w:rsidRPr="00290C5E">
          <w:rPr>
            <w:rStyle w:val="Hyperlink"/>
            <w:iCs/>
          </w:rPr>
          <w:t>XML Accessibility Guidelines Working Draft</w:t>
        </w:r>
      </w:hyperlink>
      <w:r w:rsidRPr="00926F2C">
        <w:t xml:space="preserve"> - These guidelines explain how to ensure that XML</w:t>
      </w:r>
      <w:r>
        <w:t>-</w:t>
      </w:r>
      <w:r w:rsidRPr="00926F2C">
        <w:t>based applications support and enable accessibility.</w:t>
      </w:r>
    </w:p>
    <w:p w:rsidR="005B39ED" w:rsidRPr="00926F2C" w:rsidRDefault="005B39ED" w:rsidP="005247A6">
      <w:pPr>
        <w:jc w:val="both"/>
      </w:pPr>
      <w:r>
        <w:t>T</w:t>
      </w:r>
      <w:r w:rsidRPr="00926F2C">
        <w:t xml:space="preserve">o help developers find their way amidst all these guidelines, the W3C/WAI </w:t>
      </w:r>
      <w:r>
        <w:t xml:space="preserve">also </w:t>
      </w:r>
      <w:r w:rsidRPr="00926F2C">
        <w:t xml:space="preserve">provides an introductory text on the basics of making a </w:t>
      </w:r>
      <w:r>
        <w:t>Web</w:t>
      </w:r>
      <w:r w:rsidRPr="00926F2C">
        <w:t xml:space="preserve"> site accessible: </w:t>
      </w:r>
      <w:hyperlink r:id="rId56" w:tooltip="WAI Resources on Introducing Web Accessibility" w:history="1">
        <w:r w:rsidRPr="00290C5E">
          <w:rPr>
            <w:rStyle w:val="Hyperlink"/>
            <w:iCs/>
          </w:rPr>
          <w:t>WAI Resources on Introducing Web Accessibility</w:t>
        </w:r>
      </w:hyperlink>
      <w:r w:rsidRPr="00926F2C">
        <w:t>.</w:t>
      </w:r>
    </w:p>
    <w:p w:rsidR="005B39ED" w:rsidRPr="00926F2C" w:rsidRDefault="005B39ED" w:rsidP="005247A6">
      <w:pPr>
        <w:pStyle w:val="Heading4"/>
        <w:jc w:val="both"/>
      </w:pPr>
      <w:bookmarkStart w:id="39" w:name="_Ref122431484"/>
      <w:r w:rsidRPr="00926F2C">
        <w:t>Priorities and levels of compliance</w:t>
      </w:r>
      <w:bookmarkEnd w:id="39"/>
    </w:p>
    <w:p w:rsidR="005B39ED" w:rsidRPr="00926F2C" w:rsidRDefault="005B39ED" w:rsidP="005247A6">
      <w:pPr>
        <w:jc w:val="both"/>
      </w:pPr>
      <w:r w:rsidRPr="00926F2C">
        <w:t xml:space="preserve">In </w:t>
      </w:r>
      <w:hyperlink r:id="rId57" w:anchor="Conformance" w:tooltip="section § 5 " w:history="1">
        <w:r w:rsidRPr="00926F2C">
          <w:rPr>
            <w:rStyle w:val="Hyperlink"/>
          </w:rPr>
          <w:t xml:space="preserve">section 5 on </w:t>
        </w:r>
        <w:r>
          <w:rPr>
            <w:rStyle w:val="Hyperlink"/>
          </w:rPr>
          <w:t>Conformance</w:t>
        </w:r>
      </w:hyperlink>
      <w:r>
        <w:t>,</w:t>
      </w:r>
      <w:r w:rsidRPr="00926F2C">
        <w:t xml:space="preserve"> the WCAG 1.0 </w:t>
      </w:r>
      <w:r>
        <w:t xml:space="preserve">document </w:t>
      </w:r>
      <w:r w:rsidRPr="00926F2C">
        <w:t>identifies three levels of priorities corresponding to three levels of compliance with the guidelines:</w:t>
      </w:r>
    </w:p>
    <w:p w:rsidR="005B39ED" w:rsidRPr="00926F2C" w:rsidRDefault="005B39ED" w:rsidP="005247A6">
      <w:pPr>
        <w:pStyle w:val="ListNum1"/>
        <w:tabs>
          <w:tab w:val="clear" w:pos="360"/>
          <w:tab w:val="num" w:pos="1068"/>
        </w:tabs>
        <w:ind w:left="1068" w:right="34"/>
        <w:jc w:val="both"/>
      </w:pPr>
      <w:r w:rsidRPr="00926F2C">
        <w:rPr>
          <w:b/>
          <w:bCs/>
        </w:rPr>
        <w:t>Priority 1</w:t>
      </w:r>
      <w:r w:rsidRPr="00926F2C">
        <w:t xml:space="preserve"> - Web content developers must satisfy</w:t>
      </w:r>
      <w:r>
        <w:t xml:space="preserve"> checkpoints assigned Priority 1</w:t>
      </w:r>
      <w:r w:rsidRPr="00926F2C">
        <w:t xml:space="preserve">. </w:t>
      </w:r>
      <w:r>
        <w:t>If a Web site does not comply with these checkpoints</w:t>
      </w:r>
      <w:r w:rsidRPr="00926F2C">
        <w:t xml:space="preserve">, </w:t>
      </w:r>
      <w:r>
        <w:t>some</w:t>
      </w:r>
      <w:r w:rsidRPr="00926F2C">
        <w:t xml:space="preserve"> users will find it impossible to access the content on </w:t>
      </w:r>
      <w:r>
        <w:t>the site</w:t>
      </w:r>
      <w:r w:rsidRPr="00926F2C">
        <w:t xml:space="preserve">. </w:t>
      </w:r>
      <w:r>
        <w:t>T</w:t>
      </w:r>
      <w:r w:rsidRPr="00926F2C">
        <w:t xml:space="preserve">his checkpoint is a basic requirement </w:t>
      </w:r>
      <w:r>
        <w:t>to enable</w:t>
      </w:r>
      <w:r w:rsidRPr="00926F2C">
        <w:t xml:space="preserve"> some groups to use Web documents.</w:t>
      </w:r>
    </w:p>
    <w:p w:rsidR="005B39ED" w:rsidRPr="00926F2C" w:rsidRDefault="005B39ED" w:rsidP="005247A6">
      <w:pPr>
        <w:pStyle w:val="ListNum1"/>
        <w:tabs>
          <w:tab w:val="clear" w:pos="360"/>
          <w:tab w:val="num" w:pos="1068"/>
        </w:tabs>
        <w:ind w:left="1068" w:right="34"/>
        <w:jc w:val="both"/>
      </w:pPr>
      <w:r w:rsidRPr="00926F2C">
        <w:rPr>
          <w:b/>
          <w:bCs/>
        </w:rPr>
        <w:t>Priority 2</w:t>
      </w:r>
      <w:r w:rsidRPr="00926F2C">
        <w:t xml:space="preserve"> - Web content developers should satisfy </w:t>
      </w:r>
      <w:r>
        <w:t xml:space="preserve">checkpoints assigned Priority 2 </w:t>
      </w:r>
      <w:r w:rsidRPr="00926F2C">
        <w:t xml:space="preserve">to reduce obstacles </w:t>
      </w:r>
      <w:r>
        <w:t>in</w:t>
      </w:r>
      <w:r w:rsidRPr="00926F2C">
        <w:t xml:space="preserve"> accessing </w:t>
      </w:r>
      <w:r>
        <w:t>Web</w:t>
      </w:r>
      <w:r w:rsidRPr="00926F2C">
        <w:t xml:space="preserve"> sites. </w:t>
      </w:r>
      <w:r>
        <w:t>If a Web site does not comply with these checkpoints</w:t>
      </w:r>
      <w:r w:rsidRPr="00926F2C">
        <w:t xml:space="preserve">, </w:t>
      </w:r>
      <w:r>
        <w:t>some users</w:t>
      </w:r>
      <w:r w:rsidRPr="00926F2C">
        <w:t xml:space="preserve"> will find it difficult to access the content the site. </w:t>
      </w:r>
      <w:r>
        <w:t>T</w:t>
      </w:r>
      <w:r w:rsidRPr="00926F2C">
        <w:t>his checkpoint remove</w:t>
      </w:r>
      <w:r>
        <w:t>s</w:t>
      </w:r>
      <w:r w:rsidRPr="00926F2C">
        <w:t xml:space="preserve"> significant </w:t>
      </w:r>
      <w:r>
        <w:t>obstacles</w:t>
      </w:r>
      <w:r w:rsidRPr="00926F2C">
        <w:t xml:space="preserve"> to accessing Web </w:t>
      </w:r>
      <w:r>
        <w:t>content</w:t>
      </w:r>
      <w:r w:rsidRPr="00926F2C">
        <w:t>.</w:t>
      </w:r>
    </w:p>
    <w:p w:rsidR="005B39ED" w:rsidRPr="00926F2C" w:rsidRDefault="005B39ED" w:rsidP="005247A6">
      <w:pPr>
        <w:pStyle w:val="ListNum1"/>
        <w:tabs>
          <w:tab w:val="clear" w:pos="360"/>
          <w:tab w:val="num" w:pos="1068"/>
        </w:tabs>
        <w:ind w:left="1068" w:right="34"/>
        <w:jc w:val="both"/>
      </w:pPr>
      <w:r w:rsidRPr="00926F2C">
        <w:rPr>
          <w:b/>
          <w:bCs/>
        </w:rPr>
        <w:t>Priority 3</w:t>
      </w:r>
      <w:r w:rsidRPr="00926F2C">
        <w:t xml:space="preserve"> - Web content developers may satisfy</w:t>
      </w:r>
      <w:r>
        <w:t xml:space="preserve"> checkpoints assigned Priority 3</w:t>
      </w:r>
      <w:r w:rsidRPr="00926F2C">
        <w:t xml:space="preserve"> to improve ease</w:t>
      </w:r>
      <w:r>
        <w:t xml:space="preserve"> </w:t>
      </w:r>
      <w:r w:rsidRPr="00926F2C">
        <w:t>of</w:t>
      </w:r>
      <w:r>
        <w:t xml:space="preserve"> </w:t>
      </w:r>
      <w:r w:rsidRPr="00926F2C">
        <w:t xml:space="preserve">use. </w:t>
      </w:r>
      <w:r>
        <w:t>If a Web site does not comply with these checkpoints</w:t>
      </w:r>
      <w:r w:rsidRPr="00926F2C">
        <w:t xml:space="preserve">, </w:t>
      </w:r>
      <w:r>
        <w:t xml:space="preserve">some users </w:t>
      </w:r>
      <w:r w:rsidRPr="00926F2C">
        <w:t xml:space="preserve">will find it somewhat difficult to access </w:t>
      </w:r>
      <w:r>
        <w:t>the content on</w:t>
      </w:r>
      <w:r w:rsidRPr="00926F2C">
        <w:t xml:space="preserve"> the </w:t>
      </w:r>
      <w:r>
        <w:t>site</w:t>
      </w:r>
      <w:r w:rsidRPr="00926F2C">
        <w:t xml:space="preserve">. </w:t>
      </w:r>
      <w:r>
        <w:t>T</w:t>
      </w:r>
      <w:r w:rsidRPr="00926F2C">
        <w:t>his checkpoint improve</w:t>
      </w:r>
      <w:r>
        <w:t>s</w:t>
      </w:r>
      <w:r w:rsidRPr="00926F2C">
        <w:t xml:space="preserve"> access to Web </w:t>
      </w:r>
      <w:r>
        <w:t>content</w:t>
      </w:r>
      <w:r w:rsidRPr="00926F2C">
        <w:t>.</w:t>
      </w:r>
    </w:p>
    <w:p w:rsidR="005B39ED" w:rsidRPr="00926F2C" w:rsidRDefault="005B39ED" w:rsidP="005247A6">
      <w:pPr>
        <w:jc w:val="both"/>
      </w:pPr>
      <w:r w:rsidRPr="00926F2C">
        <w:t xml:space="preserve">A list of the relevant checkpoints for each guideline </w:t>
      </w:r>
      <w:r>
        <w:t>in</w:t>
      </w:r>
      <w:r w:rsidRPr="00926F2C">
        <w:t xml:space="preserve"> </w:t>
      </w:r>
      <w:r>
        <w:t xml:space="preserve">priority </w:t>
      </w:r>
      <w:r w:rsidRPr="00926F2C">
        <w:t xml:space="preserve">order is provided </w:t>
      </w:r>
      <w:r>
        <w:t>at</w:t>
      </w:r>
      <w:r w:rsidRPr="00926F2C">
        <w:t xml:space="preserve"> </w:t>
      </w:r>
      <w:hyperlink r:id="rId58" w:tooltip="Checklist of Checkpoints for Web Content Accessibility Guidelines 1.0" w:history="1">
        <w:r w:rsidRPr="00694931">
          <w:rPr>
            <w:rStyle w:val="Hyperlink"/>
            <w:iCs/>
          </w:rPr>
          <w:t>Checklist of Checkpoints for Web Content Accessibility Guidelines 1.0</w:t>
        </w:r>
      </w:hyperlink>
      <w:r w:rsidRPr="00926F2C">
        <w:t>.</w:t>
      </w:r>
    </w:p>
    <w:p w:rsidR="005B39ED" w:rsidRPr="00926F2C" w:rsidRDefault="005B39ED" w:rsidP="005247A6">
      <w:pPr>
        <w:jc w:val="both"/>
      </w:pPr>
      <w:r w:rsidRPr="00926F2C">
        <w:t>The guidelines also define three levels of compliance to simplify comparisons:</w:t>
      </w:r>
    </w:p>
    <w:p w:rsidR="005B39ED" w:rsidRPr="00926F2C" w:rsidRDefault="005B39ED" w:rsidP="00E935AF">
      <w:pPr>
        <w:pStyle w:val="ListBullet"/>
      </w:pPr>
      <w:hyperlink r:id="rId59" w:tooltip="Explication du niveau de confirmité A" w:history="1">
        <w:r>
          <w:rPr>
            <w:noProof/>
            <w:lang w:eastAsia="en-US"/>
          </w:rPr>
          <w:pict>
            <v:shape id="Picture 84" o:spid="_x0000_i1034" type="#_x0000_t75" alt="Explication du niveau de confirmité A" href="http://www.w3.org/WAI/WCAG1A-Conform" title="Explication du niveau de confirmité A" style="width:66pt;height:23.25pt;visibility:visible" o:button="t">
              <v:fill o:detectmouseclick="t"/>
              <v:imagedata r:id="rId60" o:title=""/>
            </v:shape>
          </w:pict>
        </w:r>
      </w:hyperlink>
      <w:r w:rsidRPr="00926F2C">
        <w:t xml:space="preserve"> </w:t>
      </w:r>
      <w:hyperlink r:id="rId61" w:tooltip="Niveau de conformité " w:history="1">
        <w:r w:rsidRPr="00926F2C">
          <w:rPr>
            <w:rStyle w:val="Hyperlink"/>
            <w:b/>
            <w:bCs/>
          </w:rPr>
          <w:t>Level of compliance "A"</w:t>
        </w:r>
      </w:hyperlink>
      <w:r w:rsidRPr="00926F2C">
        <w:t xml:space="preserve"> - A </w:t>
      </w:r>
      <w:r>
        <w:t>Web</w:t>
      </w:r>
      <w:r w:rsidRPr="00926F2C">
        <w:t xml:space="preserve"> site is Level A compliant if it satisfies all Priority 1 checkpoints</w:t>
      </w:r>
      <w:r>
        <w:t>.</w:t>
      </w:r>
    </w:p>
    <w:p w:rsidR="005B39ED" w:rsidRPr="00926F2C" w:rsidRDefault="005B39ED" w:rsidP="00E935AF">
      <w:pPr>
        <w:pStyle w:val="ListBullet"/>
      </w:pPr>
      <w:hyperlink r:id="rId62" w:tooltip="Explication du niveau de confirmité Double-A" w:history="1">
        <w:r>
          <w:rPr>
            <w:noProof/>
            <w:lang w:eastAsia="en-US"/>
          </w:rPr>
          <w:pict>
            <v:shape id="Picture 85" o:spid="_x0000_i1035" type="#_x0000_t75" alt="Explication du niveau de confirmité Double-A" href="http://www.w3.org/WAI/WCAG1AA-Conform" title="Explication du niveau de confirmité Double-A" style="width:66pt;height:23.25pt;visibility:visible" o:button="t">
              <v:fill o:detectmouseclick="t"/>
              <v:imagedata r:id="rId63" o:title=""/>
            </v:shape>
          </w:pict>
        </w:r>
      </w:hyperlink>
      <w:r w:rsidRPr="00926F2C">
        <w:t xml:space="preserve"> </w:t>
      </w:r>
      <w:hyperlink r:id="rId64" w:tooltip="Niveau de conformité " w:history="1">
        <w:r w:rsidRPr="00926F2C">
          <w:rPr>
            <w:rStyle w:val="Hyperlink"/>
            <w:b/>
            <w:bCs/>
          </w:rPr>
          <w:t>Level of compliance "AA"</w:t>
        </w:r>
      </w:hyperlink>
      <w:r w:rsidRPr="00926F2C">
        <w:t xml:space="preserve"> - A </w:t>
      </w:r>
      <w:r>
        <w:t>Web</w:t>
      </w:r>
      <w:r w:rsidRPr="00926F2C">
        <w:t xml:space="preserve"> site is Level AA compliant if it satisfies all Priority 1 and 2 checkpoints</w:t>
      </w:r>
      <w:r>
        <w:t>.</w:t>
      </w:r>
    </w:p>
    <w:p w:rsidR="005B39ED" w:rsidRPr="00926F2C" w:rsidRDefault="005B39ED" w:rsidP="00E935AF">
      <w:pPr>
        <w:pStyle w:val="ListBullet"/>
      </w:pPr>
      <w:hyperlink r:id="rId65" w:tooltip="Explication du niveau de confirmité Triple-A" w:history="1">
        <w:r>
          <w:rPr>
            <w:noProof/>
            <w:lang w:eastAsia="en-US"/>
          </w:rPr>
          <w:pict>
            <v:shape id="Picture 86" o:spid="_x0000_i1036" type="#_x0000_t75" alt="Explication du niveau de confirmité Triple-A" href="http://www.w3.org/WAI/WCAG1AAA-Conform" title="Explication du niveau de confirmité Triple-A" style="width:66pt;height:23.25pt;visibility:visible" o:button="t">
              <v:fill o:detectmouseclick="t"/>
              <v:imagedata r:id="rId66" o:title=""/>
            </v:shape>
          </w:pict>
        </w:r>
      </w:hyperlink>
      <w:r w:rsidRPr="00926F2C">
        <w:t xml:space="preserve"> </w:t>
      </w:r>
      <w:hyperlink r:id="rId67" w:tooltip="Niveau de conformité " w:history="1">
        <w:r w:rsidRPr="00926F2C">
          <w:rPr>
            <w:rStyle w:val="Hyperlink"/>
            <w:b/>
            <w:bCs/>
          </w:rPr>
          <w:t>Level of compliance "AAA"</w:t>
        </w:r>
      </w:hyperlink>
      <w:r w:rsidRPr="00926F2C">
        <w:t xml:space="preserve"> - A </w:t>
      </w:r>
      <w:r>
        <w:t>Web</w:t>
      </w:r>
      <w:r w:rsidRPr="00926F2C">
        <w:t xml:space="preserve"> site is Level AAA compliant if it satisfies all Priority 1, 2</w:t>
      </w:r>
      <w:r>
        <w:t>,</w:t>
      </w:r>
      <w:r w:rsidRPr="00926F2C">
        <w:t xml:space="preserve"> and 3 checkpoints</w:t>
      </w:r>
      <w:r>
        <w:t>.</w:t>
      </w:r>
    </w:p>
    <w:p w:rsidR="005B39ED" w:rsidRPr="00926F2C" w:rsidRDefault="005B39ED" w:rsidP="005247A6">
      <w:pPr>
        <w:pStyle w:val="Heading3"/>
        <w:jc w:val="both"/>
      </w:pPr>
      <w:bookmarkStart w:id="40" w:name="_Ref153114324"/>
      <w:r w:rsidRPr="00926F2C">
        <w:t>WCAG 2.0</w:t>
      </w:r>
      <w:bookmarkEnd w:id="40"/>
    </w:p>
    <w:p w:rsidR="005B39ED" w:rsidRPr="00926F2C" w:rsidRDefault="005B39ED" w:rsidP="005247A6">
      <w:pPr>
        <w:jc w:val="both"/>
      </w:pPr>
      <w:r w:rsidRPr="00926F2C">
        <w:t xml:space="preserve">On 8 January 2003, the W3C/WAI published an editor's draft of the WCAG, which was referred to as release 2.0 of the WCAG. </w:t>
      </w:r>
    </w:p>
    <w:p w:rsidR="005B39ED" w:rsidRPr="00926F2C" w:rsidRDefault="005B39ED" w:rsidP="005247A6">
      <w:pPr>
        <w:jc w:val="both"/>
        <w:rPr>
          <w:color w:val="000000"/>
          <w:kern w:val="36"/>
        </w:rPr>
      </w:pPr>
      <w:r w:rsidRPr="00926F2C">
        <w:t xml:space="preserve">The latest </w:t>
      </w:r>
      <w:r>
        <w:t xml:space="preserve">official </w:t>
      </w:r>
      <w:r w:rsidRPr="00926F2C">
        <w:t>release of the proposal</w:t>
      </w:r>
      <w:r>
        <w:rPr>
          <w:rStyle w:val="FootnoteReference"/>
        </w:rPr>
        <w:footnoteReference w:id="7"/>
      </w:r>
      <w:r w:rsidRPr="00926F2C">
        <w:t xml:space="preserve"> </w:t>
      </w:r>
      <w:r>
        <w:t>as of the writing of this white paper</w:t>
      </w:r>
      <w:r w:rsidRPr="00926F2C">
        <w:t>, the</w:t>
      </w:r>
      <w:r>
        <w:t xml:space="preserve"> </w:t>
      </w:r>
      <w:hyperlink r:id="rId68" w:tooltip="WCAG 20 Last Call" w:history="1">
        <w:r w:rsidRPr="00AF6FD1">
          <w:rPr>
            <w:rStyle w:val="Hyperlink"/>
          </w:rPr>
          <w:t>Web Content Accessibility Guidelines 2.0 - W3C Working Draft 27 April 2006</w:t>
        </w:r>
      </w:hyperlink>
      <w:r w:rsidRPr="00926F2C">
        <w:t xml:space="preserve">, is largely based on WCAG </w:t>
      </w:r>
      <w:r>
        <w:t>1</w:t>
      </w:r>
      <w:r w:rsidRPr="00926F2C">
        <w:t>.0 and shares the same objective</w:t>
      </w:r>
      <w:r>
        <w:t>s</w:t>
      </w:r>
      <w:r w:rsidRPr="00926F2C">
        <w:t xml:space="preserve">: explaining how to make Web content accessible to </w:t>
      </w:r>
      <w:r>
        <w:t>people</w:t>
      </w:r>
      <w:r w:rsidRPr="00926F2C">
        <w:t xml:space="preserve"> with disabilities and </w:t>
      </w:r>
      <w:r>
        <w:t xml:space="preserve">how </w:t>
      </w:r>
      <w:r w:rsidRPr="00926F2C">
        <w:t>to define target thresholds of accessibility.</w:t>
      </w:r>
    </w:p>
    <w:p w:rsidR="005B39ED" w:rsidRPr="00926F2C" w:rsidRDefault="005B39ED" w:rsidP="005247A6">
      <w:pPr>
        <w:jc w:val="both"/>
      </w:pPr>
      <w:r w:rsidRPr="00926F2C">
        <w:t xml:space="preserve">Release 2.0, however, has been enriched by all the feedback and experience arising out of WCAG 1.0 and deals specifically with checkpoints. It attempts to apply checkpoints to a broader range of technologies and uses a language </w:t>
      </w:r>
      <w:r>
        <w:t>that</w:t>
      </w:r>
      <w:r w:rsidRPr="00926F2C">
        <w:t xml:space="preserve"> is more accessible to a heterogeneous readership.</w:t>
      </w:r>
    </w:p>
    <w:p w:rsidR="005B39ED" w:rsidRPr="00926F2C" w:rsidRDefault="005B39ED" w:rsidP="005247A6">
      <w:pPr>
        <w:jc w:val="both"/>
        <w:rPr>
          <w:rStyle w:val="Strong"/>
        </w:rPr>
      </w:pPr>
      <w:r>
        <w:t xml:space="preserve">The </w:t>
      </w:r>
      <w:r w:rsidRPr="00926F2C">
        <w:t xml:space="preserve">W3C/WAI </w:t>
      </w:r>
      <w:r>
        <w:t xml:space="preserve">takes </w:t>
      </w:r>
      <w:r w:rsidRPr="00926F2C">
        <w:t xml:space="preserve">great care to ensure that the organizations and </w:t>
      </w:r>
      <w:r>
        <w:t>people</w:t>
      </w:r>
      <w:r w:rsidRPr="00926F2C">
        <w:t xml:space="preserve"> currently using WCAG 1.0 will later be able to move easily to release 2.0 of these guidelines. </w:t>
      </w:r>
      <w:r w:rsidRPr="00926F2C">
        <w:rPr>
          <w:rStyle w:val="Strong"/>
        </w:rPr>
        <w:t xml:space="preserve">WCAG 1.0 is the last approved stable release and, as such, is considered to be the reference, </w:t>
      </w:r>
      <w:r>
        <w:rPr>
          <w:rStyle w:val="Strong"/>
        </w:rPr>
        <w:t>until</w:t>
      </w:r>
      <w:r w:rsidRPr="00926F2C">
        <w:rPr>
          <w:rStyle w:val="Strong"/>
        </w:rPr>
        <w:t xml:space="preserve"> release 2.0 has been approved. </w:t>
      </w:r>
    </w:p>
    <w:p w:rsidR="005B39ED" w:rsidRPr="00926F2C" w:rsidRDefault="005B39ED" w:rsidP="005247A6">
      <w:pPr>
        <w:pStyle w:val="Heading4"/>
        <w:jc w:val="both"/>
      </w:pPr>
      <w:r w:rsidRPr="00926F2C">
        <w:t>Main differences between release 1.0 and the proposed release 2.0</w:t>
      </w:r>
    </w:p>
    <w:p w:rsidR="005B39ED" w:rsidRPr="00926F2C" w:rsidRDefault="005B39ED" w:rsidP="005247A6">
      <w:pPr>
        <w:jc w:val="both"/>
      </w:pPr>
      <w:r w:rsidRPr="00926F2C">
        <w:t xml:space="preserve">Since the publication in May 1999 of WCAG 1.0, the W3C/WAI has obtained a great deal of feedback and information with respect to priorities, notably with respect to checkpoints and the usability of the documents provided, as well as requests for clarification </w:t>
      </w:r>
      <w:r>
        <w:t>about</w:t>
      </w:r>
      <w:r w:rsidRPr="00926F2C">
        <w:t xml:space="preserve"> the meaning of certain checkpoints and the appropriate way to comply with certain checkpoint requirements. </w:t>
      </w:r>
    </w:p>
    <w:p w:rsidR="005B39ED" w:rsidRPr="00926F2C" w:rsidRDefault="005B39ED" w:rsidP="005247A6">
      <w:pPr>
        <w:jc w:val="both"/>
      </w:pPr>
      <w:r w:rsidRPr="00926F2C">
        <w:t xml:space="preserve">The proposed release 2.0, </w:t>
      </w:r>
      <w:r>
        <w:t>when</w:t>
      </w:r>
      <w:r w:rsidRPr="00926F2C">
        <w:t xml:space="preserve"> it becomes an official W3C recommendation (probably during the year 200</w:t>
      </w:r>
      <w:r>
        <w:t>7</w:t>
      </w:r>
      <w:r w:rsidRPr="00926F2C">
        <w:t>), should, in the light of available documents</w:t>
      </w:r>
      <w:r>
        <w:t>, accomplish the following</w:t>
      </w:r>
      <w:r w:rsidRPr="00926F2C">
        <w:t>:</w:t>
      </w:r>
    </w:p>
    <w:p w:rsidR="005B39ED" w:rsidRPr="00926F2C" w:rsidRDefault="005B39ED" w:rsidP="00E935AF">
      <w:pPr>
        <w:pStyle w:val="ListBullet"/>
      </w:pPr>
      <w:r w:rsidRPr="00926F2C">
        <w:t>Be organized more effectively</w:t>
      </w:r>
    </w:p>
    <w:p w:rsidR="005B39ED" w:rsidRPr="00926F2C" w:rsidRDefault="005B39ED" w:rsidP="00E935AF">
      <w:pPr>
        <w:pStyle w:val="ListBullet"/>
      </w:pPr>
      <w:r w:rsidRPr="00926F2C">
        <w:t xml:space="preserve">Adapt the priority of </w:t>
      </w:r>
      <w:r>
        <w:t>some</w:t>
      </w:r>
      <w:r w:rsidRPr="00926F2C">
        <w:t xml:space="preserve"> checkpoints</w:t>
      </w:r>
    </w:p>
    <w:p w:rsidR="005B39ED" w:rsidRPr="00926F2C" w:rsidRDefault="005B39ED" w:rsidP="00E935AF">
      <w:pPr>
        <w:pStyle w:val="ListBullet"/>
      </w:pPr>
      <w:r w:rsidRPr="00926F2C">
        <w:t>Modify, remove</w:t>
      </w:r>
      <w:r>
        <w:t>,</w:t>
      </w:r>
      <w:r w:rsidRPr="00926F2C">
        <w:t xml:space="preserve"> and add requirements to </w:t>
      </w:r>
      <w:r>
        <w:t xml:space="preserve">reflect </w:t>
      </w:r>
      <w:r w:rsidRPr="00926F2C">
        <w:t>changes in Web technology since the publication of WCAG 1.0</w:t>
      </w:r>
    </w:p>
    <w:p w:rsidR="005B39ED" w:rsidRPr="00926F2C" w:rsidRDefault="005B39ED" w:rsidP="00E935AF">
      <w:pPr>
        <w:pStyle w:val="ListBullet"/>
      </w:pPr>
      <w:r w:rsidRPr="00926F2C">
        <w:t>Correct errata in WCAG 1.0</w:t>
      </w:r>
    </w:p>
    <w:p w:rsidR="005B39ED" w:rsidRPr="00926F2C" w:rsidRDefault="005B39ED" w:rsidP="00E935AF">
      <w:pPr>
        <w:pStyle w:val="ListBullet"/>
      </w:pPr>
      <w:r w:rsidRPr="00926F2C">
        <w:t>Reflect the experience acquired in the implementation of WCAG 1.0</w:t>
      </w:r>
    </w:p>
    <w:p w:rsidR="005B39ED" w:rsidRDefault="005B39ED" w:rsidP="005247A6">
      <w:pPr>
        <w:jc w:val="both"/>
      </w:pPr>
      <w:r>
        <w:t xml:space="preserve">The organization of </w:t>
      </w:r>
      <w:r w:rsidRPr="00926F2C">
        <w:t xml:space="preserve">WCAG 1.0 is </w:t>
      </w:r>
      <w:r>
        <w:t>by</w:t>
      </w:r>
      <w:r w:rsidRPr="00926F2C">
        <w:t xml:space="preserve"> guideline</w:t>
      </w:r>
      <w:r>
        <w:t>,</w:t>
      </w:r>
      <w:r w:rsidRPr="00926F2C">
        <w:t xml:space="preserve"> </w:t>
      </w:r>
      <w:r>
        <w:t>each of</w:t>
      </w:r>
      <w:r w:rsidRPr="00926F2C">
        <w:t xml:space="preserve"> which</w:t>
      </w:r>
      <w:r>
        <w:t xml:space="preserve"> links to</w:t>
      </w:r>
      <w:r w:rsidRPr="00926F2C">
        <w:t xml:space="preserve"> checkpoints of </w:t>
      </w:r>
      <w:r>
        <w:t>p</w:t>
      </w:r>
      <w:r w:rsidRPr="00926F2C">
        <w:t>riority 1,</w:t>
      </w:r>
      <w:r>
        <w:t xml:space="preserve"> </w:t>
      </w:r>
      <w:r w:rsidRPr="00926F2C">
        <w:t>2</w:t>
      </w:r>
      <w:r>
        <w:t>,</w:t>
      </w:r>
      <w:r w:rsidRPr="00926F2C">
        <w:t xml:space="preserve"> or 3. The checkpoints </w:t>
      </w:r>
      <w:r>
        <w:t>are the criteria</w:t>
      </w:r>
      <w:r w:rsidRPr="00926F2C">
        <w:t xml:space="preserve"> for determining compliance with WCAG 1.0. The </w:t>
      </w:r>
      <w:r>
        <w:t>most recent</w:t>
      </w:r>
      <w:r w:rsidRPr="00926F2C">
        <w:t xml:space="preserve"> version of the proposed 2.0 release is organized </w:t>
      </w:r>
      <w:r>
        <w:t>by</w:t>
      </w:r>
      <w:r w:rsidRPr="00926F2C">
        <w:t xml:space="preserve"> four main principles of Web accessibility design. Each of these principles has its own guidelines, and each guideline has criteria for success corresponding to levels 1, 2, and 3. The criteria for success are used to determine compliance with WCAG 2.0.</w:t>
      </w:r>
    </w:p>
    <w:p w:rsidR="005B39ED" w:rsidRDefault="005B39ED" w:rsidP="005247A6">
      <w:pPr>
        <w:jc w:val="both"/>
      </w:pPr>
    </w:p>
    <w:p w:rsidR="005B39ED" w:rsidRPr="00926F2C" w:rsidRDefault="005B39ED" w:rsidP="005247A6">
      <w:pPr>
        <w:jc w:val="both"/>
      </w:pPr>
    </w:p>
    <w:p w:rsidR="005B39ED" w:rsidRPr="00926F2C" w:rsidRDefault="005B39ED" w:rsidP="002D53FD">
      <w:pPr>
        <w:pStyle w:val="Heading4"/>
      </w:pPr>
      <w:r w:rsidRPr="00926F2C">
        <w:t>Improvements in proposed release 2.0</w:t>
      </w:r>
    </w:p>
    <w:p w:rsidR="005B39ED" w:rsidRPr="00926F2C" w:rsidRDefault="005B39ED" w:rsidP="005247A6">
      <w:pPr>
        <w:jc w:val="both"/>
      </w:pPr>
      <w:r w:rsidRPr="00926F2C">
        <w:t>The proposed release 2.0 of the guidelines for accessibility of Web content provide</w:t>
      </w:r>
      <w:r>
        <w:t>s</w:t>
      </w:r>
      <w:r w:rsidRPr="00926F2C">
        <w:t xml:space="preserve"> several improvements </w:t>
      </w:r>
      <w:r>
        <w:t>over</w:t>
      </w:r>
      <w:r w:rsidRPr="00926F2C">
        <w:t xml:space="preserve"> the preceding version. Although the main objective of release 2.0 is the same as WCAG 1.0, </w:t>
      </w:r>
      <w:r>
        <w:t>that is,</w:t>
      </w:r>
      <w:r w:rsidRPr="00926F2C">
        <w:t xml:space="preserve"> to promote Web content accessibility, release 2.0 includes additional objectives, including:</w:t>
      </w:r>
    </w:p>
    <w:p w:rsidR="005B39ED" w:rsidRPr="00926F2C" w:rsidRDefault="005B39ED" w:rsidP="00E935AF">
      <w:pPr>
        <w:pStyle w:val="ListBullet"/>
      </w:pPr>
      <w:r w:rsidRPr="00926F2C">
        <w:t xml:space="preserve">Ensure that requirements </w:t>
      </w:r>
      <w:r>
        <w:t>can</w:t>
      </w:r>
      <w:r w:rsidRPr="00926F2C">
        <w:t xml:space="preserve"> be applied to all technologies</w:t>
      </w:r>
      <w:r>
        <w:t>;</w:t>
      </w:r>
    </w:p>
    <w:p w:rsidR="005B39ED" w:rsidRPr="00926F2C" w:rsidRDefault="005B39ED" w:rsidP="00E935AF">
      <w:pPr>
        <w:pStyle w:val="ListBullet"/>
      </w:pPr>
      <w:r w:rsidRPr="00926F2C">
        <w:t>Ensure that requirements for compliance are clear</w:t>
      </w:r>
      <w:r>
        <w:t>;</w:t>
      </w:r>
    </w:p>
    <w:p w:rsidR="005B39ED" w:rsidRPr="00926F2C" w:rsidRDefault="005B39ED" w:rsidP="00E935AF">
      <w:pPr>
        <w:pStyle w:val="ListBullet"/>
      </w:pPr>
      <w:r w:rsidRPr="00926F2C">
        <w:t>Ensure product ease</w:t>
      </w:r>
      <w:r>
        <w:t xml:space="preserve"> </w:t>
      </w:r>
      <w:r w:rsidRPr="00926F2C">
        <w:t>of</w:t>
      </w:r>
      <w:r>
        <w:t xml:space="preserve"> </w:t>
      </w:r>
      <w:r w:rsidRPr="00926F2C">
        <w:t>use</w:t>
      </w:r>
      <w:r>
        <w:t>;</w:t>
      </w:r>
    </w:p>
    <w:p w:rsidR="005B39ED" w:rsidRPr="00926F2C" w:rsidRDefault="005B39ED" w:rsidP="00E935AF">
      <w:pPr>
        <w:pStyle w:val="ListBullet"/>
      </w:pPr>
      <w:r w:rsidRPr="00926F2C">
        <w:t xml:space="preserve">Draft guideline text using a language </w:t>
      </w:r>
      <w:r>
        <w:t>that</w:t>
      </w:r>
      <w:r w:rsidRPr="00926F2C">
        <w:t xml:space="preserve"> is accessible to a more heterogeneous readership</w:t>
      </w:r>
      <w:r>
        <w:t>;</w:t>
      </w:r>
    </w:p>
    <w:p w:rsidR="005B39ED" w:rsidRPr="00926F2C" w:rsidRDefault="005B39ED" w:rsidP="00E935AF">
      <w:pPr>
        <w:pStyle w:val="ListBullet"/>
      </w:pPr>
      <w:r w:rsidRPr="00926F2C">
        <w:t>Clearly identify the beneficiaries of accessible content</w:t>
      </w:r>
      <w:r>
        <w:t>;</w:t>
      </w:r>
    </w:p>
    <w:p w:rsidR="005B39ED" w:rsidRPr="00926F2C" w:rsidRDefault="005B39ED" w:rsidP="00E935AF">
      <w:pPr>
        <w:pStyle w:val="ListBullet"/>
      </w:pPr>
      <w:r w:rsidRPr="00926F2C">
        <w:t>Ensure that the new release provides for backward compatibility with WCAG 1.0</w:t>
      </w:r>
      <w:r>
        <w:t>.</w:t>
      </w:r>
    </w:p>
    <w:p w:rsidR="005B39ED" w:rsidRPr="0084081E" w:rsidRDefault="005B39ED" w:rsidP="002D53FD">
      <w:pPr>
        <w:pStyle w:val="Heading2"/>
      </w:pPr>
      <w:bookmarkStart w:id="42" w:name="_Toc148774706"/>
      <w:bookmarkStart w:id="43" w:name="_Toc148798211"/>
      <w:bookmarkStart w:id="44" w:name="_Toc148858389"/>
      <w:bookmarkStart w:id="45" w:name="_Toc148774711"/>
      <w:bookmarkStart w:id="46" w:name="_Toc148798216"/>
      <w:bookmarkStart w:id="47" w:name="_Toc148858394"/>
      <w:bookmarkStart w:id="48" w:name="_Toc148774716"/>
      <w:bookmarkStart w:id="49" w:name="_Toc148798221"/>
      <w:bookmarkStart w:id="50" w:name="_Toc148858399"/>
      <w:bookmarkStart w:id="51" w:name="_Toc148774721"/>
      <w:bookmarkStart w:id="52" w:name="_Toc148798226"/>
      <w:bookmarkStart w:id="53" w:name="_Toc148858404"/>
      <w:bookmarkStart w:id="54" w:name="_Toc148774723"/>
      <w:bookmarkStart w:id="55" w:name="_Toc148798228"/>
      <w:bookmarkStart w:id="56" w:name="_Toc148858406"/>
      <w:bookmarkStart w:id="57" w:name="_Toc148774724"/>
      <w:bookmarkStart w:id="58" w:name="_Toc148798229"/>
      <w:bookmarkStart w:id="59" w:name="_Toc148858407"/>
      <w:bookmarkStart w:id="60" w:name="_Toc155936356"/>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84081E">
        <w:t>EU Unified Web Evaluation Methodology (UWEM</w:t>
      </w:r>
      <w:r>
        <w:t xml:space="preserve"> </w:t>
      </w:r>
      <w:r w:rsidRPr="0084081E">
        <w:t>1.0)</w:t>
      </w:r>
      <w:bookmarkEnd w:id="60"/>
    </w:p>
    <w:p w:rsidR="005B39ED" w:rsidRPr="005F06C7" w:rsidRDefault="005B39ED" w:rsidP="00E935AF">
      <w:pPr>
        <w:jc w:val="both"/>
      </w:pPr>
      <w:hyperlink r:id="rId69" w:tooltip="WAB cluster" w:history="1">
        <w:r>
          <w:rPr>
            <w:noProof/>
          </w:rPr>
          <w:pict>
            <v:shape id="Picture 10" o:spid="_x0000_i1037" type="#_x0000_t75" alt="logowabplatpetit.jpg" href="http://www.wabcluster.org/" title="WAB cluster" style="width:47.25pt;height:27pt;visibility:visible" o:button="t">
              <v:fill o:detectmouseclick="t"/>
              <v:imagedata r:id="rId70" o:title=""/>
            </v:shape>
          </w:pict>
        </w:r>
      </w:hyperlink>
      <w:r w:rsidRPr="005F06C7">
        <w:t xml:space="preserve">  </w:t>
      </w:r>
      <w:r>
        <w:t>In Europe, the p</w:t>
      </w:r>
      <w:r w:rsidRPr="00512880">
        <w:t xml:space="preserve">ublication, last on July 5, 2006, </w:t>
      </w:r>
      <w:r>
        <w:t xml:space="preserve">of the </w:t>
      </w:r>
      <w:r w:rsidRPr="00512880">
        <w:t>version 1.0 of</w:t>
      </w:r>
      <w:r>
        <w:t xml:space="preserve"> the</w:t>
      </w:r>
      <w:r w:rsidRPr="00512880">
        <w:t xml:space="preserve"> </w:t>
      </w:r>
      <w:hyperlink r:id="rId71" w:history="1">
        <w:r>
          <w:rPr>
            <w:rStyle w:val="Hyperlink"/>
            <w:rFonts w:cs="Arial"/>
          </w:rPr>
          <w:t>EU Unified Web Evaluation Methodology (UWEM)</w:t>
        </w:r>
      </w:hyperlink>
      <w:r w:rsidRPr="00512880">
        <w:t xml:space="preserve"> is the result of a work undertaken jointly by 3 European projects </w:t>
      </w:r>
      <w:r>
        <w:t xml:space="preserve">combined in a cluster </w:t>
      </w:r>
      <w:r w:rsidRPr="00512880">
        <w:t xml:space="preserve">called </w:t>
      </w:r>
      <w:r>
        <w:t xml:space="preserve">the </w:t>
      </w:r>
      <w:hyperlink r:id="rId72" w:tooltip="WAB Cluster" w:history="1">
        <w:r>
          <w:rPr>
            <w:rStyle w:val="Hyperlink"/>
            <w:rFonts w:cs="Arial"/>
          </w:rPr>
          <w:t>W</w:t>
        </w:r>
        <w:r w:rsidRPr="005F06C7">
          <w:rPr>
            <w:rStyle w:val="Hyperlink"/>
            <w:rFonts w:cs="Arial"/>
          </w:rPr>
          <w:t>eb Accessibility Benchmarking</w:t>
        </w:r>
        <w:r>
          <w:rPr>
            <w:rStyle w:val="Hyperlink"/>
            <w:rFonts w:cs="Arial"/>
          </w:rPr>
          <w:t xml:space="preserve"> (WAB</w:t>
        </w:r>
        <w:r w:rsidRPr="005F06C7">
          <w:rPr>
            <w:rStyle w:val="Hyperlink"/>
            <w:rFonts w:cs="Arial"/>
          </w:rPr>
          <w:t>) Cluster</w:t>
        </w:r>
      </w:hyperlink>
      <w:r>
        <w:t xml:space="preserve">, </w:t>
      </w:r>
      <w:r w:rsidRPr="0084081E">
        <w:t>a cluster of European projects to develop a harmonized European methodology for evaluation and benchmarking of websites</w:t>
      </w:r>
      <w:r>
        <w:t>:</w:t>
      </w:r>
    </w:p>
    <w:p w:rsidR="005B39ED" w:rsidRPr="00F02F65" w:rsidRDefault="005B39ED" w:rsidP="00E935AF">
      <w:pPr>
        <w:pStyle w:val="ListBullet"/>
      </w:pPr>
      <w:hyperlink r:id="rId73" w:tooltip="EIAO" w:history="1">
        <w:r w:rsidRPr="00F02F65">
          <w:rPr>
            <w:rStyle w:val="Hyperlink"/>
          </w:rPr>
          <w:t>European Internet Accessibility Observatory</w:t>
        </w:r>
        <w:r>
          <w:rPr>
            <w:rStyle w:val="Hyperlink"/>
          </w:rPr>
          <w:t xml:space="preserve"> (EIAO</w:t>
        </w:r>
        <w:r w:rsidRPr="00F02F65">
          <w:rPr>
            <w:rStyle w:val="Hyperlink"/>
          </w:rPr>
          <w:t>) project</w:t>
        </w:r>
      </w:hyperlink>
      <w:r>
        <w:t xml:space="preserve">, which aims at </w:t>
      </w:r>
      <w:r w:rsidRPr="00F02F65">
        <w:t>establishing</w:t>
      </w:r>
      <w:r>
        <w:t>, as its name indicates,</w:t>
      </w:r>
      <w:r w:rsidRPr="00F02F65">
        <w:t xml:space="preserve"> the technical basis for a European Internet Accessibility Observatory,</w:t>
      </w:r>
    </w:p>
    <w:p w:rsidR="005B39ED" w:rsidRPr="00F02F65" w:rsidRDefault="005B39ED" w:rsidP="00E935AF">
      <w:pPr>
        <w:pStyle w:val="ListBullet"/>
      </w:pPr>
      <w:hyperlink r:id="rId74" w:tooltip="Support-EAM" w:history="1">
        <w:r w:rsidRPr="00F02F65">
          <w:rPr>
            <w:rStyle w:val="Hyperlink"/>
          </w:rPr>
          <w:t>Supporting the creation of an eAccessibility Mark</w:t>
        </w:r>
        <w:r>
          <w:rPr>
            <w:rStyle w:val="Hyperlink"/>
          </w:rPr>
          <w:t xml:space="preserve"> (Support-EAM</w:t>
        </w:r>
        <w:r w:rsidRPr="00F02F65">
          <w:rPr>
            <w:rStyle w:val="Hyperlink"/>
          </w:rPr>
          <w:t>) project</w:t>
        </w:r>
      </w:hyperlink>
      <w:r w:rsidRPr="00F02F65">
        <w:t xml:space="preserve">, which aims at harmonizing the </w:t>
      </w:r>
      <w:r>
        <w:t>Web accessibility in Europe, more particularly on the basis of a unified and harmonized methodology</w:t>
      </w:r>
      <w:r w:rsidRPr="00F02F65">
        <w:t xml:space="preserve">, and at creating a </w:t>
      </w:r>
      <w:r>
        <w:t xml:space="preserve">European </w:t>
      </w:r>
      <w:r w:rsidRPr="00F02F65">
        <w:t>Web Accessibility Quality Mark for Web s</w:t>
      </w:r>
      <w:r>
        <w:t>ites</w:t>
      </w:r>
      <w:r w:rsidRPr="00F02F65">
        <w:t xml:space="preserve">, </w:t>
      </w:r>
    </w:p>
    <w:p w:rsidR="005B39ED" w:rsidRPr="00F02F65" w:rsidRDefault="005B39ED" w:rsidP="00E935AF">
      <w:pPr>
        <w:pStyle w:val="ListBullet"/>
      </w:pPr>
      <w:hyperlink r:id="rId75" w:tooltip="BenToWeb" w:history="1">
        <w:r>
          <w:rPr>
            <w:rStyle w:val="Hyperlink"/>
          </w:rPr>
          <w:t>Ben</w:t>
        </w:r>
        <w:r w:rsidRPr="008A7746">
          <w:rPr>
            <w:rStyle w:val="Hyperlink"/>
          </w:rPr>
          <w:t>chmarking Tools for the Web</w:t>
        </w:r>
        <w:r>
          <w:rPr>
            <w:rStyle w:val="Hyperlink"/>
          </w:rPr>
          <w:t xml:space="preserve"> (Ben</w:t>
        </w:r>
        <w:r w:rsidRPr="008A7746">
          <w:rPr>
            <w:rStyle w:val="Hyperlink"/>
          </w:rPr>
          <w:t>ToWeb</w:t>
        </w:r>
        <w:r>
          <w:rPr>
            <w:rStyle w:val="Hyperlink"/>
          </w:rPr>
          <w:t>) project</w:t>
        </w:r>
      </w:hyperlink>
      <w:r w:rsidRPr="00F02F65">
        <w:t>, which aims at constituting benchmarking modules for testing the Web accessibility</w:t>
      </w:r>
      <w:r>
        <w:t>.</w:t>
      </w:r>
      <w:r w:rsidRPr="00F02F65">
        <w:t xml:space="preserve"> </w:t>
      </w:r>
    </w:p>
    <w:p w:rsidR="005B39ED" w:rsidRDefault="005B39ED" w:rsidP="00E935AF">
      <w:pPr>
        <w:jc w:val="both"/>
      </w:pPr>
      <w:r w:rsidRPr="00512880">
        <w:t xml:space="preserve">23 </w:t>
      </w:r>
      <w:r>
        <w:t xml:space="preserve">European </w:t>
      </w:r>
      <w:r w:rsidRPr="00512880">
        <w:t xml:space="preserve">organizations </w:t>
      </w:r>
      <w:r>
        <w:t>contribute to these projects.</w:t>
      </w:r>
    </w:p>
    <w:p w:rsidR="005B39ED" w:rsidRDefault="005B39ED" w:rsidP="00E935AF">
      <w:pPr>
        <w:jc w:val="both"/>
      </w:pPr>
      <w:r w:rsidRPr="00512880">
        <w:t>Th</w:t>
      </w:r>
      <w:r>
        <w:t>e</w:t>
      </w:r>
      <w:r w:rsidRPr="00512880">
        <w:t xml:space="preserve"> publication</w:t>
      </w:r>
      <w:r>
        <w:t xml:space="preserve"> of UWEM 1.0</w:t>
      </w:r>
      <w:r w:rsidRPr="00512880">
        <w:t xml:space="preserve"> constitutes </w:t>
      </w:r>
      <w:r>
        <w:t xml:space="preserve">along </w:t>
      </w:r>
      <w:r w:rsidRPr="00512880">
        <w:t xml:space="preserve">with the publication of a </w:t>
      </w:r>
      <w:hyperlink r:id="rId76" w:tooltip="CEN Workshop agreement" w:history="1">
        <w:r w:rsidRPr="001B7C5E">
          <w:rPr>
            <w:rStyle w:val="Hyperlink"/>
            <w:rFonts w:cs="Arial"/>
          </w:rPr>
          <w:t>Web accessibility certification scheme</w:t>
        </w:r>
      </w:hyperlink>
      <w:r w:rsidRPr="00A91B4D">
        <w:t xml:space="preserve"> </w:t>
      </w:r>
      <w:r w:rsidRPr="00512880">
        <w:t>the major fact of the year 2006. These two publications make it possible today to organize the effective harmonization of the accessibility of the Web at the European level.</w:t>
      </w:r>
    </w:p>
    <w:p w:rsidR="005B39ED" w:rsidRDefault="005B39ED" w:rsidP="00E935AF">
      <w:pPr>
        <w:jc w:val="both"/>
      </w:pPr>
      <w:r w:rsidRPr="003F1246">
        <w:t xml:space="preserve">The </w:t>
      </w:r>
      <w:r w:rsidRPr="00F02F65">
        <w:t xml:space="preserve">UWEM 1.0 </w:t>
      </w:r>
      <w:r w:rsidRPr="003F1246">
        <w:t>met</w:t>
      </w:r>
      <w:r>
        <w:t xml:space="preserve">hodology is conformant with </w:t>
      </w:r>
      <w:r w:rsidRPr="003F1246">
        <w:t>WCAG</w:t>
      </w:r>
      <w:r>
        <w:t xml:space="preserve"> 1.0 directives (see section </w:t>
      </w:r>
      <w:fldSimple w:instr=" REF _Ref122428714 \r \h  \* MERGEFORMAT ">
        <w:r>
          <w:t>1.3.1</w:t>
        </w:r>
      </w:fldSimple>
      <w:r>
        <w:t xml:space="preserve"> </w:t>
      </w:r>
      <w:fldSimple w:instr=" REF _Ref122428714 \h  \* MERGEFORMAT ">
        <w:r w:rsidRPr="00926F2C">
          <w:t>WCAG 1.0</w:t>
        </w:r>
      </w:fldSimple>
      <w:r>
        <w:t>)</w:t>
      </w:r>
      <w:r w:rsidRPr="003F1246">
        <w:t xml:space="preserve"> and will be synchroni</w:t>
      </w:r>
      <w:r>
        <w:t>z</w:t>
      </w:r>
      <w:r w:rsidRPr="003F1246">
        <w:t xml:space="preserve">ed with the foreseen migration from WCAG 1.0 to </w:t>
      </w:r>
      <w:r>
        <w:t xml:space="preserve">the </w:t>
      </w:r>
      <w:r w:rsidRPr="00926F2C">
        <w:t xml:space="preserve">proposed 2.0 release </w:t>
      </w:r>
      <w:r>
        <w:t xml:space="preserve">(see section </w:t>
      </w:r>
      <w:fldSimple w:instr=" REF _Ref153114324 \r \h  \* MERGEFORMAT ">
        <w:r>
          <w:t>1.3.2</w:t>
        </w:r>
      </w:fldSimple>
      <w:r>
        <w:t xml:space="preserve"> </w:t>
      </w:r>
      <w:fldSimple w:instr=" REF _Ref153114324 \h  \* MERGEFORMAT ">
        <w:r w:rsidRPr="00926F2C">
          <w:t>WCAG 2.0</w:t>
        </w:r>
      </w:fldSimple>
      <w:r>
        <w:t>).</w:t>
      </w:r>
      <w:r w:rsidRPr="001B7C5E">
        <w:t xml:space="preserve"> </w:t>
      </w:r>
    </w:p>
    <w:p w:rsidR="005B39ED" w:rsidRPr="001B7C5E" w:rsidRDefault="005B39ED" w:rsidP="00E935AF">
      <w:pPr>
        <w:jc w:val="both"/>
      </w:pPr>
      <w:r w:rsidRPr="003F1246">
        <w:t xml:space="preserve">The </w:t>
      </w:r>
      <w:r w:rsidRPr="00F02F65">
        <w:t xml:space="preserve">UWEM 1.0 </w:t>
      </w:r>
      <w:r w:rsidRPr="003F1246">
        <w:t>methodology</w:t>
      </w:r>
      <w:r w:rsidRPr="001B7C5E">
        <w:t xml:space="preserve"> </w:t>
      </w:r>
      <w:r>
        <w:t xml:space="preserve">offers an interpretation of </w:t>
      </w:r>
      <w:r w:rsidRPr="001B7C5E">
        <w:t xml:space="preserve">WCAG 1.0. </w:t>
      </w:r>
      <w:r w:rsidRPr="003F1246">
        <w:t xml:space="preserve">This interpretation is agreed among stakeholders within the </w:t>
      </w:r>
      <w:r>
        <w:t xml:space="preserve">above </w:t>
      </w:r>
      <w:r w:rsidRPr="003F1246">
        <w:t>projects.</w:t>
      </w:r>
      <w:r>
        <w:t xml:space="preserve"> Practical r</w:t>
      </w:r>
      <w:r w:rsidRPr="00512880">
        <w:t xml:space="preserve">easons </w:t>
      </w:r>
      <w:r>
        <w:t xml:space="preserve">have </w:t>
      </w:r>
      <w:r w:rsidRPr="00512880">
        <w:t xml:space="preserve">conditioned this choice. Indeed, WCAG 1.0 are largely accepted and </w:t>
      </w:r>
      <w:r>
        <w:t>constitute</w:t>
      </w:r>
      <w:r w:rsidRPr="00512880">
        <w:t xml:space="preserve"> a stable factor of accessibility since May 1999. In 2002 already, the European Union recommended that they are adopted by the public sector of the Member States</w:t>
      </w:r>
      <w:r>
        <w:t xml:space="preserve">. </w:t>
      </w:r>
      <w:r w:rsidRPr="00512880">
        <w:t>In several countries, they are integrated like reference to the national legislation making compulsory the accessibility of public sector Web sites</w:t>
      </w:r>
      <w:r>
        <w:t>.</w:t>
      </w:r>
      <w:r w:rsidRPr="00512880">
        <w:t xml:space="preserve"> </w:t>
      </w:r>
    </w:p>
    <w:p w:rsidR="005B39ED" w:rsidRPr="00512880" w:rsidRDefault="005B39ED" w:rsidP="00E935AF">
      <w:pPr>
        <w:jc w:val="both"/>
      </w:pPr>
      <w:r>
        <w:t>Even t</w:t>
      </w:r>
      <w:r w:rsidRPr="00512880">
        <w:t xml:space="preserve">he evaluation of UWEM is also designed to contribute to </w:t>
      </w:r>
      <w:r>
        <w:t xml:space="preserve">the work of the </w:t>
      </w:r>
      <w:r w:rsidRPr="00512880">
        <w:t>W3C/WAI on the evolution of the WCAG</w:t>
      </w:r>
      <w:r>
        <w:t xml:space="preserve"> directives</w:t>
      </w:r>
      <w:r w:rsidRPr="00512880">
        <w:t xml:space="preserve">. It should be noted that, if the W3C/WAI </w:t>
      </w:r>
      <w:r>
        <w:t xml:space="preserve">has </w:t>
      </w:r>
      <w:r w:rsidRPr="00512880">
        <w:t xml:space="preserve">evaluated and provided a contribution to former outlines of this methodology, that does not imply </w:t>
      </w:r>
      <w:r>
        <w:t>in</w:t>
      </w:r>
      <w:r w:rsidRPr="00512880">
        <w:t xml:space="preserve"> any</w:t>
      </w:r>
      <w:r>
        <w:t xml:space="preserve">way the </w:t>
      </w:r>
      <w:r w:rsidRPr="00512880">
        <w:t>approval by the W3C/WA</w:t>
      </w:r>
      <w:r>
        <w:t>I</w:t>
      </w:r>
      <w:r w:rsidRPr="00512880">
        <w:t xml:space="preserve"> of whole or part of this methodology</w:t>
      </w:r>
      <w:r>
        <w:t>.</w:t>
      </w:r>
    </w:p>
    <w:p w:rsidR="005B39ED" w:rsidRPr="002D53FD" w:rsidRDefault="005B39ED" w:rsidP="00E935AF">
      <w:pPr>
        <w:jc w:val="both"/>
      </w:pPr>
      <w:r w:rsidRPr="002D53FD">
        <w:t xml:space="preserve">The objective of UWEM 1.0 primarily consists in providing a single base allowing at the same time the evaluation of the </w:t>
      </w:r>
      <w:r>
        <w:t xml:space="preserve">Web </w:t>
      </w:r>
      <w:r w:rsidRPr="002D53FD">
        <w:t xml:space="preserve">accessibility by a human expert and </w:t>
      </w:r>
      <w:r>
        <w:t xml:space="preserve">in </w:t>
      </w:r>
      <w:r w:rsidRPr="002D53FD">
        <w:t xml:space="preserve">an automatic way by </w:t>
      </w:r>
      <w:r>
        <w:t xml:space="preserve">machine </w:t>
      </w:r>
      <w:r w:rsidRPr="002D53FD">
        <w:t>interfaces</w:t>
      </w:r>
      <w:r>
        <w:t>.</w:t>
      </w:r>
    </w:p>
    <w:p w:rsidR="005B39ED" w:rsidRDefault="005B39ED" w:rsidP="00E935AF">
      <w:pPr>
        <w:jc w:val="both"/>
      </w:pPr>
      <w:r>
        <w:t>UWEM 1.0 primarily covers methods to evaluate documents based on the following technologies: HTML 4.01, XHTML 1.0 and 1.1, CSS 2.x, and other embedded objects in (X)HTML resources.</w:t>
      </w:r>
    </w:p>
    <w:p w:rsidR="005B39ED" w:rsidRPr="002D53FD" w:rsidRDefault="005B39ED" w:rsidP="00E935AF">
      <w:pPr>
        <w:jc w:val="both"/>
      </w:pPr>
      <w:r w:rsidRPr="002D53FD">
        <w:t xml:space="preserve">UWEM 1.0 is declined in two levels of </w:t>
      </w:r>
      <w:r>
        <w:t>conformance</w:t>
      </w:r>
      <w:r w:rsidRPr="002D53FD">
        <w:t xml:space="preserve">: </w:t>
      </w:r>
    </w:p>
    <w:p w:rsidR="005B39ED" w:rsidRDefault="005B39ED" w:rsidP="00E935AF">
      <w:pPr>
        <w:pStyle w:val="ListNum1"/>
        <w:tabs>
          <w:tab w:val="clear" w:pos="360"/>
          <w:tab w:val="num" w:pos="1068"/>
        </w:tabs>
        <w:ind w:left="1068" w:right="34"/>
        <w:jc w:val="both"/>
      </w:pPr>
      <w:r w:rsidRPr="002D53FD">
        <w:t>P</w:t>
      </w:r>
      <w:r>
        <w:t xml:space="preserve">riority 1 of </w:t>
      </w:r>
      <w:r w:rsidRPr="002D53FD">
        <w:t>WCAG 1.0 - a Web site has the level of priority 1 (P1) if the 54 tests of this level passed successfully</w:t>
      </w:r>
      <w:r>
        <w:t>;</w:t>
      </w:r>
    </w:p>
    <w:p w:rsidR="005B39ED" w:rsidRPr="002D53FD" w:rsidRDefault="005B39ED" w:rsidP="00E935AF">
      <w:pPr>
        <w:pStyle w:val="ListNum1"/>
        <w:tabs>
          <w:tab w:val="clear" w:pos="360"/>
          <w:tab w:val="num" w:pos="1068"/>
        </w:tabs>
        <w:ind w:left="1068" w:right="34"/>
        <w:jc w:val="both"/>
      </w:pPr>
      <w:r w:rsidRPr="002D53FD">
        <w:t>P</w:t>
      </w:r>
      <w:r>
        <w:t xml:space="preserve">riority 2 of </w:t>
      </w:r>
      <w:r w:rsidRPr="002D53FD">
        <w:t xml:space="preserve">WCAG 1.0 - a Web site has the level of priority </w:t>
      </w:r>
      <w:r>
        <w:t>2</w:t>
      </w:r>
      <w:r w:rsidRPr="002D53FD">
        <w:t xml:space="preserve"> (P</w:t>
      </w:r>
      <w:r>
        <w:t>2</w:t>
      </w:r>
      <w:r w:rsidRPr="002D53FD">
        <w:t xml:space="preserve">) if the </w:t>
      </w:r>
      <w:r>
        <w:t>92</w:t>
      </w:r>
      <w:r w:rsidRPr="002D53FD">
        <w:t xml:space="preserve"> tests of this level passed successfully</w:t>
      </w:r>
    </w:p>
    <w:p w:rsidR="005B39ED" w:rsidRPr="002D53FD" w:rsidRDefault="005B39ED" w:rsidP="00E935AF">
      <w:pPr>
        <w:jc w:val="both"/>
      </w:pPr>
      <w:r w:rsidRPr="002D53FD">
        <w:t>The</w:t>
      </w:r>
      <w:r>
        <w:t xml:space="preserve"> French </w:t>
      </w:r>
      <w:hyperlink r:id="rId77" w:tooltip="label Qualité AccessiWeb" w:history="1">
        <w:r w:rsidRPr="00305731">
          <w:rPr>
            <w:rStyle w:val="Hyperlink"/>
          </w:rPr>
          <w:t>AccessiWeb</w:t>
        </w:r>
      </w:hyperlink>
      <w:r w:rsidRPr="00305731">
        <w:t xml:space="preserve"> </w:t>
      </w:r>
      <w:r>
        <w:t>Quality L</w:t>
      </w:r>
      <w:r w:rsidRPr="00305731">
        <w:t xml:space="preserve">abel </w:t>
      </w:r>
      <w:r w:rsidRPr="002D53FD">
        <w:t xml:space="preserve">is the first label in Europe to organize its migration towards </w:t>
      </w:r>
      <w:r>
        <w:t xml:space="preserve">the </w:t>
      </w:r>
      <w:r w:rsidRPr="002D53FD">
        <w:t xml:space="preserve">European methodology UWEM and the future European </w:t>
      </w:r>
      <w:r>
        <w:t>Q</w:t>
      </w:r>
      <w:r w:rsidRPr="002D53FD">
        <w:t xml:space="preserve">uality </w:t>
      </w:r>
      <w:r>
        <w:t>Mark</w:t>
      </w:r>
      <w:r w:rsidRPr="002D53FD">
        <w:t xml:space="preserve">. Indeed, </w:t>
      </w:r>
      <w:r>
        <w:t>t</w:t>
      </w:r>
      <w:r w:rsidRPr="00305731">
        <w:t>he French organi</w:t>
      </w:r>
      <w:r>
        <w:t>z</w:t>
      </w:r>
      <w:r w:rsidRPr="00305731">
        <w:t xml:space="preserve">ation </w:t>
      </w:r>
      <w:hyperlink r:id="rId78" w:tooltip="Braillenet.org" w:history="1">
        <w:r>
          <w:rPr>
            <w:rStyle w:val="Hyperlink"/>
          </w:rPr>
          <w:t>Braillenet.org</w:t>
        </w:r>
      </w:hyperlink>
      <w:r w:rsidRPr="00305731">
        <w:t xml:space="preserve"> has released </w:t>
      </w:r>
      <w:r>
        <w:t xml:space="preserve">last July 2006 </w:t>
      </w:r>
      <w:r w:rsidRPr="00305731">
        <w:t xml:space="preserve">the French translation of UWEM1.0 and a </w:t>
      </w:r>
      <w:hyperlink r:id="rId79" w:tooltip="AccessiWeb/UWEM1.0 mapping" w:history="1">
        <w:r w:rsidRPr="007D096F">
          <w:rPr>
            <w:rStyle w:val="Hyperlink"/>
          </w:rPr>
          <w:t>mapping</w:t>
        </w:r>
      </w:hyperlink>
      <w:r w:rsidRPr="00305731">
        <w:t xml:space="preserve"> to </w:t>
      </w:r>
      <w:r>
        <w:t>its</w:t>
      </w:r>
      <w:r w:rsidRPr="00305731">
        <w:t xml:space="preserve"> existing </w:t>
      </w:r>
      <w:r w:rsidRPr="002D53FD">
        <w:rPr>
          <w:rFonts w:cs="Times New Roman"/>
        </w:rPr>
        <w:t>AccessiWeb</w:t>
      </w:r>
      <w:r w:rsidRPr="00305731">
        <w:t xml:space="preserve"> guidelines (already conformant with WCAG</w:t>
      </w:r>
      <w:r>
        <w:t xml:space="preserve"> 1.0</w:t>
      </w:r>
      <w:r w:rsidRPr="00305731">
        <w:t>)</w:t>
      </w:r>
      <w:r>
        <w:t>.</w:t>
      </w:r>
    </w:p>
    <w:p w:rsidR="005B39ED" w:rsidRPr="00926F2C" w:rsidRDefault="005B39ED" w:rsidP="00E935AF">
      <w:pPr>
        <w:pStyle w:val="Heading2"/>
        <w:jc w:val="both"/>
      </w:pPr>
      <w:bookmarkStart w:id="61" w:name="_Toc155936357"/>
      <w:r w:rsidRPr="00926F2C">
        <w:t>Microsoft's commitments</w:t>
      </w:r>
      <w:bookmarkEnd w:id="61"/>
    </w:p>
    <w:p w:rsidR="005B39ED" w:rsidRPr="00926F2C" w:rsidRDefault="005B39ED" w:rsidP="00E935AF">
      <w:pPr>
        <w:jc w:val="both"/>
      </w:pPr>
      <w:r w:rsidRPr="00926F2C">
        <w:t xml:space="preserve">Microsoft takes into account </w:t>
      </w:r>
      <w:r w:rsidRPr="00926F2C">
        <w:rPr>
          <w:bCs/>
        </w:rPr>
        <w:t xml:space="preserve">the requirements of the ill and the disabled </w:t>
      </w:r>
      <w:r w:rsidRPr="00926F2C">
        <w:t>in the field of computing to enable them to benefit from new technologies</w:t>
      </w:r>
      <w:r>
        <w:t>,</w:t>
      </w:r>
      <w:r w:rsidRPr="00926F2C">
        <w:t xml:space="preserve"> both professional</w:t>
      </w:r>
      <w:r>
        <w:t>ly</w:t>
      </w:r>
      <w:r w:rsidRPr="00926F2C">
        <w:t xml:space="preserve"> and persona</w:t>
      </w:r>
      <w:r>
        <w:t>l</w:t>
      </w:r>
      <w:r w:rsidRPr="00926F2C">
        <w:t>l</w:t>
      </w:r>
      <w:r>
        <w:t>y</w:t>
      </w:r>
      <w:r w:rsidRPr="00926F2C">
        <w:t>.</w:t>
      </w:r>
    </w:p>
    <w:p w:rsidR="005B39ED" w:rsidRDefault="005B39ED" w:rsidP="00E935AF">
      <w:pPr>
        <w:jc w:val="both"/>
      </w:pPr>
      <w:r>
        <w:rPr>
          <w:noProof/>
        </w:rPr>
        <w:pict>
          <v:shape id="Picture 5" o:spid="_x0000_s1027" type="#_x0000_t75" alt="Logo Microsoft Accessibility Technology for Everyone" href="http://www.microsoft.com/enable/microsoft/mission." style="position:absolute;left:0;text-align:left;margin-left:35.35pt;margin-top:2.6pt;width:98.35pt;height:31.25pt;z-index:-251657216;visibility:visible" wrapcoords="-329 0 -329 20736 21743 20736 21743 0 -329 0" o:button="t">
            <v:fill o:detectmouseclick="t"/>
            <v:imagedata r:id="rId11" o:title=""/>
            <w10:wrap type="tight"/>
          </v:shape>
        </w:pict>
      </w:r>
      <w:r w:rsidRPr="00926F2C">
        <w:rPr>
          <w:rStyle w:val="Strong"/>
        </w:rPr>
        <w:t xml:space="preserve">Microsoft recognized early on that information technologies </w:t>
      </w:r>
      <w:r>
        <w:rPr>
          <w:rStyle w:val="Strong"/>
        </w:rPr>
        <w:t>are</w:t>
      </w:r>
      <w:r w:rsidRPr="00926F2C">
        <w:rPr>
          <w:rStyle w:val="Strong"/>
        </w:rPr>
        <w:t xml:space="preserve"> important and empowering tools for </w:t>
      </w:r>
      <w:r>
        <w:rPr>
          <w:rStyle w:val="Strong"/>
        </w:rPr>
        <w:t>people</w:t>
      </w:r>
      <w:r w:rsidRPr="00926F2C">
        <w:rPr>
          <w:rStyle w:val="Strong"/>
        </w:rPr>
        <w:t xml:space="preserve"> </w:t>
      </w:r>
      <w:r>
        <w:rPr>
          <w:rStyle w:val="Strong"/>
        </w:rPr>
        <w:t xml:space="preserve">who </w:t>
      </w:r>
      <w:r w:rsidRPr="00926F2C">
        <w:rPr>
          <w:rStyle w:val="Strong"/>
        </w:rPr>
        <w:t xml:space="preserve">suffer from disabilities or whose faculties </w:t>
      </w:r>
      <w:r>
        <w:rPr>
          <w:rStyle w:val="Strong"/>
        </w:rPr>
        <w:t>are</w:t>
      </w:r>
      <w:r w:rsidRPr="00926F2C">
        <w:rPr>
          <w:rStyle w:val="Strong"/>
        </w:rPr>
        <w:t xml:space="preserve"> impaired in some way. For two decades, Microsoft has explored and improved the accessibility features integrated in </w:t>
      </w:r>
      <w:r>
        <w:rPr>
          <w:rStyle w:val="Strong"/>
        </w:rPr>
        <w:t>its</w:t>
      </w:r>
      <w:r w:rsidRPr="00926F2C">
        <w:rPr>
          <w:rStyle w:val="Strong"/>
        </w:rPr>
        <w:t xml:space="preserve"> products. </w:t>
      </w:r>
      <w:r w:rsidRPr="00926F2C">
        <w:t>Microsoft is committed to innovat</w:t>
      </w:r>
      <w:r>
        <w:t>ion</w:t>
      </w:r>
      <w:r w:rsidRPr="00926F2C">
        <w:t xml:space="preserve"> in this area (see </w:t>
      </w:r>
      <w:hyperlink r:id="rId80" w:tooltip="Microsoft's Corporate Mission and Accessibility Strategy" w:history="1">
        <w:r w:rsidRPr="00040610">
          <w:rPr>
            <w:rStyle w:val="Hyperlink"/>
            <w:iCs/>
          </w:rPr>
          <w:t>Microsoft's Corporate Mission and Accessibility Strategy</w:t>
        </w:r>
      </w:hyperlink>
      <w:r w:rsidRPr="00926F2C">
        <w:t>) and, with a view to furthering advances in the field, has created the Accessible Technology Group (ATG), staffed by 50 professionals who manage and coordinate all related Microsoft projects</w:t>
      </w:r>
      <w:r>
        <w:t>, and work with nearly 300 assistive technology vendors worldwide through the Microsoft Assistive Technology Vendor program (MATvp)</w:t>
      </w:r>
      <w:r w:rsidRPr="00926F2C">
        <w:t>.</w:t>
      </w:r>
    </w:p>
    <w:p w:rsidR="005B39ED" w:rsidRPr="006B288E" w:rsidRDefault="005B39ED" w:rsidP="00E935AF">
      <w:pPr>
        <w:jc w:val="both"/>
      </w:pPr>
      <w:r w:rsidRPr="006B288E">
        <w:t xml:space="preserve">The Microsoft Accessibility Web site and the free </w:t>
      </w:r>
      <w:r w:rsidRPr="006B288E">
        <w:rPr>
          <w:i/>
        </w:rPr>
        <w:t xml:space="preserve">Accessibility Update </w:t>
      </w:r>
      <w:r w:rsidRPr="006B288E">
        <w:rPr>
          <w:i/>
        </w:rPr>
        <w:br/>
      </w:r>
      <w:r w:rsidRPr="006B288E">
        <w:t xml:space="preserve">e-newsletter (both at </w:t>
      </w:r>
      <w:hyperlink r:id="rId81" w:history="1">
        <w:r w:rsidRPr="008C3107">
          <w:rPr>
            <w:rStyle w:val="Hyperlink"/>
            <w:rFonts w:cs="Arial"/>
          </w:rPr>
          <w:t>www.microsoft.com/enable</w:t>
        </w:r>
      </w:hyperlink>
      <w:r w:rsidRPr="006B288E">
        <w:t>) provide in-depth information about the accessibility of Microsoft products.</w:t>
      </w:r>
    </w:p>
    <w:p w:rsidR="005B39ED" w:rsidRPr="00926F2C" w:rsidRDefault="005B39ED" w:rsidP="00E935AF">
      <w:pPr>
        <w:jc w:val="both"/>
      </w:pPr>
      <w:r w:rsidRPr="00926F2C">
        <w:t xml:space="preserve">Microsoft's commitment to accessibility empowers public authorities by providing opportunities and choice in accessible technologies. This improves opportunities for employment of </w:t>
      </w:r>
      <w:r>
        <w:t>people</w:t>
      </w:r>
      <w:r w:rsidRPr="00926F2C">
        <w:t xml:space="preserve"> suffering from a disability or incapacity and offers better access to public services. Microsoft supports public initiatives, guidelines</w:t>
      </w:r>
      <w:r>
        <w:t>,</w:t>
      </w:r>
      <w:r w:rsidRPr="00926F2C">
        <w:t xml:space="preserve"> and regulations in the drive to encourage eInclusion by </w:t>
      </w:r>
      <w:r>
        <w:t>providing</w:t>
      </w:r>
      <w:r w:rsidRPr="00926F2C">
        <w:t xml:space="preserve"> information </w:t>
      </w:r>
      <w:r>
        <w:t>about</w:t>
      </w:r>
      <w:r w:rsidRPr="00926F2C">
        <w:t xml:space="preserve"> Microsoft accessibility products and the ways in which these products respond to a variety of accessibility standards.</w:t>
      </w:r>
    </w:p>
    <w:p w:rsidR="005B39ED" w:rsidRPr="00926F2C" w:rsidRDefault="005B39ED" w:rsidP="00E935AF">
      <w:pPr>
        <w:jc w:val="both"/>
      </w:pPr>
      <w:r w:rsidRPr="00926F2C">
        <w:t>In the United States, section 508 of the</w:t>
      </w:r>
      <w:r>
        <w:t xml:space="preserve"> </w:t>
      </w:r>
      <w:r w:rsidRPr="006F6E55">
        <w:rPr>
          <w:iCs/>
        </w:rPr>
        <w:t>Rehabilitation Act</w:t>
      </w:r>
      <w:r w:rsidRPr="00926F2C">
        <w:t xml:space="preserve"> requires that federal agencies make information and electronics technology accessible to the disabled. Section 508 creates a strong motivation for software publishers to integrate more and better accessibility features into their products. This reinforces and extends the work that Microsoft has already done to make technology universally accessible.</w:t>
      </w:r>
    </w:p>
    <w:p w:rsidR="005B39ED" w:rsidRPr="00926F2C" w:rsidRDefault="005B39ED" w:rsidP="00E935AF">
      <w:pPr>
        <w:jc w:val="both"/>
      </w:pPr>
      <w:r w:rsidRPr="00926F2C">
        <w:t xml:space="preserve">For </w:t>
      </w:r>
      <w:r>
        <w:t>more</w:t>
      </w:r>
      <w:r w:rsidRPr="00926F2C">
        <w:t xml:space="preserve"> information</w:t>
      </w:r>
      <w:r>
        <w:t xml:space="preserve"> about</w:t>
      </w:r>
      <w:r w:rsidRPr="00926F2C">
        <w:t xml:space="preserve"> Microsoft's public commitment</w:t>
      </w:r>
      <w:r>
        <w:t>, see</w:t>
      </w:r>
      <w:r w:rsidRPr="00926F2C">
        <w:t xml:space="preserve"> </w:t>
      </w:r>
      <w:hyperlink r:id="rId82" w:tooltip="Microsoft Actively Supports Section 508" w:history="1">
        <w:r w:rsidRPr="00926F2C">
          <w:rPr>
            <w:rStyle w:val="Hyperlink"/>
          </w:rPr>
          <w:t>Microsoft Actively Supports Section 508</w:t>
        </w:r>
      </w:hyperlink>
      <w:r w:rsidRPr="00926F2C">
        <w:t>.</w:t>
      </w:r>
    </w:p>
    <w:p w:rsidR="005B39ED" w:rsidRPr="00926F2C" w:rsidRDefault="005B39ED" w:rsidP="00E935AF">
      <w:pPr>
        <w:jc w:val="both"/>
      </w:pPr>
      <w:r w:rsidRPr="00926F2C">
        <w:t>In Europe, Microsoft supports the eInclusion initiative of the European Community mentioned earlier and participates in the trans-Atlantic i2010 support initiative.</w:t>
      </w:r>
    </w:p>
    <w:p w:rsidR="005B39ED" w:rsidRPr="00926F2C" w:rsidRDefault="005B39ED" w:rsidP="00E935AF">
      <w:pPr>
        <w:jc w:val="both"/>
      </w:pPr>
      <w:r w:rsidRPr="00926F2C">
        <w:t xml:space="preserve">Within this framework, the purpose of this white </w:t>
      </w:r>
      <w:r>
        <w:t>paper</w:t>
      </w:r>
      <w:r w:rsidRPr="00926F2C">
        <w:t xml:space="preserve"> is to: </w:t>
      </w:r>
    </w:p>
    <w:p w:rsidR="005B39ED" w:rsidRPr="00926F2C" w:rsidRDefault="005B39ED" w:rsidP="00E935AF">
      <w:pPr>
        <w:pStyle w:val="ListNum1"/>
        <w:tabs>
          <w:tab w:val="clear" w:pos="360"/>
          <w:tab w:val="num" w:pos="1068"/>
        </w:tabs>
        <w:ind w:left="1068"/>
        <w:jc w:val="both"/>
      </w:pPr>
      <w:r w:rsidRPr="00926F2C">
        <w:t>Indicate the level of native compliance of the main Microsoft solutions available today for design</w:t>
      </w:r>
      <w:r>
        <w:t>ing</w:t>
      </w:r>
      <w:r w:rsidRPr="00926F2C">
        <w:t xml:space="preserve"> and publi</w:t>
      </w:r>
      <w:r>
        <w:t>shing</w:t>
      </w:r>
      <w:r w:rsidRPr="00926F2C">
        <w:t xml:space="preserve"> Internet, intranet</w:t>
      </w:r>
      <w:r>
        <w:t>,</w:t>
      </w:r>
      <w:r w:rsidRPr="00926F2C">
        <w:t xml:space="preserve"> and extranet</w:t>
      </w:r>
      <w:r>
        <w:t xml:space="preserve"> Web sites</w:t>
      </w:r>
      <w:r w:rsidRPr="00926F2C">
        <w:t xml:space="preserve">, referring to access criteria in the accessibility guidelines. </w:t>
      </w:r>
    </w:p>
    <w:p w:rsidR="005B39ED" w:rsidRPr="00926F2C" w:rsidRDefault="005B39ED" w:rsidP="00E935AF">
      <w:pPr>
        <w:pStyle w:val="ListNum1"/>
        <w:tabs>
          <w:tab w:val="clear" w:pos="360"/>
          <w:tab w:val="num" w:pos="1068"/>
        </w:tabs>
        <w:ind w:left="1068"/>
        <w:jc w:val="both"/>
      </w:pPr>
      <w:r w:rsidRPr="00926F2C">
        <w:t xml:space="preserve">This is based, among other things, on the </w:t>
      </w:r>
      <w:r w:rsidRPr="00E926A2">
        <w:rPr>
          <w:iCs/>
        </w:rPr>
        <w:t>Voluntary Product Accessibility Template</w:t>
      </w:r>
      <w:r>
        <w:rPr>
          <w:iCs/>
        </w:rPr>
        <w:t xml:space="preserve"> (</w:t>
      </w:r>
      <w:r w:rsidRPr="00926F2C">
        <w:t>VPAT</w:t>
      </w:r>
      <w:r w:rsidRPr="00E926A2">
        <w:t>)</w:t>
      </w:r>
      <w:r w:rsidRPr="00926F2C">
        <w:t xml:space="preserve"> documents </w:t>
      </w:r>
      <w:r>
        <w:t>for</w:t>
      </w:r>
      <w:r w:rsidRPr="00926F2C">
        <w:t xml:space="preserve"> the corresponding Microsoft products</w:t>
      </w:r>
      <w:r>
        <w:t>.</w:t>
      </w:r>
      <w:r w:rsidRPr="00926F2C">
        <w:t xml:space="preserve"> </w:t>
      </w:r>
      <w:r>
        <w:t xml:space="preserve">The VPAT documents, </w:t>
      </w:r>
      <w:r w:rsidRPr="00926F2C">
        <w:t xml:space="preserve">which are available </w:t>
      </w:r>
      <w:r>
        <w:t>at</w:t>
      </w:r>
      <w:r w:rsidRPr="00926F2C">
        <w:t xml:space="preserve"> </w:t>
      </w:r>
      <w:hyperlink r:id="rId83" w:history="1">
        <w:r>
          <w:rPr>
            <w:rStyle w:val="Hyperlink"/>
          </w:rPr>
          <w:t>http://www.microsoft.com/resources/government/section508.aspx</w:t>
        </w:r>
      </w:hyperlink>
      <w:r>
        <w:t xml:space="preserve">, address </w:t>
      </w:r>
      <w:r w:rsidRPr="00926F2C">
        <w:t>the Section 508</w:t>
      </w:r>
      <w:r>
        <w:t xml:space="preserve"> standards</w:t>
      </w:r>
      <w:r w:rsidRPr="00926F2C">
        <w:t xml:space="preserve">. </w:t>
      </w:r>
      <w:r>
        <w:t>Each</w:t>
      </w:r>
      <w:r w:rsidRPr="00926F2C">
        <w:t xml:space="preserve"> VPAT document describes </w:t>
      </w:r>
      <w:r>
        <w:t>how a</w:t>
      </w:r>
      <w:r w:rsidRPr="00926F2C">
        <w:t xml:space="preserve"> software product </w:t>
      </w:r>
      <w:r>
        <w:t xml:space="preserve">does or does not </w:t>
      </w:r>
      <w:r w:rsidRPr="00926F2C">
        <w:t>compl</w:t>
      </w:r>
      <w:r>
        <w:t>y</w:t>
      </w:r>
      <w:r w:rsidRPr="00926F2C">
        <w:t xml:space="preserve"> with the standards specified under Section 508</w:t>
      </w:r>
      <w:r>
        <w:t>.</w:t>
      </w:r>
    </w:p>
    <w:p w:rsidR="005B39ED" w:rsidRPr="00926F2C" w:rsidRDefault="005B39ED" w:rsidP="00E935AF">
      <w:pPr>
        <w:pStyle w:val="ListNum1"/>
        <w:tabs>
          <w:tab w:val="clear" w:pos="360"/>
          <w:tab w:val="num" w:pos="1068"/>
        </w:tabs>
        <w:ind w:left="1068"/>
        <w:jc w:val="both"/>
      </w:pPr>
      <w:r>
        <w:t>Identify</w:t>
      </w:r>
      <w:r w:rsidRPr="00926F2C">
        <w:t xml:space="preserve"> the necessary recommendations for the design and production of accessible </w:t>
      </w:r>
      <w:r>
        <w:t>Web</w:t>
      </w:r>
      <w:r w:rsidRPr="00926F2C">
        <w:t xml:space="preserve"> content</w:t>
      </w:r>
      <w:r>
        <w:t>.</w:t>
      </w:r>
    </w:p>
    <w:p w:rsidR="005B39ED" w:rsidRPr="00926F2C" w:rsidRDefault="005B39ED" w:rsidP="00E935AF">
      <w:pPr>
        <w:pStyle w:val="ListNum1"/>
        <w:tabs>
          <w:tab w:val="clear" w:pos="360"/>
          <w:tab w:val="num" w:pos="1068"/>
        </w:tabs>
        <w:ind w:left="1068"/>
        <w:jc w:val="both"/>
      </w:pPr>
      <w:r w:rsidRPr="00926F2C">
        <w:t xml:space="preserve">Propose an approach </w:t>
      </w:r>
      <w:r>
        <w:t>to</w:t>
      </w:r>
      <w:r w:rsidRPr="00926F2C">
        <w:t xml:space="preserve"> assessment and validation using specific tools, </w:t>
      </w:r>
      <w:r>
        <w:t>before beginning</w:t>
      </w:r>
      <w:r w:rsidRPr="00926F2C">
        <w:t xml:space="preserve"> the certification process for the resulting </w:t>
      </w:r>
      <w:r>
        <w:t>Web</w:t>
      </w:r>
      <w:r w:rsidRPr="00926F2C">
        <w:t xml:space="preserve"> site.</w:t>
      </w:r>
    </w:p>
    <w:p w:rsidR="005B39ED" w:rsidRPr="00926F2C" w:rsidRDefault="005B39ED" w:rsidP="00E935AF">
      <w:pPr>
        <w:jc w:val="both"/>
      </w:pPr>
      <w:r w:rsidRPr="00926F2C">
        <w:t xml:space="preserve">This white </w:t>
      </w:r>
      <w:r>
        <w:t>paper</w:t>
      </w:r>
      <w:r w:rsidRPr="00926F2C">
        <w:t xml:space="preserve"> is concerned with the various Microsoft solutions available today for the design, management</w:t>
      </w:r>
      <w:r>
        <w:t>,</w:t>
      </w:r>
      <w:r w:rsidRPr="00926F2C">
        <w:t xml:space="preserve"> and publication of Internet, intranet</w:t>
      </w:r>
      <w:r>
        <w:t>,</w:t>
      </w:r>
      <w:r w:rsidRPr="00926F2C">
        <w:t xml:space="preserve"> and extranet </w:t>
      </w:r>
      <w:r>
        <w:t>Web</w:t>
      </w:r>
      <w:r w:rsidRPr="00926F2C">
        <w:t xml:space="preserve"> sites. </w:t>
      </w:r>
    </w:p>
    <w:p w:rsidR="005B39ED" w:rsidRPr="00926F2C" w:rsidRDefault="005B39ED" w:rsidP="00D13F12">
      <w:r w:rsidRPr="00926F2C">
        <w:t xml:space="preserve">These solutions </w:t>
      </w:r>
      <w:r>
        <w:t xml:space="preserve">not only </w:t>
      </w:r>
      <w:r w:rsidRPr="00926F2C">
        <w:t>include:</w:t>
      </w:r>
    </w:p>
    <w:p w:rsidR="005B39ED" w:rsidRDefault="005B39ED" w:rsidP="00E935AF">
      <w:pPr>
        <w:pStyle w:val="ListBullet"/>
      </w:pPr>
      <w:r>
        <w:t>The new Windows SharePoint Services (WSS) 3.0 and Microsoft Office SharePoint Server (MOSS) 2007;</w:t>
      </w:r>
    </w:p>
    <w:p w:rsidR="005B39ED" w:rsidRDefault="005B39ED" w:rsidP="00E935AF">
      <w:pPr>
        <w:pStyle w:val="ListBullet"/>
        <w:numPr>
          <w:ilvl w:val="0"/>
          <w:numId w:val="0"/>
        </w:numPr>
        <w:ind w:left="720"/>
      </w:pPr>
      <w:r>
        <w:t>But also:</w:t>
      </w:r>
    </w:p>
    <w:p w:rsidR="005B39ED" w:rsidRPr="007A4E7D" w:rsidRDefault="005B39ED" w:rsidP="00E935AF">
      <w:pPr>
        <w:pStyle w:val="ListBullet"/>
        <w:rPr>
          <w:lang w:val="fr-FR"/>
        </w:rPr>
      </w:pPr>
      <w:r w:rsidRPr="007A4E7D">
        <w:rPr>
          <w:lang w:val="fr-FR"/>
        </w:rPr>
        <w:t>Microsoft Content Management Server (MCMS) 2002;</w:t>
      </w:r>
    </w:p>
    <w:p w:rsidR="005B39ED" w:rsidRPr="005F11DB" w:rsidRDefault="005B39ED" w:rsidP="00E935AF">
      <w:pPr>
        <w:pStyle w:val="ListBullet"/>
      </w:pPr>
      <w:r w:rsidRPr="00926F2C">
        <w:t xml:space="preserve">Windows SharePoint Services </w:t>
      </w:r>
      <w:r>
        <w:t xml:space="preserve">(WSS) </w:t>
      </w:r>
      <w:r w:rsidRPr="00926F2C">
        <w:t>2.0</w:t>
      </w:r>
      <w:r>
        <w:t xml:space="preserve"> and Microsoft </w:t>
      </w:r>
      <w:r w:rsidRPr="00926F2C">
        <w:t>S</w:t>
      </w:r>
      <w:r>
        <w:t>harePoint Portal Server (SPS) 2003;</w:t>
      </w:r>
    </w:p>
    <w:p w:rsidR="005B39ED" w:rsidRPr="00671A5A" w:rsidRDefault="005B39ED" w:rsidP="00E935AF">
      <w:pPr>
        <w:jc w:val="both"/>
      </w:pPr>
      <w:r>
        <w:t xml:space="preserve">The wording “MOSS 2007 </w:t>
      </w:r>
      <w:r w:rsidRPr="00584967">
        <w:t>technologies</w:t>
      </w:r>
      <w:r>
        <w:t>”</w:t>
      </w:r>
      <w:r w:rsidRPr="00584967">
        <w:t xml:space="preserve"> </w:t>
      </w:r>
      <w:r>
        <w:t xml:space="preserve">used in the rest of this document covers both </w:t>
      </w:r>
      <w:r w:rsidRPr="00926F2C">
        <w:t xml:space="preserve">Windows SharePoint Services </w:t>
      </w:r>
      <w:r>
        <w:t>3</w:t>
      </w:r>
      <w:r w:rsidRPr="00926F2C">
        <w:t xml:space="preserve">.0 and </w:t>
      </w:r>
      <w:r>
        <w:t xml:space="preserve">Microsoft Office </w:t>
      </w:r>
      <w:r w:rsidRPr="00926F2C">
        <w:t>SharePoint Server</w:t>
      </w:r>
      <w:r>
        <w:t xml:space="preserve"> 2007.</w:t>
      </w:r>
    </w:p>
    <w:p w:rsidR="005B39ED" w:rsidRPr="00671A5A" w:rsidRDefault="005B39ED" w:rsidP="00E935AF">
      <w:pPr>
        <w:jc w:val="both"/>
      </w:pPr>
      <w:r>
        <w:t xml:space="preserve">Likewise, the wording “SharePoint 2003 </w:t>
      </w:r>
      <w:r w:rsidRPr="00584967">
        <w:t>technologies</w:t>
      </w:r>
      <w:r>
        <w:t>”</w:t>
      </w:r>
      <w:r w:rsidRPr="00584967">
        <w:t xml:space="preserve"> </w:t>
      </w:r>
      <w:r>
        <w:t xml:space="preserve">used in the rest of this document covers both </w:t>
      </w:r>
      <w:r w:rsidRPr="00926F2C">
        <w:t xml:space="preserve">Windows SharePoint Services </w:t>
      </w:r>
      <w:r>
        <w:t>2</w:t>
      </w:r>
      <w:r w:rsidRPr="00926F2C">
        <w:t xml:space="preserve">.0 and </w:t>
      </w:r>
      <w:r>
        <w:t xml:space="preserve">Microsoft </w:t>
      </w:r>
      <w:r w:rsidRPr="00926F2C">
        <w:t>S</w:t>
      </w:r>
      <w:r>
        <w:t>harePoint Portal Server 2003.</w:t>
      </w:r>
    </w:p>
    <w:p w:rsidR="005B39ED" w:rsidRDefault="005B39ED" w:rsidP="00E935AF">
      <w:pPr>
        <w:jc w:val="both"/>
      </w:pPr>
      <w:r>
        <w:t>Finally, MOSS 2007 technologies supersede both MCMS 2002 and SharePoint 2003 technologies.</w:t>
      </w:r>
    </w:p>
    <w:p w:rsidR="005B39ED" w:rsidRPr="00926F2C" w:rsidRDefault="005B39ED" w:rsidP="00E935AF">
      <w:pPr>
        <w:jc w:val="both"/>
      </w:pPr>
      <w:r w:rsidRPr="00926F2C">
        <w:t xml:space="preserve">As we will see, these products and technologies </w:t>
      </w:r>
      <w:r>
        <w:t xml:space="preserve">supports </w:t>
      </w:r>
      <w:r w:rsidRPr="00926F2C">
        <w:t>the Visual Studio 2005 development environment, and thus support</w:t>
      </w:r>
      <w:r>
        <w:t>s</w:t>
      </w:r>
      <w:r w:rsidRPr="00926F2C">
        <w:t xml:space="preserve"> .NET Framework </w:t>
      </w:r>
      <w:r>
        <w:t>2.0/3</w:t>
      </w:r>
      <w:r w:rsidRPr="00926F2C">
        <w:t>.0</w:t>
      </w:r>
      <w:r>
        <w:rPr>
          <w:rStyle w:val="FootnoteReference"/>
        </w:rPr>
        <w:footnoteReference w:id="8"/>
      </w:r>
      <w:r w:rsidRPr="00926F2C">
        <w:t xml:space="preserve"> and, in part, ASP.NET 2.0 technology.</w:t>
      </w:r>
    </w:p>
    <w:p w:rsidR="005B39ED" w:rsidRPr="00926F2C" w:rsidRDefault="005B39ED" w:rsidP="00E935AF">
      <w:pPr>
        <w:jc w:val="both"/>
        <w:rPr>
          <w:rStyle w:val="Strong"/>
        </w:rPr>
      </w:pPr>
      <w:r w:rsidRPr="00926F2C">
        <w:rPr>
          <w:rStyle w:val="Strong"/>
        </w:rPr>
        <w:t xml:space="preserve">ASP.NET 2.0 technologies offer significant improvements </w:t>
      </w:r>
      <w:r>
        <w:rPr>
          <w:rStyle w:val="Strong"/>
        </w:rPr>
        <w:t>for</w:t>
      </w:r>
      <w:r w:rsidRPr="00926F2C">
        <w:rPr>
          <w:rStyle w:val="Strong"/>
        </w:rPr>
        <w:t xml:space="preserve"> eAccessibility in six areas: </w:t>
      </w:r>
      <w:r>
        <w:rPr>
          <w:rStyle w:val="Strong"/>
        </w:rPr>
        <w:t>a</w:t>
      </w:r>
      <w:r w:rsidRPr="00926F2C">
        <w:rPr>
          <w:rStyle w:val="Strong"/>
        </w:rPr>
        <w:t>ccessible images, accessible forms, accessible browsing, accessible data, master page</w:t>
      </w:r>
      <w:r>
        <w:rPr>
          <w:rStyle w:val="Strong"/>
        </w:rPr>
        <w:t>s,</w:t>
      </w:r>
      <w:r w:rsidRPr="00926F2C">
        <w:rPr>
          <w:rStyle w:val="Strong"/>
        </w:rPr>
        <w:t xml:space="preserve"> and XHTML. All these elements </w:t>
      </w:r>
      <w:r>
        <w:rPr>
          <w:rStyle w:val="Strong"/>
        </w:rPr>
        <w:t>are</w:t>
      </w:r>
      <w:r w:rsidRPr="00926F2C">
        <w:rPr>
          <w:rStyle w:val="Strong"/>
        </w:rPr>
        <w:t xml:space="preserve"> developed and illustrated in the MSDN article </w:t>
      </w:r>
      <w:hyperlink r:id="rId84" w:tooltip="Building ASP.NET 2.0 Web Sites Using Web Standards" w:history="1">
        <w:r w:rsidRPr="00C25278">
          <w:rPr>
            <w:rStyle w:val="Strong"/>
            <w:iCs/>
            <w:color w:val="000080"/>
            <w:u w:val="single"/>
          </w:rPr>
          <w:t>Building ASP.NET 2.0 Web Sites Using Web Standards</w:t>
        </w:r>
      </w:hyperlink>
      <w:r w:rsidRPr="00926F2C">
        <w:rPr>
          <w:rStyle w:val="Strong"/>
        </w:rPr>
        <w:t>.</w:t>
      </w:r>
    </w:p>
    <w:p w:rsidR="005B39ED" w:rsidRPr="00926F2C" w:rsidRDefault="005B39ED" w:rsidP="00E935AF">
      <w:pPr>
        <w:jc w:val="both"/>
        <w:rPr>
          <w:rStyle w:val="Strong"/>
        </w:rPr>
      </w:pPr>
      <w:r w:rsidRPr="00926F2C">
        <w:rPr>
          <w:rStyle w:val="Strong"/>
        </w:rPr>
        <w:t xml:space="preserve">ASP.NET 2.0 technologies </w:t>
      </w:r>
      <w:r>
        <w:rPr>
          <w:rStyle w:val="Strong"/>
        </w:rPr>
        <w:t>are</w:t>
      </w:r>
      <w:r w:rsidRPr="00926F2C">
        <w:rPr>
          <w:rStyle w:val="Strong"/>
        </w:rPr>
        <w:t xml:space="preserve"> designed to facilitate compliance with all priority 1 and 2 checkpoints in WCAG 1.0</w:t>
      </w:r>
      <w:r>
        <w:rPr>
          <w:rStyle w:val="Strong"/>
        </w:rPr>
        <w:t>,</w:t>
      </w:r>
      <w:r w:rsidRPr="00926F2C">
        <w:rPr>
          <w:rStyle w:val="Strong"/>
        </w:rPr>
        <w:t xml:space="preserve"> as well as with all section 508 </w:t>
      </w:r>
      <w:r>
        <w:rPr>
          <w:rStyle w:val="Strong"/>
        </w:rPr>
        <w:t>standards</w:t>
      </w:r>
      <w:r w:rsidRPr="00926F2C">
        <w:rPr>
          <w:rStyle w:val="Strong"/>
        </w:rPr>
        <w:t>. All these guidelines are taken extremely seriously, and it is the responsibility of all developers working with ASP.NET 2.0 Framework to review and test each ASP.NET control with respect to eAccessibility.</w:t>
      </w:r>
    </w:p>
    <w:p w:rsidR="005B39ED" w:rsidRPr="00926F2C" w:rsidRDefault="005B39ED" w:rsidP="00E935AF">
      <w:pPr>
        <w:jc w:val="both"/>
      </w:pPr>
      <w:r w:rsidRPr="00926F2C">
        <w:t xml:space="preserve">This document is intended to provide technical guidelines for eAccessibility and is to be broadly available to all stakeholders </w:t>
      </w:r>
      <w:r>
        <w:t>—</w:t>
      </w:r>
      <w:r w:rsidRPr="00926F2C">
        <w:t>- whether during design, acceptance</w:t>
      </w:r>
      <w:r>
        <w:t>,</w:t>
      </w:r>
      <w:r w:rsidRPr="00926F2C">
        <w:t xml:space="preserve"> or periodic checks on </w:t>
      </w:r>
      <w:r>
        <w:t>Web</w:t>
      </w:r>
      <w:r w:rsidRPr="00926F2C">
        <w:t xml:space="preserve"> sites.</w:t>
      </w:r>
    </w:p>
    <w:p w:rsidR="005B39ED" w:rsidRPr="00926F2C" w:rsidRDefault="005B39ED" w:rsidP="00E935AF">
      <w:pPr>
        <w:jc w:val="both"/>
      </w:pPr>
      <w:r w:rsidRPr="00926F2C">
        <w:t xml:space="preserve">The framework and the general context of this </w:t>
      </w:r>
      <w:r>
        <w:t>white paper</w:t>
      </w:r>
      <w:r w:rsidRPr="00926F2C">
        <w:t xml:space="preserve"> have now been outlined</w:t>
      </w:r>
      <w:r>
        <w:t>.</w:t>
      </w:r>
      <w:r w:rsidRPr="00926F2C">
        <w:t xml:space="preserve"> </w:t>
      </w:r>
      <w:r>
        <w:t>W</w:t>
      </w:r>
      <w:r w:rsidRPr="00926F2C">
        <w:t xml:space="preserve">e will now </w:t>
      </w:r>
      <w:r>
        <w:t>outline</w:t>
      </w:r>
      <w:r w:rsidRPr="00926F2C">
        <w:t xml:space="preserve"> </w:t>
      </w:r>
      <w:r>
        <w:t>key concepts to adopt throughout the lifecycle of any web site development project in order to maximize the ability to comply with the WCAG 1.0 checkpoints</w:t>
      </w:r>
      <w:r w:rsidRPr="00926F2C">
        <w:t xml:space="preserve"> </w:t>
      </w:r>
      <w:r>
        <w:t xml:space="preserve">and will then discuss </w:t>
      </w:r>
      <w:r w:rsidRPr="00926F2C">
        <w:t xml:space="preserve">the Microsoft solutions mentioned previously, starting with </w:t>
      </w:r>
      <w:r>
        <w:t xml:space="preserve">Microsoft </w:t>
      </w:r>
      <w:r w:rsidRPr="00926F2C">
        <w:t>Content Management Server 2002.</w:t>
      </w:r>
    </w:p>
    <w:p w:rsidR="005B39ED" w:rsidRDefault="005B39ED" w:rsidP="00E935AF">
      <w:pPr>
        <w:pStyle w:val="Heading1"/>
        <w:jc w:val="both"/>
      </w:pPr>
      <w:bookmarkStart w:id="62" w:name="_Ref153271052"/>
      <w:bookmarkStart w:id="63" w:name="_Toc155936358"/>
      <w:r>
        <w:t>Recommended approach for accessible Web content</w:t>
      </w:r>
      <w:bookmarkEnd w:id="62"/>
      <w:bookmarkEnd w:id="63"/>
    </w:p>
    <w:p w:rsidR="005B39ED" w:rsidRDefault="005B39ED" w:rsidP="00E935AF">
      <w:pPr>
        <w:jc w:val="both"/>
      </w:pPr>
      <w:r>
        <w:t>The followings sections:</w:t>
      </w:r>
    </w:p>
    <w:p w:rsidR="005B39ED" w:rsidRDefault="005B39ED" w:rsidP="00E935AF">
      <w:pPr>
        <w:pStyle w:val="ListNum1"/>
        <w:tabs>
          <w:tab w:val="clear" w:pos="360"/>
          <w:tab w:val="num" w:pos="1068"/>
        </w:tabs>
        <w:ind w:left="1068"/>
        <w:jc w:val="both"/>
      </w:pPr>
      <w:r>
        <w:t xml:space="preserve">outline key concepts that must be consider throughout the lifecycle of any web site development project in order to maximize the ability to comply with the WCAG 1.0 checkpoints, </w:t>
      </w:r>
    </w:p>
    <w:p w:rsidR="005B39ED" w:rsidRDefault="005B39ED" w:rsidP="00E935AF">
      <w:pPr>
        <w:pStyle w:val="ListNum1"/>
        <w:tabs>
          <w:tab w:val="clear" w:pos="360"/>
          <w:tab w:val="num" w:pos="1068"/>
        </w:tabs>
        <w:ind w:left="1068"/>
        <w:jc w:val="both"/>
      </w:pPr>
      <w:r>
        <w:t xml:space="preserve">and suggest various manners to asses and validate the </w:t>
      </w:r>
      <w:r w:rsidRPr="00926F2C">
        <w:t>accessibility functions implemented</w:t>
      </w:r>
      <w:r>
        <w:t xml:space="preserve"> on</w:t>
      </w:r>
      <w:r w:rsidRPr="00926F2C">
        <w:t xml:space="preserve"> the </w:t>
      </w:r>
      <w:r>
        <w:t>Web</w:t>
      </w:r>
      <w:r w:rsidRPr="00926F2C">
        <w:t xml:space="preserve"> site</w:t>
      </w:r>
      <w:r>
        <w:t xml:space="preserve">.  </w:t>
      </w:r>
    </w:p>
    <w:p w:rsidR="005B39ED" w:rsidRPr="007D370E" w:rsidRDefault="005B39ED" w:rsidP="00E935AF">
      <w:pPr>
        <w:jc w:val="both"/>
      </w:pPr>
      <w:r>
        <w:rPr>
          <w:lang w:eastAsia="ko-KR"/>
        </w:rPr>
        <w:t>Most of the points are</w:t>
      </w:r>
      <w:r w:rsidRPr="00926F2C">
        <w:rPr>
          <w:lang w:eastAsia="ko-KR"/>
        </w:rPr>
        <w:t xml:space="preserve"> based on the </w:t>
      </w:r>
      <w:r>
        <w:rPr>
          <w:lang w:eastAsia="ko-KR"/>
        </w:rPr>
        <w:t>article</w:t>
      </w:r>
      <w:r w:rsidRPr="00926F2C">
        <w:rPr>
          <w:lang w:eastAsia="ko-KR"/>
        </w:rPr>
        <w:t> </w:t>
      </w:r>
      <w:hyperlink r:id="rId85" w:tooltip="10 Quick Tips to Make Accessible Web Sites" w:history="1">
        <w:r w:rsidRPr="00926F2C">
          <w:rPr>
            <w:rStyle w:val="Hyperlink"/>
          </w:rPr>
          <w:t>Quick Tips to Make Accessible Web Sites</w:t>
        </w:r>
      </w:hyperlink>
      <w:r>
        <w:t>,</w:t>
      </w:r>
      <w:r w:rsidRPr="00926F2C">
        <w:rPr>
          <w:lang w:eastAsia="ko-KR"/>
        </w:rPr>
        <w:t xml:space="preserve"> published by </w:t>
      </w:r>
      <w:r>
        <w:rPr>
          <w:lang w:eastAsia="ko-KR"/>
        </w:rPr>
        <w:t xml:space="preserve">the </w:t>
      </w:r>
      <w:r w:rsidRPr="00926F2C">
        <w:rPr>
          <w:lang w:eastAsia="ko-KR"/>
        </w:rPr>
        <w:t>W3C/WAI</w:t>
      </w:r>
      <w:r>
        <w:rPr>
          <w:lang w:eastAsia="ko-KR"/>
        </w:rPr>
        <w:t>.</w:t>
      </w:r>
      <w:r w:rsidRPr="00926F2C">
        <w:rPr>
          <w:lang w:eastAsia="ko-KR"/>
        </w:rPr>
        <w:t xml:space="preserve"> </w:t>
      </w:r>
      <w:r>
        <w:rPr>
          <w:lang w:eastAsia="ko-KR"/>
        </w:rPr>
        <w:t>This article</w:t>
      </w:r>
      <w:r w:rsidRPr="00926F2C">
        <w:rPr>
          <w:lang w:eastAsia="ko-KR"/>
        </w:rPr>
        <w:t xml:space="preserve"> summarizes key concepts to </w:t>
      </w:r>
      <w:r>
        <w:rPr>
          <w:lang w:eastAsia="ko-KR"/>
        </w:rPr>
        <w:t>address</w:t>
      </w:r>
      <w:r w:rsidRPr="00926F2C">
        <w:rPr>
          <w:lang w:eastAsia="ko-KR"/>
        </w:rPr>
        <w:t xml:space="preserve"> when </w:t>
      </w:r>
      <w:r>
        <w:rPr>
          <w:lang w:eastAsia="ko-KR"/>
        </w:rPr>
        <w:t xml:space="preserve">you </w:t>
      </w:r>
      <w:r w:rsidRPr="00926F2C">
        <w:rPr>
          <w:lang w:eastAsia="ko-KR"/>
        </w:rPr>
        <w:t xml:space="preserve">design </w:t>
      </w:r>
      <w:r>
        <w:rPr>
          <w:lang w:eastAsia="ko-KR"/>
        </w:rPr>
        <w:t>and develop Web</w:t>
      </w:r>
      <w:r w:rsidRPr="00926F2C">
        <w:rPr>
          <w:lang w:eastAsia="ko-KR"/>
        </w:rPr>
        <w:t xml:space="preserve"> sites for accessibility. These </w:t>
      </w:r>
      <w:r>
        <w:rPr>
          <w:lang w:eastAsia="ko-KR"/>
        </w:rPr>
        <w:t xml:space="preserve">key concepts </w:t>
      </w:r>
      <w:r w:rsidRPr="00926F2C">
        <w:rPr>
          <w:lang w:eastAsia="ko-KR"/>
        </w:rPr>
        <w:t xml:space="preserve">are taken from </w:t>
      </w:r>
      <w:hyperlink r:id="rId86" w:tooltip="Web Content Accessibility Guidelines 1.0 " w:history="1">
        <w:r>
          <w:rPr>
            <w:rStyle w:val="Hyperlink"/>
          </w:rPr>
          <w:t>Web Content Accessibility Guidelines 1.0</w:t>
        </w:r>
      </w:hyperlink>
      <w:r>
        <w:rPr>
          <w:iCs/>
        </w:rPr>
        <w:t xml:space="preserve"> (WCAG 1.0</w:t>
      </w:r>
      <w:r>
        <w:rPr>
          <w:i/>
          <w:iCs/>
        </w:rPr>
        <w:t>)</w:t>
      </w:r>
      <w:r>
        <w:rPr>
          <w:iCs/>
        </w:rPr>
        <w:t>.</w:t>
      </w:r>
    </w:p>
    <w:p w:rsidR="005B39ED" w:rsidRPr="0066255E" w:rsidRDefault="005B39ED" w:rsidP="00E935AF">
      <w:pPr>
        <w:pStyle w:val="Heading2"/>
        <w:jc w:val="both"/>
      </w:pPr>
      <w:bookmarkStart w:id="64" w:name="_Ref153013062"/>
      <w:bookmarkStart w:id="65" w:name="_Toc155936359"/>
      <w:r w:rsidRPr="0066255E">
        <w:t>Design</w:t>
      </w:r>
      <w:r>
        <w:t xml:space="preserve"> checklist for</w:t>
      </w:r>
      <w:r w:rsidRPr="0066255E">
        <w:t xml:space="preserve"> </w:t>
      </w:r>
      <w:r>
        <w:t xml:space="preserve">accessible </w:t>
      </w:r>
      <w:r w:rsidRPr="0066255E">
        <w:t>Web content</w:t>
      </w:r>
      <w:bookmarkEnd w:id="64"/>
      <w:bookmarkEnd w:id="65"/>
    </w:p>
    <w:p w:rsidR="005B39ED" w:rsidRDefault="005B39ED" w:rsidP="00E935AF">
      <w:pPr>
        <w:jc w:val="both"/>
        <w:rPr>
          <w:lang w:eastAsia="ko-KR"/>
        </w:rPr>
      </w:pPr>
      <w:r>
        <w:t>It is important that Web application architects and designers consider the needs of all users during the initial planning and design phases of development. You should do this early because it might affect your design in ways that would be difficult to change after your code is written.</w:t>
      </w:r>
    </w:p>
    <w:p w:rsidR="005B39ED" w:rsidRDefault="005B39ED" w:rsidP="00E935AF">
      <w:pPr>
        <w:jc w:val="both"/>
      </w:pPr>
      <w:r w:rsidRPr="00926F2C">
        <w:rPr>
          <w:lang w:eastAsia="ko-KR"/>
        </w:rPr>
        <w:t>This section identif</w:t>
      </w:r>
      <w:r>
        <w:rPr>
          <w:lang w:eastAsia="ko-KR"/>
        </w:rPr>
        <w:t>ies</w:t>
      </w:r>
      <w:r w:rsidRPr="00926F2C">
        <w:rPr>
          <w:lang w:eastAsia="ko-KR"/>
        </w:rPr>
        <w:t xml:space="preserve"> </w:t>
      </w:r>
      <w:r w:rsidRPr="00926F2C">
        <w:t xml:space="preserve">a series of questions </w:t>
      </w:r>
      <w:r>
        <w:t>for defining an</w:t>
      </w:r>
      <w:r w:rsidRPr="00926F2C">
        <w:t xml:space="preserve"> </w:t>
      </w:r>
      <w:r>
        <w:t>e</w:t>
      </w:r>
      <w:r w:rsidRPr="00926F2C">
        <w:t xml:space="preserve">ditorial </w:t>
      </w:r>
      <w:r>
        <w:t>c</w:t>
      </w:r>
      <w:r w:rsidRPr="00926F2C">
        <w:t xml:space="preserve">harter </w:t>
      </w:r>
      <w:r>
        <w:t>that</w:t>
      </w:r>
      <w:r w:rsidRPr="00926F2C">
        <w:t xml:space="preserve"> implement</w:t>
      </w:r>
      <w:r>
        <w:t>s</w:t>
      </w:r>
      <w:r w:rsidRPr="00926F2C">
        <w:t xml:space="preserve"> systematic design rules.</w:t>
      </w:r>
      <w:r>
        <w:t xml:space="preserve"> </w:t>
      </w:r>
      <w:r>
        <w:rPr>
          <w:lang w:eastAsia="ko-KR"/>
        </w:rPr>
        <w:t>It</w:t>
      </w:r>
      <w:r w:rsidRPr="00926F2C">
        <w:rPr>
          <w:lang w:eastAsia="ko-KR"/>
        </w:rPr>
        <w:t xml:space="preserve"> </w:t>
      </w:r>
      <w:r>
        <w:rPr>
          <w:lang w:eastAsia="ko-KR"/>
        </w:rPr>
        <w:t>is</w:t>
      </w:r>
      <w:r w:rsidRPr="00926F2C">
        <w:rPr>
          <w:lang w:eastAsia="ko-KR"/>
        </w:rPr>
        <w:t xml:space="preserve"> based on </w:t>
      </w:r>
      <w:hyperlink r:id="rId87" w:tooltip="10 Quick Tips to Make Accessible Web Sites" w:history="1">
        <w:r w:rsidRPr="00926F2C">
          <w:rPr>
            <w:rStyle w:val="Hyperlink"/>
          </w:rPr>
          <w:t>Quick Tips to Make Accessible Web Sites</w:t>
        </w:r>
      </w:hyperlink>
      <w:r>
        <w:rPr>
          <w:lang w:eastAsia="ko-KR"/>
        </w:rPr>
        <w:t>,</w:t>
      </w:r>
      <w:r>
        <w:t xml:space="preserve"> </w:t>
      </w:r>
      <w:r w:rsidRPr="00926F2C">
        <w:rPr>
          <w:lang w:eastAsia="ko-KR"/>
        </w:rPr>
        <w:t>published by W3C/WAI</w:t>
      </w:r>
      <w:r>
        <w:rPr>
          <w:lang w:eastAsia="ko-KR"/>
        </w:rPr>
        <w:t>.</w:t>
      </w:r>
      <w:r w:rsidRPr="00926F2C">
        <w:rPr>
          <w:lang w:eastAsia="ko-KR"/>
        </w:rPr>
        <w:t xml:space="preserve"> </w:t>
      </w:r>
      <w:r>
        <w:rPr>
          <w:lang w:eastAsia="ko-KR"/>
        </w:rPr>
        <w:t>The article</w:t>
      </w:r>
      <w:r w:rsidRPr="00926F2C">
        <w:rPr>
          <w:lang w:eastAsia="ko-KR"/>
        </w:rPr>
        <w:t xml:space="preserve"> summarizes key concepts to </w:t>
      </w:r>
      <w:r>
        <w:rPr>
          <w:lang w:eastAsia="ko-KR"/>
        </w:rPr>
        <w:t>address</w:t>
      </w:r>
      <w:r w:rsidRPr="00926F2C">
        <w:rPr>
          <w:lang w:eastAsia="ko-KR"/>
        </w:rPr>
        <w:t xml:space="preserve"> when </w:t>
      </w:r>
      <w:r>
        <w:rPr>
          <w:lang w:eastAsia="ko-KR"/>
        </w:rPr>
        <w:t xml:space="preserve">you </w:t>
      </w:r>
      <w:r w:rsidRPr="00926F2C">
        <w:rPr>
          <w:lang w:eastAsia="ko-KR"/>
        </w:rPr>
        <w:t xml:space="preserve">design </w:t>
      </w:r>
      <w:r>
        <w:rPr>
          <w:lang w:eastAsia="ko-KR"/>
        </w:rPr>
        <w:t>Web</w:t>
      </w:r>
      <w:r w:rsidRPr="00926F2C">
        <w:rPr>
          <w:lang w:eastAsia="ko-KR"/>
        </w:rPr>
        <w:t xml:space="preserve"> sites for accessibility. These </w:t>
      </w:r>
      <w:r>
        <w:rPr>
          <w:lang w:eastAsia="ko-KR"/>
        </w:rPr>
        <w:t xml:space="preserve">key concepts </w:t>
      </w:r>
      <w:r w:rsidRPr="00926F2C">
        <w:rPr>
          <w:lang w:eastAsia="ko-KR"/>
        </w:rPr>
        <w:t xml:space="preserve">are taken from the </w:t>
      </w:r>
      <w:hyperlink r:id="rId88" w:history="1">
        <w:r w:rsidRPr="00A31955">
          <w:rPr>
            <w:rStyle w:val="Hyperlink"/>
            <w:iCs/>
          </w:rPr>
          <w:t>Web</w:t>
        </w:r>
        <w:r w:rsidRPr="00A31955">
          <w:rPr>
            <w:rStyle w:val="Hyperlink"/>
            <w:i/>
            <w:iCs/>
          </w:rPr>
          <w:t xml:space="preserve"> </w:t>
        </w:r>
        <w:r w:rsidRPr="00A31955">
          <w:rPr>
            <w:rStyle w:val="Hyperlink"/>
            <w:iCs/>
          </w:rPr>
          <w:t>Content</w:t>
        </w:r>
        <w:r w:rsidRPr="00A31955">
          <w:rPr>
            <w:rStyle w:val="Hyperlink"/>
            <w:i/>
            <w:iCs/>
          </w:rPr>
          <w:t xml:space="preserve"> </w:t>
        </w:r>
        <w:r w:rsidRPr="00A31955">
          <w:rPr>
            <w:rStyle w:val="Hyperlink"/>
            <w:iCs/>
          </w:rPr>
          <w:t>Accessibility</w:t>
        </w:r>
        <w:r w:rsidRPr="00A31955">
          <w:rPr>
            <w:rStyle w:val="Hyperlink"/>
            <w:i/>
            <w:iCs/>
          </w:rPr>
          <w:t xml:space="preserve"> </w:t>
        </w:r>
        <w:r w:rsidRPr="00A31955">
          <w:rPr>
            <w:rStyle w:val="Hyperlink"/>
            <w:iCs/>
          </w:rPr>
          <w:t>Guidelines</w:t>
        </w:r>
        <w:r w:rsidRPr="00A31955">
          <w:rPr>
            <w:rStyle w:val="Hyperlink"/>
            <w:i/>
            <w:iCs/>
          </w:rPr>
          <w:t xml:space="preserve"> </w:t>
        </w:r>
        <w:r w:rsidRPr="00A31955">
          <w:rPr>
            <w:rStyle w:val="Hyperlink"/>
            <w:iCs/>
          </w:rPr>
          <w:t>1.0</w:t>
        </w:r>
      </w:hyperlink>
      <w:r>
        <w:rPr>
          <w:i/>
          <w:iCs/>
        </w:rPr>
        <w:t>.</w:t>
      </w:r>
      <w:r w:rsidRPr="00926F2C">
        <w:rPr>
          <w:i/>
          <w:iCs/>
        </w:rPr>
        <w:t xml:space="preserve"> </w:t>
      </w:r>
    </w:p>
    <w:p w:rsidR="005B39ED" w:rsidRPr="00926F2C" w:rsidRDefault="005B39ED" w:rsidP="00E935AF">
      <w:pPr>
        <w:jc w:val="both"/>
        <w:rPr>
          <w:lang w:eastAsia="ko-KR"/>
        </w:rPr>
      </w:pPr>
      <w:r>
        <w:t>Key concepts to consider include</w:t>
      </w:r>
      <w:r w:rsidRPr="00926F2C">
        <w:rPr>
          <w:lang w:eastAsia="ko-KR"/>
        </w:rPr>
        <w:t xml:space="preserve">: </w:t>
      </w:r>
    </w:p>
    <w:p w:rsidR="005B39ED" w:rsidRPr="00926F2C" w:rsidRDefault="005B39ED" w:rsidP="00E935AF">
      <w:pPr>
        <w:pStyle w:val="ListBullet"/>
      </w:pPr>
      <w:r w:rsidRPr="00926F2C">
        <w:rPr>
          <w:rStyle w:val="Strong"/>
        </w:rPr>
        <w:t>Colors</w:t>
      </w:r>
      <w:r w:rsidRPr="00926F2C">
        <w:t xml:space="preserve"> - Is information </w:t>
      </w:r>
      <w:r>
        <w:t xml:space="preserve">that is </w:t>
      </w:r>
      <w:r w:rsidRPr="00926F2C">
        <w:t>provided</w:t>
      </w:r>
      <w:r>
        <w:t xml:space="preserve"> or </w:t>
      </w:r>
      <w:r w:rsidRPr="00926F2C">
        <w:t xml:space="preserve">rendered </w:t>
      </w:r>
      <w:r>
        <w:t>by</w:t>
      </w:r>
      <w:r w:rsidRPr="00926F2C">
        <w:t xml:space="preserve"> </w:t>
      </w:r>
      <w:r>
        <w:t>using</w:t>
      </w:r>
      <w:r w:rsidRPr="00926F2C">
        <w:t xml:space="preserve"> color still readable </w:t>
      </w:r>
      <w:r>
        <w:t>if</w:t>
      </w:r>
      <w:r w:rsidRPr="00926F2C">
        <w:t xml:space="preserve"> colors are disabled? </w:t>
      </w:r>
      <w:r>
        <w:t xml:space="preserve">(WCAG 1.0 checkpoint </w:t>
      </w:r>
      <w:hyperlink r:id="rId89" w:anchor="tech-color-convey" w:history="1">
        <w:r w:rsidRPr="001919E1">
          <w:rPr>
            <w:rStyle w:val="Hyperlink"/>
          </w:rPr>
          <w:t>2.1)</w:t>
        </w:r>
      </w:hyperlink>
      <w:r>
        <w:t xml:space="preserve"> </w:t>
      </w:r>
      <w:r w:rsidRPr="00926F2C">
        <w:t>Is there enough contrast between the colors to be distinguishable by users with impaired color vision?</w:t>
      </w:r>
      <w:r>
        <w:t xml:space="preserve"> (WCAG 1.0 checkpoint </w:t>
      </w:r>
      <w:hyperlink r:id="rId90" w:anchor="tech-color-contrast" w:history="1">
        <w:r w:rsidRPr="001919E1">
          <w:rPr>
            <w:rStyle w:val="Hyperlink"/>
          </w:rPr>
          <w:t>2.2</w:t>
        </w:r>
      </w:hyperlink>
      <w:r>
        <w:t xml:space="preserve">) </w:t>
      </w:r>
    </w:p>
    <w:p w:rsidR="005B39ED" w:rsidRPr="00926F2C" w:rsidRDefault="005B39ED" w:rsidP="00E935AF">
      <w:pPr>
        <w:pStyle w:val="ListBullet"/>
      </w:pPr>
      <w:r w:rsidRPr="00926F2C">
        <w:rPr>
          <w:rStyle w:val="Strong"/>
        </w:rPr>
        <w:t>Multimedia</w:t>
      </w:r>
      <w:r w:rsidRPr="00926F2C">
        <w:t xml:space="preserve"> - </w:t>
      </w:r>
      <w:r>
        <w:t>Can</w:t>
      </w:r>
      <w:r w:rsidRPr="00926F2C">
        <w:t xml:space="preserve"> the information </w:t>
      </w:r>
      <w:r>
        <w:t xml:space="preserve">that is </w:t>
      </w:r>
      <w:r w:rsidRPr="00926F2C">
        <w:t xml:space="preserve">conveyed </w:t>
      </w:r>
      <w:r>
        <w:t>by</w:t>
      </w:r>
      <w:r w:rsidRPr="00926F2C">
        <w:t xml:space="preserve"> multimedia </w:t>
      </w:r>
      <w:r>
        <w:t xml:space="preserve">be provided </w:t>
      </w:r>
      <w:r w:rsidRPr="00926F2C">
        <w:t xml:space="preserve">another </w:t>
      </w:r>
      <w:r>
        <w:t>way</w:t>
      </w:r>
      <w:r w:rsidRPr="00926F2C">
        <w:t xml:space="preserve">? </w:t>
      </w:r>
      <w:r>
        <w:t>(WCAG 1.0 checkpoint</w:t>
      </w:r>
      <w:r w:rsidRPr="00926F2C">
        <w:t xml:space="preserve"> </w:t>
      </w:r>
      <w:hyperlink r:id="rId91" w:anchor="tech-auditory-descriptions" w:tooltip="Fiche 4.1 du Guide AccessiWeb" w:history="1">
        <w:r w:rsidRPr="001919E1">
          <w:rPr>
            <w:rStyle w:val="Hyperlink"/>
          </w:rPr>
          <w:t>1.</w:t>
        </w:r>
        <w:r>
          <w:rPr>
            <w:rStyle w:val="Hyperlink"/>
          </w:rPr>
          <w:t>1</w:t>
        </w:r>
        <w:r w:rsidRPr="001919E1">
          <w:rPr>
            <w:rStyle w:val="Hyperlink"/>
          </w:rPr>
          <w:t>)</w:t>
        </w:r>
      </w:hyperlink>
      <w:r w:rsidRPr="00A31955">
        <w:t xml:space="preserve"> Is</w:t>
      </w:r>
      <w:r w:rsidRPr="00926F2C">
        <w:t xml:space="preserve"> the Multimedia content synchronized with the alternate support? </w:t>
      </w:r>
      <w:r>
        <w:t>(WCAG 1.0 checkpoint</w:t>
      </w:r>
      <w:r w:rsidRPr="00926F2C">
        <w:t xml:space="preserve"> </w:t>
      </w:r>
      <w:hyperlink r:id="rId92" w:anchor="tech-synchronize-equivalents" w:history="1">
        <w:r w:rsidRPr="001919E1">
          <w:rPr>
            <w:rStyle w:val="Hyperlink"/>
          </w:rPr>
          <w:t>1.4</w:t>
        </w:r>
      </w:hyperlink>
      <w:r w:rsidRPr="00A31955">
        <w:t>)</w:t>
      </w:r>
      <w:r>
        <w:t xml:space="preserve">. </w:t>
      </w:r>
    </w:p>
    <w:p w:rsidR="005B39ED" w:rsidRPr="00926F2C" w:rsidRDefault="005B39ED" w:rsidP="00E935AF">
      <w:pPr>
        <w:pStyle w:val="ListBullet"/>
      </w:pPr>
      <w:hyperlink r:id="rId93" w:anchor="gl-table-markup" w:tooltip="Tableaux" w:history="1">
        <w:r w:rsidRPr="00926F2C">
          <w:rPr>
            <w:rStyle w:val="Hyperlink"/>
            <w:rFonts w:cs="Arial"/>
            <w:b/>
            <w:bCs/>
          </w:rPr>
          <w:t>Tables</w:t>
        </w:r>
      </w:hyperlink>
      <w:r w:rsidRPr="00926F2C">
        <w:t xml:space="preserve"> - I</w:t>
      </w:r>
      <w:r>
        <w:t>s the content in</w:t>
      </w:r>
      <w:r w:rsidRPr="00926F2C">
        <w:t xml:space="preserve"> formatted table</w:t>
      </w:r>
      <w:r>
        <w:t>s</w:t>
      </w:r>
      <w:r w:rsidRPr="00926F2C">
        <w:t xml:space="preserve"> in </w:t>
      </w:r>
      <w:r>
        <w:t>correct</w:t>
      </w:r>
      <w:r w:rsidRPr="00926F2C">
        <w:t xml:space="preserve"> sequence? </w:t>
      </w:r>
      <w:r>
        <w:t>(WCAG 1.0 checkpoint</w:t>
      </w:r>
      <w:r w:rsidRPr="00926F2C">
        <w:t xml:space="preserve"> </w:t>
      </w:r>
      <w:hyperlink r:id="rId94" w:anchor="tech-avoid-table-for-layout" w:tooltip="Fiche 5.6 du Guide AccessiWeb" w:history="1">
        <w:r w:rsidRPr="001919E1">
          <w:rPr>
            <w:rStyle w:val="Hyperlink"/>
          </w:rPr>
          <w:t>5.3</w:t>
        </w:r>
      </w:hyperlink>
      <w:r w:rsidRPr="00926F2C">
        <w:t>)</w:t>
      </w:r>
    </w:p>
    <w:p w:rsidR="005B39ED" w:rsidRPr="00926F2C" w:rsidRDefault="005B39ED" w:rsidP="00E935AF">
      <w:pPr>
        <w:pStyle w:val="ListBullet"/>
      </w:pPr>
      <w:hyperlink r:id="rId95" w:anchor="link-text" w:tooltip="Liens hypertextes" w:history="1">
        <w:r w:rsidRPr="00926F2C">
          <w:rPr>
            <w:rStyle w:val="Hyperlink"/>
            <w:rFonts w:cs="Arial"/>
            <w:b/>
            <w:bCs/>
          </w:rPr>
          <w:t>Links (hypertext)</w:t>
        </w:r>
      </w:hyperlink>
      <w:r w:rsidRPr="00926F2C">
        <w:t xml:space="preserve"> - Do all identical link titles lead to the same target? </w:t>
      </w:r>
      <w:r>
        <w:t>(WCAG 1.0 checkpoint</w:t>
      </w:r>
      <w:r w:rsidRPr="00926F2C">
        <w:t xml:space="preserve"> </w:t>
      </w:r>
      <w:hyperlink r:id="rId96" w:anchor="tech-meaningful-links" w:history="1">
        <w:r w:rsidRPr="001919E1">
          <w:rPr>
            <w:rStyle w:val="Hyperlink"/>
          </w:rPr>
          <w:t>13.1</w:t>
        </w:r>
      </w:hyperlink>
      <w:r w:rsidRPr="00926F2C">
        <w:t>)</w:t>
      </w:r>
    </w:p>
    <w:p w:rsidR="005B39ED" w:rsidRDefault="005B39ED" w:rsidP="00E935AF">
      <w:pPr>
        <w:pStyle w:val="ListBullet"/>
      </w:pPr>
      <w:r w:rsidRPr="00926F2C">
        <w:rPr>
          <w:rStyle w:val="Strong"/>
        </w:rPr>
        <w:t xml:space="preserve">Scripts (ActiveX controls, </w:t>
      </w:r>
      <w:r>
        <w:rPr>
          <w:rStyle w:val="Strong"/>
        </w:rPr>
        <w:t>and so forth</w:t>
      </w:r>
      <w:r w:rsidRPr="00926F2C">
        <w:rPr>
          <w:rStyle w:val="Strong"/>
        </w:rPr>
        <w:t>)</w:t>
      </w:r>
      <w:r w:rsidRPr="00926F2C">
        <w:t xml:space="preserve"> - If a script requires alternate text to be accessible, is the information provided by the alternate text equivalent </w:t>
      </w:r>
      <w:r>
        <w:t>to</w:t>
      </w:r>
      <w:r w:rsidRPr="00926F2C">
        <w:t xml:space="preserve"> the information provided by the script? (</w:t>
      </w:r>
      <w:r>
        <w:t xml:space="preserve">WCAG 1.0 checkpoints </w:t>
      </w:r>
      <w:hyperlink r:id="rId97" w:anchor="tech-dynamic-source" w:history="1">
        <w:r w:rsidRPr="001919E1">
          <w:rPr>
            <w:rStyle w:val="Hyperlink"/>
          </w:rPr>
          <w:t>6.2</w:t>
        </w:r>
      </w:hyperlink>
      <w:r>
        <w:t xml:space="preserve">, </w:t>
      </w:r>
      <w:hyperlink r:id="rId98" w:anchor="tech-scripts" w:history="1">
        <w:r w:rsidRPr="001919E1">
          <w:rPr>
            <w:rStyle w:val="Hyperlink"/>
          </w:rPr>
          <w:t>6.3</w:t>
        </w:r>
      </w:hyperlink>
      <w:r>
        <w:t xml:space="preserve">, </w:t>
      </w:r>
      <w:hyperlink r:id="rId99" w:anchor="tech-directly-accessible" w:history="1">
        <w:r w:rsidRPr="001919E1">
          <w:rPr>
            <w:rStyle w:val="Hyperlink"/>
          </w:rPr>
          <w:t>8.1</w:t>
        </w:r>
      </w:hyperlink>
      <w:r w:rsidRPr="00926F2C">
        <w:t xml:space="preserve">) It must also be possible to browse through </w:t>
      </w:r>
      <w:r>
        <w:t>Web</w:t>
      </w:r>
      <w:r w:rsidRPr="00926F2C">
        <w:t xml:space="preserve"> site using just a keyboard (</w:t>
      </w:r>
      <w:r>
        <w:t xml:space="preserve">WCAG 1.0 checkpoints </w:t>
      </w:r>
      <w:hyperlink r:id="rId100" w:anchor="tech-keyboard-operable-scripts" w:history="1">
        <w:r w:rsidRPr="001919E1">
          <w:rPr>
            <w:rStyle w:val="Hyperlink"/>
          </w:rPr>
          <w:t>6.4</w:t>
        </w:r>
      </w:hyperlink>
      <w:r>
        <w:t xml:space="preserve">, </w:t>
      </w:r>
      <w:hyperlink r:id="rId101" w:anchor="tech-keyboard-operable" w:history="1">
        <w:r w:rsidRPr="001919E1">
          <w:rPr>
            <w:rStyle w:val="Hyperlink"/>
          </w:rPr>
          <w:t>9.2</w:t>
        </w:r>
      </w:hyperlink>
      <w:r>
        <w:t xml:space="preserve">, </w:t>
      </w:r>
      <w:hyperlink r:id="rId102" w:anchor="tech-device-independent-events" w:history="1">
        <w:r w:rsidRPr="001919E1">
          <w:rPr>
            <w:rStyle w:val="Hyperlink"/>
          </w:rPr>
          <w:t>9.3</w:t>
        </w:r>
      </w:hyperlink>
      <w:r w:rsidRPr="00926F2C">
        <w:t>)</w:t>
      </w:r>
    </w:p>
    <w:p w:rsidR="005B39ED" w:rsidRPr="001F73D0" w:rsidRDefault="005B39ED" w:rsidP="00E935AF">
      <w:pPr>
        <w:pStyle w:val="ListBullet"/>
      </w:pPr>
      <w:r w:rsidRPr="00926F2C">
        <w:rPr>
          <w:rStyle w:val="Strong"/>
        </w:rPr>
        <w:t>Mandatory elements</w:t>
      </w:r>
      <w:r w:rsidRPr="00926F2C">
        <w:t xml:space="preserve"> - Is the content of the TITLE tag different from one page to the next? (</w:t>
      </w:r>
      <w:r>
        <w:t xml:space="preserve">WCAG 1.0 checkpoint </w:t>
      </w:r>
      <w:hyperlink r:id="rId103" w:anchor="tech-use-metadata" w:history="1">
        <w:r w:rsidRPr="001919E1">
          <w:rPr>
            <w:rStyle w:val="Hyperlink"/>
          </w:rPr>
          <w:t>13.2</w:t>
        </w:r>
      </w:hyperlink>
      <w:r w:rsidRPr="00926F2C">
        <w:t>)</w:t>
      </w:r>
    </w:p>
    <w:p w:rsidR="005B39ED" w:rsidRPr="00926F2C" w:rsidRDefault="005B39ED" w:rsidP="00E935AF">
      <w:pPr>
        <w:pStyle w:val="ListBullet"/>
      </w:pPr>
      <w:r w:rsidRPr="00926F2C">
        <w:rPr>
          <w:rStyle w:val="Strong"/>
        </w:rPr>
        <w:t>Information structuring (</w:t>
      </w:r>
      <w:hyperlink r:id="rId104" w:anchor="gl-structure-presentation" w:tooltip="Organisation" w:history="1">
        <w:r w:rsidRPr="00926F2C">
          <w:rPr>
            <w:rStyle w:val="Hyperlink"/>
            <w:rFonts w:cs="Arial"/>
            <w:b/>
            <w:bCs/>
          </w:rPr>
          <w:t>Organization</w:t>
        </w:r>
      </w:hyperlink>
      <w:r w:rsidRPr="00926F2C">
        <w:rPr>
          <w:rStyle w:val="Strong"/>
        </w:rPr>
        <w:t>)</w:t>
      </w:r>
      <w:r w:rsidRPr="00926F2C">
        <w:t xml:space="preserve"> – Is information structured consistently </w:t>
      </w:r>
      <w:r>
        <w:t xml:space="preserve">for </w:t>
      </w:r>
      <w:r w:rsidRPr="00926F2C">
        <w:t>the general context of the site? (</w:t>
      </w:r>
      <w:r>
        <w:t xml:space="preserve">WCAG 1.0 checkpoint </w:t>
      </w:r>
      <w:hyperlink r:id="rId105" w:anchor="tech-simple-and-straightforward" w:history="1">
        <w:r w:rsidRPr="00E96BE7">
          <w:rPr>
            <w:rStyle w:val="Hyperlink"/>
          </w:rPr>
          <w:t>14.1</w:t>
        </w:r>
      </w:hyperlink>
      <w:r w:rsidRPr="00926F2C">
        <w:t xml:space="preserve">) Is the </w:t>
      </w:r>
      <w:r>
        <w:t>Web</w:t>
      </w:r>
      <w:r w:rsidRPr="00926F2C">
        <w:t xml:space="preserve"> page presented in a consistent fashion? (</w:t>
      </w:r>
      <w:r>
        <w:t xml:space="preserve">WCAG 1.0 checkpoints </w:t>
      </w:r>
      <w:hyperlink r:id="rId106" w:anchor="tech-logical-headings" w:history="1">
        <w:r w:rsidRPr="00E96BE7">
          <w:rPr>
            <w:rStyle w:val="Hyperlink"/>
          </w:rPr>
          <w:t>3.5</w:t>
        </w:r>
      </w:hyperlink>
      <w:r>
        <w:t xml:space="preserve">, </w:t>
      </w:r>
      <w:hyperlink r:id="rId107" w:anchor="tech-logical-headings" w:history="1">
        <w:r w:rsidRPr="00E96BE7">
          <w:rPr>
            <w:rStyle w:val="Hyperlink"/>
          </w:rPr>
          <w:t>13.8</w:t>
        </w:r>
      </w:hyperlink>
      <w:r w:rsidRPr="00926F2C">
        <w:t>)</w:t>
      </w:r>
    </w:p>
    <w:p w:rsidR="005B39ED" w:rsidRPr="00926F2C" w:rsidRDefault="005B39ED" w:rsidP="00E935AF">
      <w:pPr>
        <w:pStyle w:val="ListBullet"/>
        <w:rPr>
          <w:rStyle w:val="Strong"/>
          <w:rFonts w:cs="Kartika"/>
          <w:b w:val="0"/>
          <w:bCs w:val="0"/>
        </w:rPr>
      </w:pPr>
      <w:r w:rsidRPr="00926F2C">
        <w:rPr>
          <w:rStyle w:val="Strong"/>
        </w:rPr>
        <w:t>Presentation of information</w:t>
      </w:r>
      <w:r w:rsidRPr="00926F2C">
        <w:t xml:space="preserve"> - Is the order in which information appears the same with or without the style sheet (</w:t>
      </w:r>
      <w:r>
        <w:t xml:space="preserve">WCAG 1.0 checkpoint </w:t>
      </w:r>
      <w:hyperlink r:id="rId108" w:anchor="tech-order-style-sheets" w:history="1">
        <w:r w:rsidRPr="00E96BE7">
          <w:rPr>
            <w:rStyle w:val="Hyperlink"/>
          </w:rPr>
          <w:t>6.1</w:t>
        </w:r>
      </w:hyperlink>
      <w:r w:rsidRPr="00926F2C">
        <w:t>)</w:t>
      </w:r>
    </w:p>
    <w:p w:rsidR="005B39ED" w:rsidRPr="00926F2C" w:rsidRDefault="005B39ED" w:rsidP="00E935AF">
      <w:pPr>
        <w:pStyle w:val="ListBullet"/>
      </w:pPr>
      <w:r w:rsidRPr="00926F2C">
        <w:rPr>
          <w:b/>
          <w:bCs/>
        </w:rPr>
        <w:t>Browsing aids</w:t>
      </w:r>
      <w:r w:rsidRPr="00926F2C">
        <w:t xml:space="preserve"> – Is the main navigation menu on the </w:t>
      </w:r>
      <w:r>
        <w:t>Web</w:t>
      </w:r>
      <w:r w:rsidRPr="00926F2C">
        <w:t xml:space="preserve"> site located in the same place on all pages? (</w:t>
      </w:r>
      <w:r>
        <w:t xml:space="preserve">WCAG 1.0 checkpoints </w:t>
      </w:r>
      <w:hyperlink r:id="rId109" w:anchor="tech-clear-nav-mechanism" w:history="1">
        <w:r w:rsidRPr="00E96BE7">
          <w:rPr>
            <w:rStyle w:val="Hyperlink"/>
          </w:rPr>
          <w:t>13.4</w:t>
        </w:r>
      </w:hyperlink>
      <w:r>
        <w:t xml:space="preserve">, </w:t>
      </w:r>
      <w:hyperlink r:id="rId110" w:anchor="tech-consistent-style" w:history="1">
        <w:r w:rsidRPr="00E96BE7">
          <w:rPr>
            <w:rStyle w:val="Hyperlink"/>
          </w:rPr>
          <w:t>14.3</w:t>
        </w:r>
      </w:hyperlink>
      <w:r w:rsidRPr="00926F2C">
        <w:t>) Is the user informed when a new window is opened? The use of JavaScript pop-ups is not recommended (</w:t>
      </w:r>
      <w:r>
        <w:t xml:space="preserve">WCAG 1.0 checkpoint </w:t>
      </w:r>
      <w:hyperlink r:id="rId111" w:anchor="tech-avoid-pop-ups" w:history="1">
        <w:r w:rsidRPr="00E96BE7">
          <w:rPr>
            <w:rStyle w:val="Hyperlink"/>
          </w:rPr>
          <w:t>10.1</w:t>
        </w:r>
      </w:hyperlink>
      <w:r w:rsidRPr="00926F2C">
        <w:t>)</w:t>
      </w:r>
    </w:p>
    <w:p w:rsidR="005B39ED" w:rsidRPr="00926F2C" w:rsidRDefault="005B39ED" w:rsidP="00E935AF">
      <w:pPr>
        <w:pStyle w:val="ListBullet"/>
      </w:pPr>
      <w:r w:rsidRPr="00926F2C">
        <w:rPr>
          <w:rStyle w:val="Strong"/>
        </w:rPr>
        <w:t>Ability to test content accessibility</w:t>
      </w:r>
      <w:r w:rsidRPr="00926F2C">
        <w:t xml:space="preserve"> </w:t>
      </w:r>
      <w:r>
        <w:t>–</w:t>
      </w:r>
      <w:r w:rsidRPr="00926F2C">
        <w:t xml:space="preserve"> </w:t>
      </w:r>
      <w:r>
        <w:t xml:space="preserve">Each deliverable must be </w:t>
      </w:r>
      <w:r w:rsidRPr="00926F2C">
        <w:t>check</w:t>
      </w:r>
      <w:r>
        <w:t>ed</w:t>
      </w:r>
      <w:r w:rsidRPr="00926F2C">
        <w:t xml:space="preserve"> and assess</w:t>
      </w:r>
      <w:r>
        <w:t>ed</w:t>
      </w:r>
      <w:r w:rsidRPr="00926F2C">
        <w:t xml:space="preserve"> to ensure that the project accessibility objectives have been reached</w:t>
      </w:r>
      <w:r>
        <w:t>. To aid in this endeavor,</w:t>
      </w:r>
      <w:r w:rsidRPr="00926F2C">
        <w:t xml:space="preserve"> </w:t>
      </w:r>
      <w:r>
        <w:t xml:space="preserve">define </w:t>
      </w:r>
      <w:r w:rsidRPr="00926F2C">
        <w:t>a set of testing procedures</w:t>
      </w:r>
      <w:r>
        <w:t xml:space="preserve"> that, </w:t>
      </w:r>
      <w:r w:rsidRPr="00926F2C">
        <w:t xml:space="preserve">depending on project </w:t>
      </w:r>
      <w:r>
        <w:t>scope</w:t>
      </w:r>
      <w:r w:rsidRPr="00926F2C">
        <w:t>, includ</w:t>
      </w:r>
      <w:r>
        <w:t>e</w:t>
      </w:r>
      <w:r w:rsidRPr="00926F2C">
        <w:t xml:space="preserve"> </w:t>
      </w:r>
      <w:r>
        <w:t xml:space="preserve">a </w:t>
      </w:r>
      <w:r w:rsidRPr="00926F2C">
        <w:t xml:space="preserve">project test plan, testing tools to be selected, testing scripts to be written, </w:t>
      </w:r>
      <w:r>
        <w:t>and so forth</w:t>
      </w:r>
      <w:r w:rsidRPr="00926F2C">
        <w:t xml:space="preserve">. </w:t>
      </w:r>
    </w:p>
    <w:p w:rsidR="005B39ED" w:rsidRPr="00DF2298" w:rsidRDefault="005B39ED" w:rsidP="00E935AF">
      <w:pPr>
        <w:pStyle w:val="ListBullet"/>
      </w:pPr>
      <w:r w:rsidRPr="00DF2298">
        <w:t>The tools selection section on the W3C/WAI Web site</w:t>
      </w:r>
      <w:r>
        <w:t>,</w:t>
      </w:r>
      <w:r w:rsidRPr="00DF2298">
        <w:t> </w:t>
      </w:r>
      <w:hyperlink r:id="rId112" w:tooltip="Selecting Web Accessibility Evaluation Tools" w:history="1">
        <w:r w:rsidRPr="00DF2298">
          <w:rPr>
            <w:rStyle w:val="Hyperlink"/>
            <w:iCs/>
          </w:rPr>
          <w:t>Selecting Web Accessibility Evaluation Tools</w:t>
        </w:r>
      </w:hyperlink>
      <w:r>
        <w:t>,</w:t>
      </w:r>
      <w:r w:rsidRPr="00DF2298">
        <w:t xml:space="preserve"> describes what tools </w:t>
      </w:r>
      <w:r>
        <w:t>can and cannot</w:t>
      </w:r>
      <w:r w:rsidRPr="00DF2298">
        <w:t xml:space="preserve"> do</w:t>
      </w:r>
      <w:r>
        <w:t xml:space="preserve"> to assess a Web site</w:t>
      </w:r>
      <w:r w:rsidRPr="00DF2298">
        <w:t xml:space="preserve">, as well as </w:t>
      </w:r>
      <w:r>
        <w:t xml:space="preserve">describes </w:t>
      </w:r>
      <w:r w:rsidRPr="00DF2298">
        <w:t xml:space="preserve">the various issues involved in selecting software tools: </w:t>
      </w:r>
    </w:p>
    <w:p w:rsidR="005B39ED" w:rsidRPr="00DF2298" w:rsidRDefault="005B39ED" w:rsidP="00E935AF">
      <w:pPr>
        <w:pStyle w:val="ListBullet2"/>
      </w:pPr>
      <w:r w:rsidRPr="00DF2298">
        <w:t>Some tools make it possible to test all or part of the accessibility features on a Web site based on the level of compliance with WCAG 1.0 priority 1, 2</w:t>
      </w:r>
      <w:r>
        <w:t>,</w:t>
      </w:r>
      <w:r w:rsidRPr="00DF2298">
        <w:t xml:space="preserve"> and 3 checkpoints, section 1194.22 of section 508 </w:t>
      </w:r>
      <w:r w:rsidRPr="00CB796D">
        <w:rPr>
          <w:iCs/>
        </w:rPr>
        <w:t>Voluntary Product Accessibility Template</w:t>
      </w:r>
      <w:r w:rsidRPr="00DF2298">
        <w:t xml:space="preserve"> (VPAT), color contrasts used in the Web site, </w:t>
      </w:r>
      <w:r>
        <w:t>and so forth</w:t>
      </w:r>
      <w:r w:rsidRPr="00DF2298">
        <w:t xml:space="preserve">. </w:t>
      </w:r>
    </w:p>
    <w:p w:rsidR="005B39ED" w:rsidRPr="00DF2298" w:rsidRDefault="005B39ED" w:rsidP="00E935AF">
      <w:pPr>
        <w:pStyle w:val="ListBullet2"/>
      </w:pPr>
      <w:r w:rsidRPr="00DF2298">
        <w:t xml:space="preserve">Other tools </w:t>
      </w:r>
      <w:r>
        <w:t>can</w:t>
      </w:r>
      <w:r w:rsidRPr="00DF2298">
        <w:t xml:space="preserve"> be used to repair existing pages and </w:t>
      </w:r>
      <w:r>
        <w:t xml:space="preserve">to </w:t>
      </w:r>
      <w:r w:rsidRPr="00DF2298">
        <w:t xml:space="preserve">code </w:t>
      </w:r>
      <w:r>
        <w:t>for</w:t>
      </w:r>
      <w:r w:rsidRPr="00DF2298">
        <w:t xml:space="preserve"> </w:t>
      </w:r>
      <w:r>
        <w:t>accessibility</w:t>
      </w:r>
      <w:r w:rsidRPr="00DF2298">
        <w:t xml:space="preserve">; they do, however, </w:t>
      </w:r>
      <w:r>
        <w:t xml:space="preserve">still </w:t>
      </w:r>
      <w:r w:rsidRPr="00DF2298">
        <w:t xml:space="preserve">require human intervention. </w:t>
      </w:r>
    </w:p>
    <w:p w:rsidR="005B39ED" w:rsidRPr="00DF2298" w:rsidRDefault="005B39ED" w:rsidP="00E935AF">
      <w:pPr>
        <w:pStyle w:val="ListBullet2"/>
      </w:pPr>
      <w:r w:rsidRPr="00DF2298">
        <w:t xml:space="preserve">Lastly, filtering and transformation tools </w:t>
      </w:r>
      <w:r>
        <w:t>can</w:t>
      </w:r>
      <w:r w:rsidRPr="00DF2298">
        <w:t xml:space="preserve"> help simulate certain disabilities (see section </w:t>
      </w:r>
      <w:fldSimple w:instr=" REF _Ref122408973 \r \h  \* MERGEFORMAT ">
        <w:r>
          <w:t>1.2</w:t>
        </w:r>
      </w:fldSimple>
      <w:r w:rsidRPr="00DF2298">
        <w:t xml:space="preserve"> </w:t>
      </w:r>
      <w:r>
        <w:t>"</w:t>
      </w:r>
      <w:fldSimple w:instr=" REF _Ref122408973 \h  \* MERGEFORMAT ">
        <w:r w:rsidRPr="00926F2C">
          <w:t>Disabilities</w:t>
        </w:r>
      </w:fldSimple>
      <w:r>
        <w:t>" in this document</w:t>
      </w:r>
      <w:r w:rsidRPr="00DF2298">
        <w:t xml:space="preserve">) or refer to the various browsing methods available. </w:t>
      </w:r>
    </w:p>
    <w:p w:rsidR="005B39ED" w:rsidRPr="00DF2298" w:rsidRDefault="005B39ED" w:rsidP="00E935AF">
      <w:pPr>
        <w:pStyle w:val="ListBullet"/>
      </w:pPr>
      <w:r w:rsidRPr="00DF2298">
        <w:t xml:space="preserve">A list of more than 30 tools </w:t>
      </w:r>
      <w:r>
        <w:t>that</w:t>
      </w:r>
      <w:r w:rsidRPr="00DF2298">
        <w:t xml:space="preserve"> </w:t>
      </w:r>
      <w:r>
        <w:t>can</w:t>
      </w:r>
      <w:r w:rsidRPr="00DF2298">
        <w:t xml:space="preserve"> be used to assess, reconfigure, repair, filter or transform Web sites is available on the W3C/WAI Web site at </w:t>
      </w:r>
      <w:hyperlink r:id="rId113" w:tooltip="Evaluation, Repair, and Transformation Tools for Web Content Accessibility" w:history="1">
        <w:r w:rsidRPr="009E70B7">
          <w:rPr>
            <w:rStyle w:val="Hyperlink"/>
            <w:iCs/>
          </w:rPr>
          <w:t>Web Accessibility Evaluation Tools: Overview</w:t>
        </w:r>
      </w:hyperlink>
      <w:r w:rsidRPr="00DF2298">
        <w:t>.</w:t>
      </w:r>
    </w:p>
    <w:p w:rsidR="005B39ED" w:rsidRPr="0066255E" w:rsidRDefault="005B39ED" w:rsidP="00E935AF">
      <w:pPr>
        <w:pStyle w:val="Heading2"/>
        <w:jc w:val="both"/>
      </w:pPr>
      <w:bookmarkStart w:id="66" w:name="_Ref153013112"/>
      <w:bookmarkStart w:id="67" w:name="_Toc155936360"/>
      <w:r>
        <w:t>Coding checklist for</w:t>
      </w:r>
      <w:r w:rsidRPr="0066255E">
        <w:t xml:space="preserve"> accessible Web content</w:t>
      </w:r>
      <w:bookmarkEnd w:id="66"/>
      <w:bookmarkEnd w:id="67"/>
    </w:p>
    <w:p w:rsidR="005B39ED" w:rsidRPr="00926F2C" w:rsidRDefault="005B39ED" w:rsidP="00E935AF">
      <w:pPr>
        <w:jc w:val="both"/>
      </w:pPr>
      <w:r>
        <w:t>T</w:t>
      </w:r>
      <w:r w:rsidRPr="00926F2C">
        <w:t xml:space="preserve">he </w:t>
      </w:r>
      <w:r>
        <w:t xml:space="preserve">development </w:t>
      </w:r>
      <w:r w:rsidRPr="00926F2C">
        <w:t>phase must ensure strict compliance with standards and rules drawn up during the design phase (see preceding section). Rigor, consistency</w:t>
      </w:r>
      <w:r>
        <w:t>,</w:t>
      </w:r>
      <w:r w:rsidRPr="00926F2C">
        <w:t xml:space="preserve"> and reinforced testing procedures are the key to success in this approach.</w:t>
      </w:r>
    </w:p>
    <w:p w:rsidR="005B39ED" w:rsidRPr="00926F2C" w:rsidRDefault="005B39ED" w:rsidP="00E935AF">
      <w:pPr>
        <w:jc w:val="both"/>
        <w:rPr>
          <w:lang w:eastAsia="ko-KR"/>
        </w:rPr>
      </w:pPr>
      <w:r>
        <w:t>Key concepts to consider during the production phase</w:t>
      </w:r>
      <w:r w:rsidRPr="00926F2C">
        <w:rPr>
          <w:lang w:eastAsia="ko-KR"/>
        </w:rPr>
        <w:t xml:space="preserve"> include the following: </w:t>
      </w:r>
    </w:p>
    <w:p w:rsidR="005B39ED" w:rsidRPr="00926F2C" w:rsidRDefault="005B39ED" w:rsidP="00E935AF">
      <w:pPr>
        <w:pStyle w:val="ListBullet"/>
        <w:rPr>
          <w:rStyle w:val="Strong"/>
          <w:rFonts w:cs="Kartika"/>
          <w:b w:val="0"/>
          <w:bCs w:val="0"/>
        </w:rPr>
      </w:pPr>
      <w:r w:rsidRPr="00926F2C">
        <w:rPr>
          <w:rStyle w:val="Strong"/>
        </w:rPr>
        <w:t>Graphics</w:t>
      </w:r>
      <w:r w:rsidRPr="00926F2C">
        <w:rPr>
          <w:rStyle w:val="Strong"/>
          <w:b w:val="0"/>
          <w:bCs w:val="0"/>
        </w:rPr>
        <w:t xml:space="preserve"> – </w:t>
      </w:r>
      <w:r w:rsidRPr="00926F2C">
        <w:t xml:space="preserve">The ALT attribute should be used systematically in (X)HTML to describe the function of each graphic (IMG, SHAPE, MAP) </w:t>
      </w:r>
      <w:r>
        <w:t>with</w:t>
      </w:r>
      <w:r w:rsidRPr="00926F2C">
        <w:t xml:space="preserve"> alternate text (</w:t>
      </w:r>
      <w:r>
        <w:t xml:space="preserve">WCAG 1.0 checkpoint </w:t>
      </w:r>
      <w:hyperlink r:id="rId114" w:anchor="tech-text-equivalent" w:history="1">
        <w:r w:rsidRPr="003E4E01">
          <w:rPr>
            <w:rStyle w:val="Hyperlink"/>
          </w:rPr>
          <w:t>1.1</w:t>
        </w:r>
      </w:hyperlink>
      <w:r w:rsidRPr="00926F2C">
        <w:t>).</w:t>
      </w:r>
    </w:p>
    <w:p w:rsidR="005B39ED" w:rsidRPr="00926F2C" w:rsidRDefault="005B39ED" w:rsidP="00E935AF">
      <w:pPr>
        <w:pStyle w:val="ListBullet2"/>
      </w:pPr>
      <w:r w:rsidRPr="007D06C9">
        <w:rPr>
          <w:rStyle w:val="Strong"/>
        </w:rPr>
        <w:t>Images and animations</w:t>
      </w:r>
      <w:r w:rsidRPr="00926F2C">
        <w:t xml:space="preserve"> - The following rules should be observed: </w:t>
      </w:r>
    </w:p>
    <w:p w:rsidR="005B39ED" w:rsidRPr="00926F2C" w:rsidRDefault="005B39ED" w:rsidP="00E935AF">
      <w:pPr>
        <w:pStyle w:val="ListBullet2"/>
      </w:pPr>
      <w:r w:rsidRPr="00926F2C">
        <w:t>The alternate text should be set to null</w:t>
      </w:r>
      <w:r>
        <w:t xml:space="preserve"> or no value (ALT=</w:t>
      </w:r>
      <w:r w:rsidRPr="00926F2C">
        <w:t>""</w:t>
      </w:r>
      <w:r>
        <w:t>)</w:t>
      </w:r>
      <w:r w:rsidRPr="00926F2C">
        <w:t xml:space="preserve"> for images </w:t>
      </w:r>
      <w:r>
        <w:t>that</w:t>
      </w:r>
      <w:r w:rsidRPr="00926F2C">
        <w:t xml:space="preserve"> are </w:t>
      </w:r>
      <w:r>
        <w:t>solely</w:t>
      </w:r>
      <w:r w:rsidRPr="00926F2C">
        <w:t xml:space="preserve"> decorative (</w:t>
      </w:r>
      <w:r>
        <w:t xml:space="preserve">WCAG 1.0 checkpoint </w:t>
      </w:r>
      <w:hyperlink r:id="rId115" w:anchor="tech-text-equivalent" w:tooltip="Point de contrôle 1.1 des WCAG 1.0 " w:history="1">
        <w:r w:rsidRPr="00926F2C">
          <w:rPr>
            <w:rStyle w:val="Hyperlink"/>
          </w:rPr>
          <w:t>1.1</w:t>
        </w:r>
      </w:hyperlink>
      <w:r w:rsidRPr="00926F2C">
        <w:t>)</w:t>
      </w:r>
      <w:r>
        <w:t>.</w:t>
      </w:r>
    </w:p>
    <w:p w:rsidR="005B39ED" w:rsidRPr="00926F2C" w:rsidRDefault="005B39ED" w:rsidP="00E935AF">
      <w:pPr>
        <w:pStyle w:val="ListBullet2"/>
      </w:pPr>
      <w:r w:rsidRPr="00926F2C">
        <w:t xml:space="preserve">The alternate text should be appropriate </w:t>
      </w:r>
      <w:r>
        <w:t>for</w:t>
      </w:r>
      <w:r w:rsidRPr="00926F2C">
        <w:t xml:space="preserve"> the context</w:t>
      </w:r>
      <w:r>
        <w:t xml:space="preserve"> in which the image is viewed</w:t>
      </w:r>
      <w:r w:rsidRPr="00926F2C">
        <w:t xml:space="preserve"> (</w:t>
      </w:r>
      <w:r>
        <w:t xml:space="preserve">WCAG 1.0 checkpoint </w:t>
      </w:r>
      <w:hyperlink r:id="rId116" w:anchor="tech-text-equivalent" w:tooltip="Point de contrôle 1.1 des WCAG 1.0 " w:history="1">
        <w:r w:rsidRPr="00926F2C">
          <w:rPr>
            <w:rStyle w:val="Hyperlink"/>
          </w:rPr>
          <w:t>1.1</w:t>
        </w:r>
      </w:hyperlink>
      <w:r w:rsidRPr="00926F2C">
        <w:t>)</w:t>
      </w:r>
      <w:r>
        <w:t>.</w:t>
      </w:r>
    </w:p>
    <w:p w:rsidR="005B39ED" w:rsidRPr="00926F2C" w:rsidRDefault="005B39ED" w:rsidP="00E935AF">
      <w:pPr>
        <w:pStyle w:val="ListBullet2"/>
      </w:pPr>
      <w:r w:rsidRPr="00926F2C">
        <w:t xml:space="preserve">The alternate text should be </w:t>
      </w:r>
      <w:r>
        <w:t>no more</w:t>
      </w:r>
      <w:r w:rsidRPr="00926F2C">
        <w:t xml:space="preserve"> than 60 characters long (</w:t>
      </w:r>
      <w:r>
        <w:t xml:space="preserve">WCAG 1.0 checkpoint </w:t>
      </w:r>
      <w:hyperlink r:id="rId117" w:anchor="tech-text-equivalent" w:tooltip="Point de contrôle 1.1 des WCAG 1.0 " w:history="1">
        <w:r w:rsidRPr="00926F2C">
          <w:rPr>
            <w:rStyle w:val="Hyperlink"/>
          </w:rPr>
          <w:t>1.1</w:t>
        </w:r>
      </w:hyperlink>
      <w:r w:rsidRPr="00926F2C">
        <w:t>)</w:t>
      </w:r>
      <w:r>
        <w:t>.</w:t>
      </w:r>
    </w:p>
    <w:p w:rsidR="005B39ED" w:rsidRPr="00926F2C" w:rsidRDefault="005B39ED" w:rsidP="00E935AF">
      <w:pPr>
        <w:pStyle w:val="ListBullet2"/>
      </w:pPr>
      <w:r w:rsidRPr="00926F2C">
        <w:t xml:space="preserve">For images </w:t>
      </w:r>
      <w:r>
        <w:t xml:space="preserve">that </w:t>
      </w:r>
      <w:r w:rsidRPr="00926F2C">
        <w:t>contain text, the alternate text should contain the same text (</w:t>
      </w:r>
      <w:r>
        <w:t xml:space="preserve">WCAG 1.0 checkpoint </w:t>
      </w:r>
      <w:hyperlink r:id="rId118" w:anchor="tech-text-equivalent" w:tooltip="Point de contrôle 1.1 des WCAG 1.0 " w:history="1">
        <w:r w:rsidRPr="00926F2C">
          <w:rPr>
            <w:rStyle w:val="Hyperlink"/>
          </w:rPr>
          <w:t>1.1</w:t>
        </w:r>
      </w:hyperlink>
      <w:r w:rsidRPr="00926F2C">
        <w:t>)</w:t>
      </w:r>
      <w:r>
        <w:t>.</w:t>
      </w:r>
    </w:p>
    <w:p w:rsidR="005B39ED" w:rsidRPr="00926F2C" w:rsidRDefault="005B39ED" w:rsidP="00E935AF">
      <w:pPr>
        <w:pStyle w:val="ListBullet2"/>
      </w:pPr>
      <w:r w:rsidRPr="00926F2C">
        <w:t>For images used as a hyperlink, the alternate text should indicate the function of the link (</w:t>
      </w:r>
      <w:r>
        <w:t xml:space="preserve">WCAG 1.0 checkpoint </w:t>
      </w:r>
      <w:hyperlink r:id="rId119" w:anchor="tech-meaningful-links" w:tooltip="Point de contrôle 13.1 des WCAG 1.0 " w:history="1">
        <w:r w:rsidRPr="00926F2C">
          <w:rPr>
            <w:rStyle w:val="Hyperlink"/>
          </w:rPr>
          <w:t>13.1</w:t>
        </w:r>
      </w:hyperlink>
      <w:r w:rsidRPr="00926F2C">
        <w:t>)</w:t>
      </w:r>
      <w:r>
        <w:t>.</w:t>
      </w:r>
    </w:p>
    <w:p w:rsidR="005B39ED" w:rsidRPr="00926F2C" w:rsidRDefault="005B39ED" w:rsidP="00E935AF">
      <w:pPr>
        <w:pStyle w:val="ListBullet2"/>
      </w:pPr>
      <w:r w:rsidRPr="00926F2C">
        <w:t xml:space="preserve">Use the </w:t>
      </w:r>
      <w:hyperlink r:id="rId120" w:anchor="long-descriptions" w:tooltip="attribut LONGDESC" w:history="1">
        <w:r w:rsidRPr="00926F2C">
          <w:rPr>
            <w:rStyle w:val="Hyperlink"/>
            <w:rFonts w:cs="Arial"/>
          </w:rPr>
          <w:t>LONGDESC</w:t>
        </w:r>
      </w:hyperlink>
      <w:r w:rsidRPr="00926F2C">
        <w:t xml:space="preserve"> attribute to provide a detailed description (</w:t>
      </w:r>
      <w:r>
        <w:t xml:space="preserve">WCAG 1.0 checkpoint </w:t>
      </w:r>
      <w:hyperlink r:id="rId121" w:anchor="tech-text-equivalent" w:tooltip="Point de contrôle 1.1 des WCAG 1.0 " w:history="1">
        <w:r w:rsidRPr="00926F2C">
          <w:rPr>
            <w:rStyle w:val="Hyperlink"/>
          </w:rPr>
          <w:t>1.1</w:t>
        </w:r>
      </w:hyperlink>
      <w:r w:rsidRPr="00926F2C">
        <w:t>)</w:t>
      </w:r>
      <w:r>
        <w:t>.</w:t>
      </w:r>
    </w:p>
    <w:p w:rsidR="005B39ED" w:rsidRPr="00926F2C" w:rsidRDefault="005B39ED" w:rsidP="00E935AF">
      <w:pPr>
        <w:pStyle w:val="ListBullet2"/>
      </w:pPr>
      <w:r w:rsidRPr="00926F2C">
        <w:t>This detailed description should be relevant (</w:t>
      </w:r>
      <w:r>
        <w:t xml:space="preserve">WCAG 1.0 checkpoint </w:t>
      </w:r>
      <w:hyperlink r:id="rId122" w:anchor="tech-text-equivalent" w:tooltip="Point de contrôle 1.1 des WCAG 1.0 " w:history="1">
        <w:r w:rsidRPr="00926F2C">
          <w:rPr>
            <w:rStyle w:val="Hyperlink"/>
          </w:rPr>
          <w:t>1.1</w:t>
        </w:r>
      </w:hyperlink>
      <w:r w:rsidRPr="00926F2C">
        <w:t>)</w:t>
      </w:r>
      <w:r>
        <w:t>.</w:t>
      </w:r>
    </w:p>
    <w:p w:rsidR="005B39ED" w:rsidRPr="00926F2C" w:rsidRDefault="005B39ED" w:rsidP="00E935AF">
      <w:pPr>
        <w:pStyle w:val="ListBullet2"/>
      </w:pPr>
      <w:r w:rsidRPr="00926F2C">
        <w:rPr>
          <w:rStyle w:val="Strong"/>
        </w:rPr>
        <w:t>Clickable images</w:t>
      </w:r>
      <w:r w:rsidRPr="00926F2C">
        <w:t xml:space="preserve"> - Use the </w:t>
      </w:r>
      <w:r w:rsidRPr="00517245">
        <w:rPr>
          <w:rStyle w:val="Strong"/>
          <w:b w:val="0"/>
          <w:bCs w:val="0"/>
        </w:rPr>
        <w:t>MAP</w:t>
      </w:r>
      <w:r w:rsidRPr="00926F2C">
        <w:t xml:space="preserve"> element and describe the </w:t>
      </w:r>
      <w:hyperlink r:id="rId123" w:anchor="client-side-text-equivs" w:tooltip="zones actives" w:history="1">
        <w:r w:rsidRPr="00926F2C">
          <w:rPr>
            <w:rStyle w:val="Hyperlink"/>
          </w:rPr>
          <w:t>active areas</w:t>
        </w:r>
      </w:hyperlink>
      <w:r w:rsidRPr="00926F2C">
        <w:t xml:space="preserve"> in a relevant fashion (</w:t>
      </w:r>
      <w:r>
        <w:t xml:space="preserve">WCAG 1.0 checkpoints </w:t>
      </w:r>
      <w:hyperlink r:id="rId124" w:anchor="tech-text-equivalent" w:tooltip="Point de contrôle 1.1 des WCAG 1.0 " w:history="1">
        <w:r w:rsidRPr="00926F2C">
          <w:rPr>
            <w:rStyle w:val="Hyperlink"/>
          </w:rPr>
          <w:t>1.1</w:t>
        </w:r>
      </w:hyperlink>
      <w:r w:rsidRPr="00926F2C">
        <w:t xml:space="preserve">, </w:t>
      </w:r>
      <w:hyperlink r:id="rId125" w:anchor="tech-redundant-server-links" w:tooltip="Point de contrôle 1.2 des WCAG 1.0 " w:history="1">
        <w:r w:rsidRPr="00926F2C">
          <w:rPr>
            <w:rStyle w:val="Hyperlink"/>
          </w:rPr>
          <w:t>1.2</w:t>
        </w:r>
      </w:hyperlink>
      <w:r w:rsidRPr="00926F2C">
        <w:t xml:space="preserve">, </w:t>
      </w:r>
      <w:hyperlink r:id="rId126" w:anchor="tech-client-side-maps" w:tooltip="Point de contrôle 9.1 des WCAG 1.0 " w:history="1">
        <w:r w:rsidRPr="00926F2C">
          <w:rPr>
            <w:rStyle w:val="Hyperlink"/>
          </w:rPr>
          <w:t>9.1</w:t>
        </w:r>
      </w:hyperlink>
      <w:r w:rsidRPr="00926F2C">
        <w:t>)</w:t>
      </w:r>
      <w:r>
        <w:t>.</w:t>
      </w:r>
    </w:p>
    <w:p w:rsidR="005B39ED" w:rsidRPr="00926F2C" w:rsidRDefault="005B39ED" w:rsidP="00E935AF">
      <w:pPr>
        <w:pStyle w:val="ListBullet2"/>
      </w:pPr>
      <w:r w:rsidRPr="00926F2C">
        <w:rPr>
          <w:rStyle w:val="Strong"/>
        </w:rPr>
        <w:t xml:space="preserve">Figures and diagrams </w:t>
      </w:r>
      <w:r w:rsidRPr="00926F2C">
        <w:t>- Describe these elements within the page itself, or use the LONGDESC</w:t>
      </w:r>
      <w:r w:rsidRPr="00926F2C">
        <w:rPr>
          <w:rStyle w:val="Strong"/>
        </w:rPr>
        <w:t xml:space="preserve"> </w:t>
      </w:r>
      <w:r w:rsidRPr="00926F2C">
        <w:t>attribute to provide a detailed description (</w:t>
      </w:r>
      <w:r>
        <w:t xml:space="preserve">WCAG 1.0 checkpoint </w:t>
      </w:r>
      <w:hyperlink r:id="rId127" w:anchor="tech-text-equivalent" w:tooltip="Point de contrôle 1.1 des WCAG 1.0 " w:history="1">
        <w:r w:rsidRPr="00926F2C">
          <w:rPr>
            <w:rStyle w:val="Hyperlink"/>
          </w:rPr>
          <w:t>1.1</w:t>
        </w:r>
      </w:hyperlink>
      <w:r w:rsidRPr="00926F2C">
        <w:t>)</w:t>
      </w:r>
      <w:r>
        <w:t>.</w:t>
      </w:r>
    </w:p>
    <w:p w:rsidR="005B39ED" w:rsidRPr="00926F2C" w:rsidRDefault="005B39ED" w:rsidP="00E935AF">
      <w:pPr>
        <w:pStyle w:val="ListBullet"/>
      </w:pPr>
      <w:r w:rsidRPr="00926F2C">
        <w:rPr>
          <w:rStyle w:val="Strong"/>
        </w:rPr>
        <w:t>Frames</w:t>
      </w:r>
      <w:r w:rsidRPr="00926F2C">
        <w:t xml:space="preserve"> - Use </w:t>
      </w:r>
      <w:r w:rsidRPr="00926F2C">
        <w:rPr>
          <w:rStyle w:val="Strong"/>
          <w:b w:val="0"/>
          <w:bCs w:val="0"/>
        </w:rPr>
        <w:t>NOFRAMES</w:t>
      </w:r>
      <w:r w:rsidRPr="00926F2C">
        <w:t xml:space="preserve"> and meaningful titles</w:t>
      </w:r>
      <w:r>
        <w:t xml:space="preserve"> (WCAG 1.0 checkpoints </w:t>
      </w:r>
      <w:hyperlink r:id="rId128" w:anchor="tech-fallback-page" w:tooltip="Point de contrôle 6.5 des WCAG 1.0 " w:history="1">
        <w:r w:rsidRPr="00926F2C">
          <w:rPr>
            <w:rStyle w:val="Hyperlink"/>
          </w:rPr>
          <w:t>6.5</w:t>
        </w:r>
      </w:hyperlink>
      <w:r>
        <w:t xml:space="preserve">, </w:t>
      </w:r>
      <w:hyperlink r:id="rId129" w:anchor="tech-frame-titles" w:tooltip="Point de contrôle 12.1 des WCAG 1.0 " w:history="1">
        <w:r w:rsidRPr="00926F2C">
          <w:rPr>
            <w:rStyle w:val="Hyperlink"/>
          </w:rPr>
          <w:t>12.1</w:t>
        </w:r>
      </w:hyperlink>
      <w:r w:rsidRPr="00926F2C">
        <w:t xml:space="preserve">. </w:t>
      </w:r>
    </w:p>
    <w:p w:rsidR="005B39ED" w:rsidRPr="00926F2C" w:rsidRDefault="005B39ED" w:rsidP="00E935AF">
      <w:pPr>
        <w:pStyle w:val="ListBullet"/>
      </w:pPr>
      <w:r w:rsidRPr="00926F2C">
        <w:rPr>
          <w:rStyle w:val="Strong"/>
        </w:rPr>
        <w:t>Multimedia</w:t>
      </w:r>
      <w:r w:rsidRPr="00926F2C">
        <w:t xml:space="preserve"> - Provide </w:t>
      </w:r>
      <w:hyperlink r:id="rId130" w:anchor="text-equivs-multimedia" w:tooltip="légendes et transcriptions pour l'audio" w:history="1">
        <w:r w:rsidRPr="00926F2C">
          <w:rPr>
            <w:rStyle w:val="Hyperlink"/>
          </w:rPr>
          <w:t>captions and subtitles for audio</w:t>
        </w:r>
      </w:hyperlink>
      <w:r w:rsidRPr="00926F2C">
        <w:t xml:space="preserve"> and</w:t>
      </w:r>
      <w:hyperlink r:id="rId131" w:anchor="video-information" w:tooltip="descriptions pour les vidéos" w:history="1">
        <w:r w:rsidRPr="00926F2C">
          <w:rPr>
            <w:rStyle w:val="Hyperlink"/>
          </w:rPr>
          <w:t xml:space="preserve"> descriptions for video</w:t>
        </w:r>
      </w:hyperlink>
      <w:r w:rsidRPr="00926F2C">
        <w:t xml:space="preserve">. </w:t>
      </w:r>
      <w:r>
        <w:t xml:space="preserve">(WCAG 1.0 checkpoint </w:t>
      </w:r>
      <w:hyperlink r:id="rId132" w:anchor="tech-text-equivalent" w:history="1">
        <w:r w:rsidRPr="00022DD1">
          <w:rPr>
            <w:rStyle w:val="Hyperlink"/>
          </w:rPr>
          <w:t>1.1</w:t>
        </w:r>
      </w:hyperlink>
      <w:r>
        <w:t>)</w:t>
      </w:r>
    </w:p>
    <w:p w:rsidR="005B39ED" w:rsidRPr="00926F2C" w:rsidRDefault="005B39ED" w:rsidP="00E935AF">
      <w:pPr>
        <w:pStyle w:val="ListBullet"/>
      </w:pPr>
      <w:hyperlink r:id="rId133" w:anchor="gl-table-markup" w:tooltip="Tableaux" w:history="1">
        <w:r w:rsidRPr="00926F2C">
          <w:rPr>
            <w:rStyle w:val="Hyperlink"/>
            <w:rFonts w:cs="Arial"/>
            <w:b/>
            <w:bCs/>
          </w:rPr>
          <w:t>Tables</w:t>
        </w:r>
      </w:hyperlink>
      <w:r w:rsidRPr="00926F2C">
        <w:t xml:space="preserve"> - Facilitate line</w:t>
      </w:r>
      <w:r>
        <w:t>-</w:t>
      </w:r>
      <w:r w:rsidRPr="00926F2C">
        <w:t>by</w:t>
      </w:r>
      <w:r>
        <w:t>-</w:t>
      </w:r>
      <w:r w:rsidRPr="00926F2C">
        <w:t>line reading and summarize. The following rules should be observed:</w:t>
      </w:r>
    </w:p>
    <w:p w:rsidR="005B39ED" w:rsidRPr="00926F2C" w:rsidRDefault="005B39ED" w:rsidP="00E935AF">
      <w:pPr>
        <w:pStyle w:val="ListBullet2"/>
      </w:pPr>
      <w:r w:rsidRPr="00926F2C">
        <w:t xml:space="preserve">Use a relevant SUMMARY attribute (information </w:t>
      </w:r>
      <w:r>
        <w:t>about</w:t>
      </w:r>
      <w:r w:rsidRPr="00926F2C">
        <w:t xml:space="preserve"> the function of the table) (</w:t>
      </w:r>
      <w:r>
        <w:t xml:space="preserve">WCAG 1.0 checkpoint </w:t>
      </w:r>
      <w:hyperlink r:id="rId134" w:anchor="tech-table-summaries" w:tooltip="Point de contrôle 5.5 des WCAG 1.0 " w:history="1">
        <w:r w:rsidRPr="00926F2C">
          <w:rPr>
            <w:rStyle w:val="Hyperlink"/>
          </w:rPr>
          <w:t>5.5</w:t>
        </w:r>
      </w:hyperlink>
      <w:r w:rsidRPr="00926F2C">
        <w:t>)</w:t>
      </w:r>
      <w:r>
        <w:t>.</w:t>
      </w:r>
    </w:p>
    <w:p w:rsidR="005B39ED" w:rsidRPr="00926F2C" w:rsidRDefault="005B39ED" w:rsidP="00E935AF">
      <w:pPr>
        <w:pStyle w:val="ListBullet2"/>
      </w:pPr>
      <w:r w:rsidRPr="00926F2C">
        <w:t>Assign a CAPTION attribute to the data table (</w:t>
      </w:r>
      <w:r>
        <w:t xml:space="preserve">WCAG 1.0 checkpoint </w:t>
      </w:r>
      <w:hyperlink r:id="rId135" w:anchor="tech-table-summaries" w:tooltip="Point de contrôle 5.5 des WCAG 1.0 " w:history="1">
        <w:r w:rsidRPr="00926F2C">
          <w:rPr>
            <w:rStyle w:val="Hyperlink"/>
          </w:rPr>
          <w:t>5.5</w:t>
        </w:r>
      </w:hyperlink>
      <w:r w:rsidRPr="00926F2C">
        <w:t>)</w:t>
      </w:r>
      <w:r>
        <w:t>.</w:t>
      </w:r>
    </w:p>
    <w:p w:rsidR="005B39ED" w:rsidRPr="00926F2C" w:rsidRDefault="005B39ED" w:rsidP="00E935AF">
      <w:pPr>
        <w:pStyle w:val="ListBullet2"/>
      </w:pPr>
      <w:r w:rsidRPr="00926F2C">
        <w:t xml:space="preserve">Use headers in </w:t>
      </w:r>
      <w:r>
        <w:t>a</w:t>
      </w:r>
      <w:r w:rsidRPr="00926F2C">
        <w:t xml:space="preserve"> data table</w:t>
      </w:r>
      <w:r>
        <w:t>.</w:t>
      </w:r>
      <w:r w:rsidRPr="00926F2C">
        <w:t xml:space="preserve"> Use a TH tag for each column (</w:t>
      </w:r>
      <w:r>
        <w:t xml:space="preserve">WCAG 1.0 checkpoints </w:t>
      </w:r>
      <w:hyperlink r:id="rId136" w:anchor="tech-table-headers" w:tooltip="Point de contrôle 5.1 des WCAG 1.0 " w:history="1">
        <w:r w:rsidRPr="00926F2C">
          <w:rPr>
            <w:rStyle w:val="Hyperlink"/>
          </w:rPr>
          <w:t>5.1</w:t>
        </w:r>
      </w:hyperlink>
      <w:r>
        <w:t xml:space="preserve">, </w:t>
      </w:r>
      <w:hyperlink r:id="rId137" w:anchor="tech-table-layout" w:tooltip="Point de contrôle 5.4 des WCAG 1.0 " w:history="1">
        <w:r w:rsidRPr="00926F2C">
          <w:rPr>
            <w:rStyle w:val="Hyperlink"/>
          </w:rPr>
          <w:t>5.4</w:t>
        </w:r>
      </w:hyperlink>
      <w:r w:rsidRPr="00926F2C">
        <w:t>)</w:t>
      </w:r>
      <w:r>
        <w:t>.</w:t>
      </w:r>
    </w:p>
    <w:p w:rsidR="005B39ED" w:rsidRPr="00926F2C" w:rsidRDefault="005B39ED" w:rsidP="00E935AF">
      <w:pPr>
        <w:pStyle w:val="ListBullet2"/>
      </w:pPr>
      <w:r w:rsidRPr="00926F2C">
        <w:t>Assign a HEADER attribute to each cell in a data table (</w:t>
      </w:r>
      <w:r>
        <w:t xml:space="preserve">WCAG 1.0 checkpoint </w:t>
      </w:r>
      <w:hyperlink r:id="rId138" w:anchor="tech-table-structure" w:tooltip="Point de contrôle 5.2 des WCAG 1.0 " w:history="1">
        <w:r w:rsidRPr="00926F2C">
          <w:rPr>
            <w:rStyle w:val="Hyperlink"/>
          </w:rPr>
          <w:t>5.2</w:t>
        </w:r>
      </w:hyperlink>
      <w:r w:rsidRPr="00926F2C">
        <w:t>)</w:t>
      </w:r>
      <w:r>
        <w:t>.</w:t>
      </w:r>
    </w:p>
    <w:p w:rsidR="005B39ED" w:rsidRPr="00926F2C" w:rsidRDefault="005B39ED" w:rsidP="00E935AF">
      <w:pPr>
        <w:pStyle w:val="ListBullet"/>
      </w:pPr>
      <w:hyperlink r:id="rId139" w:anchor="link-text" w:tooltip="Liens hypertextes" w:history="1">
        <w:r w:rsidRPr="00926F2C">
          <w:rPr>
            <w:rStyle w:val="Hyperlink"/>
            <w:rFonts w:cs="Arial"/>
            <w:b/>
            <w:bCs/>
          </w:rPr>
          <w:t>Links (hypertext)</w:t>
        </w:r>
      </w:hyperlink>
      <w:r w:rsidRPr="00926F2C">
        <w:t xml:space="preserve"> - Use relevant descriptive text when the context is not apparent. The following rules should be observed:</w:t>
      </w:r>
    </w:p>
    <w:p w:rsidR="005B39ED" w:rsidRPr="00926F2C" w:rsidRDefault="005B39ED" w:rsidP="00E935AF">
      <w:pPr>
        <w:pStyle w:val="ListBullet2"/>
      </w:pPr>
      <w:r w:rsidRPr="00926F2C">
        <w:t xml:space="preserve">Link titles should be </w:t>
      </w:r>
      <w:r>
        <w:t>no more than</w:t>
      </w:r>
      <w:r w:rsidRPr="00926F2C">
        <w:t xml:space="preserve"> 80 characters long and should be explicit (do not use "Click here") (</w:t>
      </w:r>
      <w:r>
        <w:t xml:space="preserve">WCAG 1.0 checkpoint </w:t>
      </w:r>
      <w:hyperlink r:id="rId140" w:anchor="tech-meaningful-links" w:tooltip="Point de contrôle 13.1 des WCAG 1.0 " w:history="1">
        <w:r w:rsidRPr="00926F2C">
          <w:rPr>
            <w:rStyle w:val="Hyperlink"/>
          </w:rPr>
          <w:t>13.1</w:t>
        </w:r>
      </w:hyperlink>
      <w:r w:rsidRPr="00926F2C">
        <w:t>)</w:t>
      </w:r>
      <w:r>
        <w:t>.</w:t>
      </w:r>
    </w:p>
    <w:p w:rsidR="005B39ED" w:rsidRPr="00926F2C" w:rsidRDefault="005B39ED" w:rsidP="00E935AF">
      <w:pPr>
        <w:pStyle w:val="ListBullet2"/>
      </w:pPr>
      <w:r w:rsidRPr="00926F2C">
        <w:t>Use the TITLE attribute</w:t>
      </w:r>
      <w:r>
        <w:t xml:space="preserve"> </w:t>
      </w:r>
      <w:r w:rsidRPr="00926F2C">
        <w:t>to provide additional information</w:t>
      </w:r>
      <w:r>
        <w:t>, and</w:t>
      </w:r>
      <w:r w:rsidRPr="00926F2C">
        <w:t xml:space="preserve"> keep</w:t>
      </w:r>
      <w:r>
        <w:t xml:space="preserve"> the</w:t>
      </w:r>
      <w:r w:rsidRPr="00926F2C">
        <w:t xml:space="preserve"> text </w:t>
      </w:r>
      <w:r>
        <w:t>to</w:t>
      </w:r>
      <w:r w:rsidRPr="00926F2C">
        <w:t xml:space="preserve"> 80 characters</w:t>
      </w:r>
      <w:r>
        <w:t xml:space="preserve"> or less </w:t>
      </w:r>
      <w:r w:rsidRPr="00926F2C">
        <w:t>(</w:t>
      </w:r>
      <w:r>
        <w:t xml:space="preserve">WCAG 1.0 checkpoint </w:t>
      </w:r>
      <w:hyperlink r:id="rId141" w:anchor="tech-meaningful-links" w:tooltip="Point de contrôle 13.1 des WCAG 1.0 " w:history="1">
        <w:r w:rsidRPr="00926F2C">
          <w:rPr>
            <w:rStyle w:val="Hyperlink"/>
          </w:rPr>
          <w:t>13.1</w:t>
        </w:r>
      </w:hyperlink>
      <w:r w:rsidRPr="00926F2C">
        <w:t xml:space="preserve">). </w:t>
      </w:r>
    </w:p>
    <w:p w:rsidR="005B39ED" w:rsidRPr="00926F2C" w:rsidRDefault="005B39ED" w:rsidP="00E935AF">
      <w:pPr>
        <w:pStyle w:val="ListBullet"/>
      </w:pPr>
      <w:r w:rsidRPr="00926F2C">
        <w:rPr>
          <w:rStyle w:val="Strong"/>
        </w:rPr>
        <w:t>Scripts (ActiveX controls, etc.)</w:t>
      </w:r>
      <w:r w:rsidRPr="00926F2C">
        <w:t xml:space="preserve"> - Provide alternate text </w:t>
      </w:r>
      <w:r>
        <w:t>if</w:t>
      </w:r>
      <w:r w:rsidRPr="00926F2C">
        <w:t xml:space="preserve"> the active context is inaccessible or is not processed. The following rules should be observed:</w:t>
      </w:r>
    </w:p>
    <w:p w:rsidR="005B39ED" w:rsidRPr="00926F2C" w:rsidRDefault="005B39ED" w:rsidP="00E935AF">
      <w:pPr>
        <w:pStyle w:val="ListBullet2"/>
      </w:pPr>
      <w:r w:rsidRPr="00926F2C">
        <w:t xml:space="preserve">If a script requires alternate text to </w:t>
      </w:r>
      <w:r>
        <w:t>make it</w:t>
      </w:r>
      <w:r w:rsidRPr="00926F2C">
        <w:t xml:space="preserve"> accessible, is the information provided by the alternate text equivalent </w:t>
      </w:r>
      <w:r>
        <w:t>to</w:t>
      </w:r>
      <w:r w:rsidRPr="00926F2C">
        <w:t xml:space="preserve"> the information provided by the script? If so, use validation controls on the client side and on the server side</w:t>
      </w:r>
      <w:r>
        <w:t xml:space="preserve"> </w:t>
      </w:r>
      <w:r w:rsidRPr="00926F2C">
        <w:t>(</w:t>
      </w:r>
      <w:r>
        <w:t xml:space="preserve">WCAG 1.0 checkpoints </w:t>
      </w:r>
      <w:hyperlink r:id="rId142" w:anchor="tech-dynamic-source" w:tooltip="Point de contrôle 6.2 des WCAG 1.0 " w:history="1">
        <w:r w:rsidRPr="00926F2C">
          <w:rPr>
            <w:rStyle w:val="Hyperlink"/>
          </w:rPr>
          <w:t>6.2</w:t>
        </w:r>
      </w:hyperlink>
      <w:r w:rsidRPr="00926F2C">
        <w:t xml:space="preserve">, </w:t>
      </w:r>
      <w:hyperlink r:id="rId143" w:anchor="tech-scripts" w:tooltip="Point de contrôle 6.3 des WCAG 1.0 " w:history="1">
        <w:r w:rsidRPr="00926F2C">
          <w:rPr>
            <w:rStyle w:val="Hyperlink"/>
          </w:rPr>
          <w:t>6.3</w:t>
        </w:r>
      </w:hyperlink>
      <w:r w:rsidRPr="00926F2C">
        <w:t xml:space="preserve">, </w:t>
      </w:r>
      <w:hyperlink r:id="rId144" w:anchor="tech-directly-accessible" w:tooltip="Point de contrôle 8.1 des WCAG 1.0" w:history="1">
        <w:r w:rsidRPr="00926F2C">
          <w:rPr>
            <w:rStyle w:val="Hyperlink"/>
          </w:rPr>
          <w:t>8.1</w:t>
        </w:r>
      </w:hyperlink>
      <w:r w:rsidRPr="00926F2C">
        <w:t>)</w:t>
      </w:r>
      <w:r>
        <w:t>.</w:t>
      </w:r>
    </w:p>
    <w:p w:rsidR="005B39ED" w:rsidRPr="00926F2C" w:rsidRDefault="005B39ED" w:rsidP="00E935AF">
      <w:pPr>
        <w:pStyle w:val="ListBullet2"/>
      </w:pPr>
      <w:r>
        <w:t>In</w:t>
      </w:r>
      <w:r w:rsidRPr="00926F2C">
        <w:t xml:space="preserve"> general, the use of scripts should be avoided on the client side. If the use of scripts is unavoidable, an alternative solution should be made available. The information should remain available even if scripts are disabled</w:t>
      </w:r>
      <w:r>
        <w:t>.</w:t>
      </w:r>
    </w:p>
    <w:p w:rsidR="005B39ED" w:rsidRPr="00926F2C" w:rsidRDefault="005B39ED" w:rsidP="00E935AF">
      <w:pPr>
        <w:pStyle w:val="ListBullet"/>
      </w:pPr>
      <w:r w:rsidRPr="00926F2C">
        <w:rPr>
          <w:rStyle w:val="Strong"/>
        </w:rPr>
        <w:t>Mandatory elements</w:t>
      </w:r>
      <w:r w:rsidRPr="00926F2C">
        <w:t xml:space="preserve"> - The following elements</w:t>
      </w:r>
      <w:r>
        <w:t xml:space="preserve"> might need</w:t>
      </w:r>
      <w:r w:rsidRPr="00926F2C">
        <w:t xml:space="preserve"> be present, depending on context:</w:t>
      </w:r>
    </w:p>
    <w:p w:rsidR="005B39ED" w:rsidRPr="00926F2C" w:rsidRDefault="005B39ED" w:rsidP="00E935AF">
      <w:pPr>
        <w:pStyle w:val="ListBullet2"/>
      </w:pPr>
      <w:r>
        <w:t xml:space="preserve">The </w:t>
      </w:r>
      <w:r w:rsidRPr="00926F2C">
        <w:t xml:space="preserve">DOCTYPE tag </w:t>
      </w:r>
      <w:r>
        <w:t>should be</w:t>
      </w:r>
      <w:r w:rsidRPr="00926F2C">
        <w:t xml:space="preserve"> at the beginning of the page source code</w:t>
      </w:r>
      <w:r>
        <w:t xml:space="preserve"> (WCAG 1.0 checkpoint </w:t>
      </w:r>
      <w:hyperlink r:id="rId145" w:anchor="tech-identify-grammar" w:tooltip="Point de contrôle 3.2 des WCAG 1.0 " w:history="1">
        <w:r w:rsidRPr="00926F2C">
          <w:rPr>
            <w:rStyle w:val="Hyperlink"/>
          </w:rPr>
          <w:t>3.2</w:t>
        </w:r>
      </w:hyperlink>
      <w:r w:rsidRPr="00926F2C">
        <w:t>). Example:</w:t>
      </w:r>
    </w:p>
    <w:p w:rsidR="005B39ED" w:rsidRPr="00926F2C" w:rsidRDefault="005B39ED" w:rsidP="002D53FD">
      <w:pPr>
        <w:pStyle w:val="Code"/>
        <w:rPr>
          <w:lang w:eastAsia="ko-KR"/>
        </w:rPr>
      </w:pPr>
      <w:r w:rsidRPr="00926F2C">
        <w:rPr>
          <w:lang w:eastAsia="ko-KR"/>
        </w:rPr>
        <w:t>&lt;!DOCTYPE HTML PUBLIC "-//W3C//DTD HTML 4.01 Transitional//EN"</w:t>
      </w:r>
    </w:p>
    <w:p w:rsidR="005B39ED" w:rsidRPr="00926F2C" w:rsidRDefault="005B39ED" w:rsidP="002D53FD">
      <w:pPr>
        <w:pStyle w:val="Code"/>
        <w:rPr>
          <w:lang w:eastAsia="ko-KR"/>
        </w:rPr>
      </w:pPr>
      <w:r w:rsidRPr="00926F2C">
        <w:rPr>
          <w:lang w:eastAsia="ko-KR"/>
        </w:rPr>
        <w:t>"http://www.w3.org/TR/html4/loose.dtd"&gt;</w:t>
      </w:r>
    </w:p>
    <w:p w:rsidR="005B39ED" w:rsidRPr="00926F2C" w:rsidRDefault="005B39ED" w:rsidP="00E935AF">
      <w:pPr>
        <w:pStyle w:val="ListBullet2"/>
      </w:pPr>
      <w:r w:rsidRPr="00926F2C">
        <w:t>The LANG attribute in the HTML tag must indicate the language used in the text (</w:t>
      </w:r>
      <w:r>
        <w:t xml:space="preserve">WCAG 1.0 checkpoint </w:t>
      </w:r>
      <w:hyperlink r:id="rId146" w:anchor="tech-identify-lang" w:tooltip="Point de contrôle 4.3 des WCAG 1.0 " w:history="1">
        <w:r w:rsidRPr="00926F2C">
          <w:rPr>
            <w:rStyle w:val="Hyperlink"/>
          </w:rPr>
          <w:t>4.3</w:t>
        </w:r>
      </w:hyperlink>
      <w:r w:rsidRPr="00926F2C">
        <w:t>). Example:</w:t>
      </w:r>
    </w:p>
    <w:p w:rsidR="005B39ED" w:rsidRPr="00926F2C" w:rsidRDefault="005B39ED" w:rsidP="002D53FD">
      <w:pPr>
        <w:pStyle w:val="Code"/>
        <w:rPr>
          <w:lang w:eastAsia="ko-KR"/>
        </w:rPr>
      </w:pPr>
      <w:r w:rsidRPr="00926F2C">
        <w:rPr>
          <w:lang w:eastAsia="ko-KR"/>
        </w:rPr>
        <w:t>&lt;html lang="</w:t>
      </w:r>
      <w:r>
        <w:rPr>
          <w:lang w:eastAsia="ko-KR"/>
        </w:rPr>
        <w:t>EN</w:t>
      </w:r>
      <w:r w:rsidRPr="00926F2C">
        <w:rPr>
          <w:lang w:eastAsia="ko-KR"/>
        </w:rPr>
        <w:t>"&gt;</w:t>
      </w:r>
    </w:p>
    <w:p w:rsidR="005B39ED" w:rsidRPr="00926F2C" w:rsidRDefault="005B39ED" w:rsidP="00E935AF">
      <w:pPr>
        <w:pStyle w:val="ListBullet2"/>
      </w:pPr>
      <w:r w:rsidRPr="00926F2C">
        <w:t xml:space="preserve">The TITLE </w:t>
      </w:r>
      <w:r>
        <w:t>tag</w:t>
      </w:r>
      <w:r w:rsidRPr="00926F2C">
        <w:t xml:space="preserve"> in the header must be present and explicit on all pages (</w:t>
      </w:r>
      <w:r>
        <w:t xml:space="preserve">WCAG 1.0 checkpoint </w:t>
      </w:r>
      <w:hyperlink r:id="rId147" w:anchor="tech-use-metadata" w:tooltip="Point de contrôle 13.2 des WCAG 1.0 " w:history="1">
        <w:r w:rsidRPr="00926F2C">
          <w:rPr>
            <w:rStyle w:val="Hyperlink"/>
          </w:rPr>
          <w:t>13.2</w:t>
        </w:r>
      </w:hyperlink>
      <w:r w:rsidRPr="00926F2C">
        <w:t>). Example:</w:t>
      </w:r>
    </w:p>
    <w:p w:rsidR="005B39ED" w:rsidRPr="00926F2C" w:rsidRDefault="005B39ED" w:rsidP="002D53FD">
      <w:pPr>
        <w:pStyle w:val="Code"/>
        <w:rPr>
          <w:lang w:eastAsia="ko-KR"/>
        </w:rPr>
      </w:pPr>
      <w:r w:rsidRPr="00926F2C">
        <w:rPr>
          <w:lang w:eastAsia="ko-KR"/>
        </w:rPr>
        <w:t>&lt;title&gt;Explicit title ofcontent&lt;/title&gt;</w:t>
      </w:r>
    </w:p>
    <w:p w:rsidR="005B39ED" w:rsidRPr="00926F2C" w:rsidRDefault="005B39ED" w:rsidP="00E935AF">
      <w:pPr>
        <w:pStyle w:val="ListBullet2"/>
      </w:pPr>
      <w:r>
        <w:t>Indicate</w:t>
      </w:r>
      <w:r w:rsidRPr="00926F2C">
        <w:t xml:space="preserve"> language changes in text </w:t>
      </w:r>
      <w:r>
        <w:t>by using</w:t>
      </w:r>
      <w:r w:rsidRPr="00926F2C">
        <w:t xml:space="preserve"> the LANG attribute (</w:t>
      </w:r>
      <w:r>
        <w:t xml:space="preserve">WCAG 1.0 checkpoint </w:t>
      </w:r>
      <w:hyperlink r:id="rId148" w:anchor="tech-identify-changes" w:tooltip="Point de contrôle 4.1 des WCAG 1.0 " w:history="1">
        <w:r w:rsidRPr="00926F2C">
          <w:rPr>
            <w:rStyle w:val="Hyperlink"/>
          </w:rPr>
          <w:t>4.1</w:t>
        </w:r>
      </w:hyperlink>
      <w:r w:rsidRPr="00926F2C">
        <w:t>). Example:</w:t>
      </w:r>
    </w:p>
    <w:p w:rsidR="005B39ED" w:rsidRPr="00926F2C" w:rsidRDefault="005B39ED" w:rsidP="002D53FD">
      <w:pPr>
        <w:pStyle w:val="Code"/>
        <w:rPr>
          <w:rStyle w:val="Strong"/>
          <w:rFonts w:ascii="Courier New" w:hAnsi="Courier New" w:cs="Courier New"/>
          <w:b w:val="0"/>
          <w:bCs w:val="0"/>
          <w:sz w:val="16"/>
          <w:lang w:eastAsia="ko-KR"/>
        </w:rPr>
      </w:pPr>
      <w:r w:rsidRPr="00926F2C">
        <w:t>&lt;SPAN lang="en"&gt;something in english&lt;/SPAN&gt;</w:t>
      </w:r>
    </w:p>
    <w:p w:rsidR="005B39ED" w:rsidRPr="00926F2C" w:rsidRDefault="005B39ED" w:rsidP="00E935AF">
      <w:pPr>
        <w:pStyle w:val="ListBullet"/>
      </w:pPr>
      <w:r w:rsidRPr="00926F2C">
        <w:rPr>
          <w:rStyle w:val="Strong"/>
        </w:rPr>
        <w:t>Information structuring (</w:t>
      </w:r>
      <w:hyperlink r:id="rId149" w:anchor="gl-structure-presentation" w:tooltip="Organisation" w:history="1">
        <w:r w:rsidRPr="00926F2C">
          <w:rPr>
            <w:rStyle w:val="Hyperlink"/>
            <w:rFonts w:cs="Arial"/>
            <w:b/>
            <w:bCs/>
          </w:rPr>
          <w:t>Organization</w:t>
        </w:r>
      </w:hyperlink>
      <w:r w:rsidRPr="00926F2C">
        <w:rPr>
          <w:rStyle w:val="Strong"/>
        </w:rPr>
        <w:t>)</w:t>
      </w:r>
      <w:r w:rsidRPr="00926F2C">
        <w:t xml:space="preserve"> - Use </w:t>
      </w:r>
      <w:r w:rsidRPr="004229D4">
        <w:t>section headers</w:t>
      </w:r>
      <w:r w:rsidRPr="00926F2C">
        <w:t xml:space="preserve"> and a consistent structure</w:t>
      </w:r>
      <w:r>
        <w:t xml:space="preserve"> (WCAG 1.0 checkpoint </w:t>
      </w:r>
      <w:hyperlink r:id="rId150" w:anchor="tech-logical-headings" w:tooltip="Point de contrôle 3.5 des WCAG 1.0 " w:history="1">
        <w:r w:rsidRPr="00926F2C">
          <w:rPr>
            <w:rStyle w:val="Hyperlink"/>
          </w:rPr>
          <w:t>3.5</w:t>
        </w:r>
      </w:hyperlink>
      <w:r>
        <w:t>)</w:t>
      </w:r>
      <w:r w:rsidRPr="00926F2C">
        <w:t xml:space="preserve">. Page content </w:t>
      </w:r>
      <w:r>
        <w:t xml:space="preserve">should be </w:t>
      </w:r>
      <w:r w:rsidRPr="00926F2C">
        <w:t>separated from content introduction: No HTML formatting tags should be used (</w:t>
      </w:r>
      <w:r>
        <w:t>for example,</w:t>
      </w:r>
      <w:r w:rsidRPr="00926F2C">
        <w:t xml:space="preserve"> BGCOLOR, FONT, B, U, ALIGN, VALIGN). All layout elements should be defined </w:t>
      </w:r>
      <w:r>
        <w:t xml:space="preserve">by </w:t>
      </w:r>
      <w:r w:rsidRPr="00926F2C">
        <w:t xml:space="preserve">using </w:t>
      </w:r>
      <w:r w:rsidRPr="004229D4">
        <w:rPr>
          <w:rStyle w:val="Strong"/>
          <w:b w:val="0"/>
          <w:bCs w:val="0"/>
        </w:rPr>
        <w:t>CSS</w:t>
      </w:r>
      <w:r w:rsidRPr="00926F2C">
        <w:rPr>
          <w:rStyle w:val="Strong"/>
        </w:rPr>
        <w:t xml:space="preserve"> </w:t>
      </w:r>
      <w:r w:rsidRPr="00926F2C">
        <w:rPr>
          <w:rStyle w:val="Strong"/>
          <w:b w:val="0"/>
          <w:bCs w:val="0"/>
        </w:rPr>
        <w:t xml:space="preserve">style sheets as </w:t>
      </w:r>
      <w:r>
        <w:rPr>
          <w:rStyle w:val="Strong"/>
          <w:b w:val="0"/>
          <w:bCs w:val="0"/>
        </w:rPr>
        <w:t>much</w:t>
      </w:r>
      <w:r w:rsidRPr="00926F2C">
        <w:rPr>
          <w:rStyle w:val="Strong"/>
          <w:b w:val="0"/>
          <w:bCs w:val="0"/>
        </w:rPr>
        <w:t xml:space="preserve"> </w:t>
      </w:r>
      <w:r>
        <w:rPr>
          <w:rStyle w:val="Strong"/>
          <w:b w:val="0"/>
          <w:bCs w:val="0"/>
        </w:rPr>
        <w:t>as</w:t>
      </w:r>
      <w:r w:rsidRPr="00926F2C">
        <w:rPr>
          <w:rStyle w:val="Strong"/>
          <w:b w:val="0"/>
          <w:bCs w:val="0"/>
        </w:rPr>
        <w:t xml:space="preserve"> possible</w:t>
      </w:r>
      <w:r w:rsidRPr="00926F2C">
        <w:t xml:space="preserve"> (</w:t>
      </w:r>
      <w:r>
        <w:t xml:space="preserve">WCAG 1.0 checkpoint </w:t>
      </w:r>
      <w:hyperlink r:id="rId151" w:anchor="tech-style-sheets" w:tooltip="Point de contrôle 3.3 des WCAG 1.0 " w:history="1">
        <w:r w:rsidRPr="00926F2C">
          <w:rPr>
            <w:rStyle w:val="Hyperlink"/>
          </w:rPr>
          <w:t>3.3</w:t>
        </w:r>
      </w:hyperlink>
      <w:r w:rsidRPr="00926F2C">
        <w:t>)</w:t>
      </w:r>
      <w:r>
        <w:t>.</w:t>
      </w:r>
    </w:p>
    <w:p w:rsidR="005B39ED" w:rsidRPr="00926F2C" w:rsidRDefault="005B39ED" w:rsidP="002D53FD">
      <w:r w:rsidRPr="00926F2C">
        <w:t>The page should be readable without the CSS style sheet. (</w:t>
      </w:r>
      <w:r>
        <w:t xml:space="preserve">WCAG 1.0 checkpoint </w:t>
      </w:r>
      <w:hyperlink r:id="rId152" w:anchor="tech-order-style-sheets" w:tooltip="Point de contrôle 6.1 des WCAG 1.0 " w:history="1">
        <w:r w:rsidRPr="00926F2C">
          <w:rPr>
            <w:rStyle w:val="Hyperlink"/>
          </w:rPr>
          <w:t>6.1</w:t>
        </w:r>
      </w:hyperlink>
      <w:r w:rsidRPr="00926F2C">
        <w:t>)</w:t>
      </w:r>
      <w:r>
        <w:t>.</w:t>
      </w:r>
    </w:p>
    <w:p w:rsidR="005B39ED" w:rsidRPr="00926F2C" w:rsidRDefault="005B39ED" w:rsidP="00E935AF">
      <w:pPr>
        <w:pStyle w:val="ListBullet"/>
        <w:rPr>
          <w:rStyle w:val="Strong"/>
          <w:rFonts w:cs="Kartika"/>
          <w:b w:val="0"/>
          <w:bCs w:val="0"/>
        </w:rPr>
      </w:pPr>
      <w:r w:rsidRPr="00926F2C">
        <w:rPr>
          <w:rStyle w:val="Strong"/>
        </w:rPr>
        <w:t>Presentation of information</w:t>
      </w:r>
      <w:r w:rsidRPr="00926F2C">
        <w:rPr>
          <w:rStyle w:val="Strong"/>
          <w:rFonts w:cs="Kartika"/>
          <w:b w:val="0"/>
          <w:bCs w:val="0"/>
        </w:rPr>
        <w:t xml:space="preserve"> - The following rules should be observed for forms:</w:t>
      </w:r>
    </w:p>
    <w:p w:rsidR="005B39ED" w:rsidRPr="00926F2C" w:rsidRDefault="005B39ED" w:rsidP="00E935AF">
      <w:pPr>
        <w:pStyle w:val="ListBullet2"/>
      </w:pPr>
      <w:r w:rsidRPr="00926F2C">
        <w:t xml:space="preserve">The LABEL tag </w:t>
      </w:r>
      <w:r>
        <w:t>should be</w:t>
      </w:r>
      <w:r w:rsidRPr="00926F2C">
        <w:t xml:space="preserve"> used</w:t>
      </w:r>
      <w:r>
        <w:t xml:space="preserve"> along</w:t>
      </w:r>
      <w:r w:rsidRPr="00926F2C">
        <w:t xml:space="preserve"> </w:t>
      </w:r>
      <w:r>
        <w:t>with</w:t>
      </w:r>
      <w:r w:rsidRPr="00926F2C">
        <w:t xml:space="preserve"> </w:t>
      </w:r>
      <w:r>
        <w:t>ID</w:t>
      </w:r>
      <w:r w:rsidRPr="00926F2C">
        <w:t xml:space="preserve"> and FOR attributes (</w:t>
      </w:r>
      <w:r>
        <w:t xml:space="preserve">WCAG 1.0 checkpoints </w:t>
      </w:r>
      <w:hyperlink r:id="rId153" w:anchor="tech-unassociated-labels" w:tooltip="Point de contrôle 10.2 des WCAG 1.0 " w:history="1">
        <w:r w:rsidRPr="00926F2C">
          <w:rPr>
            <w:rStyle w:val="Hyperlink"/>
          </w:rPr>
          <w:t>10.2</w:t>
        </w:r>
      </w:hyperlink>
      <w:r w:rsidRPr="00926F2C">
        <w:t xml:space="preserve">, </w:t>
      </w:r>
      <w:hyperlink r:id="rId154" w:anchor="tech-associate-labels" w:tooltip="Point de contrôle 12.4 des WCAG 1.0 " w:history="1">
        <w:r w:rsidRPr="00926F2C">
          <w:rPr>
            <w:rStyle w:val="Hyperlink"/>
          </w:rPr>
          <w:t>12.4</w:t>
        </w:r>
      </w:hyperlink>
      <w:r w:rsidRPr="00926F2C">
        <w:t>)</w:t>
      </w:r>
      <w:r>
        <w:t>.</w:t>
      </w:r>
    </w:p>
    <w:p w:rsidR="005B39ED" w:rsidRPr="00926F2C" w:rsidRDefault="005B39ED" w:rsidP="00E935AF">
      <w:pPr>
        <w:pStyle w:val="ListBullet2"/>
      </w:pPr>
      <w:r w:rsidRPr="00926F2C">
        <w:t>The button (or the image placeholder) used for validation purposes must have explicit alternate text (</w:t>
      </w:r>
      <w:r>
        <w:t xml:space="preserve">WCAG 1.0 checkpoint </w:t>
      </w:r>
      <w:hyperlink r:id="rId155" w:anchor="tech-text-equivalent" w:tooltip="Point de contrôle 1.1 des WCAG 1.0 " w:history="1">
        <w:r w:rsidRPr="00926F2C">
          <w:rPr>
            <w:rStyle w:val="Hyperlink"/>
          </w:rPr>
          <w:t>1.1</w:t>
        </w:r>
      </w:hyperlink>
      <w:r w:rsidRPr="00926F2C">
        <w:t>)</w:t>
      </w:r>
      <w:r>
        <w:t>.</w:t>
      </w:r>
    </w:p>
    <w:p w:rsidR="005B39ED" w:rsidRPr="00926F2C" w:rsidRDefault="005B39ED" w:rsidP="00E935AF">
      <w:pPr>
        <w:pStyle w:val="ListBullet2"/>
        <w:rPr>
          <w:rStyle w:val="Strong"/>
          <w:rFonts w:cs="Times New Roman"/>
          <w:b w:val="0"/>
          <w:bCs w:val="0"/>
        </w:rPr>
      </w:pPr>
      <w:r>
        <w:t>Verify</w:t>
      </w:r>
      <w:r w:rsidRPr="00926F2C">
        <w:t xml:space="preserve"> that all mandatory field</w:t>
      </w:r>
      <w:r>
        <w:t>s</w:t>
      </w:r>
      <w:r w:rsidRPr="00926F2C">
        <w:t xml:space="preserve"> are clearly identified, and inform the user about all the data that is being sent to the server (even if scripts are disabled) (</w:t>
      </w:r>
      <w:r>
        <w:t xml:space="preserve">WCAG 1.0 checkpoints </w:t>
      </w:r>
      <w:hyperlink r:id="rId156" w:anchor="tech-scripts" w:tooltip="Point de contrôle 6.3 des WCAG 1.0 " w:history="1">
        <w:r w:rsidRPr="00926F2C">
          <w:rPr>
            <w:rStyle w:val="Hyperlink"/>
          </w:rPr>
          <w:t>6.3</w:t>
        </w:r>
      </w:hyperlink>
      <w:r>
        <w:t xml:space="preserve">, </w:t>
      </w:r>
      <w:hyperlink r:id="rId157" w:anchor="tech-fallback-page" w:tooltip="Point de contrôle 6.5 des WCAG 1.0 " w:history="1">
        <w:r w:rsidRPr="00926F2C">
          <w:rPr>
            <w:rStyle w:val="Hyperlink"/>
          </w:rPr>
          <w:t>6.5</w:t>
        </w:r>
      </w:hyperlink>
      <w:r w:rsidRPr="00926F2C">
        <w:t>)</w:t>
      </w:r>
      <w:r>
        <w:t>.</w:t>
      </w:r>
    </w:p>
    <w:p w:rsidR="005B39ED" w:rsidRPr="00926F2C" w:rsidRDefault="005B39ED" w:rsidP="00E935AF">
      <w:pPr>
        <w:pStyle w:val="ListBullet"/>
      </w:pPr>
      <w:r w:rsidRPr="00926F2C">
        <w:rPr>
          <w:b/>
          <w:bCs/>
        </w:rPr>
        <w:t>Browsing aids</w:t>
      </w:r>
      <w:r w:rsidRPr="00926F2C">
        <w:t xml:space="preserve"> - </w:t>
      </w:r>
      <w:r>
        <w:t>If</w:t>
      </w:r>
      <w:r w:rsidRPr="00926F2C">
        <w:t xml:space="preserve"> keyboard shortcuts </w:t>
      </w:r>
      <w:r>
        <w:t>are</w:t>
      </w:r>
      <w:r w:rsidRPr="00926F2C">
        <w:t xml:space="preserve"> set up for a page, these shortcuts </w:t>
      </w:r>
      <w:r>
        <w:t xml:space="preserve">should be </w:t>
      </w:r>
      <w:r w:rsidRPr="00926F2C">
        <w:t xml:space="preserve">activated and homogeneous throughout the pages </w:t>
      </w:r>
      <w:r>
        <w:t>of</w:t>
      </w:r>
      <w:r w:rsidRPr="00926F2C">
        <w:t xml:space="preserve"> the </w:t>
      </w:r>
      <w:r>
        <w:t>Web</w:t>
      </w:r>
      <w:r w:rsidRPr="00926F2C">
        <w:t xml:space="preserve"> site (</w:t>
      </w:r>
      <w:r>
        <w:t xml:space="preserve">WCAG 1.0 checkpoint </w:t>
      </w:r>
      <w:hyperlink r:id="rId158" w:anchor="tech-clear-nav-mechanism" w:tooltip="Point de contrôle 13.4 des WCAG 1.0 " w:history="1">
        <w:r w:rsidRPr="00926F2C">
          <w:rPr>
            <w:rStyle w:val="Hyperlink"/>
          </w:rPr>
          <w:t>13.4</w:t>
        </w:r>
      </w:hyperlink>
      <w:r w:rsidRPr="00926F2C">
        <w:t>)</w:t>
      </w:r>
      <w:r>
        <w:t>.</w:t>
      </w:r>
    </w:p>
    <w:p w:rsidR="005B39ED" w:rsidRPr="00926F2C" w:rsidRDefault="005B39ED" w:rsidP="00E935AF">
      <w:pPr>
        <w:pStyle w:val="ListBullet"/>
      </w:pPr>
      <w:r w:rsidRPr="00926F2C">
        <w:rPr>
          <w:b/>
          <w:bCs/>
        </w:rPr>
        <w:t>Accessible content</w:t>
      </w:r>
      <w:r w:rsidRPr="00926F2C">
        <w:t xml:space="preserve"> - Do not refresh screen content automatically (</w:t>
      </w:r>
      <w:r>
        <w:t xml:space="preserve">WCAG 1.0 checkpoint </w:t>
      </w:r>
      <w:hyperlink r:id="rId159" w:anchor="tech-no-periodic-refresh" w:tooltip="Point de contrôle 7.4 des WCAG 1.0 " w:history="1">
        <w:r w:rsidRPr="00926F2C">
          <w:rPr>
            <w:rStyle w:val="Hyperlink"/>
          </w:rPr>
          <w:t>7.4</w:t>
        </w:r>
      </w:hyperlink>
      <w:r w:rsidRPr="00926F2C">
        <w:t>)</w:t>
      </w:r>
      <w:r>
        <w:t>.</w:t>
      </w:r>
    </w:p>
    <w:p w:rsidR="005B39ED" w:rsidRDefault="005B39ED" w:rsidP="00E935AF">
      <w:pPr>
        <w:pStyle w:val="ListBullet"/>
      </w:pPr>
      <w:r w:rsidRPr="00926F2C">
        <w:rPr>
          <w:rStyle w:val="Strong"/>
        </w:rPr>
        <w:t>Content accessibility check</w:t>
      </w:r>
      <w:r w:rsidRPr="00926F2C">
        <w:t xml:space="preserve"> - Validate. This </w:t>
      </w:r>
      <w:r>
        <w:t>issue</w:t>
      </w:r>
      <w:r w:rsidRPr="00926F2C">
        <w:t xml:space="preserve"> is developed in the </w:t>
      </w:r>
      <w:r>
        <w:t xml:space="preserve">next </w:t>
      </w:r>
      <w:r w:rsidRPr="00926F2C">
        <w:t>section below</w:t>
      </w:r>
      <w:r>
        <w:t>.</w:t>
      </w:r>
    </w:p>
    <w:p w:rsidR="005B39ED" w:rsidRDefault="005B39ED" w:rsidP="00E935AF">
      <w:pPr>
        <w:jc w:val="both"/>
      </w:pPr>
      <w:r>
        <w:t xml:space="preserve">Beyond this list of key concepts to obverse to write good core (X)HTML, we advice the reader to consult the </w:t>
      </w:r>
      <w:hyperlink r:id="rId160" w:tooltip="Writing Accessible Web Applications" w:history="1">
        <w:r w:rsidRPr="00786A4C">
          <w:rPr>
            <w:rStyle w:val="Hyperlink"/>
            <w:rFonts w:cs="Arial"/>
          </w:rPr>
          <w:t>Writing Accessible Web Applications</w:t>
        </w:r>
      </w:hyperlink>
      <w:r>
        <w:t xml:space="preserve"> whitepaper that gives recommendations based on </w:t>
      </w:r>
      <w:r w:rsidRPr="00E70947">
        <w:t>W3C</w:t>
      </w:r>
      <w:r>
        <w:t xml:space="preserve"> recommendations (see eponym section </w:t>
      </w:r>
      <w:fldSimple w:instr=" REF _Ref153253699 \r \h  \* MERGEFORMAT ">
        <w:r>
          <w:t>1.3</w:t>
        </w:r>
      </w:fldSimple>
      <w:r>
        <w:t xml:space="preserve"> </w:t>
      </w:r>
      <w:fldSimple w:instr=" REF _Ref153253682 \h  \* MERGEFORMAT ">
        <w:r w:rsidRPr="00926F2C">
          <w:t xml:space="preserve">W3C </w:t>
        </w:r>
        <w:r>
          <w:t>r</w:t>
        </w:r>
        <w:r w:rsidRPr="00926F2C">
          <w:t>ecommendations</w:t>
        </w:r>
      </w:fldSimple>
      <w:r>
        <w:t>)</w:t>
      </w:r>
      <w:r w:rsidRPr="00E70947">
        <w:t>, Microsoft guidelines, and user feedback</w:t>
      </w:r>
      <w:r>
        <w:t xml:space="preserve"> as well as an understanding the requirements of AT devices (see section </w:t>
      </w:r>
      <w:fldSimple w:instr=" REF _Ref122419931 \r \h  \* MERGEFORMAT ">
        <w:r>
          <w:t>1.2.2</w:t>
        </w:r>
      </w:fldSimple>
      <w:r>
        <w:t xml:space="preserve"> </w:t>
      </w:r>
      <w:fldSimple w:instr=" REF _Ref122419931 \h  \* MERGEFORMAT ">
        <w:r w:rsidRPr="00926F2C">
          <w:rPr>
            <w:lang w:eastAsia="ko-KR"/>
          </w:rPr>
          <w:t>Assistive technologies</w:t>
        </w:r>
      </w:fldSimple>
      <w:r>
        <w:t>).</w:t>
      </w:r>
    </w:p>
    <w:p w:rsidR="005B39ED" w:rsidRDefault="005B39ED" w:rsidP="00E935AF">
      <w:pPr>
        <w:jc w:val="both"/>
      </w:pPr>
      <w:r>
        <w:t xml:space="preserve">Interestingly enough, the specific information and examples can be applied to simple (X)HTML, </w:t>
      </w:r>
      <w:r w:rsidRPr="00E70947">
        <w:t>complex DHTML</w:t>
      </w:r>
      <w:r>
        <w:t>,</w:t>
      </w:r>
      <w:r w:rsidRPr="00E70947">
        <w:t xml:space="preserve"> and Asynchronous JavaScript + XML (AJAX) applications</w:t>
      </w:r>
      <w:r>
        <w:t>.</w:t>
      </w:r>
      <w:r w:rsidRPr="00926F2C">
        <w:t xml:space="preserve"> </w:t>
      </w:r>
      <w:r>
        <w:t xml:space="preserve">This information can be seen as a cascading or layered approach, with the more fundamental requirements discussed first. The guidelines fall into the following general categories: </w:t>
      </w:r>
    </w:p>
    <w:p w:rsidR="005B39ED" w:rsidRDefault="005B39ED" w:rsidP="00E935AF">
      <w:pPr>
        <w:pStyle w:val="ListBullet"/>
      </w:pPr>
      <w:r>
        <w:rPr>
          <w:i/>
        </w:rPr>
        <w:t>(X)HTML</w:t>
      </w:r>
      <w:r w:rsidRPr="00E93F8C">
        <w:rPr>
          <w:i/>
        </w:rPr>
        <w:t xml:space="preserve"> issues</w:t>
      </w:r>
      <w:r>
        <w:t xml:space="preserve"> – Use semantically correct HTML. As previously mentioned, you need to focus on correct use of roles and names, and always supply alternative text for visual elements. </w:t>
      </w:r>
      <w:r w:rsidRPr="007E3754">
        <w:t>Many examples are given in particular with respect to the menus</w:t>
      </w:r>
      <w:r>
        <w:t>.</w:t>
      </w:r>
    </w:p>
    <w:p w:rsidR="005B39ED" w:rsidRDefault="005B39ED" w:rsidP="00E935AF">
      <w:pPr>
        <w:pStyle w:val="ListBullet"/>
      </w:pPr>
      <w:r w:rsidRPr="00E93F8C">
        <w:rPr>
          <w:i/>
        </w:rPr>
        <w:t>Dynamic HTML (DHTML) issues</w:t>
      </w:r>
      <w:r>
        <w:t xml:space="preserve"> – You need to maintain source order and use elements and events with built-in action semantics.</w:t>
      </w:r>
    </w:p>
    <w:p w:rsidR="005B39ED" w:rsidRDefault="005B39ED" w:rsidP="00E935AF">
      <w:pPr>
        <w:pStyle w:val="ListBullet"/>
      </w:pPr>
      <w:r w:rsidRPr="00E93F8C">
        <w:rPr>
          <w:i/>
        </w:rPr>
        <w:t>Asynchronous JavaScript And XML (AJAX) issues</w:t>
      </w:r>
      <w:r>
        <w:t xml:space="preserve"> – AJAX is DHTML with asynchronous updates. When you use AJAX, you need to notify AT that the page has been updated.</w:t>
      </w:r>
    </w:p>
    <w:p w:rsidR="005B39ED" w:rsidRDefault="005B39ED" w:rsidP="00E935AF">
      <w:pPr>
        <w:ind w:left="1080"/>
        <w:jc w:val="both"/>
      </w:pPr>
      <w:r>
        <w:t xml:space="preserve">The related information provided in this guide can used in conjunction with </w:t>
      </w:r>
      <w:hyperlink r:id="rId161" w:history="1">
        <w:r w:rsidRPr="00E93F8C">
          <w:rPr>
            <w:rStyle w:val="Hyperlink"/>
            <w:rFonts w:cs="Arial"/>
            <w:color w:val="0F243E"/>
          </w:rPr>
          <w:t>ASP.NET AJAX</w:t>
        </w:r>
      </w:hyperlink>
      <w:r w:rsidRPr="00B77766">
        <w:t>,</w:t>
      </w:r>
      <w:r w:rsidRPr="00E93F8C">
        <w:rPr>
          <w:color w:val="0F243E"/>
        </w:rPr>
        <w:t xml:space="preserve"> </w:t>
      </w:r>
      <w:r w:rsidRPr="00B77766">
        <w:t>to create accessible pages with responsive UI and more efficient client-server communication</w:t>
      </w:r>
      <w:r>
        <w:t xml:space="preserve">. </w:t>
      </w:r>
    </w:p>
    <w:p w:rsidR="005B39ED" w:rsidRDefault="005B39ED" w:rsidP="00E935AF">
      <w:pPr>
        <w:ind w:left="1080"/>
        <w:jc w:val="both"/>
      </w:pPr>
      <w:r>
        <w:t xml:space="preserve">ASP.NET AJAX </w:t>
      </w:r>
      <w:r w:rsidRPr="00B77766">
        <w:t>integrates cross-browser client script libraries with the ASP.NET 2.0 development framework.</w:t>
      </w:r>
      <w:r>
        <w:t xml:space="preserve"> </w:t>
      </w:r>
      <w:r w:rsidRPr="00B77766">
        <w:t xml:space="preserve">Developers targeting other server frameworks can take advantage of the </w:t>
      </w:r>
      <w:hyperlink r:id="rId162" w:tooltip="Microsoft AJAX Library" w:history="1">
        <w:r w:rsidRPr="00B77766">
          <w:rPr>
            <w:rStyle w:val="Hyperlink"/>
            <w:rFonts w:cs="Arial"/>
          </w:rPr>
          <w:t>Microsoft AJAX Library</w:t>
        </w:r>
      </w:hyperlink>
      <w:r>
        <w:t xml:space="preserve"> that i</w:t>
      </w:r>
      <w:r w:rsidRPr="00B77766">
        <w:t>s supported by most popular browsers and can be used to build client-centric Web applications that integrate with any backend data provider.</w:t>
      </w:r>
    </w:p>
    <w:p w:rsidR="005B39ED" w:rsidRDefault="005B39ED" w:rsidP="00E935AF">
      <w:pPr>
        <w:jc w:val="both"/>
      </w:pPr>
      <w:r>
        <w:t xml:space="preserve">Furthermore, during the course of the development of the accessible Web content, you can use the </w:t>
      </w:r>
      <w:hyperlink r:id="rId163" w:tooltip="Internet Explorer Developer Toolbar" w:history="1">
        <w:r w:rsidRPr="005041AF">
          <w:rPr>
            <w:rStyle w:val="Hyperlink"/>
            <w:rFonts w:cs="Arial"/>
          </w:rPr>
          <w:t>Internet Explorer Developer Toolbar</w:t>
        </w:r>
      </w:hyperlink>
      <w:r>
        <w:t xml:space="preserve"> to confirm that the appropriate HTML element type, for example, </w:t>
      </w:r>
      <w:r w:rsidRPr="00E93F8C">
        <w:t>&lt;</w:t>
      </w:r>
      <w:r>
        <w:t>H</w:t>
      </w:r>
      <w:r w:rsidRPr="00E93F8C">
        <w:t>3&gt;, &lt;</w:t>
      </w:r>
      <w:r>
        <w:t>UL</w:t>
      </w:r>
      <w:r w:rsidRPr="00E93F8C">
        <w:t>&gt;</w:t>
      </w:r>
      <w:r>
        <w:t>, and so on, is used.</w:t>
      </w:r>
    </w:p>
    <w:p w:rsidR="005B39ED" w:rsidRPr="00B77766" w:rsidRDefault="005B39ED" w:rsidP="00E935AF">
      <w:pPr>
        <w:jc w:val="both"/>
        <w:rPr>
          <w:rFonts w:cs="Times New Roman"/>
          <w:color w:val="000000"/>
          <w:szCs w:val="24"/>
        </w:rPr>
      </w:pPr>
      <w:r w:rsidRPr="00B77766">
        <w:rPr>
          <w:rFonts w:cs="Times New Roman"/>
          <w:color w:val="000000"/>
          <w:szCs w:val="24"/>
        </w:rPr>
        <w:t xml:space="preserve">If you select </w:t>
      </w:r>
      <w:r w:rsidRPr="00B77766">
        <w:rPr>
          <w:rFonts w:cs="Times New Roman"/>
          <w:i/>
          <w:color w:val="000000"/>
          <w:szCs w:val="24"/>
        </w:rPr>
        <w:t>View Source</w:t>
      </w:r>
      <w:r w:rsidRPr="00B77766">
        <w:rPr>
          <w:rFonts w:cs="Times New Roman"/>
          <w:color w:val="000000"/>
          <w:szCs w:val="24"/>
        </w:rPr>
        <w:t xml:space="preserve"> from Internet Explorer, you can view the HTML as it was downloaded to the browser. However, if you use the developer toolbar, you can view the DOM after it has been manipulated by script.</w:t>
      </w:r>
    </w:p>
    <w:p w:rsidR="005B39ED" w:rsidRPr="00926F2C" w:rsidRDefault="005B39ED" w:rsidP="00E935AF">
      <w:pPr>
        <w:pStyle w:val="ppBodyText"/>
        <w:numPr>
          <w:ilvl w:val="0"/>
          <w:numId w:val="0"/>
        </w:numPr>
        <w:ind w:left="720"/>
        <w:jc w:val="both"/>
      </w:pPr>
      <w:r>
        <w:t>This toolbar is also valuable as a debugging and testing tool. You can use it to inspect the tag name, HTML attributes, and cascading style sheet (CSS) properties of elements. The toolbar has other useful features for testing your work, such the ability to quickly view CSS or alternate text for images and validators. As far as the latter point is concerned, it provides an automated access to online line validation services discussed in the next section:</w:t>
      </w:r>
      <w:r w:rsidRPr="005E1E20">
        <w:t xml:space="preserve"> </w:t>
      </w:r>
      <w:hyperlink r:id="rId164" w:tooltip="W3C Markup Validation Service" w:history="1">
        <w:r w:rsidRPr="00926F2C">
          <w:rPr>
            <w:rStyle w:val="Hyperlink"/>
          </w:rPr>
          <w:t>Markup Validation Service</w:t>
        </w:r>
      </w:hyperlink>
      <w:r>
        <w:t xml:space="preserve">, </w:t>
      </w:r>
      <w:hyperlink r:id="rId165" w:tooltip="W3C CSS Validation Service" w:history="1">
        <w:r w:rsidRPr="00926F2C">
          <w:rPr>
            <w:rStyle w:val="Hyperlink"/>
          </w:rPr>
          <w:t>CSS Validation Service</w:t>
        </w:r>
      </w:hyperlink>
      <w:r>
        <w:t xml:space="preserve">, and </w:t>
      </w:r>
      <w:hyperlink r:id="rId166" w:tooltip="W3C Link Checker" w:history="1">
        <w:r w:rsidRPr="00926F2C">
          <w:rPr>
            <w:rStyle w:val="Hyperlink"/>
            <w:rFonts w:cs="Times-Bold"/>
          </w:rPr>
          <w:t>Link Checker</w:t>
        </w:r>
      </w:hyperlink>
      <w:r w:rsidRPr="00926F2C">
        <w:rPr>
          <w:rFonts w:cs="Times-Bold"/>
          <w:b/>
          <w:bCs/>
        </w:rPr>
        <w:t xml:space="preserve"> </w:t>
      </w:r>
      <w:r w:rsidRPr="00926F2C">
        <w:t>from W3C</w:t>
      </w:r>
      <w:r>
        <w:t xml:space="preserve"> for respectively HTML, CSS and Link validation. Content accessibility checking is also provided</w:t>
      </w:r>
      <w:r w:rsidRPr="005E1E20">
        <w:t xml:space="preserve"> </w:t>
      </w:r>
      <w:r>
        <w:t xml:space="preserve">through the use of the </w:t>
      </w:r>
      <w:hyperlink r:id="rId167" w:tooltip="HiSoftware Cynthia Says portal" w:history="1">
        <w:r w:rsidRPr="0039263B">
          <w:rPr>
            <w:rStyle w:val="Hyperlink"/>
          </w:rPr>
          <w:t>HiSoftware Cynthia Says</w:t>
        </w:r>
        <w:r>
          <w:rPr>
            <w:rStyle w:val="Hyperlink"/>
          </w:rPr>
          <w:t xml:space="preserve"> p</w:t>
        </w:r>
        <w:r w:rsidRPr="0039263B">
          <w:rPr>
            <w:rStyle w:val="Hyperlink"/>
          </w:rPr>
          <w:t>ortal</w:t>
        </w:r>
      </w:hyperlink>
      <w:r>
        <w:t>.</w:t>
      </w:r>
    </w:p>
    <w:p w:rsidR="005B39ED" w:rsidRPr="00926F2C" w:rsidRDefault="005B39ED" w:rsidP="00317EB1">
      <w:pPr>
        <w:pStyle w:val="Heading2"/>
        <w:keepNext w:val="0"/>
        <w:ind w:left="1267" w:hanging="547"/>
        <w:jc w:val="both"/>
      </w:pPr>
      <w:bookmarkStart w:id="68" w:name="_Ref153013257"/>
      <w:bookmarkStart w:id="69" w:name="_Ref153017815"/>
      <w:bookmarkStart w:id="70" w:name="_Toc155936361"/>
      <w:r>
        <w:t>Assessment</w:t>
      </w:r>
      <w:r w:rsidRPr="00926F2C">
        <w:t xml:space="preserve"> and validation of </w:t>
      </w:r>
      <w:r>
        <w:t>accessible</w:t>
      </w:r>
      <w:r w:rsidRPr="00926F2C">
        <w:t xml:space="preserve"> </w:t>
      </w:r>
      <w:r>
        <w:t>Web</w:t>
      </w:r>
      <w:r w:rsidRPr="00926F2C">
        <w:t xml:space="preserve"> </w:t>
      </w:r>
      <w:bookmarkEnd w:id="68"/>
      <w:r>
        <w:t>Content</w:t>
      </w:r>
      <w:bookmarkEnd w:id="69"/>
      <w:bookmarkEnd w:id="70"/>
    </w:p>
    <w:p w:rsidR="005B39ED" w:rsidRPr="00926F2C" w:rsidRDefault="005B39ED" w:rsidP="00317EB1">
      <w:pPr>
        <w:keepNext w:val="0"/>
        <w:widowControl w:val="0"/>
        <w:jc w:val="both"/>
        <w:rPr>
          <w:lang w:eastAsia="ko-KR"/>
        </w:rPr>
      </w:pPr>
      <w:r w:rsidRPr="00926F2C">
        <w:rPr>
          <w:lang w:eastAsia="ko-KR"/>
        </w:rPr>
        <w:t xml:space="preserve">As indicated in the preceding sections, validation of </w:t>
      </w:r>
      <w:r>
        <w:rPr>
          <w:lang w:eastAsia="ko-KR"/>
        </w:rPr>
        <w:t>Web</w:t>
      </w:r>
      <w:r w:rsidRPr="00926F2C">
        <w:rPr>
          <w:lang w:eastAsia="ko-KR"/>
        </w:rPr>
        <w:t xml:space="preserve"> pages and </w:t>
      </w:r>
      <w:r>
        <w:rPr>
          <w:lang w:eastAsia="ko-KR"/>
        </w:rPr>
        <w:t xml:space="preserve">Web site </w:t>
      </w:r>
      <w:r w:rsidRPr="00926F2C">
        <w:rPr>
          <w:lang w:eastAsia="ko-KR"/>
        </w:rPr>
        <w:t xml:space="preserve">content should </w:t>
      </w:r>
      <w:r>
        <w:rPr>
          <w:lang w:eastAsia="ko-KR"/>
        </w:rPr>
        <w:t>begin</w:t>
      </w:r>
      <w:r w:rsidRPr="00926F2C">
        <w:rPr>
          <w:lang w:eastAsia="ko-KR"/>
        </w:rPr>
        <w:t xml:space="preserve"> very early in the project, right from the design phase. </w:t>
      </w:r>
      <w:r>
        <w:rPr>
          <w:lang w:eastAsia="ko-KR"/>
        </w:rPr>
        <w:t>A</w:t>
      </w:r>
      <w:r w:rsidRPr="00926F2C">
        <w:rPr>
          <w:lang w:eastAsia="ko-KR"/>
        </w:rPr>
        <w:t xml:space="preserve">ssessment and validation can and </w:t>
      </w:r>
      <w:r>
        <w:rPr>
          <w:lang w:eastAsia="ko-KR"/>
        </w:rPr>
        <w:t>should</w:t>
      </w:r>
      <w:r w:rsidRPr="00926F2C">
        <w:rPr>
          <w:lang w:eastAsia="ko-KR"/>
        </w:rPr>
        <w:t xml:space="preserve"> take place as soon as accessibility functions </w:t>
      </w:r>
      <w:r>
        <w:rPr>
          <w:lang w:eastAsia="ko-KR"/>
        </w:rPr>
        <w:t>are</w:t>
      </w:r>
      <w:r w:rsidRPr="00926F2C">
        <w:rPr>
          <w:lang w:eastAsia="ko-KR"/>
        </w:rPr>
        <w:t xml:space="preserve"> implemented</w:t>
      </w:r>
      <w:r>
        <w:rPr>
          <w:lang w:eastAsia="ko-KR"/>
        </w:rPr>
        <w:t xml:space="preserve"> on</w:t>
      </w:r>
      <w:r w:rsidRPr="00926F2C">
        <w:rPr>
          <w:lang w:eastAsia="ko-KR"/>
        </w:rPr>
        <w:t xml:space="preserve"> the </w:t>
      </w:r>
      <w:r>
        <w:rPr>
          <w:lang w:eastAsia="ko-KR"/>
        </w:rPr>
        <w:t>Web</w:t>
      </w:r>
      <w:r w:rsidRPr="00926F2C">
        <w:rPr>
          <w:lang w:eastAsia="ko-KR"/>
        </w:rPr>
        <w:t xml:space="preserve"> site. </w:t>
      </w:r>
    </w:p>
    <w:p w:rsidR="005B39ED" w:rsidRPr="00926F2C" w:rsidRDefault="005B39ED" w:rsidP="00317EB1">
      <w:pPr>
        <w:keepNext w:val="0"/>
        <w:widowControl w:val="0"/>
        <w:jc w:val="both"/>
      </w:pPr>
      <w:r>
        <w:t>E</w:t>
      </w:r>
      <w:r w:rsidRPr="00926F2C">
        <w:rPr>
          <w:lang w:eastAsia="ko-KR"/>
        </w:rPr>
        <w:t xml:space="preserve">xisting </w:t>
      </w:r>
      <w:r>
        <w:rPr>
          <w:lang w:eastAsia="ko-KR"/>
        </w:rPr>
        <w:t>Web</w:t>
      </w:r>
      <w:r w:rsidRPr="00926F2C">
        <w:rPr>
          <w:lang w:eastAsia="ko-KR"/>
        </w:rPr>
        <w:t xml:space="preserve"> pages </w:t>
      </w:r>
      <w:r>
        <w:rPr>
          <w:lang w:eastAsia="ko-KR"/>
        </w:rPr>
        <w:t xml:space="preserve">can also be </w:t>
      </w:r>
      <w:r w:rsidRPr="00926F2C">
        <w:rPr>
          <w:lang w:eastAsia="ko-KR"/>
        </w:rPr>
        <w:t>assess</w:t>
      </w:r>
      <w:r>
        <w:rPr>
          <w:lang w:eastAsia="ko-KR"/>
        </w:rPr>
        <w:t>ed</w:t>
      </w:r>
      <w:r w:rsidRPr="00926F2C">
        <w:rPr>
          <w:lang w:eastAsia="ko-KR"/>
        </w:rPr>
        <w:t xml:space="preserve"> </w:t>
      </w:r>
      <w:r>
        <w:rPr>
          <w:lang w:eastAsia="ko-KR"/>
        </w:rPr>
        <w:t>for</w:t>
      </w:r>
      <w:r w:rsidRPr="00926F2C">
        <w:rPr>
          <w:lang w:eastAsia="ko-KR"/>
        </w:rPr>
        <w:t xml:space="preserve"> accessibility errors</w:t>
      </w:r>
      <w:r>
        <w:rPr>
          <w:lang w:eastAsia="ko-KR"/>
        </w:rPr>
        <w:t>.</w:t>
      </w:r>
      <w:r>
        <w:t xml:space="preserve"> </w:t>
      </w:r>
    </w:p>
    <w:p w:rsidR="005B39ED" w:rsidRPr="003A5DE9" w:rsidRDefault="005B39ED" w:rsidP="00317EB1">
      <w:pPr>
        <w:pStyle w:val="Heading3"/>
        <w:keepNext w:val="0"/>
        <w:widowControl w:val="0"/>
        <w:jc w:val="both"/>
        <w:rPr>
          <w:lang w:eastAsia="ko-KR"/>
        </w:rPr>
      </w:pPr>
      <w:r w:rsidRPr="003A5DE9">
        <w:rPr>
          <w:lang w:eastAsia="ko-KR"/>
        </w:rPr>
        <w:t>Approach and assessment methods</w:t>
      </w:r>
    </w:p>
    <w:p w:rsidR="005B39ED" w:rsidRPr="00D0542B" w:rsidRDefault="005B39ED" w:rsidP="00317EB1">
      <w:pPr>
        <w:pStyle w:val="ListBullet"/>
        <w:keepNext w:val="0"/>
        <w:widowControl w:val="0"/>
      </w:pPr>
      <w:r>
        <w:t>A</w:t>
      </w:r>
      <w:r w:rsidRPr="00796869">
        <w:t xml:space="preserve">ssessment methods and tools need to be </w:t>
      </w:r>
      <w:r>
        <w:t>identified</w:t>
      </w:r>
      <w:r w:rsidRPr="00796869">
        <w:t xml:space="preserve"> in the testability framework defined during the project design phase. The methods adopted must provide not only the best possible </w:t>
      </w:r>
      <w:r w:rsidRPr="00D0542B">
        <w:t>coverage of WCAG 1.0 checkpoints, but also the best level of automation.</w:t>
      </w:r>
    </w:p>
    <w:p w:rsidR="005B39ED" w:rsidRPr="00D0542B" w:rsidRDefault="005B39ED" w:rsidP="00317EB1">
      <w:pPr>
        <w:pStyle w:val="ListBullet"/>
        <w:keepNext w:val="0"/>
        <w:widowControl w:val="0"/>
      </w:pPr>
      <w:r w:rsidRPr="00D0542B">
        <w:t xml:space="preserve">As discussed in the W3C/WAI article on tool selection, </w:t>
      </w:r>
      <w:hyperlink r:id="rId168" w:tooltip="Selecting Web Accessibility Evaluation Tools" w:history="1">
        <w:r w:rsidRPr="00D0542B">
          <w:rPr>
            <w:rStyle w:val="Hyperlink"/>
            <w:iCs/>
          </w:rPr>
          <w:t>Selecting Web Accessibility Evaluation Tools</w:t>
        </w:r>
      </w:hyperlink>
      <w:r w:rsidRPr="00D0542B">
        <w:t xml:space="preserve">, Web accessibility evaluation tools can ease the burden of assessing compliance with accessibility guidelines. However, tools cannot replace human judgment, and some validations require manual evaluation by an expert.  </w:t>
      </w:r>
    </w:p>
    <w:p w:rsidR="005B39ED" w:rsidRPr="00796869" w:rsidRDefault="005B39ED" w:rsidP="00317EB1">
      <w:pPr>
        <w:keepNext w:val="0"/>
        <w:widowControl w:val="0"/>
        <w:jc w:val="both"/>
        <w:rPr>
          <w:rFonts w:cs="TimesNewRoman"/>
        </w:rPr>
      </w:pPr>
      <w:r w:rsidRPr="00796869">
        <w:t xml:space="preserve">The following </w:t>
      </w:r>
      <w:r>
        <w:t>WCAG 1.0 checkpoint</w:t>
      </w:r>
      <w:r w:rsidRPr="00796869">
        <w:t xml:space="preserve">s can be </w:t>
      </w:r>
      <w:r w:rsidRPr="00796869">
        <w:rPr>
          <w:rFonts w:cs="TimesNewRoman"/>
        </w:rPr>
        <w:t>fully</w:t>
      </w:r>
      <w:r w:rsidRPr="00796869">
        <w:rPr>
          <w:rFonts w:cs="TimesNewRoman,Bold"/>
        </w:rPr>
        <w:t xml:space="preserve"> automated</w:t>
      </w:r>
      <w:r w:rsidRPr="00796869">
        <w:rPr>
          <w:rFonts w:cs="TimesNewRoman"/>
        </w:rPr>
        <w:t xml:space="preserve">: </w:t>
      </w:r>
      <w:hyperlink r:id="rId169" w:anchor="tech-text-equivalent" w:tooltip="Point de contrôle 1.1 des WCAG 1.0 " w:history="1">
        <w:r w:rsidRPr="00926F2C">
          <w:rPr>
            <w:rStyle w:val="Hyperlink"/>
          </w:rPr>
          <w:t>1.1</w:t>
        </w:r>
      </w:hyperlink>
      <w:r w:rsidRPr="00796869">
        <w:rPr>
          <w:rFonts w:cs="TimesNewRoman"/>
        </w:rPr>
        <w:t xml:space="preserve">, </w:t>
      </w:r>
      <w:hyperlink r:id="rId170" w:anchor="tech-auditory-descriptions" w:history="1">
        <w:r w:rsidRPr="00FC50D4">
          <w:rPr>
            <w:rStyle w:val="Hyperlink"/>
          </w:rPr>
          <w:t>1.3</w:t>
        </w:r>
      </w:hyperlink>
      <w:r>
        <w:rPr>
          <w:rFonts w:cs="TimesNewRoman"/>
        </w:rPr>
        <w:t xml:space="preserve">, </w:t>
      </w:r>
      <w:hyperlink r:id="rId171" w:anchor="tech-synchronize-equivalents" w:history="1">
        <w:r w:rsidRPr="001919E1">
          <w:rPr>
            <w:rStyle w:val="Hyperlink"/>
          </w:rPr>
          <w:t>1.4</w:t>
        </w:r>
      </w:hyperlink>
      <w:r w:rsidRPr="00796869">
        <w:rPr>
          <w:rFonts w:cs="TimesNewRoman"/>
        </w:rPr>
        <w:t xml:space="preserve">, </w:t>
      </w:r>
      <w:hyperlink r:id="rId172" w:anchor="tech-color-convey" w:tooltip="Point de contrôle 2.1 des WCAG 1.0 " w:history="1">
        <w:r w:rsidRPr="00926F2C">
          <w:rPr>
            <w:rStyle w:val="Hyperlink"/>
          </w:rPr>
          <w:t>2.1</w:t>
        </w:r>
      </w:hyperlink>
      <w:r w:rsidRPr="00796869">
        <w:rPr>
          <w:rFonts w:cs="TimesNewRoman"/>
        </w:rPr>
        <w:t xml:space="preserve">, </w:t>
      </w:r>
      <w:hyperlink r:id="rId173" w:anchor="tech-table-summaries" w:tooltip="Point de contrôle 5.5 des WCAG 1.0 " w:history="1">
        <w:r w:rsidRPr="00926F2C">
          <w:rPr>
            <w:rStyle w:val="Hyperlink"/>
          </w:rPr>
          <w:t>5.5</w:t>
        </w:r>
      </w:hyperlink>
      <w:r w:rsidRPr="00796869">
        <w:rPr>
          <w:rFonts w:cs="TimesNewRoman"/>
        </w:rPr>
        <w:t xml:space="preserve">, </w:t>
      </w:r>
      <w:hyperlink r:id="rId174" w:anchor="tech-order-style-sheets" w:history="1">
        <w:r w:rsidRPr="00E96BE7">
          <w:rPr>
            <w:rStyle w:val="Hyperlink"/>
          </w:rPr>
          <w:t>6.1</w:t>
        </w:r>
      </w:hyperlink>
      <w:r w:rsidRPr="00796869">
        <w:rPr>
          <w:rFonts w:cs="TimesNewRoman"/>
        </w:rPr>
        <w:t xml:space="preserve">, </w:t>
      </w:r>
      <w:hyperlink r:id="rId175" w:anchor="tech-scripts" w:tooltip="Point de contrôle 6.3 des WCAG 1.0 " w:history="1">
        <w:r w:rsidRPr="00926F2C">
          <w:rPr>
            <w:rStyle w:val="Hyperlink"/>
          </w:rPr>
          <w:t>6.3</w:t>
        </w:r>
      </w:hyperlink>
      <w:r w:rsidRPr="00796869">
        <w:rPr>
          <w:rFonts w:cs="TimesNewRoman"/>
        </w:rPr>
        <w:t xml:space="preserve">, </w:t>
      </w:r>
      <w:hyperlink r:id="rId176" w:anchor="tech-fallback-page" w:tooltip="Point de contrôle 6.5 des WCAG 1.0 " w:history="1">
        <w:r w:rsidRPr="00926F2C">
          <w:rPr>
            <w:rStyle w:val="Hyperlink"/>
          </w:rPr>
          <w:t>6.5</w:t>
        </w:r>
      </w:hyperlink>
      <w:r w:rsidRPr="00796869">
        <w:rPr>
          <w:rFonts w:cs="TimesNewRoman"/>
        </w:rPr>
        <w:t xml:space="preserve">, </w:t>
      </w:r>
      <w:hyperlink r:id="rId177" w:anchor="tech-avoid-flicker" w:tooltip="Point de contrôle 7.1 des WCAG 1.0 " w:history="1">
        <w:r w:rsidRPr="00926F2C">
          <w:rPr>
            <w:rStyle w:val="Hyperlink"/>
          </w:rPr>
          <w:t>7.1</w:t>
        </w:r>
      </w:hyperlink>
      <w:r>
        <w:rPr>
          <w:rFonts w:cs="TimesNewRoman"/>
        </w:rPr>
        <w:t xml:space="preserve">, </w:t>
      </w:r>
      <w:hyperlink r:id="rId178" w:anchor="tech-directly-accessible" w:tooltip="Point de contrôle 8.1 des WCAG 1.0" w:history="1">
        <w:r w:rsidRPr="00926F2C">
          <w:rPr>
            <w:rStyle w:val="Hyperlink"/>
          </w:rPr>
          <w:t>8.1</w:t>
        </w:r>
      </w:hyperlink>
      <w:r w:rsidRPr="00796869">
        <w:rPr>
          <w:rFonts w:cs="TimesNewRoman"/>
        </w:rPr>
        <w:t>,</w:t>
      </w:r>
      <w:r>
        <w:rPr>
          <w:rFonts w:cs="TimesNewRoman"/>
        </w:rPr>
        <w:t xml:space="preserve"> </w:t>
      </w:r>
      <w:hyperlink r:id="rId179" w:anchor="tech-client-side-maps" w:tooltip="Point de contrôle 9.1 des WCAG 1.0 " w:history="1">
        <w:r w:rsidRPr="00926F2C">
          <w:rPr>
            <w:rStyle w:val="Hyperlink"/>
          </w:rPr>
          <w:t>9.1</w:t>
        </w:r>
      </w:hyperlink>
      <w:r>
        <w:rPr>
          <w:rFonts w:cs="TimesNewRoman"/>
        </w:rPr>
        <w:t>,</w:t>
      </w:r>
      <w:r w:rsidRPr="00796869">
        <w:rPr>
          <w:rFonts w:cs="TimesNewRoman"/>
        </w:rPr>
        <w:t xml:space="preserve"> </w:t>
      </w:r>
      <w:hyperlink r:id="rId180" w:anchor="tech-avoid-pop-ups" w:history="1">
        <w:r w:rsidRPr="00E96BE7">
          <w:rPr>
            <w:rStyle w:val="Hyperlink"/>
          </w:rPr>
          <w:t>10.1</w:t>
        </w:r>
      </w:hyperlink>
      <w:r w:rsidRPr="00796869">
        <w:rPr>
          <w:rFonts w:cs="TimesNewRoman"/>
        </w:rPr>
        <w:t xml:space="preserve">, </w:t>
      </w:r>
      <w:hyperlink r:id="rId181" w:anchor="tech-frame-titles" w:tooltip="Point de contrôle 12.1 des WCAG 1.0 " w:history="1">
        <w:r w:rsidRPr="00926F2C">
          <w:rPr>
            <w:rStyle w:val="Hyperlink"/>
          </w:rPr>
          <w:t>12.1</w:t>
        </w:r>
      </w:hyperlink>
      <w:r>
        <w:rPr>
          <w:rFonts w:cs="TimesNewRoman"/>
        </w:rPr>
        <w:t xml:space="preserve">, </w:t>
      </w:r>
      <w:hyperlink r:id="rId182" w:anchor="tech-use-metadata" w:tooltip="Point de contrôle 13.2 des WCAG 1.0 " w:history="1">
        <w:r w:rsidRPr="00926F2C">
          <w:rPr>
            <w:rStyle w:val="Hyperlink"/>
          </w:rPr>
          <w:t>13.2</w:t>
        </w:r>
      </w:hyperlink>
      <w:r w:rsidRPr="00796869">
        <w:rPr>
          <w:rFonts w:cs="TimesNewRoman"/>
        </w:rPr>
        <w:t xml:space="preserve">, </w:t>
      </w:r>
      <w:hyperlink r:id="rId183" w:anchor="tech-clear-nav-mechanism" w:tooltip="Point de contrôle 13.4 des WCAG 1.0 " w:history="1">
        <w:r w:rsidRPr="00926F2C">
          <w:rPr>
            <w:rStyle w:val="Hyperlink"/>
          </w:rPr>
          <w:t>13.4</w:t>
        </w:r>
      </w:hyperlink>
    </w:p>
    <w:p w:rsidR="005B39ED" w:rsidRPr="00C95DF6" w:rsidRDefault="005B39ED" w:rsidP="00317EB1">
      <w:pPr>
        <w:keepNext w:val="0"/>
        <w:widowControl w:val="0"/>
        <w:jc w:val="both"/>
      </w:pPr>
      <w:r w:rsidRPr="00796869">
        <w:t xml:space="preserve">The following </w:t>
      </w:r>
      <w:r>
        <w:t>WCAG 1.0 checkpoint</w:t>
      </w:r>
      <w:r w:rsidRPr="00796869">
        <w:t xml:space="preserve">s </w:t>
      </w:r>
      <w:r w:rsidRPr="00796869">
        <w:rPr>
          <w:rFonts w:cs="TimesNewRoman"/>
        </w:rPr>
        <w:t xml:space="preserve">can be </w:t>
      </w:r>
      <w:r w:rsidRPr="00796869">
        <w:rPr>
          <w:rFonts w:cs="TimesNewRoman,Bold"/>
        </w:rPr>
        <w:t xml:space="preserve">partially automated </w:t>
      </w:r>
      <w:r w:rsidRPr="00796869">
        <w:rPr>
          <w:rFonts w:cs="TimesNewRoman"/>
        </w:rPr>
        <w:t xml:space="preserve">and then validated by an expert: </w:t>
      </w:r>
      <w:hyperlink r:id="rId184" w:anchor="tech-redundant-server-links" w:tooltip="Point de contrôle 1.2 des WCAG 1.0 " w:history="1">
        <w:r w:rsidRPr="00926F2C">
          <w:rPr>
            <w:rStyle w:val="Hyperlink"/>
          </w:rPr>
          <w:t>1.2</w:t>
        </w:r>
      </w:hyperlink>
      <w:r>
        <w:rPr>
          <w:rFonts w:cs="TimesNewRoman"/>
        </w:rPr>
        <w:t xml:space="preserve">, </w:t>
      </w:r>
      <w:hyperlink r:id="rId185" w:anchor="tech-identify-changes" w:tooltip="Point de contrôle 4.1 des WCAG 1.0 " w:history="1">
        <w:r w:rsidRPr="00926F2C">
          <w:rPr>
            <w:rStyle w:val="Hyperlink"/>
          </w:rPr>
          <w:t>4.1</w:t>
        </w:r>
      </w:hyperlink>
      <w:r>
        <w:rPr>
          <w:rFonts w:cs="TimesNewRoman"/>
        </w:rPr>
        <w:t xml:space="preserve">, </w:t>
      </w:r>
      <w:hyperlink r:id="rId186" w:anchor="tech-table-headers" w:tooltip="Point de contrôle 5.1 des WCAG 1.0 " w:history="1">
        <w:r w:rsidRPr="00926F2C">
          <w:rPr>
            <w:rStyle w:val="Hyperlink"/>
          </w:rPr>
          <w:t>5.1</w:t>
        </w:r>
      </w:hyperlink>
      <w:r w:rsidRPr="00796869">
        <w:rPr>
          <w:rFonts w:cs="TimesNewRoman"/>
        </w:rPr>
        <w:t xml:space="preserve">, </w:t>
      </w:r>
      <w:hyperlink r:id="rId187" w:anchor="tech-table-structure" w:tooltip="Point de contrôle 5.2 des WCAG 1.0 " w:history="1">
        <w:r w:rsidRPr="00926F2C">
          <w:rPr>
            <w:rStyle w:val="Hyperlink"/>
          </w:rPr>
          <w:t>5.2</w:t>
        </w:r>
      </w:hyperlink>
      <w:r w:rsidRPr="00796869">
        <w:rPr>
          <w:rFonts w:cs="TimesNewRoman"/>
        </w:rPr>
        <w:t xml:space="preserve">, </w:t>
      </w:r>
      <w:hyperlink r:id="rId188" w:anchor="tech-avoid-table-for-layout" w:tooltip="Fiche 5.6 du Guide AccessiWeb" w:history="1">
        <w:r w:rsidRPr="001919E1">
          <w:rPr>
            <w:rStyle w:val="Hyperlink"/>
          </w:rPr>
          <w:t>5.3</w:t>
        </w:r>
      </w:hyperlink>
      <w:r w:rsidRPr="00796869">
        <w:rPr>
          <w:rFonts w:cs="TimesNewRoman"/>
        </w:rPr>
        <w:t xml:space="preserve">, </w:t>
      </w:r>
      <w:hyperlink r:id="rId189" w:anchor="tech-table-layout" w:tooltip="Point de contrôle 5.4 des WCAG 1.0 " w:history="1">
        <w:r w:rsidRPr="00926F2C">
          <w:rPr>
            <w:rStyle w:val="Hyperlink"/>
          </w:rPr>
          <w:t>5.4</w:t>
        </w:r>
      </w:hyperlink>
      <w:r w:rsidRPr="00796869">
        <w:rPr>
          <w:rFonts w:cs="TimesNewRoman"/>
        </w:rPr>
        <w:t xml:space="preserve">, </w:t>
      </w:r>
      <w:hyperlink r:id="rId190" w:anchor="tech-dynamic-source" w:tooltip="Point de contrôle 6.2 des WCAG 1.0 " w:history="1">
        <w:r w:rsidRPr="00926F2C">
          <w:rPr>
            <w:rStyle w:val="Hyperlink"/>
          </w:rPr>
          <w:t>6.2</w:t>
        </w:r>
      </w:hyperlink>
      <w:r>
        <w:rPr>
          <w:rFonts w:cs="TimesNewRoman"/>
        </w:rPr>
        <w:t xml:space="preserve">, </w:t>
      </w:r>
      <w:hyperlink r:id="rId191" w:anchor="tech-keyboard-operable-scripts" w:history="1">
        <w:r w:rsidRPr="001919E1">
          <w:rPr>
            <w:rStyle w:val="Hyperlink"/>
          </w:rPr>
          <w:t>6.4</w:t>
        </w:r>
      </w:hyperlink>
      <w:r w:rsidRPr="00796869">
        <w:rPr>
          <w:rFonts w:cs="TimesNewRoman"/>
        </w:rPr>
        <w:t xml:space="preserve">, </w:t>
      </w:r>
      <w:hyperlink r:id="rId192" w:anchor="tech-avoid-blinking" w:tooltip="Point de contrôle 7.2 des WCAG 1.0 " w:history="1">
        <w:r w:rsidRPr="00926F2C">
          <w:rPr>
            <w:rStyle w:val="Hyperlink"/>
          </w:rPr>
          <w:t>7.2</w:t>
        </w:r>
      </w:hyperlink>
      <w:r w:rsidRPr="00796869">
        <w:rPr>
          <w:rFonts w:cs="TimesNewRoman"/>
        </w:rPr>
        <w:t xml:space="preserve">, </w:t>
      </w:r>
      <w:hyperlink r:id="rId193" w:anchor="tech-keyboard-operable" w:history="1">
        <w:r w:rsidRPr="001919E1">
          <w:rPr>
            <w:rStyle w:val="Hyperlink"/>
          </w:rPr>
          <w:t>9.2</w:t>
        </w:r>
      </w:hyperlink>
      <w:r w:rsidRPr="00796869">
        <w:rPr>
          <w:rFonts w:cs="TimesNewRoman"/>
        </w:rPr>
        <w:t xml:space="preserve">, </w:t>
      </w:r>
      <w:hyperlink r:id="rId194" w:anchor="tech-alt-pages" w:history="1">
        <w:r w:rsidRPr="00C16D0A">
          <w:rPr>
            <w:rStyle w:val="Hyperlink"/>
            <w:rFonts w:cs="Arial"/>
            <w:bCs/>
            <w:sz w:val="18"/>
            <w:szCs w:val="18"/>
          </w:rPr>
          <w:t>11.4</w:t>
        </w:r>
      </w:hyperlink>
      <w:r>
        <w:rPr>
          <w:rFonts w:cs="TimesNewRoman"/>
        </w:rPr>
        <w:t xml:space="preserve">, </w:t>
      </w:r>
      <w:hyperlink r:id="rId195" w:anchor="tech-meaningful-links" w:tooltip="Point de contrôle 13.1 des WCAG 1.0 " w:history="1">
        <w:r w:rsidRPr="00926F2C">
          <w:rPr>
            <w:rStyle w:val="Hyperlink"/>
          </w:rPr>
          <w:t>13.1</w:t>
        </w:r>
      </w:hyperlink>
      <w:r w:rsidRPr="00926F2C">
        <w:t xml:space="preserve"> </w:t>
      </w:r>
      <w:r>
        <w:t xml:space="preserve">  </w:t>
      </w:r>
    </w:p>
    <w:p w:rsidR="005B39ED" w:rsidRPr="00926F2C" w:rsidRDefault="005B39ED" w:rsidP="00317EB1">
      <w:pPr>
        <w:keepNext w:val="0"/>
        <w:widowControl w:val="0"/>
        <w:jc w:val="both"/>
      </w:pPr>
      <w:r w:rsidRPr="00926F2C">
        <w:t xml:space="preserve">Appropriate tools </w:t>
      </w:r>
      <w:r>
        <w:t>can</w:t>
      </w:r>
      <w:r w:rsidRPr="00926F2C">
        <w:t xml:space="preserve"> be selected based on the</w:t>
      </w:r>
      <w:r>
        <w:t xml:space="preserve"> article mentioned above,</w:t>
      </w:r>
      <w:r w:rsidRPr="00926F2C">
        <w:t xml:space="preserve"> </w:t>
      </w:r>
      <w:hyperlink r:id="rId196" w:tooltip="Selecting Web Accessibility Evaluation Tools" w:history="1">
        <w:r w:rsidRPr="00F62EBC">
          <w:rPr>
            <w:rStyle w:val="Hyperlink"/>
            <w:iCs/>
          </w:rPr>
          <w:t>Selecting Web Accessibility Evaluation Tools</w:t>
        </w:r>
      </w:hyperlink>
      <w:r>
        <w:t xml:space="preserve">. Also </w:t>
      </w:r>
      <w:r w:rsidRPr="00926F2C">
        <w:t xml:space="preserve">available on the W3C/WAI </w:t>
      </w:r>
      <w:r>
        <w:t>Web</w:t>
      </w:r>
      <w:r w:rsidRPr="00926F2C">
        <w:t xml:space="preserve"> site</w:t>
      </w:r>
      <w:r>
        <w:t xml:space="preserve"> are the following</w:t>
      </w:r>
      <w:r w:rsidRPr="00926F2C">
        <w:t>:</w:t>
      </w:r>
    </w:p>
    <w:p w:rsidR="005B39ED" w:rsidRDefault="005B39ED" w:rsidP="00317EB1">
      <w:pPr>
        <w:pStyle w:val="ListBullet"/>
        <w:keepNext w:val="0"/>
        <w:widowControl w:val="0"/>
      </w:pPr>
      <w:r w:rsidRPr="00926F2C">
        <w:t xml:space="preserve">A list of more than 30 tools </w:t>
      </w:r>
      <w:r>
        <w:t>that can</w:t>
      </w:r>
      <w:r w:rsidRPr="00926F2C">
        <w:t xml:space="preserve"> be used to assess, reconfigure, repair, filter or transform </w:t>
      </w:r>
      <w:r>
        <w:t>W</w:t>
      </w:r>
      <w:r w:rsidRPr="00926F2C">
        <w:t>eb sites</w:t>
      </w:r>
      <w:r>
        <w:t xml:space="preserve">, at </w:t>
      </w:r>
      <w:hyperlink r:id="rId197" w:tooltip="Evaluation, Repair, and Transformation Tools for Web Content Accessibility" w:history="1">
        <w:r w:rsidRPr="009E70B7">
          <w:rPr>
            <w:rStyle w:val="Hyperlink"/>
            <w:iCs/>
          </w:rPr>
          <w:t>Web Accessibility Evaluation Tools: Overview</w:t>
        </w:r>
      </w:hyperlink>
    </w:p>
    <w:p w:rsidR="005B39ED" w:rsidRPr="00926F2C" w:rsidRDefault="005B39ED" w:rsidP="00317EB1">
      <w:pPr>
        <w:pStyle w:val="ListBullet"/>
        <w:keepNext w:val="0"/>
        <w:widowControl w:val="0"/>
      </w:pPr>
      <w:r>
        <w:t>T</w:t>
      </w:r>
      <w:r w:rsidRPr="00926F2C">
        <w:t xml:space="preserve">he </w:t>
      </w:r>
      <w:hyperlink r:id="rId198" w:tooltip="WAI HTML Table Linearizer Entry Form" w:history="1">
        <w:r w:rsidRPr="00926F2C">
          <w:rPr>
            <w:rStyle w:val="Hyperlink"/>
          </w:rPr>
          <w:t>WAI HTML Table Linearizer Entry Form</w:t>
        </w:r>
      </w:hyperlink>
      <w:r>
        <w:t xml:space="preserve">, from which you can run the </w:t>
      </w:r>
      <w:r w:rsidRPr="00682334">
        <w:rPr>
          <w:i/>
        </w:rPr>
        <w:t>tablin</w:t>
      </w:r>
      <w:r>
        <w:rPr>
          <w:b/>
        </w:rPr>
        <w:t xml:space="preserve"> </w:t>
      </w:r>
      <w:r>
        <w:t>tool to linearize HTML tables  and render them according to preferences set by the presentation layer (screen reader)</w:t>
      </w:r>
    </w:p>
    <w:p w:rsidR="005B39ED" w:rsidRPr="00926F2C" w:rsidRDefault="005B39ED" w:rsidP="00317EB1">
      <w:pPr>
        <w:keepNext w:val="0"/>
        <w:widowControl w:val="0"/>
        <w:jc w:val="both"/>
      </w:pPr>
      <w:r w:rsidRPr="00926F2C">
        <w:t>We reference several of these tools for the purpose of illustration in the following sections.</w:t>
      </w:r>
    </w:p>
    <w:p w:rsidR="005B39ED" w:rsidRPr="006C7610" w:rsidRDefault="005B39ED" w:rsidP="00317EB1">
      <w:pPr>
        <w:pStyle w:val="Heading3"/>
        <w:keepNext w:val="0"/>
        <w:widowControl w:val="0"/>
        <w:jc w:val="both"/>
      </w:pPr>
      <w:r w:rsidRPr="006C7610">
        <w:t>W3C/WAI approach to Web site accessibility evaluation</w:t>
      </w:r>
    </w:p>
    <w:p w:rsidR="005B39ED" w:rsidRPr="00795600" w:rsidRDefault="005B39ED" w:rsidP="00317EB1">
      <w:pPr>
        <w:keepNext w:val="0"/>
        <w:widowControl w:val="0"/>
        <w:jc w:val="both"/>
        <w:rPr>
          <w:lang w:val="en-GB"/>
        </w:rPr>
      </w:pPr>
      <w:r w:rsidRPr="006C7610">
        <w:t>Thi</w:t>
      </w:r>
      <w:r>
        <w:t>s section provides a high-level overview of accessibility evaluation activities based on the W3C/WAI approach</w:t>
      </w:r>
      <w:r w:rsidRPr="00795600">
        <w:rPr>
          <w:lang w:val="en-GB"/>
        </w:rPr>
        <w:t>.</w:t>
      </w:r>
    </w:p>
    <w:p w:rsidR="005B39ED" w:rsidRPr="00795600" w:rsidRDefault="005B39ED" w:rsidP="00317EB1">
      <w:pPr>
        <w:keepNext w:val="0"/>
        <w:widowControl w:val="0"/>
        <w:jc w:val="both"/>
        <w:rPr>
          <w:lang w:val="en-GB"/>
        </w:rPr>
      </w:pPr>
      <w:r w:rsidRPr="00795600">
        <w:rPr>
          <w:lang w:val="en-GB"/>
        </w:rPr>
        <w:t>The W3C/WAI approach does not describe how to systematically evaluate every checkpoint, but it does provide some general procedures and methodologies for determining the general level of conformance of a Web site.</w:t>
      </w:r>
    </w:p>
    <w:p w:rsidR="005B39ED" w:rsidRPr="00795600" w:rsidRDefault="005B39ED" w:rsidP="00317EB1">
      <w:pPr>
        <w:keepNext w:val="0"/>
        <w:widowControl w:val="0"/>
        <w:jc w:val="both"/>
        <w:rPr>
          <w:lang w:val="en-GB"/>
        </w:rPr>
      </w:pPr>
      <w:r w:rsidRPr="00795600">
        <w:rPr>
          <w:lang w:val="en-GB"/>
        </w:rPr>
        <w:t xml:space="preserve">Accessibility evaluation can be approached at two levels: a preliminary review, which can quickly locate possible accessibility issues, and a conformance evaluation, which evaluates a Web site against standards to determine the level of conformance. These two approaches are described briefly here. For more in-depth information, see </w:t>
      </w:r>
      <w:r>
        <w:t xml:space="preserve">the </w:t>
      </w:r>
      <w:hyperlink r:id="rId199" w:history="1">
        <w:r w:rsidRPr="00795600">
          <w:rPr>
            <w:rStyle w:val="Hyperlink"/>
            <w:lang w:val="en-GB"/>
          </w:rPr>
          <w:t>Evaluating Web Sites for Accessibility: Overview</w:t>
        </w:r>
      </w:hyperlink>
      <w:r w:rsidRPr="00795600">
        <w:rPr>
          <w:lang w:val="en-GB"/>
        </w:rPr>
        <w:t xml:space="preserve"> section of the W3C/WAI Web site.</w:t>
      </w:r>
    </w:p>
    <w:p w:rsidR="005B39ED" w:rsidRPr="00795600" w:rsidRDefault="005B39ED" w:rsidP="00317EB1">
      <w:pPr>
        <w:pStyle w:val="Heading4"/>
        <w:keepNext w:val="0"/>
        <w:widowControl w:val="0"/>
        <w:jc w:val="both"/>
        <w:rPr>
          <w:lang w:val="en-GB"/>
        </w:rPr>
      </w:pPr>
      <w:r w:rsidRPr="00795600">
        <w:rPr>
          <w:lang w:val="en-GB"/>
        </w:rPr>
        <w:t>Preliminary Review</w:t>
      </w:r>
    </w:p>
    <w:p w:rsidR="005B39ED" w:rsidRPr="00DC5B9A" w:rsidRDefault="005B39ED" w:rsidP="00317EB1">
      <w:pPr>
        <w:keepNext w:val="0"/>
        <w:widowControl w:val="0"/>
        <w:jc w:val="both"/>
      </w:pPr>
      <w:r w:rsidRPr="00795600">
        <w:rPr>
          <w:lang w:val="en-GB"/>
        </w:rPr>
        <w:t xml:space="preserve">This approach does not look at every accessibility issue or specific standards, but it provides a way to quickly get a sense of the nature of possible problems on an existing Web site. </w:t>
      </w:r>
      <w:r w:rsidRPr="00DC5B9A">
        <w:t>The steps involved in this approach are as follows:</w:t>
      </w:r>
    </w:p>
    <w:p w:rsidR="005B39ED" w:rsidRDefault="005B39ED" w:rsidP="00317EB1">
      <w:pPr>
        <w:pStyle w:val="ListParagraph"/>
        <w:keepNext w:val="0"/>
        <w:widowControl w:val="0"/>
        <w:numPr>
          <w:ilvl w:val="0"/>
          <w:numId w:val="15"/>
        </w:numPr>
        <w:contextualSpacing w:val="0"/>
        <w:jc w:val="both"/>
      </w:pPr>
      <w:r>
        <w:t>Select a sample page that includes representative elements from your Web site.</w:t>
      </w:r>
    </w:p>
    <w:p w:rsidR="005B39ED" w:rsidRDefault="005B39ED" w:rsidP="00317EB1">
      <w:pPr>
        <w:pStyle w:val="ListParagraph"/>
        <w:keepNext w:val="0"/>
        <w:widowControl w:val="0"/>
        <w:numPr>
          <w:ilvl w:val="0"/>
          <w:numId w:val="15"/>
        </w:numPr>
        <w:contextualSpacing w:val="0"/>
        <w:jc w:val="both"/>
      </w:pPr>
      <w:r>
        <w:t>Use a graphical browser to evaluate the page, modifying various settings.</w:t>
      </w:r>
    </w:p>
    <w:p w:rsidR="005B39ED" w:rsidRDefault="005B39ED" w:rsidP="00317EB1">
      <w:pPr>
        <w:pStyle w:val="ListParagraph"/>
        <w:keepNext w:val="0"/>
        <w:widowControl w:val="0"/>
        <w:numPr>
          <w:ilvl w:val="0"/>
          <w:numId w:val="15"/>
        </w:numPr>
        <w:contextualSpacing w:val="0"/>
        <w:jc w:val="both"/>
      </w:pPr>
      <w:r>
        <w:t>Use a specialty browser, such a voice or text-based browser, to view the page.</w:t>
      </w:r>
    </w:p>
    <w:p w:rsidR="005B39ED" w:rsidRDefault="005B39ED" w:rsidP="00317EB1">
      <w:pPr>
        <w:pStyle w:val="ListParagraph"/>
        <w:keepNext w:val="0"/>
        <w:widowControl w:val="0"/>
        <w:numPr>
          <w:ilvl w:val="0"/>
          <w:numId w:val="15"/>
        </w:numPr>
        <w:contextualSpacing w:val="0"/>
        <w:jc w:val="both"/>
      </w:pPr>
      <w:r>
        <w:t>Run two or more automated tools against the selected pages to find out what type of problems are uncovered.</w:t>
      </w:r>
    </w:p>
    <w:p w:rsidR="005B39ED" w:rsidRDefault="005B39ED" w:rsidP="00317EB1">
      <w:pPr>
        <w:pStyle w:val="ListParagraph"/>
        <w:keepNext w:val="0"/>
        <w:widowControl w:val="0"/>
        <w:numPr>
          <w:ilvl w:val="0"/>
          <w:numId w:val="15"/>
        </w:numPr>
        <w:contextualSpacing w:val="0"/>
        <w:jc w:val="both"/>
      </w:pPr>
      <w:r>
        <w:t>Summarize and report your findings with recommendations for next steps.</w:t>
      </w:r>
    </w:p>
    <w:p w:rsidR="005B39ED" w:rsidRDefault="005B39ED" w:rsidP="00317EB1">
      <w:pPr>
        <w:keepNext w:val="0"/>
        <w:widowControl w:val="0"/>
        <w:jc w:val="both"/>
      </w:pPr>
      <w:r>
        <w:t>Some toolbars available for download offers many functions to help you manually assess your Web pages</w:t>
      </w:r>
      <w:r w:rsidRPr="00926F2C">
        <w:t xml:space="preserve">. </w:t>
      </w:r>
      <w:r>
        <w:t xml:space="preserve">We already have mentioned the </w:t>
      </w:r>
      <w:hyperlink r:id="rId200" w:tooltip="Internet Explorer Developer Toolbar" w:history="1">
        <w:r w:rsidRPr="005041AF">
          <w:rPr>
            <w:rStyle w:val="Hyperlink"/>
            <w:rFonts w:cs="Arial"/>
          </w:rPr>
          <w:t>Internet Explorer Developer Toolbar</w:t>
        </w:r>
      </w:hyperlink>
      <w:r>
        <w:t>.</w:t>
      </w:r>
    </w:p>
    <w:p w:rsidR="005B39ED" w:rsidRPr="00926F2C" w:rsidRDefault="005B39ED" w:rsidP="00317EB1">
      <w:pPr>
        <w:keepNext w:val="0"/>
        <w:widowControl w:val="0"/>
        <w:jc w:val="both"/>
      </w:pPr>
      <w:r>
        <w:t xml:space="preserve">You can also download the free </w:t>
      </w:r>
      <w:hyperlink r:id="rId201" w:tooltip="barre d’outils d’Accessibilité du Web" w:history="1">
        <w:r w:rsidRPr="00926F2C">
          <w:rPr>
            <w:rStyle w:val="Hyperlink"/>
          </w:rPr>
          <w:t>Web Accessibility Toolbar</w:t>
        </w:r>
      </w:hyperlink>
      <w:r>
        <w:t>,</w:t>
      </w:r>
      <w:r w:rsidRPr="00926F2C">
        <w:t xml:space="preserve"> developed by the </w:t>
      </w:r>
      <w:r>
        <w:t>Accessible Information Solutions (</w:t>
      </w:r>
      <w:r w:rsidRPr="00926F2C">
        <w:t>AIS</w:t>
      </w:r>
      <w:r>
        <w:t>)</w:t>
      </w:r>
      <w:r w:rsidRPr="00926F2C">
        <w:t xml:space="preserve"> team </w:t>
      </w:r>
      <w:r>
        <w:t>of Vision</w:t>
      </w:r>
      <w:r w:rsidRPr="00926F2C">
        <w:t xml:space="preserve"> Australia</w:t>
      </w:r>
      <w:r>
        <w:t>, and use its many functions to help you manually assess your Web pages</w:t>
      </w:r>
      <w:r w:rsidRPr="00926F2C">
        <w:t xml:space="preserve">. </w:t>
      </w:r>
    </w:p>
    <w:p w:rsidR="005B39ED" w:rsidRPr="00926F2C" w:rsidRDefault="005B39ED" w:rsidP="00317EB1">
      <w:pPr>
        <w:keepNext w:val="0"/>
        <w:widowControl w:val="0"/>
        <w:jc w:val="both"/>
      </w:pPr>
      <w:r>
        <w:t>The</w:t>
      </w:r>
      <w:r w:rsidRPr="00926F2C">
        <w:t xml:space="preserve"> toolbar provides features </w:t>
      </w:r>
      <w:r>
        <w:t>that</w:t>
      </w:r>
      <w:r w:rsidRPr="00926F2C">
        <w:t xml:space="preserve"> </w:t>
      </w:r>
      <w:r>
        <w:t>can</w:t>
      </w:r>
      <w:r w:rsidRPr="00926F2C">
        <w:t xml:space="preserve"> be used in Internet Explorer to </w:t>
      </w:r>
      <w:r>
        <w:t>help you</w:t>
      </w:r>
      <w:r w:rsidRPr="00926F2C">
        <w:t xml:space="preserve"> identif</w:t>
      </w:r>
      <w:r>
        <w:t>y</w:t>
      </w:r>
      <w:r w:rsidRPr="00926F2C">
        <w:t xml:space="preserve"> structural and semantic components in a </w:t>
      </w:r>
      <w:r>
        <w:t>Web</w:t>
      </w:r>
      <w:r w:rsidRPr="00926F2C">
        <w:t xml:space="preserve"> page</w:t>
      </w:r>
      <w:r>
        <w:t>, including, but not limited to, the following</w:t>
      </w:r>
      <w:r w:rsidRPr="00926F2C">
        <w:t>:</w:t>
      </w:r>
    </w:p>
    <w:p w:rsidR="005B39ED" w:rsidRPr="00926F2C" w:rsidRDefault="005B39ED" w:rsidP="00317EB1">
      <w:pPr>
        <w:pStyle w:val="ListBullet"/>
        <w:keepNext w:val="0"/>
        <w:widowControl w:val="0"/>
      </w:pPr>
      <w:r w:rsidRPr="00926F2C">
        <w:t>Presence or absence of alternate text linked to graphical elements</w:t>
      </w:r>
    </w:p>
    <w:p w:rsidR="005B39ED" w:rsidRPr="00926F2C" w:rsidRDefault="005B39ED" w:rsidP="00317EB1">
      <w:pPr>
        <w:pStyle w:val="ListBullet"/>
        <w:keepNext w:val="0"/>
        <w:widowControl w:val="0"/>
      </w:pPr>
      <w:r>
        <w:t>Availability of</w:t>
      </w:r>
      <w:r w:rsidRPr="00926F2C">
        <w:t xml:space="preserve"> information about links (title, URL, content of TITLE attribute, </w:t>
      </w:r>
      <w:r>
        <w:t>and so forth</w:t>
      </w:r>
      <w:r w:rsidRPr="00926F2C">
        <w:t>)</w:t>
      </w:r>
    </w:p>
    <w:p w:rsidR="005B39ED" w:rsidRPr="00926F2C" w:rsidRDefault="005B39ED" w:rsidP="00317EB1">
      <w:pPr>
        <w:pStyle w:val="ListBullet"/>
        <w:keepNext w:val="0"/>
        <w:widowControl w:val="0"/>
      </w:pPr>
      <w:r>
        <w:t>A</w:t>
      </w:r>
      <w:r w:rsidRPr="00926F2C">
        <w:t>ccess</w:t>
      </w:r>
      <w:r>
        <w:t>ibility of</w:t>
      </w:r>
      <w:r w:rsidRPr="00926F2C">
        <w:t xml:space="preserve"> information </w:t>
      </w:r>
      <w:r>
        <w:t>about</w:t>
      </w:r>
      <w:r w:rsidRPr="00926F2C">
        <w:t xml:space="preserve"> </w:t>
      </w:r>
      <w:r>
        <w:t>f</w:t>
      </w:r>
      <w:r w:rsidRPr="00926F2C">
        <w:t>rames</w:t>
      </w:r>
    </w:p>
    <w:p w:rsidR="005B39ED" w:rsidRPr="00926F2C" w:rsidRDefault="005B39ED" w:rsidP="00317EB1">
      <w:pPr>
        <w:pStyle w:val="ListBullet"/>
        <w:keepNext w:val="0"/>
        <w:widowControl w:val="0"/>
      </w:pPr>
      <w:r>
        <w:t>Presence</w:t>
      </w:r>
      <w:r w:rsidRPr="00926F2C">
        <w:t xml:space="preserve"> of event handlers</w:t>
      </w:r>
    </w:p>
    <w:p w:rsidR="005B39ED" w:rsidRPr="00926F2C" w:rsidRDefault="005B39ED" w:rsidP="00317EB1">
      <w:pPr>
        <w:pStyle w:val="ListBullet"/>
        <w:keepNext w:val="0"/>
        <w:widowControl w:val="0"/>
      </w:pPr>
      <w:r w:rsidRPr="00926F2C">
        <w:t>Page structure using H tags</w:t>
      </w:r>
    </w:p>
    <w:p w:rsidR="005B39ED" w:rsidRPr="00926F2C" w:rsidRDefault="005B39ED" w:rsidP="00317EB1">
      <w:pPr>
        <w:pStyle w:val="ListBullet"/>
        <w:keepNext w:val="0"/>
        <w:widowControl w:val="0"/>
      </w:pPr>
      <w:r w:rsidRPr="00926F2C">
        <w:t xml:space="preserve">Linear structure of page </w:t>
      </w:r>
    </w:p>
    <w:p w:rsidR="005B39ED" w:rsidRPr="00926F2C" w:rsidRDefault="005B39ED" w:rsidP="00317EB1">
      <w:pPr>
        <w:keepNext w:val="0"/>
        <w:widowControl w:val="0"/>
        <w:jc w:val="both"/>
      </w:pPr>
      <w:r>
        <w:t>The</w:t>
      </w:r>
      <w:r w:rsidRPr="00926F2C">
        <w:t xml:space="preserve"> toolbar </w:t>
      </w:r>
      <w:r>
        <w:t>includes</w:t>
      </w:r>
      <w:r w:rsidRPr="00926F2C">
        <w:t xml:space="preserve"> documentation </w:t>
      </w:r>
      <w:r>
        <w:t>that describes</w:t>
      </w:r>
      <w:r w:rsidRPr="00926F2C">
        <w:t xml:space="preserve"> how to use it </w:t>
      </w:r>
      <w:r>
        <w:t>for</w:t>
      </w:r>
      <w:r w:rsidRPr="00926F2C">
        <w:t xml:space="preserve"> assessing WCAG 1.0 compliance</w:t>
      </w:r>
      <w:r>
        <w:t>.</w:t>
      </w:r>
      <w:r w:rsidRPr="00926F2C">
        <w:t xml:space="preserve"> </w:t>
      </w:r>
      <w:r>
        <w:t>It can</w:t>
      </w:r>
      <w:r w:rsidRPr="00926F2C">
        <w:t xml:space="preserve"> be used to check for </w:t>
      </w:r>
      <w:r w:rsidRPr="00125C11">
        <w:t>many of the 65 checkpoints covered in the WCAG 1.0 guidelines</w:t>
      </w:r>
      <w:r w:rsidRPr="00926F2C">
        <w:t>.</w:t>
      </w:r>
      <w:r>
        <w:t xml:space="preserve"> The functions do not explicitly indicate whether a Web page complies with a specific WCAG checkpoint, but they provide information you can use to assess the compliance of the page.</w:t>
      </w:r>
    </w:p>
    <w:p w:rsidR="005B39ED" w:rsidRDefault="005B39ED" w:rsidP="00317EB1">
      <w:pPr>
        <w:keepNext w:val="0"/>
        <w:widowControl w:val="0"/>
        <w:jc w:val="both"/>
      </w:pPr>
      <w:r w:rsidRPr="00926F2C">
        <w:t xml:space="preserve">The toolbar is also based on the </w:t>
      </w:r>
      <w:r>
        <w:t>Job Access With Speech (</w:t>
      </w:r>
      <w:r w:rsidRPr="00926F2C">
        <w:t>JAWS</w:t>
      </w:r>
      <w:r>
        <w:t>)</w:t>
      </w:r>
      <w:r w:rsidRPr="00926F2C">
        <w:t xml:space="preserve"> screen reader</w:t>
      </w:r>
      <w:r>
        <w:t>,</w:t>
      </w:r>
      <w:r w:rsidRPr="00926F2C">
        <w:t xml:space="preserve"> which makes it possible to read information displayed on the screen </w:t>
      </w:r>
      <w:r>
        <w:t xml:space="preserve">by </w:t>
      </w:r>
      <w:r w:rsidRPr="00926F2C">
        <w:t xml:space="preserve">using text-to-voice software </w:t>
      </w:r>
      <w:r>
        <w:t>or</w:t>
      </w:r>
      <w:r w:rsidRPr="00926F2C">
        <w:t xml:space="preserve"> a Braille terminal. A </w:t>
      </w:r>
      <w:hyperlink r:id="rId202" w:tooltip="version de démonstration JAWS" w:history="1">
        <w:r w:rsidRPr="00926F2C">
          <w:rPr>
            <w:rStyle w:val="Hyperlink"/>
          </w:rPr>
          <w:t xml:space="preserve">demo version </w:t>
        </w:r>
      </w:hyperlink>
      <w:r w:rsidRPr="00926F2C">
        <w:t xml:space="preserve"> of </w:t>
      </w:r>
      <w:r>
        <w:t>JAWS</w:t>
      </w:r>
      <w:r w:rsidRPr="00926F2C">
        <w:t xml:space="preserve"> is available. This is an unlimited version and provides access to all software features. It </w:t>
      </w:r>
      <w:r>
        <w:t>can</w:t>
      </w:r>
      <w:r w:rsidRPr="00926F2C">
        <w:t xml:space="preserve"> be used in 40 minutes sessions. </w:t>
      </w:r>
      <w:r>
        <w:t>After</w:t>
      </w:r>
      <w:r w:rsidRPr="00926F2C">
        <w:t xml:space="preserve"> 40 minutes of usage, </w:t>
      </w:r>
      <w:r>
        <w:t xml:space="preserve">you must restart </w:t>
      </w:r>
      <w:r w:rsidRPr="00926F2C">
        <w:t>the computer to continue using JAWS.</w:t>
      </w:r>
    </w:p>
    <w:p w:rsidR="005B39ED" w:rsidRDefault="005B39ED" w:rsidP="00317EB1">
      <w:pPr>
        <w:pStyle w:val="Heading4"/>
        <w:keepNext w:val="0"/>
        <w:widowControl w:val="0"/>
        <w:jc w:val="both"/>
      </w:pPr>
      <w:r>
        <w:t>Conformance Evaluation</w:t>
      </w:r>
    </w:p>
    <w:p w:rsidR="005B39ED" w:rsidRDefault="005B39ED" w:rsidP="00317EB1">
      <w:pPr>
        <w:keepNext w:val="0"/>
        <w:widowControl w:val="0"/>
        <w:jc w:val="both"/>
      </w:pPr>
      <w:r>
        <w:t>This approach assesses a Web site against specific accessibility standards, such as the WCAG 1.0 checkpoints. The approach uses automated, partially automated, and manual methods. The general steps involved in this approach are as follows:</w:t>
      </w:r>
    </w:p>
    <w:p w:rsidR="005B39ED" w:rsidRDefault="005B39ED" w:rsidP="00317EB1">
      <w:pPr>
        <w:pStyle w:val="ListParagraph"/>
        <w:keepNext w:val="0"/>
        <w:widowControl w:val="0"/>
        <w:numPr>
          <w:ilvl w:val="0"/>
          <w:numId w:val="16"/>
        </w:numPr>
        <w:contextualSpacing w:val="0"/>
        <w:jc w:val="both"/>
      </w:pPr>
      <w:r>
        <w:t>Determine the scope of your evaluation: identify sample Web pages and the level of conformance to be evaluated.</w:t>
      </w:r>
    </w:p>
    <w:p w:rsidR="005B39ED" w:rsidRDefault="005B39ED" w:rsidP="00317EB1">
      <w:pPr>
        <w:pStyle w:val="ListParagraph"/>
        <w:keepNext w:val="0"/>
        <w:widowControl w:val="0"/>
        <w:numPr>
          <w:ilvl w:val="0"/>
          <w:numId w:val="16"/>
        </w:numPr>
        <w:contextualSpacing w:val="0"/>
        <w:jc w:val="both"/>
      </w:pPr>
      <w:r>
        <w:t xml:space="preserve">Run markup validation tools and accessibility evaluation tools against the selected sample pages and identify problems. For more information about markup validation and accessibility evaluation tools, see </w:t>
      </w:r>
      <w:hyperlink r:id="rId203" w:history="1">
        <w:r w:rsidRPr="005E1E20">
          <w:rPr>
            <w:rStyle w:val="Hyperlink"/>
            <w:lang w:val="en-GB"/>
          </w:rPr>
          <w:t>Conformance Evaluation of Web Sites for Accessibility</w:t>
        </w:r>
      </w:hyperlink>
      <w:r w:rsidRPr="005E1E20">
        <w:rPr>
          <w:lang w:val="en-GB"/>
        </w:rPr>
        <w:t>.</w:t>
      </w:r>
    </w:p>
    <w:p w:rsidR="005B39ED" w:rsidRDefault="005B39ED" w:rsidP="00317EB1">
      <w:pPr>
        <w:pStyle w:val="ListParagraph"/>
        <w:keepNext w:val="0"/>
        <w:widowControl w:val="0"/>
        <w:numPr>
          <w:ilvl w:val="0"/>
          <w:numId w:val="16"/>
        </w:numPr>
        <w:contextualSpacing w:val="0"/>
        <w:jc w:val="both"/>
      </w:pPr>
      <w:r>
        <w:t>Using the checklist of WCAG 1.0 checkpoints and various types of browsers, manually review the sample Web pages. Include a review of page content.</w:t>
      </w:r>
    </w:p>
    <w:p w:rsidR="005B39ED" w:rsidRPr="006A19CF" w:rsidRDefault="005B39ED" w:rsidP="00317EB1">
      <w:pPr>
        <w:pStyle w:val="ListParagraph"/>
        <w:keepNext w:val="0"/>
        <w:widowControl w:val="0"/>
        <w:numPr>
          <w:ilvl w:val="0"/>
          <w:numId w:val="16"/>
        </w:numPr>
        <w:contextualSpacing w:val="0"/>
        <w:jc w:val="both"/>
      </w:pPr>
      <w:r>
        <w:t>Summarize and report your findings, including the problems uncovered, recommendations, and best practices.</w:t>
      </w:r>
    </w:p>
    <w:p w:rsidR="005B39ED" w:rsidRPr="002A3090" w:rsidRDefault="005B39ED" w:rsidP="00317EB1">
      <w:pPr>
        <w:pStyle w:val="Heading4"/>
        <w:keepNext w:val="0"/>
        <w:widowControl w:val="0"/>
        <w:jc w:val="both"/>
      </w:pPr>
      <w:r w:rsidRPr="002A3090">
        <w:t>Contextual spot</w:t>
      </w:r>
      <w:r>
        <w:t xml:space="preserve"> </w:t>
      </w:r>
      <w:r w:rsidRPr="002A3090">
        <w:t>checks: images and colors</w:t>
      </w:r>
    </w:p>
    <w:p w:rsidR="005B39ED" w:rsidRPr="00926F2C" w:rsidRDefault="005B39ED" w:rsidP="00317EB1">
      <w:pPr>
        <w:pStyle w:val="ListBullet"/>
        <w:keepNext w:val="0"/>
        <w:widowControl w:val="0"/>
      </w:pPr>
      <w:r>
        <w:t xml:space="preserve">Verify that a user can interpret the content on the Web page even </w:t>
      </w:r>
      <w:r>
        <w:rPr>
          <w:rFonts w:cs="Times-Bold"/>
        </w:rPr>
        <w:t>if the browser or screen reader cannot interpret images</w:t>
      </w:r>
      <w:r w:rsidRPr="00926F2C">
        <w:t xml:space="preserve">. </w:t>
      </w:r>
      <w:r>
        <w:t>T</w:t>
      </w:r>
      <w:r w:rsidRPr="00926F2C">
        <w:t xml:space="preserve">o perform this test, </w:t>
      </w:r>
      <w:r>
        <w:t xml:space="preserve">disable </w:t>
      </w:r>
      <w:r w:rsidRPr="00926F2C">
        <w:t xml:space="preserve">image </w:t>
      </w:r>
      <w:r w:rsidRPr="00926F2C">
        <w:rPr>
          <w:rFonts w:cs="Times-BoldItalic"/>
        </w:rPr>
        <w:t>display</w:t>
      </w:r>
      <w:r w:rsidRPr="00926F2C">
        <w:t xml:space="preserve"> in the browser. In Internet Explorer, </w:t>
      </w:r>
      <w:r>
        <w:t>on the</w:t>
      </w:r>
      <w:r w:rsidRPr="00926F2C">
        <w:t xml:space="preserve"> </w:t>
      </w:r>
      <w:r w:rsidRPr="00F821F2">
        <w:rPr>
          <w:i/>
        </w:rPr>
        <w:t>Tools</w:t>
      </w:r>
      <w:r>
        <w:t xml:space="preserve"> menu, click </w:t>
      </w:r>
      <w:r w:rsidRPr="00F821F2">
        <w:rPr>
          <w:i/>
        </w:rPr>
        <w:t>Internet Options</w:t>
      </w:r>
      <w:r w:rsidRPr="00926F2C">
        <w:t xml:space="preserve">. </w:t>
      </w:r>
      <w:r>
        <w:t>In</w:t>
      </w:r>
      <w:r w:rsidRPr="00926F2C">
        <w:t xml:space="preserve"> the </w:t>
      </w:r>
      <w:r w:rsidRPr="00F821F2">
        <w:rPr>
          <w:i/>
        </w:rPr>
        <w:t>Internet Options</w:t>
      </w:r>
      <w:r w:rsidRPr="00926F2C">
        <w:t xml:space="preserve"> dialog</w:t>
      </w:r>
      <w:r>
        <w:t xml:space="preserve"> box</w:t>
      </w:r>
      <w:r w:rsidRPr="00926F2C">
        <w:t xml:space="preserve">, </w:t>
      </w:r>
      <w:r>
        <w:t>click the</w:t>
      </w:r>
      <w:r w:rsidRPr="00926F2C">
        <w:t xml:space="preserve"> </w:t>
      </w:r>
      <w:r w:rsidRPr="00F821F2">
        <w:rPr>
          <w:i/>
        </w:rPr>
        <w:t>Advanced</w:t>
      </w:r>
      <w:r>
        <w:t xml:space="preserve"> tab. S</w:t>
      </w:r>
      <w:r w:rsidRPr="00926F2C">
        <w:t xml:space="preserve">croll to the </w:t>
      </w:r>
      <w:r w:rsidRPr="00F821F2">
        <w:rPr>
          <w:i/>
        </w:rPr>
        <w:t>Multimedia</w:t>
      </w:r>
      <w:r w:rsidRPr="00926F2C">
        <w:t xml:space="preserve"> group, and </w:t>
      </w:r>
      <w:r>
        <w:t>clear</w:t>
      </w:r>
      <w:r w:rsidRPr="00926F2C">
        <w:t xml:space="preserve"> </w:t>
      </w:r>
      <w:r w:rsidRPr="00F821F2">
        <w:rPr>
          <w:i/>
        </w:rPr>
        <w:t>Show Pictures</w:t>
      </w:r>
      <w:r w:rsidRPr="00926F2C">
        <w:t xml:space="preserve">. </w:t>
      </w:r>
      <w:r>
        <w:t>After</w:t>
      </w:r>
      <w:r w:rsidRPr="00926F2C">
        <w:t xml:space="preserve"> the system </w:t>
      </w:r>
      <w:r>
        <w:t>is</w:t>
      </w:r>
      <w:r w:rsidRPr="00926F2C">
        <w:t xml:space="preserve"> configured, </w:t>
      </w:r>
      <w:r>
        <w:t xml:space="preserve">test </w:t>
      </w:r>
      <w:r w:rsidRPr="00926F2C">
        <w:t xml:space="preserve">the </w:t>
      </w:r>
      <w:r>
        <w:t>Web</w:t>
      </w:r>
      <w:r w:rsidRPr="00926F2C">
        <w:t xml:space="preserve"> site to make sure that it </w:t>
      </w:r>
      <w:r>
        <w:t>can</w:t>
      </w:r>
      <w:r w:rsidRPr="00926F2C">
        <w:t xml:space="preserve"> still </w:t>
      </w:r>
      <w:r>
        <w:t xml:space="preserve">be </w:t>
      </w:r>
      <w:r w:rsidRPr="00926F2C">
        <w:t>brows</w:t>
      </w:r>
      <w:r>
        <w:t>ed</w:t>
      </w:r>
      <w:r w:rsidRPr="00926F2C">
        <w:t>.</w:t>
      </w:r>
    </w:p>
    <w:p w:rsidR="005B39ED" w:rsidRDefault="005B39ED" w:rsidP="00317EB1">
      <w:pPr>
        <w:pStyle w:val="ListBullet"/>
        <w:keepNext w:val="0"/>
        <w:widowControl w:val="0"/>
      </w:pPr>
      <w:r w:rsidRPr="00926F2C">
        <w:t xml:space="preserve">Check that </w:t>
      </w:r>
      <w:r>
        <w:t>the colors on the Web page have enough</w:t>
      </w:r>
      <w:r w:rsidRPr="00926F2C">
        <w:t xml:space="preserve"> contrast to be distinguishable by users </w:t>
      </w:r>
      <w:r>
        <w:t>who have</w:t>
      </w:r>
      <w:r w:rsidRPr="00926F2C">
        <w:t xml:space="preserve"> impaired color vision</w:t>
      </w:r>
      <w:r>
        <w:t>.</w:t>
      </w:r>
      <w:r w:rsidRPr="00926F2C">
        <w:t xml:space="preserve"> The </w:t>
      </w:r>
      <w:hyperlink r:id="rId204" w:tooltip="outil d'analyse des contrastes de couleurs" w:history="1">
        <w:r w:rsidRPr="00926F2C">
          <w:rPr>
            <w:rStyle w:val="Hyperlink"/>
          </w:rPr>
          <w:t xml:space="preserve">Color </w:t>
        </w:r>
        <w:r>
          <w:rPr>
            <w:rStyle w:val="Hyperlink"/>
          </w:rPr>
          <w:t>C</w:t>
        </w:r>
        <w:r w:rsidRPr="00926F2C">
          <w:rPr>
            <w:rStyle w:val="Hyperlink"/>
          </w:rPr>
          <w:t xml:space="preserve">ontrast </w:t>
        </w:r>
        <w:r>
          <w:rPr>
            <w:rStyle w:val="Hyperlink"/>
          </w:rPr>
          <w:t>Analyser 1.0</w:t>
        </w:r>
      </w:hyperlink>
      <w:r>
        <w:t>,</w:t>
      </w:r>
      <w:r w:rsidRPr="00926F2C">
        <w:t xml:space="preserve"> </w:t>
      </w:r>
      <w:r>
        <w:t xml:space="preserve">which is a </w:t>
      </w:r>
      <w:r w:rsidRPr="00926F2C">
        <w:t xml:space="preserve">free download </w:t>
      </w:r>
      <w:r>
        <w:t>from</w:t>
      </w:r>
      <w:r w:rsidRPr="00926F2C">
        <w:t xml:space="preserve"> Vision Australia, </w:t>
      </w:r>
      <w:r>
        <w:t>can</w:t>
      </w:r>
      <w:r w:rsidRPr="00926F2C">
        <w:t xml:space="preserve"> verify foreground and background color combinations to </w:t>
      </w:r>
      <w:r>
        <w:t>find out</w:t>
      </w:r>
      <w:r w:rsidRPr="00926F2C">
        <w:t xml:space="preserve"> whether the color</w:t>
      </w:r>
      <w:r>
        <w:t>s</w:t>
      </w:r>
      <w:r w:rsidRPr="00926F2C">
        <w:t xml:space="preserve"> </w:t>
      </w:r>
      <w:r>
        <w:t>provide good color visibility, as determined by</w:t>
      </w:r>
      <w:r w:rsidRPr="00926F2C">
        <w:t xml:space="preserve"> </w:t>
      </w:r>
      <w:hyperlink r:id="rId205" w:anchor="color-contrast" w:tooltip="algorithmes du W3C de visibilité des couleurs" w:history="1">
        <w:r w:rsidRPr="00926F2C">
          <w:rPr>
            <w:rStyle w:val="Hyperlink"/>
          </w:rPr>
          <w:t>algorithms</w:t>
        </w:r>
      </w:hyperlink>
      <w:r w:rsidRPr="00926F2C">
        <w:t xml:space="preserve"> provided by the W3C. </w:t>
      </w:r>
    </w:p>
    <w:p w:rsidR="005B39ED" w:rsidRPr="002A3090" w:rsidRDefault="005B39ED" w:rsidP="00317EB1">
      <w:pPr>
        <w:pStyle w:val="Heading4"/>
        <w:keepNext w:val="0"/>
        <w:widowControl w:val="0"/>
        <w:jc w:val="both"/>
      </w:pPr>
      <w:r w:rsidRPr="002A3090">
        <w:t>Link</w:t>
      </w:r>
      <w:r>
        <w:t>s</w:t>
      </w:r>
      <w:r w:rsidRPr="002A3090">
        <w:t xml:space="preserve"> and scripts validation</w:t>
      </w:r>
    </w:p>
    <w:p w:rsidR="005B39ED" w:rsidRPr="00926F2C" w:rsidRDefault="005B39ED" w:rsidP="00317EB1">
      <w:pPr>
        <w:pStyle w:val="ListBullet"/>
        <w:keepNext w:val="0"/>
        <w:widowControl w:val="0"/>
      </w:pPr>
      <w:r w:rsidRPr="00926F2C">
        <w:t>Check that all links are valid</w:t>
      </w:r>
      <w:r>
        <w:t>.</w:t>
      </w:r>
      <w:r w:rsidRPr="00926F2C">
        <w:t xml:space="preserve"> The online </w:t>
      </w:r>
      <w:hyperlink r:id="rId206" w:tooltip="W3C Link Checker" w:history="1">
        <w:r w:rsidRPr="00926F2C">
          <w:rPr>
            <w:rStyle w:val="Hyperlink"/>
            <w:rFonts w:cs="Times-Bold"/>
          </w:rPr>
          <w:t>Link Checker</w:t>
        </w:r>
      </w:hyperlink>
      <w:r w:rsidRPr="00926F2C">
        <w:rPr>
          <w:rFonts w:cs="Times-Bold"/>
          <w:b/>
          <w:bCs/>
        </w:rPr>
        <w:t xml:space="preserve"> </w:t>
      </w:r>
      <w:r w:rsidRPr="00926F2C">
        <w:t xml:space="preserve">tool from W3C, for example, </w:t>
      </w:r>
      <w:r>
        <w:t>can</w:t>
      </w:r>
      <w:r w:rsidRPr="00926F2C">
        <w:t xml:space="preserve"> check that all links on a </w:t>
      </w:r>
      <w:r>
        <w:t>Web</w:t>
      </w:r>
      <w:r w:rsidRPr="00926F2C">
        <w:t xml:space="preserve"> site home page are </w:t>
      </w:r>
      <w:r>
        <w:t>active</w:t>
      </w:r>
      <w:r w:rsidRPr="00926F2C">
        <w:t xml:space="preserve"> to a depth of several levels.</w:t>
      </w:r>
    </w:p>
    <w:p w:rsidR="005B39ED" w:rsidRDefault="005B39ED" w:rsidP="00317EB1">
      <w:pPr>
        <w:pStyle w:val="ListBullet"/>
        <w:keepNext w:val="0"/>
        <w:widowControl w:val="0"/>
      </w:pPr>
      <w:r w:rsidRPr="00926F2C">
        <w:t xml:space="preserve">Check that scripts do not </w:t>
      </w:r>
      <w:r>
        <w:t>cause</w:t>
      </w:r>
      <w:r w:rsidRPr="00926F2C">
        <w:t xml:space="preserve"> navigation </w:t>
      </w:r>
      <w:r>
        <w:t>problems.</w:t>
      </w:r>
      <w:r w:rsidRPr="00926F2C">
        <w:t xml:space="preserve"> </w:t>
      </w:r>
      <w:r>
        <w:t>Although</w:t>
      </w:r>
      <w:r w:rsidRPr="00926F2C">
        <w:t xml:space="preserve"> various types of scripts (JavaScript, VBScript, ActiveX controls, </w:t>
      </w:r>
      <w:r>
        <w:t xml:space="preserve">and so forth) </w:t>
      </w:r>
      <w:r w:rsidRPr="00926F2C">
        <w:t>improv</w:t>
      </w:r>
      <w:r>
        <w:t>e</w:t>
      </w:r>
      <w:r w:rsidRPr="00926F2C">
        <w:t xml:space="preserve"> </w:t>
      </w:r>
      <w:r w:rsidRPr="00926F2C">
        <w:rPr>
          <w:rFonts w:cs="Times-Bold"/>
        </w:rPr>
        <w:t>interactivity</w:t>
      </w:r>
      <w:r w:rsidRPr="00926F2C">
        <w:t xml:space="preserve"> on </w:t>
      </w:r>
      <w:r>
        <w:t>Web</w:t>
      </w:r>
      <w:r w:rsidRPr="00926F2C">
        <w:t xml:space="preserve"> sites</w:t>
      </w:r>
      <w:r>
        <w:t>,</w:t>
      </w:r>
      <w:r w:rsidRPr="00926F2C">
        <w:t xml:space="preserve"> these elements sometimes </w:t>
      </w:r>
      <w:r>
        <w:t>are not visible</w:t>
      </w:r>
      <w:r w:rsidRPr="00926F2C">
        <w:t xml:space="preserve"> to the user (for example, the appropriate plug-in is not installed, scripts are disabled, </w:t>
      </w:r>
      <w:r>
        <w:t>or</w:t>
      </w:r>
      <w:r w:rsidRPr="00926F2C">
        <w:t xml:space="preserve"> a legacy browser is used).</w:t>
      </w:r>
      <w:r>
        <w:t xml:space="preserve"> V</w:t>
      </w:r>
      <w:r w:rsidRPr="00926F2C">
        <w:t>erif</w:t>
      </w:r>
      <w:r>
        <w:t>y</w:t>
      </w:r>
      <w:r w:rsidRPr="00926F2C">
        <w:t xml:space="preserve"> that </w:t>
      </w:r>
      <w:r>
        <w:t>scripts do</w:t>
      </w:r>
      <w:r w:rsidRPr="00926F2C">
        <w:t xml:space="preserve"> not interfere with browsing </w:t>
      </w:r>
      <w:r>
        <w:t>if they are disabled</w:t>
      </w:r>
      <w:r w:rsidRPr="00926F2C">
        <w:t xml:space="preserve">. A tool such as </w:t>
      </w:r>
      <w:hyperlink r:id="rId207" w:tooltip="Snoop" w:history="1">
        <w:r w:rsidRPr="00926F2C">
          <w:rPr>
            <w:rStyle w:val="Hyperlink"/>
          </w:rPr>
          <w:t>Snoop</w:t>
        </w:r>
      </w:hyperlink>
      <w:r>
        <w:t>,</w:t>
      </w:r>
      <w:r w:rsidRPr="00926F2C">
        <w:t xml:space="preserve"> </w:t>
      </w:r>
      <w:r>
        <w:t xml:space="preserve">an online tool </w:t>
      </w:r>
      <w:r w:rsidRPr="00926F2C">
        <w:t>from the Bartimeus Accessibility Foundation</w:t>
      </w:r>
      <w:r>
        <w:t>,</w:t>
      </w:r>
      <w:r w:rsidRPr="00926F2C">
        <w:t xml:space="preserve"> </w:t>
      </w:r>
      <w:r>
        <w:t>can simulate</w:t>
      </w:r>
      <w:r w:rsidRPr="00926F2C">
        <w:t xml:space="preserve"> </w:t>
      </w:r>
      <w:r>
        <w:t>a browser that has functions such as</w:t>
      </w:r>
      <w:r w:rsidRPr="00926F2C">
        <w:t xml:space="preserve"> scripts, style sheets, images, </w:t>
      </w:r>
      <w:r>
        <w:t xml:space="preserve">and </w:t>
      </w:r>
      <w:r w:rsidRPr="00926F2C">
        <w:t xml:space="preserve">frames </w:t>
      </w:r>
      <w:r>
        <w:t>disabled so that you can</w:t>
      </w:r>
      <w:r w:rsidRPr="00926F2C">
        <w:t xml:space="preserve"> </w:t>
      </w:r>
      <w:r>
        <w:t>determine how the</w:t>
      </w:r>
      <w:r w:rsidRPr="00926F2C">
        <w:t xml:space="preserve"> page</w:t>
      </w:r>
      <w:r>
        <w:t xml:space="preserve"> works without them</w:t>
      </w:r>
      <w:r w:rsidRPr="00926F2C">
        <w:t>.</w:t>
      </w:r>
    </w:p>
    <w:p w:rsidR="005B39ED" w:rsidRPr="002432DC" w:rsidRDefault="005B39ED" w:rsidP="00317EB1">
      <w:pPr>
        <w:pStyle w:val="Heading4"/>
        <w:keepNext w:val="0"/>
        <w:widowControl w:val="0"/>
        <w:jc w:val="both"/>
      </w:pPr>
      <w:r w:rsidRPr="002432DC">
        <w:t>Unplug your mouse</w:t>
      </w:r>
    </w:p>
    <w:p w:rsidR="005B39ED" w:rsidRPr="00926F2C" w:rsidRDefault="005B39ED" w:rsidP="00317EB1">
      <w:pPr>
        <w:pStyle w:val="ListBullet"/>
        <w:keepNext w:val="0"/>
        <w:widowControl w:val="0"/>
      </w:pPr>
      <w:r w:rsidRPr="00926F2C">
        <w:t>Check keyboard accessibility</w:t>
      </w:r>
      <w:r>
        <w:t>.</w:t>
      </w:r>
      <w:r w:rsidRPr="00926F2C">
        <w:t xml:space="preserve"> </w:t>
      </w:r>
      <w:r>
        <w:t>You</w:t>
      </w:r>
      <w:r w:rsidRPr="00926F2C">
        <w:t xml:space="preserve"> should be </w:t>
      </w:r>
      <w:r>
        <w:t>able</w:t>
      </w:r>
      <w:r w:rsidRPr="00926F2C">
        <w:t xml:space="preserve"> to access all pages on the </w:t>
      </w:r>
      <w:r>
        <w:t>Web</w:t>
      </w:r>
      <w:r w:rsidRPr="00926F2C">
        <w:t xml:space="preserve"> site </w:t>
      </w:r>
      <w:r>
        <w:t xml:space="preserve">by </w:t>
      </w:r>
      <w:r w:rsidRPr="00926F2C">
        <w:t xml:space="preserve">using only a keyboard. To perform this test, </w:t>
      </w:r>
      <w:r w:rsidRPr="00926F2C">
        <w:rPr>
          <w:rFonts w:cs="Times-Bold"/>
        </w:rPr>
        <w:t xml:space="preserve">navigate through the site </w:t>
      </w:r>
      <w:r>
        <w:rPr>
          <w:rFonts w:cs="Times-Bold"/>
        </w:rPr>
        <w:t xml:space="preserve">by </w:t>
      </w:r>
      <w:r w:rsidRPr="00926F2C">
        <w:t xml:space="preserve">using only the </w:t>
      </w:r>
      <w:r w:rsidRPr="00926F2C">
        <w:rPr>
          <w:rFonts w:cs="Times-Bold"/>
        </w:rPr>
        <w:t>keyboard</w:t>
      </w:r>
      <w:r w:rsidRPr="00926F2C">
        <w:rPr>
          <w:rFonts w:cs="Times-Bold"/>
          <w:b/>
          <w:bCs/>
        </w:rPr>
        <w:t xml:space="preserve"> </w:t>
      </w:r>
      <w:r w:rsidRPr="00926F2C">
        <w:t xml:space="preserve">and the main </w:t>
      </w:r>
      <w:r w:rsidRPr="00926F2C">
        <w:rPr>
          <w:rFonts w:cs="Times-Bold"/>
        </w:rPr>
        <w:t>shortcuts</w:t>
      </w:r>
      <w:r>
        <w:rPr>
          <w:rFonts w:cs="Times-Bold"/>
        </w:rPr>
        <w:t xml:space="preserve"> (such as</w:t>
      </w:r>
      <w:r w:rsidRPr="00926F2C">
        <w:t xml:space="preserve"> </w:t>
      </w:r>
      <w:r w:rsidRPr="00926F2C">
        <w:rPr>
          <w:rFonts w:cs="Courier"/>
        </w:rPr>
        <w:t>TAB</w:t>
      </w:r>
      <w:r w:rsidRPr="00926F2C">
        <w:t xml:space="preserve">, </w:t>
      </w:r>
      <w:r w:rsidRPr="00926F2C">
        <w:rPr>
          <w:rFonts w:cs="Courier"/>
        </w:rPr>
        <w:t>SHIFT</w:t>
      </w:r>
      <w:r w:rsidRPr="00926F2C">
        <w:t>+</w:t>
      </w:r>
      <w:r w:rsidRPr="00926F2C">
        <w:rPr>
          <w:rFonts w:cs="Courier"/>
        </w:rPr>
        <w:t>TAB</w:t>
      </w:r>
      <w:r>
        <w:rPr>
          <w:rFonts w:cs="Courier"/>
        </w:rPr>
        <w:t>) and</w:t>
      </w:r>
      <w:r w:rsidRPr="00926F2C">
        <w:rPr>
          <w:rFonts w:cs="Times-Bold"/>
        </w:rPr>
        <w:t xml:space="preserve"> without </w:t>
      </w:r>
      <w:r>
        <w:rPr>
          <w:rFonts w:cs="Times-Bold"/>
        </w:rPr>
        <w:t xml:space="preserve">using </w:t>
      </w:r>
      <w:r w:rsidRPr="00926F2C">
        <w:rPr>
          <w:rFonts w:cs="Times-Bold"/>
        </w:rPr>
        <w:t>the mouse</w:t>
      </w:r>
      <w:r w:rsidRPr="00926F2C">
        <w:t>.</w:t>
      </w:r>
      <w:r>
        <w:t xml:space="preserve"> This test </w:t>
      </w:r>
      <w:r w:rsidRPr="00926F2C">
        <w:t xml:space="preserve">also </w:t>
      </w:r>
      <w:r>
        <w:t>verifies</w:t>
      </w:r>
      <w:r w:rsidRPr="00926F2C">
        <w:t xml:space="preserve"> the tab order and </w:t>
      </w:r>
      <w:r>
        <w:t>verifies</w:t>
      </w:r>
      <w:r w:rsidRPr="00926F2C">
        <w:t xml:space="preserve"> that all links are working </w:t>
      </w:r>
      <w:r>
        <w:t>correctly</w:t>
      </w:r>
      <w:r w:rsidRPr="00926F2C">
        <w:t>.</w:t>
      </w:r>
    </w:p>
    <w:p w:rsidR="005B39ED" w:rsidRPr="00926F2C" w:rsidRDefault="005B39ED" w:rsidP="00317EB1">
      <w:pPr>
        <w:pStyle w:val="Heading3"/>
        <w:keepNext w:val="0"/>
        <w:widowControl w:val="0"/>
        <w:jc w:val="both"/>
      </w:pPr>
      <w:r>
        <w:t>T</w:t>
      </w:r>
      <w:r w:rsidRPr="00926F2C">
        <w:t>est</w:t>
      </w:r>
      <w:r>
        <w:t>ing platform and common scenarios</w:t>
      </w:r>
    </w:p>
    <w:p w:rsidR="005B39ED" w:rsidRPr="00926F2C" w:rsidRDefault="005B39ED" w:rsidP="00317EB1">
      <w:pPr>
        <w:keepNext w:val="0"/>
        <w:widowControl w:val="0"/>
        <w:jc w:val="both"/>
        <w:rPr>
          <w:lang w:eastAsia="ko-KR"/>
        </w:rPr>
      </w:pPr>
      <w:r>
        <w:t>T</w:t>
      </w:r>
      <w:r w:rsidRPr="00926F2C">
        <w:t xml:space="preserve">o </w:t>
      </w:r>
      <w:r>
        <w:t>validate a Web site for the accessibility issues covered in this document</w:t>
      </w:r>
      <w:r w:rsidRPr="00926F2C">
        <w:t xml:space="preserve">, </w:t>
      </w:r>
      <w:r>
        <w:t>you need an</w:t>
      </w:r>
      <w:r w:rsidRPr="00926F2C">
        <w:t xml:space="preserve"> accessibility testing platform </w:t>
      </w:r>
      <w:r>
        <w:t>that</w:t>
      </w:r>
      <w:r w:rsidRPr="00926F2C">
        <w:t xml:space="preserve"> </w:t>
      </w:r>
      <w:r>
        <w:t>includes</w:t>
      </w:r>
      <w:r w:rsidRPr="00926F2C">
        <w:t>:</w:t>
      </w:r>
    </w:p>
    <w:p w:rsidR="005B39ED" w:rsidRPr="00926F2C" w:rsidRDefault="005B39ED" w:rsidP="00317EB1">
      <w:pPr>
        <w:pStyle w:val="ListBullet"/>
        <w:keepNext w:val="0"/>
        <w:widowControl w:val="0"/>
      </w:pPr>
      <w:r w:rsidRPr="00926F2C">
        <w:t>Syntax validation (for example</w:t>
      </w:r>
      <w:r>
        <w:t>,</w:t>
      </w:r>
      <w:r w:rsidRPr="00926F2C">
        <w:t xml:space="preserve"> (X)HTML</w:t>
      </w:r>
      <w:r>
        <w:t xml:space="preserve"> and</w:t>
      </w:r>
      <w:r w:rsidRPr="00926F2C">
        <w:t xml:space="preserve"> XML)</w:t>
      </w:r>
      <w:r>
        <w:t>.</w:t>
      </w:r>
      <w:r w:rsidRPr="00926F2C">
        <w:t xml:space="preserve"> </w:t>
      </w:r>
      <w:r>
        <w:t>Use</w:t>
      </w:r>
      <w:r w:rsidRPr="00926F2C">
        <w:t xml:space="preserve"> a tool such as </w:t>
      </w:r>
      <w:hyperlink r:id="rId208" w:tooltip="W3C Markup Validation Service" w:history="1">
        <w:r w:rsidRPr="00926F2C">
          <w:rPr>
            <w:rStyle w:val="Hyperlink"/>
          </w:rPr>
          <w:t>Markup Validation Service</w:t>
        </w:r>
      </w:hyperlink>
      <w:r w:rsidRPr="00926F2C">
        <w:rPr>
          <w:color w:val="000000"/>
        </w:rPr>
        <w:t xml:space="preserve"> from W3C</w:t>
      </w:r>
      <w:r>
        <w:rPr>
          <w:color w:val="000000"/>
        </w:rPr>
        <w:t>,</w:t>
      </w:r>
      <w:r w:rsidRPr="00926F2C">
        <w:rPr>
          <w:color w:val="000000"/>
        </w:rPr>
        <w:t xml:space="preserve"> or </w:t>
      </w:r>
      <w:r>
        <w:rPr>
          <w:color w:val="000000"/>
        </w:rPr>
        <w:t>use</w:t>
      </w:r>
      <w:r w:rsidRPr="00926F2C">
        <w:rPr>
          <w:color w:val="000000"/>
        </w:rPr>
        <w:t xml:space="preserve"> the verification features included in the Visual Studio 2005 environment</w:t>
      </w:r>
      <w:r>
        <w:rPr>
          <w:color w:val="000000"/>
        </w:rPr>
        <w:t>.</w:t>
      </w:r>
    </w:p>
    <w:p w:rsidR="005B39ED" w:rsidRPr="00926F2C" w:rsidRDefault="005B39ED" w:rsidP="00317EB1">
      <w:pPr>
        <w:pStyle w:val="ListBullet"/>
        <w:keepNext w:val="0"/>
        <w:widowControl w:val="0"/>
      </w:pPr>
      <w:r w:rsidRPr="00926F2C">
        <w:t>Style sheet validation (including CSS)</w:t>
      </w:r>
      <w:r>
        <w:t>.</w:t>
      </w:r>
      <w:r w:rsidRPr="00926F2C">
        <w:t xml:space="preserve"> </w:t>
      </w:r>
      <w:r>
        <w:t>Use</w:t>
      </w:r>
      <w:r w:rsidRPr="00926F2C">
        <w:t xml:space="preserve"> a tool such as </w:t>
      </w:r>
      <w:hyperlink r:id="rId209" w:tooltip="W3C CSS Validation Service" w:history="1">
        <w:r w:rsidRPr="00926F2C">
          <w:rPr>
            <w:rStyle w:val="Hyperlink"/>
          </w:rPr>
          <w:t>CSS Validation Service</w:t>
        </w:r>
      </w:hyperlink>
      <w:r w:rsidRPr="00926F2C">
        <w:t xml:space="preserve"> from W3C</w:t>
      </w:r>
      <w:r>
        <w:t>.</w:t>
      </w:r>
    </w:p>
    <w:p w:rsidR="005B39ED" w:rsidRPr="00926F2C" w:rsidRDefault="005B39ED" w:rsidP="00317EB1">
      <w:pPr>
        <w:pStyle w:val="ListBullet"/>
        <w:keepNext w:val="0"/>
        <w:widowControl w:val="0"/>
      </w:pPr>
      <w:r w:rsidRPr="00926F2C">
        <w:t>Contrast validation</w:t>
      </w:r>
      <w:r>
        <w:t>.</w:t>
      </w:r>
      <w:r w:rsidRPr="00926F2C">
        <w:t xml:space="preserve"> </w:t>
      </w:r>
      <w:r>
        <w:t>U</w:t>
      </w:r>
      <w:r w:rsidRPr="00926F2C">
        <w:t>s</w:t>
      </w:r>
      <w:r>
        <w:t>e</w:t>
      </w:r>
      <w:r w:rsidRPr="00926F2C">
        <w:t xml:space="preserve"> a tool such as the </w:t>
      </w:r>
      <w:hyperlink r:id="rId210" w:tooltip="outil d'analyse des contrastes de couleurs" w:history="1">
        <w:r w:rsidRPr="00926F2C">
          <w:rPr>
            <w:rStyle w:val="Hyperlink"/>
          </w:rPr>
          <w:t>Colour Contrast Analyse</w:t>
        </w:r>
        <w:r>
          <w:rPr>
            <w:rStyle w:val="Hyperlink"/>
          </w:rPr>
          <w:t>r 1.0</w:t>
        </w:r>
      </w:hyperlink>
      <w:r>
        <w:t xml:space="preserve"> from Vision Australia.</w:t>
      </w:r>
      <w:r w:rsidRPr="00926F2C">
        <w:t xml:space="preserve"> </w:t>
      </w:r>
    </w:p>
    <w:p w:rsidR="005B39ED" w:rsidRPr="00926F2C" w:rsidRDefault="005B39ED" w:rsidP="00317EB1">
      <w:pPr>
        <w:pStyle w:val="ListBullet"/>
        <w:keepNext w:val="0"/>
        <w:widowControl w:val="0"/>
      </w:pPr>
      <w:r w:rsidRPr="00926F2C">
        <w:t xml:space="preserve">Automatic validation of </w:t>
      </w:r>
      <w:r>
        <w:t>Web</w:t>
      </w:r>
      <w:r w:rsidRPr="00926F2C">
        <w:t xml:space="preserve"> pages and browsing features</w:t>
      </w:r>
      <w:r>
        <w:t>.</w:t>
      </w:r>
      <w:r w:rsidRPr="00926F2C">
        <w:t xml:space="preserve"> </w:t>
      </w:r>
      <w:r>
        <w:t>Use</w:t>
      </w:r>
      <w:r w:rsidRPr="00926F2C">
        <w:t xml:space="preserve"> an automated validation tool </w:t>
      </w:r>
      <w:r>
        <w:t xml:space="preserve">that is </w:t>
      </w:r>
      <w:r w:rsidRPr="00926F2C">
        <w:t xml:space="preserve">based on accessibility standards and a browsing assessment tool. </w:t>
      </w:r>
    </w:p>
    <w:p w:rsidR="005B39ED" w:rsidRPr="00926F2C" w:rsidRDefault="005B39ED" w:rsidP="00317EB1">
      <w:pPr>
        <w:pStyle w:val="ListBullet"/>
        <w:keepNext w:val="0"/>
        <w:widowControl w:val="0"/>
      </w:pPr>
      <w:r>
        <w:t>Please n</w:t>
      </w:r>
      <w:r w:rsidRPr="00926F2C">
        <w:t xml:space="preserve">ote that software tools do not provide assessment capabilities for </w:t>
      </w:r>
      <w:r>
        <w:t>some</w:t>
      </w:r>
      <w:r w:rsidRPr="00926F2C">
        <w:t xml:space="preserve"> types of accessibility criteria (</w:t>
      </w:r>
      <w:r>
        <w:t xml:space="preserve">for example, </w:t>
      </w:r>
      <w:r w:rsidRPr="00926F2C">
        <w:t>relevance of text used in links</w:t>
      </w:r>
      <w:r>
        <w:t xml:space="preserve"> or</w:t>
      </w:r>
      <w:r w:rsidRPr="00926F2C">
        <w:t xml:space="preserve"> rele</w:t>
      </w:r>
      <w:r>
        <w:t>vance of alternate text).</w:t>
      </w:r>
    </w:p>
    <w:p w:rsidR="005B39ED" w:rsidRDefault="005B39ED" w:rsidP="00317EB1">
      <w:pPr>
        <w:pStyle w:val="ListBullet"/>
        <w:keepNext w:val="0"/>
        <w:widowControl w:val="0"/>
      </w:pPr>
      <w:r w:rsidRPr="00926F2C">
        <w:t xml:space="preserve">Assessment tools </w:t>
      </w:r>
      <w:r>
        <w:t>typically</w:t>
      </w:r>
      <w:r w:rsidRPr="00926F2C">
        <w:t xml:space="preserve"> </w:t>
      </w:r>
      <w:r>
        <w:t>support</w:t>
      </w:r>
      <w:r w:rsidRPr="00926F2C">
        <w:t xml:space="preserve"> testing </w:t>
      </w:r>
      <w:r>
        <w:t>for</w:t>
      </w:r>
      <w:r w:rsidRPr="00926F2C">
        <w:t xml:space="preserve"> </w:t>
      </w:r>
      <w:r>
        <w:t xml:space="preserve">WCAG 1.0 </w:t>
      </w:r>
      <w:r w:rsidRPr="00926F2C">
        <w:t xml:space="preserve">checkpoints </w:t>
      </w:r>
      <w:r>
        <w:t>(</w:t>
      </w:r>
      <w:r w:rsidRPr="00926F2C">
        <w:t>priorities 1, 2</w:t>
      </w:r>
      <w:r>
        <w:t>,</w:t>
      </w:r>
      <w:r w:rsidRPr="00926F2C">
        <w:t xml:space="preserve"> and 3</w:t>
      </w:r>
      <w:r>
        <w:t>)</w:t>
      </w:r>
      <w:r w:rsidRPr="00926F2C">
        <w:t xml:space="preserve"> or section 1194.22 of section 508 </w:t>
      </w:r>
      <w:r w:rsidRPr="00903BA3">
        <w:rPr>
          <w:iCs/>
        </w:rPr>
        <w:t>Voluntary Product Accessibility Template</w:t>
      </w:r>
      <w:r>
        <w:t xml:space="preserve"> (</w:t>
      </w:r>
      <w:r w:rsidRPr="00926F2C">
        <w:t>VPAT).</w:t>
      </w:r>
    </w:p>
    <w:p w:rsidR="005B39ED" w:rsidRPr="00926F2C" w:rsidRDefault="005B39ED" w:rsidP="00317EB1">
      <w:pPr>
        <w:keepNext w:val="0"/>
        <w:widowControl w:val="0"/>
        <w:ind w:right="-56"/>
        <w:jc w:val="both"/>
      </w:pPr>
      <w:r>
        <w:t>T</w:t>
      </w:r>
      <w:r w:rsidRPr="00926F2C">
        <w:t xml:space="preserve">he accessibility assessment tools </w:t>
      </w:r>
      <w:r>
        <w:t>that are included</w:t>
      </w:r>
      <w:r w:rsidRPr="00926F2C">
        <w:t xml:space="preserve"> </w:t>
      </w:r>
      <w:r>
        <w:t>in</w:t>
      </w:r>
      <w:r w:rsidRPr="00926F2C">
        <w:t xml:space="preserve"> the Visual Studio 2005 development environment provide </w:t>
      </w:r>
      <w:r>
        <w:t>Web</w:t>
      </w:r>
      <w:r w:rsidRPr="00926F2C">
        <w:t xml:space="preserve"> site validation </w:t>
      </w:r>
      <w:r>
        <w:t>for</w:t>
      </w:r>
      <w:r w:rsidRPr="00926F2C">
        <w:t xml:space="preserve"> WCAG 1.0 priority 1 and 2 checkpoints and section 508 requirements.</w:t>
      </w:r>
    </w:p>
    <w:p w:rsidR="005B39ED" w:rsidRPr="00926F2C" w:rsidRDefault="005B39ED" w:rsidP="00317EB1">
      <w:pPr>
        <w:keepNext w:val="0"/>
        <w:widowControl w:val="0"/>
        <w:jc w:val="both"/>
      </w:pPr>
      <w:hyperlink r:id="rId211" w:tooltip="Microsoft Expression Web" w:history="1">
        <w:r w:rsidRPr="00C10CBA">
          <w:rPr>
            <w:rStyle w:val="Hyperlink"/>
            <w:rFonts w:cs="Arial"/>
          </w:rPr>
          <w:t>Microsoft Expression Web</w:t>
        </w:r>
      </w:hyperlink>
      <w:r>
        <w:t xml:space="preserve"> and </w:t>
      </w:r>
      <w:hyperlink r:id="rId212" w:tooltip="Microsoft Office SharePoint Designer 2007" w:history="1">
        <w:r w:rsidRPr="00C10CBA">
          <w:rPr>
            <w:rStyle w:val="Hyperlink"/>
            <w:rFonts w:cs="Arial"/>
          </w:rPr>
          <w:t>Microsoft Office SharePoint Designer 2007</w:t>
        </w:r>
      </w:hyperlink>
      <w:r>
        <w:t xml:space="preserve"> both provide</w:t>
      </w:r>
      <w:r w:rsidRPr="00926F2C">
        <w:t xml:space="preserve"> </w:t>
      </w:r>
      <w:r>
        <w:t>t</w:t>
      </w:r>
      <w:r w:rsidRPr="00926F2C">
        <w:t>he same level of validation</w:t>
      </w:r>
      <w:r>
        <w:t>. These are</w:t>
      </w:r>
      <w:r w:rsidRPr="00CF77F3">
        <w:t xml:space="preserve"> new product</w:t>
      </w:r>
      <w:r>
        <w:t>s</w:t>
      </w:r>
      <w:r w:rsidRPr="00CF77F3">
        <w:t xml:space="preserve"> </w:t>
      </w:r>
      <w:r>
        <w:t xml:space="preserve">both </w:t>
      </w:r>
      <w:r w:rsidRPr="00CF77F3">
        <w:t>based on Microsoft Office FrontPage 2003 technologies</w:t>
      </w:r>
      <w:r>
        <w:t xml:space="preserve">. On one hand, </w:t>
      </w:r>
      <w:r w:rsidRPr="00A34506">
        <w:t>Expression Web is a professional design tool to create sophisticated standards-based broad reach HTML Web sites that deliver compelling user experiences</w:t>
      </w:r>
      <w:r>
        <w:t xml:space="preserve">. On the other hand, </w:t>
      </w:r>
      <w:r w:rsidRPr="00A34506">
        <w:t xml:space="preserve">Office SharePoint Designer 2007 </w:t>
      </w:r>
      <w:r>
        <w:t xml:space="preserve">enables </w:t>
      </w:r>
      <w:r w:rsidRPr="00A34506">
        <w:t>solution creator and content author to develop applications and solutions on top of the SharePoint platform.</w:t>
      </w:r>
    </w:p>
    <w:p w:rsidR="005B39ED" w:rsidRDefault="005B39ED" w:rsidP="00317EB1">
      <w:pPr>
        <w:pStyle w:val="ListBullet"/>
        <w:keepNext w:val="0"/>
        <w:widowControl w:val="0"/>
      </w:pPr>
      <w:r w:rsidRPr="00926F2C">
        <w:t xml:space="preserve">We </w:t>
      </w:r>
      <w:r>
        <w:t>recommend the</w:t>
      </w:r>
      <w:r w:rsidRPr="00926F2C">
        <w:t xml:space="preserve"> joint use of both </w:t>
      </w:r>
      <w:r>
        <w:t>Visual Studio 2005 and Microsoft Expression Web/</w:t>
      </w:r>
      <w:r w:rsidRPr="00D44E37">
        <w:t>Office SharePoint Designer 2007</w:t>
      </w:r>
      <w:r w:rsidRPr="00926F2C">
        <w:t xml:space="preserve">, </w:t>
      </w:r>
      <w:r>
        <w:t>because</w:t>
      </w:r>
      <w:r w:rsidRPr="00926F2C">
        <w:t xml:space="preserve"> their functional coverage is slightly different</w:t>
      </w:r>
      <w:r>
        <w:t>.</w:t>
      </w:r>
      <w:r w:rsidRPr="00926F2C">
        <w:t xml:space="preserve"> </w:t>
      </w:r>
      <w:r>
        <w:t>By using both tools</w:t>
      </w:r>
      <w:r w:rsidRPr="00926F2C">
        <w:t xml:space="preserve">, </w:t>
      </w:r>
      <w:r>
        <w:t xml:space="preserve">you can combine and compare </w:t>
      </w:r>
      <w:r w:rsidRPr="00926F2C">
        <w:t xml:space="preserve">the assessment results. </w:t>
      </w:r>
    </w:p>
    <w:p w:rsidR="005B39ED" w:rsidRPr="00926F2C" w:rsidRDefault="005B39ED" w:rsidP="00317EB1">
      <w:pPr>
        <w:pStyle w:val="ListBullet"/>
        <w:keepNext w:val="0"/>
        <w:widowControl w:val="0"/>
      </w:pPr>
      <w:r>
        <w:t>In addition to the</w:t>
      </w:r>
      <w:r w:rsidRPr="00926F2C">
        <w:t xml:space="preserve"> verification features </w:t>
      </w:r>
      <w:r>
        <w:t>that are included with Visual Studio 2005 and Microsoft Expression Web/</w:t>
      </w:r>
      <w:r w:rsidRPr="00D44E37">
        <w:t>Office SharePoint Designer 2007</w:t>
      </w:r>
      <w:r>
        <w:t>, you can use tools such as the following</w:t>
      </w:r>
      <w:r w:rsidRPr="00926F2C">
        <w:t>:</w:t>
      </w:r>
    </w:p>
    <w:p w:rsidR="005B39ED" w:rsidRPr="00926F2C" w:rsidRDefault="005B39ED" w:rsidP="00317EB1">
      <w:pPr>
        <w:pStyle w:val="ListBullet2"/>
        <w:keepNext w:val="0"/>
        <w:widowControl w:val="0"/>
      </w:pPr>
      <w:r w:rsidRPr="00926F2C">
        <w:t xml:space="preserve">The </w:t>
      </w:r>
      <w:hyperlink r:id="rId213" w:tooltip="plateforme d'analyse en ligne WebXACT " w:history="1">
        <w:r w:rsidRPr="00926F2C">
          <w:rPr>
            <w:rStyle w:val="Hyperlink"/>
          </w:rPr>
          <w:t>WebXACT online assessment platform</w:t>
        </w:r>
      </w:hyperlink>
      <w:r w:rsidRPr="00926F2C">
        <w:t xml:space="preserve"> from Watchfire (or its </w:t>
      </w:r>
      <w:r>
        <w:t xml:space="preserve">purchasable, </w:t>
      </w:r>
      <w:r w:rsidRPr="00926F2C">
        <w:t xml:space="preserve">downloadable equivalent </w:t>
      </w:r>
      <w:hyperlink r:id="rId214" w:tooltip="Bobby" w:history="1">
        <w:r w:rsidRPr="00926F2C">
          <w:rPr>
            <w:rStyle w:val="Hyperlink"/>
          </w:rPr>
          <w:t xml:space="preserve"> Bobby</w:t>
        </w:r>
      </w:hyperlink>
      <w:r w:rsidRPr="00926F2C">
        <w:t>)</w:t>
      </w:r>
      <w:r>
        <w:t>.</w:t>
      </w:r>
      <w:r w:rsidRPr="00926F2C">
        <w:t xml:space="preserve"> </w:t>
      </w:r>
    </w:p>
    <w:p w:rsidR="005B39ED" w:rsidRPr="00926F2C" w:rsidRDefault="005B39ED" w:rsidP="00317EB1">
      <w:pPr>
        <w:pStyle w:val="ListBullet2"/>
        <w:keepNext w:val="0"/>
        <w:widowControl w:val="0"/>
      </w:pPr>
      <w:r w:rsidRPr="00926F2C">
        <w:t xml:space="preserve">The free downloadable tool </w:t>
      </w:r>
      <w:hyperlink r:id="rId215" w:tooltip="A-Prompt" w:history="1">
        <w:r w:rsidRPr="00926F2C">
          <w:rPr>
            <w:rStyle w:val="Hyperlink"/>
          </w:rPr>
          <w:t>A-Prompt</w:t>
        </w:r>
      </w:hyperlink>
      <w:r>
        <w:t xml:space="preserve">, or ATRC's new online replacement for A-Prompt, </w:t>
      </w:r>
      <w:hyperlink r:id="rId216" w:history="1">
        <w:r w:rsidRPr="001C311F">
          <w:rPr>
            <w:rStyle w:val="Hyperlink"/>
          </w:rPr>
          <w:t>Web Accessibility Checker</w:t>
        </w:r>
      </w:hyperlink>
      <w:r>
        <w:t>.</w:t>
      </w:r>
    </w:p>
    <w:p w:rsidR="005B39ED" w:rsidRPr="00926F2C" w:rsidRDefault="005B39ED" w:rsidP="00317EB1">
      <w:pPr>
        <w:keepNext w:val="0"/>
        <w:widowControl w:val="0"/>
        <w:jc w:val="both"/>
      </w:pPr>
      <w:r w:rsidRPr="00926F2C">
        <w:t xml:space="preserve">For </w:t>
      </w:r>
      <w:r>
        <w:t xml:space="preserve">validating </w:t>
      </w:r>
      <w:r w:rsidRPr="00926F2C">
        <w:t>link</w:t>
      </w:r>
      <w:r>
        <w:t>s</w:t>
      </w:r>
      <w:r w:rsidRPr="00926F2C">
        <w:t xml:space="preserve">, </w:t>
      </w:r>
      <w:r>
        <w:t xml:space="preserve">you can use </w:t>
      </w:r>
      <w:r w:rsidRPr="00926F2C">
        <w:t xml:space="preserve">online tools such as </w:t>
      </w:r>
      <w:hyperlink r:id="rId217" w:tooltip="W3C Link Checker" w:history="1">
        <w:r w:rsidRPr="00926F2C">
          <w:rPr>
            <w:rStyle w:val="Hyperlink"/>
            <w:rFonts w:cs="Times-Bold"/>
          </w:rPr>
          <w:t>Link Checker</w:t>
        </w:r>
      </w:hyperlink>
      <w:r w:rsidRPr="00926F2C">
        <w:rPr>
          <w:rFonts w:cs="Times-Bold"/>
          <w:b/>
          <w:bCs/>
        </w:rPr>
        <w:t xml:space="preserve"> </w:t>
      </w:r>
      <w:r w:rsidRPr="00926F2C">
        <w:t xml:space="preserve">from W3C or </w:t>
      </w:r>
      <w:hyperlink r:id="rId218" w:tooltip="Link Validation Utility" w:history="1">
        <w:r w:rsidRPr="00926F2C">
          <w:rPr>
            <w:rStyle w:val="Hyperlink"/>
          </w:rPr>
          <w:t>Link Validation Utility</w:t>
        </w:r>
      </w:hyperlink>
      <w:r w:rsidRPr="00926F2C">
        <w:t xml:space="preserve"> from HiSoftware. </w:t>
      </w:r>
    </w:p>
    <w:p w:rsidR="005B39ED" w:rsidRPr="00926F2C" w:rsidRDefault="005B39ED" w:rsidP="00317EB1">
      <w:pPr>
        <w:pStyle w:val="ListBullet"/>
        <w:keepNext w:val="0"/>
        <w:widowControl w:val="0"/>
      </w:pPr>
      <w:r w:rsidRPr="00926F2C">
        <w:t xml:space="preserve">Use </w:t>
      </w:r>
      <w:r>
        <w:t xml:space="preserve">both </w:t>
      </w:r>
      <w:r w:rsidRPr="00926F2C">
        <w:t xml:space="preserve">recent and legacy releases of popular graphical browsers, such as Internet Explorer and Firefox, to assess and validate </w:t>
      </w:r>
      <w:r>
        <w:t>Web</w:t>
      </w:r>
      <w:r w:rsidRPr="00926F2C">
        <w:t xml:space="preserve"> pages</w:t>
      </w:r>
      <w:r>
        <w:t xml:space="preserve"> using the following scenarios:</w:t>
      </w:r>
    </w:p>
    <w:p w:rsidR="005B39ED" w:rsidRPr="00926F2C" w:rsidRDefault="005B39ED" w:rsidP="00317EB1">
      <w:pPr>
        <w:pStyle w:val="ListBullet2"/>
        <w:keepNext w:val="0"/>
        <w:widowControl w:val="0"/>
      </w:pPr>
      <w:r w:rsidRPr="00926F2C">
        <w:t xml:space="preserve">Disable graphics and check that the information is presented in an appropriate sequence </w:t>
      </w:r>
      <w:r>
        <w:t>for</w:t>
      </w:r>
      <w:r w:rsidRPr="00926F2C">
        <w:t xml:space="preserve"> the graphical layout of the site</w:t>
      </w:r>
      <w:r>
        <w:t>.</w:t>
      </w:r>
    </w:p>
    <w:p w:rsidR="005B39ED" w:rsidRPr="00926F2C" w:rsidRDefault="005B39ED" w:rsidP="00317EB1">
      <w:pPr>
        <w:pStyle w:val="ListBullet2"/>
        <w:keepNext w:val="0"/>
        <w:widowControl w:val="0"/>
      </w:pPr>
      <w:r w:rsidRPr="00926F2C">
        <w:t>Disable multimedia elements, such as sound, and ensure that the audio content is available through text equivalents</w:t>
      </w:r>
      <w:r>
        <w:t>.</w:t>
      </w:r>
      <w:r w:rsidRPr="00926F2C">
        <w:t xml:space="preserve"> </w:t>
      </w:r>
    </w:p>
    <w:p w:rsidR="005B39ED" w:rsidRPr="00926F2C" w:rsidRDefault="005B39ED" w:rsidP="00317EB1">
      <w:pPr>
        <w:pStyle w:val="ListBullet2"/>
        <w:keepNext w:val="0"/>
        <w:widowControl w:val="0"/>
      </w:pPr>
      <w:r w:rsidRPr="00926F2C">
        <w:t>Disable style sheets</w:t>
      </w:r>
      <w:r>
        <w:t>,</w:t>
      </w:r>
      <w:r w:rsidRPr="00926F2C">
        <w:t xml:space="preserve"> and ensure that the information is presented in an appropriate sequence </w:t>
      </w:r>
      <w:r>
        <w:t>for</w:t>
      </w:r>
      <w:r w:rsidRPr="00926F2C">
        <w:t xml:space="preserve"> the graphical layout of the site</w:t>
      </w:r>
      <w:r>
        <w:t>.</w:t>
      </w:r>
    </w:p>
    <w:p w:rsidR="005B39ED" w:rsidRPr="00926F2C" w:rsidRDefault="005B39ED" w:rsidP="00317EB1">
      <w:pPr>
        <w:pStyle w:val="ListBullet2"/>
        <w:keepNext w:val="0"/>
        <w:widowControl w:val="0"/>
      </w:pPr>
      <w:r w:rsidRPr="00926F2C">
        <w:t>Modify font sizes (both larger and smaller)</w:t>
      </w:r>
      <w:r>
        <w:t>,</w:t>
      </w:r>
      <w:r w:rsidRPr="00926F2C">
        <w:t xml:space="preserve"> and check that the page is still readable</w:t>
      </w:r>
      <w:r>
        <w:t>.</w:t>
      </w:r>
    </w:p>
    <w:p w:rsidR="005B39ED" w:rsidRPr="00926F2C" w:rsidRDefault="005B39ED" w:rsidP="00317EB1">
      <w:pPr>
        <w:pStyle w:val="ListBullet2"/>
        <w:keepNext w:val="0"/>
        <w:widowControl w:val="0"/>
      </w:pPr>
      <w:r w:rsidRPr="00926F2C">
        <w:t xml:space="preserve">Set </w:t>
      </w:r>
      <w:r>
        <w:t xml:space="preserve">the </w:t>
      </w:r>
      <w:r w:rsidRPr="00926F2C">
        <w:t>screen resolution to 640 x 480</w:t>
      </w:r>
      <w:r>
        <w:t>,</w:t>
      </w:r>
      <w:r w:rsidRPr="00926F2C">
        <w:t xml:space="preserve"> and </w:t>
      </w:r>
      <w:r>
        <w:t>verify</w:t>
      </w:r>
      <w:r w:rsidRPr="00926F2C">
        <w:t xml:space="preserve"> that </w:t>
      </w:r>
      <w:r>
        <w:t xml:space="preserve">the </w:t>
      </w:r>
      <w:r w:rsidRPr="00926F2C">
        <w:t xml:space="preserve">page </w:t>
      </w:r>
      <w:r>
        <w:t>can be</w:t>
      </w:r>
      <w:r w:rsidRPr="00926F2C">
        <w:t xml:space="preserve"> displayed </w:t>
      </w:r>
      <w:r>
        <w:t xml:space="preserve">by </w:t>
      </w:r>
      <w:r w:rsidRPr="00926F2C">
        <w:t>using horizontal scrolling</w:t>
      </w:r>
      <w:r>
        <w:t>.</w:t>
      </w:r>
    </w:p>
    <w:p w:rsidR="005B39ED" w:rsidRPr="00926F2C" w:rsidRDefault="005B39ED" w:rsidP="00317EB1">
      <w:pPr>
        <w:pStyle w:val="ListBullet2"/>
        <w:keepNext w:val="0"/>
        <w:widowControl w:val="0"/>
      </w:pPr>
      <w:r w:rsidRPr="00926F2C">
        <w:t>Switch</w:t>
      </w:r>
      <w:r>
        <w:t xml:space="preserve"> the</w:t>
      </w:r>
      <w:r w:rsidRPr="00926F2C">
        <w:t xml:space="preserve"> screen to black</w:t>
      </w:r>
      <w:r>
        <w:t xml:space="preserve"> </w:t>
      </w:r>
      <w:r w:rsidRPr="00926F2C">
        <w:t>and</w:t>
      </w:r>
      <w:r>
        <w:t xml:space="preserve"> </w:t>
      </w:r>
      <w:r w:rsidRPr="00926F2C">
        <w:t>white (or print the page in black and white)</w:t>
      </w:r>
      <w:r>
        <w:t>,</w:t>
      </w:r>
      <w:r w:rsidRPr="00926F2C">
        <w:t xml:space="preserve"> and check that the color contrast is appropriate</w:t>
      </w:r>
      <w:r>
        <w:t>.</w:t>
      </w:r>
    </w:p>
    <w:p w:rsidR="005B39ED" w:rsidRPr="00926F2C" w:rsidRDefault="005B39ED" w:rsidP="00317EB1">
      <w:pPr>
        <w:pStyle w:val="ListBullet2"/>
        <w:keepNext w:val="0"/>
        <w:widowControl w:val="0"/>
      </w:pPr>
      <w:r w:rsidRPr="00926F2C">
        <w:t>Use tabs and keyboard shortcuts to navigate through the links and form controls</w:t>
      </w:r>
      <w:r>
        <w:t>,</w:t>
      </w:r>
      <w:r w:rsidRPr="00926F2C">
        <w:t xml:space="preserve"> and check that all the links and controls are accessible and that each link target is clearly indicated</w:t>
      </w:r>
      <w:r>
        <w:t>.</w:t>
      </w:r>
      <w:r w:rsidRPr="00926F2C">
        <w:t xml:space="preserve"> </w:t>
      </w:r>
    </w:p>
    <w:p w:rsidR="005B39ED" w:rsidRPr="00926F2C" w:rsidRDefault="005B39ED" w:rsidP="00317EB1">
      <w:pPr>
        <w:pStyle w:val="ListBullet2"/>
        <w:keepNext w:val="0"/>
        <w:widowControl w:val="0"/>
      </w:pPr>
      <w:r w:rsidRPr="00926F2C">
        <w:t xml:space="preserve">Disable scripts, ActiveX controls, </w:t>
      </w:r>
      <w:r>
        <w:t>and so forth,</w:t>
      </w:r>
      <w:r w:rsidRPr="00926F2C">
        <w:t xml:space="preserve"> and ensure that equivalent navigation facilities are provided. </w:t>
      </w:r>
    </w:p>
    <w:p w:rsidR="005B39ED" w:rsidRPr="00926F2C" w:rsidRDefault="005B39ED" w:rsidP="00317EB1">
      <w:pPr>
        <w:pStyle w:val="ListBullet"/>
        <w:keepNext w:val="0"/>
        <w:widowControl w:val="0"/>
      </w:pPr>
      <w:r w:rsidRPr="00926F2C">
        <w:t>Use a text-only browser</w:t>
      </w:r>
      <w:r>
        <w:t>,</w:t>
      </w:r>
      <w:r w:rsidRPr="00926F2C">
        <w:t xml:space="preserve"> such as </w:t>
      </w:r>
      <w:hyperlink r:id="rId219" w:tooltip="Lynx Viewer" w:history="1">
        <w:r w:rsidRPr="00926F2C">
          <w:rPr>
            <w:rStyle w:val="Hyperlink"/>
          </w:rPr>
          <w:t>Lynx Viewer</w:t>
        </w:r>
      </w:hyperlink>
      <w:r>
        <w:t>,</w:t>
      </w:r>
      <w:r w:rsidRPr="00926F2C">
        <w:t xml:space="preserve"> to check the following </w:t>
      </w:r>
      <w:r>
        <w:t>issues</w:t>
      </w:r>
      <w:r w:rsidRPr="00926F2C">
        <w:t xml:space="preserve">: </w:t>
      </w:r>
    </w:p>
    <w:p w:rsidR="005B39ED" w:rsidRPr="00926F2C" w:rsidRDefault="005B39ED" w:rsidP="00317EB1">
      <w:pPr>
        <w:pStyle w:val="ListBullet2"/>
        <w:keepNext w:val="0"/>
        <w:widowControl w:val="0"/>
      </w:pPr>
      <w:r>
        <w:t xml:space="preserve">Verify that </w:t>
      </w:r>
      <w:r w:rsidRPr="00926F2C">
        <w:t xml:space="preserve">the same information </w:t>
      </w:r>
      <w:r>
        <w:t xml:space="preserve">is </w:t>
      </w:r>
      <w:r w:rsidRPr="00926F2C">
        <w:t xml:space="preserve">available </w:t>
      </w:r>
      <w:r>
        <w:t>with</w:t>
      </w:r>
      <w:r w:rsidRPr="00926F2C">
        <w:t xml:space="preserve"> </w:t>
      </w:r>
      <w:r>
        <w:t>the</w:t>
      </w:r>
      <w:r w:rsidRPr="00926F2C">
        <w:t xml:space="preserve"> text-only browser as </w:t>
      </w:r>
      <w:r>
        <w:t>with</w:t>
      </w:r>
      <w:r w:rsidRPr="00926F2C">
        <w:t xml:space="preserve"> a graphical browser</w:t>
      </w:r>
      <w:r>
        <w:t>.</w:t>
      </w:r>
    </w:p>
    <w:p w:rsidR="005B39ED" w:rsidRPr="00926F2C" w:rsidRDefault="005B39ED" w:rsidP="00317EB1">
      <w:pPr>
        <w:pStyle w:val="ListBullet2"/>
        <w:keepNext w:val="0"/>
        <w:widowControl w:val="0"/>
      </w:pPr>
      <w:r>
        <w:t>Verify that</w:t>
      </w:r>
      <w:r w:rsidRPr="00926F2C">
        <w:t xml:space="preserve"> the information </w:t>
      </w:r>
      <w:r>
        <w:t xml:space="preserve">is </w:t>
      </w:r>
      <w:r w:rsidRPr="00926F2C">
        <w:t xml:space="preserve">presented in the same logical order </w:t>
      </w:r>
      <w:r>
        <w:t>with</w:t>
      </w:r>
      <w:r w:rsidRPr="00926F2C">
        <w:t xml:space="preserve"> the text browser as </w:t>
      </w:r>
      <w:r>
        <w:t>with</w:t>
      </w:r>
      <w:r w:rsidRPr="00926F2C">
        <w:t xml:space="preserve"> a graphical browser</w:t>
      </w:r>
      <w:r>
        <w:t>.</w:t>
      </w:r>
    </w:p>
    <w:p w:rsidR="005B39ED" w:rsidRPr="00926F2C" w:rsidRDefault="005B39ED" w:rsidP="00317EB1">
      <w:pPr>
        <w:keepNext w:val="0"/>
        <w:widowControl w:val="0"/>
        <w:jc w:val="both"/>
      </w:pPr>
      <w:r w:rsidRPr="00926F2C">
        <w:t xml:space="preserve">Note: An experienced tester </w:t>
      </w:r>
      <w:r>
        <w:t>can</w:t>
      </w:r>
      <w:r w:rsidRPr="00926F2C">
        <w:t xml:space="preserve"> </w:t>
      </w:r>
      <w:r>
        <w:t>test with</w:t>
      </w:r>
      <w:r w:rsidRPr="00926F2C">
        <w:t xml:space="preserve"> a "</w:t>
      </w:r>
      <w:r w:rsidRPr="00480AC3">
        <w:rPr>
          <w:iCs/>
        </w:rPr>
        <w:t>self-voicing</w:t>
      </w:r>
      <w:r w:rsidRPr="00926F2C">
        <w:t xml:space="preserve">" browser or a screen reader instead of a text-only browser. A </w:t>
      </w:r>
      <w:r>
        <w:t>visually impaired</w:t>
      </w:r>
      <w:r w:rsidRPr="00926F2C">
        <w:t xml:space="preserve"> tester require</w:t>
      </w:r>
      <w:r>
        <w:t>s</w:t>
      </w:r>
      <w:r w:rsidRPr="00926F2C">
        <w:t xml:space="preserve"> the presence of a sighted assistant to compare the graphics on the </w:t>
      </w:r>
      <w:r>
        <w:t>Web</w:t>
      </w:r>
      <w:r w:rsidRPr="00926F2C">
        <w:t xml:space="preserve"> site to the text equivalents. Sighted testers need to listen to text with their eyes closed, and then check that the information provided is equivalent.</w:t>
      </w:r>
    </w:p>
    <w:p w:rsidR="005B39ED" w:rsidRPr="00926F2C" w:rsidRDefault="005B39ED" w:rsidP="00317EB1">
      <w:pPr>
        <w:pStyle w:val="ListBullet"/>
        <w:keepNext w:val="0"/>
        <w:widowControl w:val="0"/>
      </w:pPr>
      <w:r w:rsidRPr="00926F2C">
        <w:t>Use a grammar and spell checker</w:t>
      </w:r>
      <w:r>
        <w:t>.</w:t>
      </w:r>
      <w:r w:rsidRPr="00926F2C">
        <w:t xml:space="preserve"> </w:t>
      </w:r>
      <w:r>
        <w:t>A</w:t>
      </w:r>
      <w:r w:rsidRPr="00926F2C">
        <w:t xml:space="preserve"> person </w:t>
      </w:r>
      <w:r>
        <w:t>who</w:t>
      </w:r>
      <w:r w:rsidRPr="00926F2C">
        <w:t xml:space="preserve"> us</w:t>
      </w:r>
      <w:r>
        <w:t>es</w:t>
      </w:r>
      <w:r w:rsidRPr="00926F2C">
        <w:t xml:space="preserve"> text-to-voice software </w:t>
      </w:r>
      <w:r>
        <w:t>to access a Web page might</w:t>
      </w:r>
      <w:r w:rsidRPr="00926F2C">
        <w:t xml:space="preserve"> not be able to select the best version provided by the synthesizer </w:t>
      </w:r>
      <w:r>
        <w:t>if</w:t>
      </w:r>
      <w:r w:rsidRPr="00926F2C">
        <w:t xml:space="preserve"> </w:t>
      </w:r>
      <w:r>
        <w:t xml:space="preserve">the </w:t>
      </w:r>
      <w:r w:rsidRPr="00926F2C">
        <w:t xml:space="preserve">text </w:t>
      </w:r>
      <w:r>
        <w:t>has</w:t>
      </w:r>
      <w:r w:rsidRPr="00926F2C">
        <w:t xml:space="preserve"> spelling or grammatical errors. Eliminat</w:t>
      </w:r>
      <w:r>
        <w:t>e</w:t>
      </w:r>
      <w:r w:rsidRPr="00926F2C">
        <w:t xml:space="preserve"> all spelling and gramma</w:t>
      </w:r>
      <w:r>
        <w:t>r</w:t>
      </w:r>
      <w:r w:rsidRPr="00926F2C">
        <w:t xml:space="preserve"> errors </w:t>
      </w:r>
      <w:r>
        <w:t>to</w:t>
      </w:r>
      <w:r w:rsidRPr="00926F2C">
        <w:t xml:space="preserve"> improve comprehension</w:t>
      </w:r>
      <w:r>
        <w:t>.</w:t>
      </w:r>
      <w:r w:rsidRPr="00926F2C">
        <w:t xml:space="preserve"> </w:t>
      </w:r>
    </w:p>
    <w:p w:rsidR="005B39ED" w:rsidRPr="00926F2C" w:rsidRDefault="005B39ED" w:rsidP="00317EB1">
      <w:pPr>
        <w:pStyle w:val="ListBullet"/>
        <w:keepNext w:val="0"/>
        <w:widowControl w:val="0"/>
      </w:pPr>
      <w:r w:rsidRPr="00926F2C">
        <w:t xml:space="preserve">Integrate content review by testers </w:t>
      </w:r>
      <w:r>
        <w:t>who have</w:t>
      </w:r>
      <w:r w:rsidRPr="00926F2C">
        <w:t xml:space="preserve"> disabilities</w:t>
      </w:r>
      <w:r>
        <w:t>.</w:t>
      </w:r>
    </w:p>
    <w:p w:rsidR="005B39ED" w:rsidRPr="00DC5B9A" w:rsidRDefault="005B39ED" w:rsidP="00317EB1">
      <w:pPr>
        <w:keepNext w:val="0"/>
        <w:widowControl w:val="0"/>
        <w:jc w:val="both"/>
      </w:pPr>
      <w:r>
        <w:rPr>
          <w:lang w:eastAsia="ko-KR"/>
        </w:rPr>
        <w:t>T</w:t>
      </w:r>
      <w:r w:rsidRPr="00926F2C">
        <w:rPr>
          <w:lang w:eastAsia="ko-KR"/>
        </w:rPr>
        <w:t xml:space="preserve">o improve the accessibility features of future </w:t>
      </w:r>
      <w:r>
        <w:rPr>
          <w:lang w:eastAsia="ko-KR"/>
        </w:rPr>
        <w:t>Web</w:t>
      </w:r>
      <w:r w:rsidRPr="00926F2C">
        <w:rPr>
          <w:lang w:eastAsia="ko-KR"/>
        </w:rPr>
        <w:t xml:space="preserve"> sites, consolidate all </w:t>
      </w:r>
      <w:r>
        <w:rPr>
          <w:lang w:eastAsia="ko-KR"/>
        </w:rPr>
        <w:t xml:space="preserve">the </w:t>
      </w:r>
      <w:r w:rsidRPr="00926F2C">
        <w:rPr>
          <w:lang w:eastAsia="ko-KR"/>
        </w:rPr>
        <w:t>assessment results, summariz</w:t>
      </w:r>
      <w:r>
        <w:rPr>
          <w:lang w:eastAsia="ko-KR"/>
        </w:rPr>
        <w:t>e</w:t>
      </w:r>
      <w:r w:rsidRPr="00926F2C">
        <w:rPr>
          <w:lang w:eastAsia="ko-KR"/>
        </w:rPr>
        <w:t xml:space="preserve"> </w:t>
      </w:r>
      <w:r>
        <w:rPr>
          <w:lang w:eastAsia="ko-KR"/>
        </w:rPr>
        <w:t xml:space="preserve">the </w:t>
      </w:r>
      <w:r w:rsidRPr="00926F2C">
        <w:rPr>
          <w:lang w:eastAsia="ko-KR"/>
        </w:rPr>
        <w:t>problems encountered during testing</w:t>
      </w:r>
      <w:r>
        <w:rPr>
          <w:lang w:eastAsia="ko-KR"/>
        </w:rPr>
        <w:t xml:space="preserve"> (include the test method that identified each accessibility problem)</w:t>
      </w:r>
      <w:r w:rsidRPr="00926F2C">
        <w:rPr>
          <w:lang w:eastAsia="ko-KR"/>
        </w:rPr>
        <w:t>, and list the best practices acquired during the testing process</w:t>
      </w:r>
      <w:r>
        <w:rPr>
          <w:lang w:eastAsia="ko-KR"/>
        </w:rPr>
        <w:t>. You can then</w:t>
      </w:r>
      <w:r w:rsidRPr="00926F2C">
        <w:rPr>
          <w:lang w:eastAsia="ko-KR"/>
        </w:rPr>
        <w:t xml:space="preserve"> appl</w:t>
      </w:r>
      <w:r>
        <w:rPr>
          <w:lang w:eastAsia="ko-KR"/>
        </w:rPr>
        <w:t>y these lessons learned</w:t>
      </w:r>
      <w:r w:rsidRPr="00926F2C">
        <w:rPr>
          <w:lang w:eastAsia="ko-KR"/>
        </w:rPr>
        <w:t xml:space="preserve"> on an ongoing basis</w:t>
      </w:r>
      <w:r>
        <w:rPr>
          <w:lang w:eastAsia="ko-KR"/>
        </w:rPr>
        <w:t xml:space="preserve"> and build on them during future testing</w:t>
      </w:r>
      <w:r w:rsidRPr="00926F2C">
        <w:rPr>
          <w:lang w:eastAsia="ko-KR"/>
        </w:rPr>
        <w:t xml:space="preserve">. </w:t>
      </w:r>
      <w:r>
        <w:rPr>
          <w:lang w:eastAsia="ko-KR"/>
        </w:rPr>
        <w:t xml:space="preserve">Maintaining these results </w:t>
      </w:r>
      <w:r w:rsidRPr="00926F2C">
        <w:rPr>
          <w:lang w:eastAsia="ko-KR"/>
        </w:rPr>
        <w:t>make</w:t>
      </w:r>
      <w:r>
        <w:rPr>
          <w:lang w:eastAsia="ko-KR"/>
        </w:rPr>
        <w:t>s</w:t>
      </w:r>
      <w:r w:rsidRPr="00926F2C">
        <w:rPr>
          <w:lang w:eastAsia="ko-KR"/>
        </w:rPr>
        <w:t xml:space="preserve"> it possible to develop an Accessibility knowledge base.</w:t>
      </w:r>
    </w:p>
    <w:p w:rsidR="005B39ED" w:rsidRPr="00926F2C" w:rsidRDefault="005B39ED" w:rsidP="00E935AF">
      <w:pPr>
        <w:pStyle w:val="Heading1"/>
        <w:jc w:val="both"/>
      </w:pPr>
      <w:bookmarkStart w:id="71" w:name="_Ref153363780"/>
      <w:bookmarkStart w:id="72" w:name="_Ref153363785"/>
      <w:bookmarkStart w:id="73" w:name="_Toc155936362"/>
      <w:r>
        <w:t>Accessibility g</w:t>
      </w:r>
      <w:r w:rsidRPr="00926F2C">
        <w:t xml:space="preserve">uidelines </w:t>
      </w:r>
      <w:r>
        <w:t>for using</w:t>
      </w:r>
      <w:r w:rsidRPr="00926F2C">
        <w:t xml:space="preserve"> </w:t>
      </w:r>
      <w:r>
        <w:t xml:space="preserve">Microsoft </w:t>
      </w:r>
      <w:r w:rsidRPr="00926F2C">
        <w:t>Content Management Server 2002</w:t>
      </w:r>
      <w:r w:rsidRPr="0010343F">
        <w:t xml:space="preserve"> </w:t>
      </w:r>
      <w:r w:rsidRPr="00926F2C">
        <w:t xml:space="preserve">for </w:t>
      </w:r>
      <w:r>
        <w:t xml:space="preserve">Web </w:t>
      </w:r>
      <w:r w:rsidRPr="00926F2C">
        <w:t>implementations</w:t>
      </w:r>
      <w:bookmarkEnd w:id="71"/>
      <w:bookmarkEnd w:id="72"/>
      <w:bookmarkEnd w:id="73"/>
    </w:p>
    <w:p w:rsidR="005B39ED" w:rsidRPr="00926F2C" w:rsidRDefault="005B39ED" w:rsidP="00E935AF">
      <w:pPr>
        <w:jc w:val="both"/>
      </w:pPr>
      <w:r w:rsidRPr="00926F2C">
        <w:t xml:space="preserve">Microsoft Content Management Server (MCMS) 2002 is a </w:t>
      </w:r>
      <w:r>
        <w:t>Web content</w:t>
      </w:r>
      <w:r w:rsidRPr="00926F2C">
        <w:t xml:space="preserve"> management solution </w:t>
      </w:r>
      <w:r>
        <w:t xml:space="preserve">that </w:t>
      </w:r>
      <w:r w:rsidRPr="00926F2C">
        <w:t>provid</w:t>
      </w:r>
      <w:r>
        <w:t>es</w:t>
      </w:r>
      <w:r w:rsidRPr="00926F2C">
        <w:t xml:space="preserve"> a full range of dynamic and customizable features for</w:t>
      </w:r>
      <w:r>
        <w:t xml:space="preserve"> implementing</w:t>
      </w:r>
      <w:r w:rsidRPr="00926F2C">
        <w:t xml:space="preserve"> Internet, intranet</w:t>
      </w:r>
      <w:r>
        <w:t>,</w:t>
      </w:r>
      <w:r w:rsidRPr="00926F2C">
        <w:t xml:space="preserve"> and extranet </w:t>
      </w:r>
      <w:r>
        <w:t>Web</w:t>
      </w:r>
      <w:r w:rsidRPr="00926F2C">
        <w:t xml:space="preserve"> sites. </w:t>
      </w:r>
      <w:r>
        <w:t>For example, you can do the following by using MCMS</w:t>
      </w:r>
      <w:r w:rsidRPr="00926F2C">
        <w:t>:</w:t>
      </w:r>
    </w:p>
    <w:p w:rsidR="005B39ED" w:rsidRPr="00926F2C" w:rsidRDefault="005B39ED" w:rsidP="00E935AF">
      <w:pPr>
        <w:pStyle w:val="ListBullet"/>
      </w:pPr>
      <w:r w:rsidRPr="00926F2C">
        <w:t xml:space="preserve">Build dynamic and scalable </w:t>
      </w:r>
      <w:r>
        <w:t>Web</w:t>
      </w:r>
      <w:r w:rsidRPr="00926F2C">
        <w:t xml:space="preserve"> sites </w:t>
      </w:r>
      <w:r>
        <w:t xml:space="preserve">that </w:t>
      </w:r>
      <w:r w:rsidRPr="00926F2C">
        <w:t>us</w:t>
      </w:r>
      <w:r>
        <w:t>e</w:t>
      </w:r>
      <w:r w:rsidRPr="00926F2C">
        <w:t xml:space="preserve"> MCMS controls (based on the MCMS guidelines) by using the </w:t>
      </w:r>
      <w:r>
        <w:t>power of the Visual Studio </w:t>
      </w:r>
      <w:r w:rsidRPr="00926F2C">
        <w:t>2005 development environment</w:t>
      </w:r>
      <w:r w:rsidRPr="00926F2C">
        <w:rPr>
          <w:rStyle w:val="FootnoteReference"/>
        </w:rPr>
        <w:footnoteReference w:id="9"/>
      </w:r>
      <w:r w:rsidRPr="00926F2C">
        <w:t xml:space="preserve"> (and</w:t>
      </w:r>
      <w:r>
        <w:t>,</w:t>
      </w:r>
      <w:r w:rsidRPr="00926F2C">
        <w:t xml:space="preserve"> in part</w:t>
      </w:r>
      <w:r>
        <w:t>,</w:t>
      </w:r>
      <w:r w:rsidRPr="00926F2C">
        <w:t xml:space="preserve"> ASP.NET 2.0 technology</w:t>
      </w:r>
      <w:r w:rsidRPr="00926F2C">
        <w:rPr>
          <w:rStyle w:val="FootnoteReference"/>
        </w:rPr>
        <w:footnoteReference w:id="10"/>
      </w:r>
      <w:r w:rsidRPr="00926F2C">
        <w:t xml:space="preserve">), Microsoft SQL </w:t>
      </w:r>
      <w:r>
        <w:t xml:space="preserve">Server </w:t>
      </w:r>
      <w:r w:rsidRPr="00926F2C">
        <w:t>2005</w:t>
      </w:r>
      <w:r w:rsidRPr="00926F2C">
        <w:rPr>
          <w:rStyle w:val="FootnoteReference"/>
        </w:rPr>
        <w:footnoteReference w:id="11"/>
      </w:r>
      <w:r>
        <w:t>,</w:t>
      </w:r>
      <w:r w:rsidRPr="00926F2C">
        <w:t xml:space="preserve"> and standards such as SOAP and XML</w:t>
      </w:r>
      <w:r>
        <w:t>.</w:t>
      </w:r>
      <w:r w:rsidRPr="00926F2C">
        <w:t xml:space="preserve"> </w:t>
      </w:r>
    </w:p>
    <w:p w:rsidR="005B39ED" w:rsidRPr="00926F2C" w:rsidRDefault="005B39ED" w:rsidP="00E935AF">
      <w:pPr>
        <w:pStyle w:val="ListBullet"/>
      </w:pPr>
      <w:r w:rsidRPr="00926F2C">
        <w:t xml:space="preserve">Deploy </w:t>
      </w:r>
      <w:r>
        <w:t>Web</w:t>
      </w:r>
      <w:r w:rsidRPr="00926F2C">
        <w:t xml:space="preserve"> sites and </w:t>
      </w:r>
      <w:r>
        <w:t>Web</w:t>
      </w:r>
      <w:r w:rsidRPr="00926F2C">
        <w:t xml:space="preserve"> content from one server to another </w:t>
      </w:r>
      <w:r>
        <w:t>by means of</w:t>
      </w:r>
      <w:r w:rsidRPr="00926F2C">
        <w:t xml:space="preserve"> a flexible and extendable content object packaging mechanism </w:t>
      </w:r>
      <w:r>
        <w:t>that uses</w:t>
      </w:r>
      <w:r w:rsidRPr="00926F2C">
        <w:t xml:space="preserve"> XML</w:t>
      </w:r>
      <w:r>
        <w:t>.</w:t>
      </w:r>
    </w:p>
    <w:p w:rsidR="005B39ED" w:rsidRPr="00926F2C" w:rsidRDefault="005B39ED" w:rsidP="00E935AF">
      <w:pPr>
        <w:pStyle w:val="ListBullet"/>
      </w:pPr>
      <w:r w:rsidRPr="00926F2C">
        <w:t xml:space="preserve">Enable users </w:t>
      </w:r>
      <w:r>
        <w:t>who have</w:t>
      </w:r>
      <w:r w:rsidRPr="00926F2C">
        <w:t xml:space="preserve"> a minimal understanding of the technical aspects of </w:t>
      </w:r>
      <w:r>
        <w:t>Web</w:t>
      </w:r>
      <w:r w:rsidRPr="00926F2C">
        <w:t xml:space="preserve"> site development to create, modify, publish</w:t>
      </w:r>
      <w:r>
        <w:t>,</w:t>
      </w:r>
      <w:r w:rsidRPr="00926F2C">
        <w:t xml:space="preserve"> and manage their own content </w:t>
      </w:r>
      <w:r>
        <w:t xml:space="preserve">by </w:t>
      </w:r>
      <w:r w:rsidRPr="00926F2C">
        <w:t xml:space="preserve">using user-friendly tools </w:t>
      </w:r>
      <w:r>
        <w:t>that</w:t>
      </w:r>
      <w:r w:rsidRPr="00926F2C">
        <w:t xml:space="preserve"> </w:t>
      </w:r>
      <w:r>
        <w:t xml:space="preserve">are based on </w:t>
      </w:r>
      <w:r w:rsidRPr="00926F2C">
        <w:t>an Internet browser or Microsoft Word</w:t>
      </w:r>
      <w:r>
        <w:t>.</w:t>
      </w:r>
    </w:p>
    <w:p w:rsidR="005B39ED" w:rsidRPr="00926F2C" w:rsidRDefault="005B39ED" w:rsidP="00E935AF">
      <w:pPr>
        <w:pStyle w:val="ListBullet"/>
      </w:pPr>
      <w:r w:rsidRPr="00926F2C">
        <w:t xml:space="preserve">Enable authorized content creators to create or modify multiple parts of a single </w:t>
      </w:r>
      <w:r>
        <w:t>Web</w:t>
      </w:r>
      <w:r w:rsidRPr="00926F2C">
        <w:t xml:space="preserve"> site simultaneously by separating content from format</w:t>
      </w:r>
      <w:r>
        <w:t>.</w:t>
      </w:r>
    </w:p>
    <w:p w:rsidR="005B39ED" w:rsidRPr="00926F2C" w:rsidRDefault="005B39ED" w:rsidP="00E935AF">
      <w:pPr>
        <w:jc w:val="both"/>
      </w:pPr>
      <w:r w:rsidRPr="00926F2C">
        <w:t>For maximum flexibility, MCMS stores content in XML, HTML</w:t>
      </w:r>
      <w:r>
        <w:t>,</w:t>
      </w:r>
      <w:r w:rsidRPr="00926F2C">
        <w:t xml:space="preserve"> and binary objects in a Microsoft SQL Server repository</w:t>
      </w:r>
      <w:r>
        <w:t>.</w:t>
      </w:r>
      <w:r w:rsidRPr="00926F2C">
        <w:t xml:space="preserve"> </w:t>
      </w:r>
      <w:r>
        <w:t>Content is</w:t>
      </w:r>
      <w:r w:rsidRPr="00926F2C">
        <w:t xml:space="preserve"> thus managed separately from design elements or templates </w:t>
      </w:r>
      <w:r>
        <w:t xml:space="preserve">that are </w:t>
      </w:r>
      <w:r w:rsidRPr="00926F2C">
        <w:t xml:space="preserve">used </w:t>
      </w:r>
      <w:r>
        <w:t>to</w:t>
      </w:r>
      <w:r w:rsidRPr="00926F2C">
        <w:t xml:space="preserve"> produc</w:t>
      </w:r>
      <w:r>
        <w:t>e</w:t>
      </w:r>
      <w:r w:rsidRPr="00926F2C">
        <w:t xml:space="preserve"> the </w:t>
      </w:r>
      <w:r>
        <w:t>Web</w:t>
      </w:r>
      <w:r w:rsidRPr="00926F2C">
        <w:t xml:space="preserve"> site. Web site templates (ASPX, ASP</w:t>
      </w:r>
      <w:r>
        <w:t>,</w:t>
      </w:r>
      <w:r w:rsidRPr="00926F2C">
        <w:t xml:space="preserve"> or ASCX source files) </w:t>
      </w:r>
      <w:r>
        <w:t>can</w:t>
      </w:r>
      <w:r w:rsidRPr="00926F2C">
        <w:t xml:space="preserve"> be used to define </w:t>
      </w:r>
      <w:r>
        <w:t xml:space="preserve">the </w:t>
      </w:r>
      <w:r w:rsidRPr="00926F2C">
        <w:t xml:space="preserve">overall appearance for a set of pages in a MCMS </w:t>
      </w:r>
      <w:r>
        <w:t>Web</w:t>
      </w:r>
      <w:r w:rsidRPr="00926F2C">
        <w:t xml:space="preserve"> site and </w:t>
      </w:r>
      <w:r>
        <w:t xml:space="preserve">can </w:t>
      </w:r>
      <w:r w:rsidRPr="00926F2C">
        <w:t>contain executable code.</w:t>
      </w:r>
    </w:p>
    <w:p w:rsidR="005B39ED" w:rsidRPr="00926F2C" w:rsidRDefault="005B39ED" w:rsidP="00E935AF">
      <w:pPr>
        <w:jc w:val="both"/>
      </w:pPr>
      <w:r w:rsidRPr="00926F2C">
        <w:t xml:space="preserve">These templates and the executable code are stored at the file system level, and </w:t>
      </w:r>
      <w:r>
        <w:t>can</w:t>
      </w:r>
      <w:r w:rsidRPr="00926F2C">
        <w:t xml:space="preserve"> be managed </w:t>
      </w:r>
      <w:r>
        <w:t xml:space="preserve">by </w:t>
      </w:r>
      <w:r w:rsidRPr="00926F2C">
        <w:t>using a source code management system, such as Microsoft Visual Source Safe</w:t>
      </w:r>
      <w:r>
        <w:t xml:space="preserve"> or Microsoft Visual Studio Team System (</w:t>
      </w:r>
      <w:r w:rsidRPr="00441E65">
        <w:t>Team Foundation Source Control</w:t>
      </w:r>
      <w:r>
        <w:t>)</w:t>
      </w:r>
      <w:r w:rsidRPr="00926F2C">
        <w:t xml:space="preserve">. </w:t>
      </w:r>
    </w:p>
    <w:p w:rsidR="005B39ED" w:rsidRPr="00926F2C" w:rsidRDefault="005B39ED" w:rsidP="00E935AF">
      <w:pPr>
        <w:jc w:val="both"/>
      </w:pPr>
      <w:r>
        <w:t>Because</w:t>
      </w:r>
      <w:r w:rsidRPr="00926F2C">
        <w:t xml:space="preserve"> MCMS integrates code dynamically in </w:t>
      </w:r>
      <w:r>
        <w:t>a</w:t>
      </w:r>
      <w:r w:rsidRPr="00926F2C">
        <w:t xml:space="preserve"> </w:t>
      </w:r>
      <w:r>
        <w:t>Web</w:t>
      </w:r>
      <w:r w:rsidRPr="00926F2C">
        <w:t xml:space="preserve"> site through template objects</w:t>
      </w:r>
      <w:r>
        <w:t>,</w:t>
      </w:r>
      <w:r w:rsidRPr="00926F2C">
        <w:t xml:space="preserve"> Web pages </w:t>
      </w:r>
      <w:r>
        <w:t>can</w:t>
      </w:r>
      <w:r w:rsidRPr="00926F2C">
        <w:t xml:space="preserve"> be produced and published dynamically</w:t>
      </w:r>
      <w:r>
        <w:t xml:space="preserve">. </w:t>
      </w:r>
      <w:r w:rsidRPr="00926F2C">
        <w:t xml:space="preserve">In this way, content </w:t>
      </w:r>
      <w:r>
        <w:t>can</w:t>
      </w:r>
      <w:r w:rsidRPr="00926F2C">
        <w:t xml:space="preserve"> be customized as a function of user profile and behavior, </w:t>
      </w:r>
      <w:r>
        <w:t>Internet browser,</w:t>
      </w:r>
      <w:r w:rsidRPr="00926F2C">
        <w:t xml:space="preserve"> or default language. Managing object</w:t>
      </w:r>
      <w:r>
        <w:t>s</w:t>
      </w:r>
      <w:r w:rsidRPr="00926F2C">
        <w:t xml:space="preserve"> separately makes it possible to rapidly adapt content as a function of a variety of applications employed </w:t>
      </w:r>
      <w:r>
        <w:t>by</w:t>
      </w:r>
      <w:r w:rsidRPr="00926F2C">
        <w:t xml:space="preserve"> the organization and outside partners.</w:t>
      </w:r>
    </w:p>
    <w:p w:rsidR="005B39ED" w:rsidRPr="00926F2C" w:rsidRDefault="005B39ED" w:rsidP="00E935AF">
      <w:pPr>
        <w:jc w:val="both"/>
      </w:pPr>
      <w:r w:rsidRPr="00926F2C">
        <w:t>Lastly, a connector, the </w:t>
      </w:r>
      <w:r w:rsidRPr="002C0756">
        <w:rPr>
          <w:iCs/>
        </w:rPr>
        <w:t>Microsoft Content Management Server 2002 Connector for SharePoint Technologies</w:t>
      </w:r>
      <w:r w:rsidRPr="002C0756">
        <w:t>,</w:t>
      </w:r>
      <w:r w:rsidRPr="00926F2C">
        <w:t xml:space="preserve"> makes it possible to integrate SharePoint technologies (</w:t>
      </w:r>
      <w:r>
        <w:t>see chapter 3 "</w:t>
      </w:r>
      <w:r>
        <w:fldChar w:fldCharType="begin"/>
      </w:r>
      <w:r>
        <w:instrText xml:space="preserve"> REF _Ref153023974 \h </w:instrText>
      </w:r>
      <w:r>
        <w:fldChar w:fldCharType="separate"/>
      </w:r>
      <w:r>
        <w:t>Accessibility g</w:t>
      </w:r>
      <w:r w:rsidRPr="00926F2C">
        <w:t xml:space="preserve">uidelines for </w:t>
      </w:r>
      <w:r>
        <w:t xml:space="preserve">using SharePoint 2003 technologies for Web </w:t>
      </w:r>
      <w:r w:rsidRPr="00926F2C">
        <w:t>implementation</w:t>
      </w:r>
      <w:r>
        <w:t>s</w:t>
      </w:r>
      <w:r>
        <w:fldChar w:fldCharType="end"/>
      </w:r>
      <w:r>
        <w:t>"</w:t>
      </w:r>
      <w:r w:rsidRPr="00926F2C">
        <w:t xml:space="preserve">) with MCMS </w:t>
      </w:r>
      <w:r>
        <w:t xml:space="preserve">2002 to </w:t>
      </w:r>
      <w:r w:rsidRPr="00926F2C">
        <w:t>provid</w:t>
      </w:r>
      <w:r>
        <w:t>e</w:t>
      </w:r>
      <w:r w:rsidRPr="00926F2C">
        <w:t xml:space="preserve"> an end-to-end solution for document publication.</w:t>
      </w:r>
    </w:p>
    <w:p w:rsidR="005B39ED" w:rsidRPr="00926F2C" w:rsidRDefault="005B39ED" w:rsidP="002D53FD">
      <w:r w:rsidRPr="00926F2C">
        <w:t xml:space="preserve">For </w:t>
      </w:r>
      <w:r>
        <w:t>additional</w:t>
      </w:r>
      <w:r w:rsidRPr="00926F2C">
        <w:t xml:space="preserve"> information </w:t>
      </w:r>
      <w:r>
        <w:t>about</w:t>
      </w:r>
      <w:r w:rsidRPr="00926F2C">
        <w:t xml:space="preserve"> MCMS, </w:t>
      </w:r>
      <w:r>
        <w:t>see</w:t>
      </w:r>
      <w:r w:rsidRPr="00926F2C">
        <w:t xml:space="preserve"> </w:t>
      </w:r>
      <w:hyperlink r:id="rId220" w:history="1">
        <w:r w:rsidRPr="00431074">
          <w:rPr>
            <w:rStyle w:val="Hyperlink"/>
          </w:rPr>
          <w:t>http://www.microsoft.com/cmserver/default.mspx</w:t>
        </w:r>
      </w:hyperlink>
      <w:r w:rsidRPr="00926F2C">
        <w:t>.</w:t>
      </w:r>
      <w:r>
        <w:t xml:space="preserve"> </w:t>
      </w:r>
    </w:p>
    <w:p w:rsidR="005B39ED" w:rsidRPr="00423F4A" w:rsidRDefault="005B39ED" w:rsidP="001D1F4F">
      <w:pPr>
        <w:pStyle w:val="Heading2"/>
        <w:jc w:val="both"/>
      </w:pPr>
      <w:bookmarkStart w:id="74" w:name="_Toc155936363"/>
      <w:r w:rsidRPr="00423F4A">
        <w:t>Evaluati</w:t>
      </w:r>
      <w:r>
        <w:t>on of</w:t>
      </w:r>
      <w:r w:rsidRPr="00423F4A">
        <w:t xml:space="preserve"> MCMS </w:t>
      </w:r>
      <w:r>
        <w:t xml:space="preserve">2002 </w:t>
      </w:r>
      <w:r w:rsidRPr="00423F4A">
        <w:t>Web site</w:t>
      </w:r>
      <w:r>
        <w:t>s</w:t>
      </w:r>
      <w:r w:rsidRPr="00423F4A">
        <w:t xml:space="preserve"> for WCAG 1.0 checkpoints</w:t>
      </w:r>
      <w:bookmarkEnd w:id="74"/>
    </w:p>
    <w:p w:rsidR="005B39ED" w:rsidRPr="005F26B3" w:rsidRDefault="005B39ED" w:rsidP="001D1F4F">
      <w:pPr>
        <w:jc w:val="both"/>
      </w:pPr>
      <w:r w:rsidRPr="005F26B3">
        <w:t xml:space="preserve">This white paper evaluates the use of MCMS for </w:t>
      </w:r>
      <w:r>
        <w:t xml:space="preserve">creating Web sites that </w:t>
      </w:r>
      <w:r w:rsidRPr="005F26B3">
        <w:t xml:space="preserve">comply with the </w:t>
      </w:r>
      <w:r>
        <w:t xml:space="preserve">priority 1 </w:t>
      </w:r>
      <w:r w:rsidRPr="005F26B3">
        <w:t xml:space="preserve">checkpoints defined for the </w:t>
      </w:r>
      <w:hyperlink r:id="rId221" w:anchor="Guidelines" w:history="1">
        <w:r w:rsidRPr="005F26B3">
          <w:rPr>
            <w:rStyle w:val="Hyperlink"/>
          </w:rPr>
          <w:t>14 guidelines in the Web Content Accessibility Guidelines (WCA</w:t>
        </w:r>
        <w:r>
          <w:rPr>
            <w:rStyle w:val="Hyperlink"/>
          </w:rPr>
          <w:t>G) 1.0</w:t>
        </w:r>
      </w:hyperlink>
      <w:r w:rsidRPr="005F26B3">
        <w:t xml:space="preserve">, which were developed by the W3C/WAI </w:t>
      </w:r>
      <w:r>
        <w:t xml:space="preserve">and published 5 May 1999 </w:t>
      </w:r>
      <w:r w:rsidRPr="005F26B3">
        <w:t xml:space="preserve">(see </w:t>
      </w:r>
      <w:r w:rsidRPr="00AC7336">
        <w:t>section 1.3.1 "WCAG 1.0</w:t>
      </w:r>
      <w:r>
        <w:t>"</w:t>
      </w:r>
      <w:r w:rsidRPr="005F26B3">
        <w:t xml:space="preserve">). </w:t>
      </w:r>
      <w:r>
        <w:t xml:space="preserve">Sometime after WCAG 2.0 is approved and released, a future version of this document will evaluate compliance with the guidelines in the new release. </w:t>
      </w:r>
    </w:p>
    <w:p w:rsidR="005B39ED" w:rsidRPr="008032B4" w:rsidRDefault="005B39ED" w:rsidP="001D1F4F">
      <w:pPr>
        <w:jc w:val="both"/>
      </w:pPr>
      <w:r>
        <w:t>To evaluate the use of MCMS 2002 for creating compliant Web sites, this document considers</w:t>
      </w:r>
      <w:r w:rsidRPr="008032B4">
        <w:t xml:space="preserve"> the following two areas: </w:t>
      </w:r>
    </w:p>
    <w:p w:rsidR="005B39ED" w:rsidRPr="008032B4" w:rsidRDefault="005B39ED" w:rsidP="001D1F4F">
      <w:pPr>
        <w:pStyle w:val="ListNum1"/>
        <w:tabs>
          <w:tab w:val="clear" w:pos="360"/>
          <w:tab w:val="num" w:pos="1068"/>
        </w:tabs>
        <w:ind w:left="1068"/>
        <w:jc w:val="both"/>
      </w:pPr>
      <w:r w:rsidRPr="005275CB">
        <w:rPr>
          <w:iCs/>
        </w:rPr>
        <w:t>Template</w:t>
      </w:r>
      <w:r w:rsidRPr="008032B4">
        <w:t xml:space="preserve"> creation </w:t>
      </w:r>
      <w:r>
        <w:t xml:space="preserve">by </w:t>
      </w:r>
      <w:r w:rsidRPr="008032B4">
        <w:t xml:space="preserve">using a template designer. This </w:t>
      </w:r>
      <w:r>
        <w:t xml:space="preserve">area </w:t>
      </w:r>
      <w:r w:rsidRPr="008032B4">
        <w:t xml:space="preserve">includes the browsing mechanisms </w:t>
      </w:r>
      <w:r>
        <w:t>that are</w:t>
      </w:r>
      <w:r w:rsidRPr="008032B4">
        <w:t xml:space="preserve"> set up for the Web site. </w:t>
      </w:r>
    </w:p>
    <w:p w:rsidR="005B39ED" w:rsidRPr="008032B4" w:rsidRDefault="005B39ED" w:rsidP="001D1F4F">
      <w:pPr>
        <w:pStyle w:val="ListNum1"/>
        <w:tabs>
          <w:tab w:val="clear" w:pos="360"/>
          <w:tab w:val="num" w:pos="1068"/>
        </w:tabs>
        <w:ind w:left="1068"/>
        <w:jc w:val="both"/>
      </w:pPr>
      <w:r>
        <w:t>C</w:t>
      </w:r>
      <w:r w:rsidRPr="008032B4">
        <w:t xml:space="preserve">ontent, </w:t>
      </w:r>
      <w:r>
        <w:t>that</w:t>
      </w:r>
      <w:r w:rsidRPr="008032B4">
        <w:t xml:space="preserve"> is created by users </w:t>
      </w:r>
      <w:r>
        <w:t>who have</w:t>
      </w:r>
      <w:r w:rsidRPr="008032B4">
        <w:t xml:space="preserve"> </w:t>
      </w:r>
      <w:r>
        <w:t xml:space="preserve">been granted </w:t>
      </w:r>
      <w:r w:rsidRPr="008032B4">
        <w:t xml:space="preserve">appropriate author </w:t>
      </w:r>
      <w:r>
        <w:t>or</w:t>
      </w:r>
      <w:r w:rsidRPr="008032B4">
        <w:t xml:space="preserve"> editor permissions</w:t>
      </w:r>
      <w:r>
        <w:t>.</w:t>
      </w:r>
      <w:r w:rsidRPr="008032B4">
        <w:t xml:space="preserve"> </w:t>
      </w:r>
      <w:r>
        <w:t>T</w:t>
      </w:r>
      <w:r w:rsidRPr="008032B4">
        <w:t xml:space="preserve">he Web content is created </w:t>
      </w:r>
      <w:r>
        <w:t>for</w:t>
      </w:r>
      <w:r w:rsidRPr="008032B4">
        <w:t xml:space="preserve"> each page </w:t>
      </w:r>
      <w:r>
        <w:t xml:space="preserve">by </w:t>
      </w:r>
      <w:r w:rsidRPr="008032B4">
        <w:t xml:space="preserve">using </w:t>
      </w:r>
      <w:r w:rsidRPr="008032B4">
        <w:rPr>
          <w:i/>
          <w:iCs/>
        </w:rPr>
        <w:t>placeholders</w:t>
      </w:r>
      <w:r w:rsidRPr="008032B4">
        <w:t>.</w:t>
      </w:r>
    </w:p>
    <w:p w:rsidR="005B39ED" w:rsidRPr="008032B4" w:rsidRDefault="005B39ED" w:rsidP="001D1F4F">
      <w:pPr>
        <w:jc w:val="both"/>
      </w:pPr>
      <w:r w:rsidRPr="008032B4">
        <w:t xml:space="preserve">MCMS </w:t>
      </w:r>
      <w:r>
        <w:t xml:space="preserve">2002 </w:t>
      </w:r>
      <w:r w:rsidRPr="008032B4">
        <w:t xml:space="preserve">is </w:t>
      </w:r>
      <w:r>
        <w:t>evaluated</w:t>
      </w:r>
      <w:r w:rsidRPr="008032B4">
        <w:t xml:space="preserve"> for each </w:t>
      </w:r>
      <w:r>
        <w:t>checkpoint</w:t>
      </w:r>
      <w:r w:rsidRPr="008032B4">
        <w:t xml:space="preserve"> with respect to its content authoring tools (as they </w:t>
      </w:r>
      <w:r>
        <w:t>exist</w:t>
      </w:r>
      <w:r w:rsidRPr="008032B4">
        <w:t xml:space="preserve"> without development) and, if applicable, the possibility of workarounds to </w:t>
      </w:r>
      <w:r>
        <w:t>comply</w:t>
      </w:r>
      <w:r w:rsidRPr="008032B4">
        <w:t xml:space="preserve"> </w:t>
      </w:r>
      <w:r>
        <w:t xml:space="preserve">with </w:t>
      </w:r>
      <w:r w:rsidRPr="008032B4">
        <w:t xml:space="preserve">the </w:t>
      </w:r>
      <w:r>
        <w:t>checkpoints</w:t>
      </w:r>
      <w:r w:rsidRPr="008032B4">
        <w:t xml:space="preserve">. </w:t>
      </w:r>
    </w:p>
    <w:p w:rsidR="005B39ED" w:rsidRPr="008032B4" w:rsidRDefault="005B39ED" w:rsidP="001D1F4F">
      <w:pPr>
        <w:jc w:val="both"/>
      </w:pPr>
      <w:r w:rsidRPr="008032B4">
        <w:t xml:space="preserve">As mentioned in the introduction, this assessment takes into consideration the </w:t>
      </w:r>
      <w:hyperlink r:id="rId222" w:tooltip="VPAT de MCMS 2002" w:history="1">
        <w:r w:rsidRPr="00C843D4">
          <w:rPr>
            <w:rStyle w:val="Hyperlink"/>
            <w:iCs/>
          </w:rPr>
          <w:t>Voluntary Product Accessibility Template</w:t>
        </w:r>
        <w:r>
          <w:rPr>
            <w:rStyle w:val="Hyperlink"/>
          </w:rPr>
          <w:t xml:space="preserve"> (VPAT</w:t>
        </w:r>
        <w:r w:rsidRPr="008032B4">
          <w:rPr>
            <w:rStyle w:val="Hyperlink"/>
          </w:rPr>
          <w:t xml:space="preserve">) </w:t>
        </w:r>
        <w:r>
          <w:rPr>
            <w:rStyle w:val="Hyperlink"/>
          </w:rPr>
          <w:t>for</w:t>
        </w:r>
        <w:r w:rsidRPr="008032B4">
          <w:rPr>
            <w:rStyle w:val="Hyperlink"/>
          </w:rPr>
          <w:t xml:space="preserve"> MCMS 2002</w:t>
        </w:r>
      </w:hyperlink>
      <w:r w:rsidRPr="008032B4">
        <w:t>.</w:t>
      </w:r>
    </w:p>
    <w:p w:rsidR="005B39ED" w:rsidRPr="008032B4" w:rsidRDefault="005B39ED" w:rsidP="001D1F4F">
      <w:pPr>
        <w:jc w:val="both"/>
      </w:pPr>
      <w:r w:rsidRPr="008032B4">
        <w:t xml:space="preserve">The MCMS </w:t>
      </w:r>
      <w:r>
        <w:t xml:space="preserve">2002 </w:t>
      </w:r>
      <w:r w:rsidRPr="008032B4">
        <w:t xml:space="preserve">release examined is the latest available </w:t>
      </w:r>
      <w:r>
        <w:t>as of</w:t>
      </w:r>
      <w:r w:rsidRPr="008032B4">
        <w:t xml:space="preserve"> the </w:t>
      </w:r>
      <w:r>
        <w:t xml:space="preserve">publication </w:t>
      </w:r>
      <w:r w:rsidRPr="008032B4">
        <w:t>date of this white paper</w:t>
      </w:r>
      <w:r>
        <w:t>:</w:t>
      </w:r>
      <w:r w:rsidRPr="008032B4">
        <w:t xml:space="preserve"> </w:t>
      </w:r>
      <w:r>
        <w:t xml:space="preserve">Microsoft </w:t>
      </w:r>
      <w:r w:rsidRPr="008032B4">
        <w:t>Content Management Server 2002 with Service Pack 2.</w:t>
      </w:r>
    </w:p>
    <w:p w:rsidR="005B39ED" w:rsidRPr="004C6BC8" w:rsidRDefault="005B39ED" w:rsidP="001D1F4F">
      <w:pPr>
        <w:jc w:val="both"/>
      </w:pPr>
      <w:hyperlink r:id="rId223" w:tooltip="MCMS 2002 Service Pack 2" w:history="1">
        <w:r w:rsidRPr="008032B4">
          <w:rPr>
            <w:rStyle w:val="Hyperlink"/>
          </w:rPr>
          <w:t>Service Pack 2</w:t>
        </w:r>
      </w:hyperlink>
      <w:r w:rsidRPr="008032B4">
        <w:t xml:space="preserve"> requires prior installation of </w:t>
      </w:r>
      <w:hyperlink r:id="rId224" w:tooltip="MCMS 2002 Service Pack 1a" w:history="1">
        <w:r w:rsidRPr="008032B4">
          <w:rPr>
            <w:rStyle w:val="Hyperlink"/>
          </w:rPr>
          <w:t>Service Pack 1a</w:t>
        </w:r>
      </w:hyperlink>
      <w:r>
        <w:t>,</w:t>
      </w:r>
      <w:r w:rsidRPr="008032B4">
        <w:t xml:space="preserve"> which in turn requires prior installation of </w:t>
      </w:r>
      <w:hyperlink r:id="rId225" w:tooltip="Internet Explorer Web Controls for Content Management Server 2002 with Service Pack 1a" w:history="1">
        <w:r w:rsidRPr="004C6BC8">
          <w:rPr>
            <w:rStyle w:val="Hyperlink"/>
            <w:iCs/>
          </w:rPr>
          <w:t>Internet Explorer Web Controls for Content Management Server 2002 with Service Pack 1a</w:t>
        </w:r>
      </w:hyperlink>
      <w:r w:rsidRPr="004C6BC8">
        <w:t xml:space="preserve">. We suggest that you begin by reading the following articles: </w:t>
      </w:r>
    </w:p>
    <w:p w:rsidR="005B39ED" w:rsidRPr="00795600" w:rsidRDefault="005B39ED" w:rsidP="001D1F4F">
      <w:pPr>
        <w:numPr>
          <w:ilvl w:val="0"/>
          <w:numId w:val="10"/>
        </w:numPr>
        <w:jc w:val="both"/>
      </w:pPr>
      <w:hyperlink r:id="rId226" w:tooltip="Content Management Server 2002 Service Pack 2 installation information" w:history="1">
        <w:r w:rsidRPr="00795600">
          <w:rPr>
            <w:rStyle w:val="Hyperlink"/>
            <w:iCs/>
          </w:rPr>
          <w:t>Content Management Server 2002 Service Pack 2 installation information</w:t>
        </w:r>
      </w:hyperlink>
    </w:p>
    <w:p w:rsidR="005B39ED" w:rsidRPr="004C6BC8" w:rsidRDefault="005B39ED" w:rsidP="001D1F4F">
      <w:pPr>
        <w:numPr>
          <w:ilvl w:val="0"/>
          <w:numId w:val="10"/>
        </w:numPr>
        <w:jc w:val="both"/>
      </w:pPr>
      <w:hyperlink r:id="rId227" w:tooltip="Rational Guide to installing MCMS 2002 Service Pack 2" w:history="1">
        <w:r w:rsidRPr="004C6BC8">
          <w:rPr>
            <w:rStyle w:val="Hyperlink"/>
            <w:iCs/>
          </w:rPr>
          <w:t>Rational Guide to installing MCMS 2002 Service Pack 2</w:t>
        </w:r>
      </w:hyperlink>
      <w:r w:rsidRPr="004C6BC8">
        <w:t xml:space="preserve"> </w:t>
      </w:r>
    </w:p>
    <w:p w:rsidR="005B39ED" w:rsidRPr="004C6BC8" w:rsidRDefault="005B39ED" w:rsidP="001D1F4F">
      <w:pPr>
        <w:jc w:val="both"/>
      </w:pPr>
      <w:r>
        <w:t xml:space="preserve">MCMS 2002 </w:t>
      </w:r>
      <w:r w:rsidRPr="004C6BC8">
        <w:t>Service Pack 2 support</w:t>
      </w:r>
      <w:r>
        <w:t>s</w:t>
      </w:r>
      <w:r w:rsidRPr="004C6BC8">
        <w:t xml:space="preserve"> .NET Framework </w:t>
      </w:r>
      <w:r>
        <w:t xml:space="preserve">2.0 </w:t>
      </w:r>
      <w:r w:rsidRPr="004C6BC8">
        <w:t xml:space="preserve">and the Visual Studio 2005 development environment. It should be noted that Visual Studio </w:t>
      </w:r>
      <w:r>
        <w:t>can</w:t>
      </w:r>
      <w:r w:rsidRPr="004C6BC8">
        <w:t xml:space="preserve"> be used to develop XHTML</w:t>
      </w:r>
      <w:r>
        <w:t>-</w:t>
      </w:r>
      <w:r w:rsidRPr="004C6BC8">
        <w:t xml:space="preserve">compliant templates </w:t>
      </w:r>
      <w:r>
        <w:t>that</w:t>
      </w:r>
      <w:r w:rsidRPr="004C6BC8">
        <w:t xml:space="preserve"> are automatically validated during the design process.</w:t>
      </w:r>
    </w:p>
    <w:p w:rsidR="005B39ED" w:rsidRPr="004C6BC8" w:rsidRDefault="005B39ED" w:rsidP="001D1F4F">
      <w:pPr>
        <w:jc w:val="both"/>
      </w:pPr>
      <w:r w:rsidRPr="004C6BC8">
        <w:t xml:space="preserve">By default, Visual Studio 2005 is configured to check Web pages </w:t>
      </w:r>
      <w:r>
        <w:t>for</w:t>
      </w:r>
      <w:r w:rsidRPr="004C6BC8">
        <w:t xml:space="preserve"> Internet Explorer 6.0 requirements. If you wish to check Web pages </w:t>
      </w:r>
      <w:r>
        <w:t>for</w:t>
      </w:r>
      <w:r w:rsidRPr="004C6BC8">
        <w:t xml:space="preserve"> a specific XHTML scheme, you need to select one of the XHTML schemes by </w:t>
      </w:r>
      <w:r>
        <w:t>s</w:t>
      </w:r>
      <w:r w:rsidRPr="004C6BC8">
        <w:t xml:space="preserve">electing </w:t>
      </w:r>
      <w:r w:rsidRPr="00AE5376">
        <w:rPr>
          <w:i/>
        </w:rPr>
        <w:t>Tools</w:t>
      </w:r>
      <w:r w:rsidRPr="004C6BC8">
        <w:t> </w:t>
      </w:r>
      <w:r>
        <w:sym w:font="Wingdings" w:char="F0F0"/>
      </w:r>
      <w:r w:rsidRPr="004C6BC8">
        <w:t> </w:t>
      </w:r>
      <w:r w:rsidRPr="00AE5376">
        <w:rPr>
          <w:i/>
        </w:rPr>
        <w:t>Options</w:t>
      </w:r>
      <w:r w:rsidRPr="004C6BC8">
        <w:t> </w:t>
      </w:r>
      <w:r>
        <w:sym w:font="Wingdings" w:char="F0F0"/>
      </w:r>
      <w:r w:rsidRPr="004C6BC8">
        <w:t> </w:t>
      </w:r>
      <w:r w:rsidRPr="00AE5376">
        <w:rPr>
          <w:i/>
        </w:rPr>
        <w:t>Validation</w:t>
      </w:r>
      <w:r w:rsidRPr="004C6BC8">
        <w:t>.</w:t>
      </w:r>
    </w:p>
    <w:p w:rsidR="005B39ED" w:rsidRPr="004C6BC8" w:rsidRDefault="005B39ED" w:rsidP="001D1F4F">
      <w:pPr>
        <w:jc w:val="both"/>
      </w:pPr>
      <w:r w:rsidRPr="004C6BC8">
        <w:t>Validation errors, such as unclosed statements, are indicated in the Source view by a red wavy line under the content where the problem occurs</w:t>
      </w:r>
      <w:r>
        <w:t>.</w:t>
      </w:r>
      <w:r w:rsidRPr="004C6BC8">
        <w:t xml:space="preserve"> Syntax errors</w:t>
      </w:r>
      <w:r>
        <w:t>,</w:t>
      </w:r>
      <w:r w:rsidRPr="004C6BC8">
        <w:t xml:space="preserve"> such as the use of an obsolete marker</w:t>
      </w:r>
      <w:r>
        <w:t>,</w:t>
      </w:r>
      <w:r w:rsidRPr="004C6BC8">
        <w:t xml:space="preserve"> are underlined with </w:t>
      </w:r>
      <w:r>
        <w:t xml:space="preserve">a </w:t>
      </w:r>
      <w:r w:rsidRPr="004C6BC8">
        <w:t xml:space="preserve">green wavy line. Explanatory tips are displayed </w:t>
      </w:r>
      <w:r>
        <w:t xml:space="preserve">when </w:t>
      </w:r>
      <w:r w:rsidRPr="004C6BC8">
        <w:t xml:space="preserve">the mouse pointer hovers over </w:t>
      </w:r>
      <w:r>
        <w:t>a</w:t>
      </w:r>
      <w:r w:rsidRPr="004C6BC8">
        <w:t xml:space="preserve"> syntax error. These messages </w:t>
      </w:r>
      <w:r>
        <w:t>can</w:t>
      </w:r>
      <w:r w:rsidRPr="004C6BC8">
        <w:t xml:space="preserve"> also be displayed in the error list (</w:t>
      </w:r>
      <w:r w:rsidRPr="00AE5376">
        <w:rPr>
          <w:i/>
        </w:rPr>
        <w:t>View</w:t>
      </w:r>
      <w:r w:rsidRPr="004C6BC8">
        <w:t> </w:t>
      </w:r>
      <w:r>
        <w:sym w:font="Wingdings" w:char="F0F0"/>
      </w:r>
      <w:r w:rsidRPr="004C6BC8">
        <w:t> </w:t>
      </w:r>
      <w:r w:rsidRPr="00AE5376">
        <w:rPr>
          <w:i/>
        </w:rPr>
        <w:t>Other Windows</w:t>
      </w:r>
      <w:r w:rsidRPr="004C6BC8">
        <w:t> </w:t>
      </w:r>
      <w:r>
        <w:sym w:font="Wingdings" w:char="F0F0"/>
      </w:r>
      <w:r w:rsidRPr="004C6BC8">
        <w:t> </w:t>
      </w:r>
      <w:r w:rsidRPr="00AE5376">
        <w:rPr>
          <w:i/>
        </w:rPr>
        <w:t>Error List</w:t>
      </w:r>
      <w:r w:rsidRPr="004C6BC8">
        <w:t xml:space="preserve">). </w:t>
      </w:r>
    </w:p>
    <w:p w:rsidR="005B39ED" w:rsidRPr="004C6BC8" w:rsidRDefault="005B39ED" w:rsidP="001D1F4F">
      <w:pPr>
        <w:jc w:val="both"/>
      </w:pPr>
      <w:r>
        <w:t>By using the</w:t>
      </w:r>
      <w:r w:rsidRPr="004C6BC8">
        <w:t xml:space="preserve"> new Accessibility Validation tool in Visual Studio 2005</w:t>
      </w:r>
      <w:r>
        <w:t>,</w:t>
      </w:r>
      <w:r w:rsidRPr="004C6BC8">
        <w:t xml:space="preserve"> you </w:t>
      </w:r>
      <w:r>
        <w:t>can</w:t>
      </w:r>
      <w:r w:rsidRPr="004C6BC8">
        <w:t xml:space="preserve"> validate your Web pages against several different </w:t>
      </w:r>
      <w:r>
        <w:t>a</w:t>
      </w:r>
      <w:r w:rsidRPr="004C6BC8">
        <w:t xml:space="preserve">ccessibility </w:t>
      </w:r>
      <w:r>
        <w:t>s</w:t>
      </w:r>
      <w:r w:rsidRPr="004C6BC8">
        <w:t xml:space="preserve">tandards. </w:t>
      </w:r>
      <w:r>
        <w:t>A</w:t>
      </w:r>
      <w:r w:rsidRPr="004C6BC8">
        <w:t xml:space="preserve">ccess the tool by selecting </w:t>
      </w:r>
      <w:r w:rsidRPr="00AE5376">
        <w:rPr>
          <w:i/>
        </w:rPr>
        <w:t>Tools</w:t>
      </w:r>
      <w:r w:rsidRPr="004C6BC8">
        <w:t> </w:t>
      </w:r>
      <w:r>
        <w:sym w:font="Wingdings" w:char="F0F0"/>
      </w:r>
      <w:r w:rsidRPr="004C6BC8">
        <w:t> </w:t>
      </w:r>
      <w:r w:rsidRPr="00AE5376">
        <w:rPr>
          <w:i/>
        </w:rPr>
        <w:t>Check Accessibility</w:t>
      </w:r>
      <w:r w:rsidRPr="004C6BC8">
        <w:t xml:space="preserve">. </w:t>
      </w:r>
      <w:r>
        <w:t>You can use t</w:t>
      </w:r>
      <w:r w:rsidRPr="004C6BC8">
        <w:t xml:space="preserve">his function to validate your Web pages against WCAG Priorities 1 </w:t>
      </w:r>
      <w:r>
        <w:t>and</w:t>
      </w:r>
      <w:r w:rsidRPr="004C6BC8">
        <w:t xml:space="preserve"> 2 and Section 508 directives. </w:t>
      </w:r>
      <w:r>
        <w:t>You can also display t</w:t>
      </w:r>
      <w:r w:rsidRPr="004C6BC8">
        <w:t>he validation results in the error list.</w:t>
      </w:r>
    </w:p>
    <w:p w:rsidR="005B39ED" w:rsidRPr="00926F2C" w:rsidRDefault="005B39ED" w:rsidP="001D1F4F">
      <w:pPr>
        <w:jc w:val="both"/>
      </w:pPr>
      <w:r w:rsidRPr="004C6BC8">
        <w:t xml:space="preserve">See the MSDN article </w:t>
      </w:r>
      <w:hyperlink r:id="rId228" w:tooltip="Building ASP.NET 2.0 Web Sites Using Web Standards" w:history="1">
        <w:r w:rsidRPr="00785730">
          <w:rPr>
            <w:rStyle w:val="Hyperlink"/>
            <w:iCs/>
          </w:rPr>
          <w:t>Building ASP.NET 2.0 Web Sites Using Web Standards</w:t>
        </w:r>
      </w:hyperlink>
      <w:r w:rsidRPr="004C6BC8">
        <w:t>, which describes these features in detail.</w:t>
      </w:r>
      <w:r w:rsidRPr="00926F2C">
        <w:t xml:space="preserve"> </w:t>
      </w:r>
    </w:p>
    <w:p w:rsidR="005B39ED" w:rsidRPr="00926F2C" w:rsidRDefault="005B39ED" w:rsidP="0000702A">
      <w:pPr>
        <w:pStyle w:val="Heading3"/>
        <w:keepNext w:val="0"/>
      </w:pPr>
      <w:r w:rsidRPr="00926F2C">
        <w:t>Graphics</w:t>
      </w:r>
    </w:p>
    <w:p w:rsidR="005B39ED" w:rsidRPr="00926F2C" w:rsidRDefault="005B39ED" w:rsidP="007A4E7D">
      <w:pPr>
        <w:pStyle w:val="Criteria"/>
        <w:keepNext w:val="0"/>
        <w:shd w:val="clear" w:color="auto" w:fill="F2F2F2"/>
      </w:pPr>
      <w:r>
        <w:t>1.1</w:t>
      </w:r>
      <w:r w:rsidRPr="00926F2C">
        <w:t xml:space="preserve">: Does each graphic have text to display as an alternative to the graphic? </w:t>
      </w:r>
    </w:p>
    <w:p w:rsidR="005B39ED" w:rsidRPr="00926F2C" w:rsidRDefault="005B39ED" w:rsidP="001D1F4F">
      <w:pPr>
        <w:pStyle w:val="CriteriaComment"/>
        <w:keepNext w:val="0"/>
        <w:jc w:val="both"/>
        <w:rPr>
          <w:rStyle w:val="Emphasis"/>
          <w:i w:val="0"/>
          <w:iCs w:val="0"/>
        </w:rPr>
      </w:pPr>
      <w:r w:rsidRPr="00926F2C">
        <w:rPr>
          <w:rStyle w:val="Emphasis"/>
          <w:i w:val="0"/>
          <w:iCs w:val="0"/>
        </w:rPr>
        <w:t xml:space="preserve">In HTML, </w:t>
      </w:r>
      <w:r>
        <w:rPr>
          <w:rStyle w:val="Emphasis"/>
          <w:i w:val="0"/>
          <w:iCs w:val="0"/>
        </w:rPr>
        <w:t xml:space="preserve">use </w:t>
      </w:r>
      <w:r w:rsidRPr="00926F2C">
        <w:rPr>
          <w:rStyle w:val="Emphasis"/>
          <w:i w:val="0"/>
          <w:iCs w:val="0"/>
        </w:rPr>
        <w:t>the ALT attribute with IMG and AREA SHAPE elements</w:t>
      </w:r>
      <w:r>
        <w:rPr>
          <w:rStyle w:val="Emphasis"/>
          <w:i w:val="0"/>
          <w:iCs w:val="0"/>
        </w:rPr>
        <w:t>, and so forth.</w:t>
      </w:r>
      <w:r w:rsidRPr="00926F2C">
        <w:rPr>
          <w:rStyle w:val="Emphasis"/>
          <w:i w:val="0"/>
          <w:iCs w:val="0"/>
        </w:rPr>
        <w:t xml:space="preserve"> It is important to provide alternate</w:t>
      </w:r>
      <w:r>
        <w:rPr>
          <w:rStyle w:val="Emphasis"/>
          <w:i w:val="0"/>
          <w:iCs w:val="0"/>
        </w:rPr>
        <w:t xml:space="preserve"> </w:t>
      </w:r>
      <w:r w:rsidRPr="00926F2C">
        <w:rPr>
          <w:rStyle w:val="Emphasis"/>
          <w:i w:val="0"/>
          <w:iCs w:val="0"/>
        </w:rPr>
        <w:t xml:space="preserve">text for graphics </w:t>
      </w:r>
      <w:r>
        <w:rPr>
          <w:rStyle w:val="Emphasis"/>
          <w:i w:val="0"/>
          <w:iCs w:val="0"/>
        </w:rPr>
        <w:t>because</w:t>
      </w:r>
      <w:r w:rsidRPr="00926F2C">
        <w:rPr>
          <w:rStyle w:val="Emphasis"/>
          <w:i w:val="0"/>
          <w:iCs w:val="0"/>
        </w:rPr>
        <w:t xml:space="preserve"> </w:t>
      </w:r>
      <w:r>
        <w:rPr>
          <w:rStyle w:val="Emphasis"/>
          <w:i w:val="0"/>
          <w:iCs w:val="0"/>
        </w:rPr>
        <w:t>some</w:t>
      </w:r>
      <w:r w:rsidRPr="00926F2C">
        <w:rPr>
          <w:rStyle w:val="Emphasis"/>
          <w:i w:val="0"/>
          <w:iCs w:val="0"/>
        </w:rPr>
        <w:t xml:space="preserve"> browsers </w:t>
      </w:r>
      <w:r>
        <w:rPr>
          <w:rStyle w:val="Emphasis"/>
          <w:i w:val="0"/>
          <w:iCs w:val="0"/>
        </w:rPr>
        <w:t>and</w:t>
      </w:r>
      <w:r w:rsidRPr="00926F2C">
        <w:rPr>
          <w:rStyle w:val="Emphasis"/>
          <w:i w:val="0"/>
          <w:iCs w:val="0"/>
        </w:rPr>
        <w:t xml:space="preserve"> screen readers cannot interpret or display </w:t>
      </w:r>
      <w:r>
        <w:rPr>
          <w:rStyle w:val="Emphasis"/>
          <w:i w:val="0"/>
          <w:iCs w:val="0"/>
        </w:rPr>
        <w:t>graphics</w:t>
      </w:r>
      <w:r w:rsidRPr="00926F2C">
        <w:rPr>
          <w:rStyle w:val="Emphasis"/>
          <w:i w:val="0"/>
          <w:iCs w:val="0"/>
        </w:rPr>
        <w:t xml:space="preserve"> properly.</w:t>
      </w:r>
    </w:p>
    <w:p w:rsidR="005B39ED" w:rsidRPr="00926F2C" w:rsidRDefault="005B39ED" w:rsidP="005D0568">
      <w:pPr>
        <w:pStyle w:val="CriteriaRefW3C"/>
        <w:keepNext w:val="0"/>
        <w:spacing w:after="0"/>
        <w:ind w:left="1267"/>
      </w:pPr>
      <w:r>
        <w:t>WCAG 1.0 checkpoint(s) [Priority 1]:</w:t>
      </w:r>
      <w:r w:rsidRPr="00926F2C">
        <w:t xml:space="preserve"> </w:t>
      </w:r>
      <w:hyperlink r:id="rId229" w:anchor="tech-text-equivalent" w:tooltip="Point de contrôle 1.1 des WCAG 1.0 " w:history="1">
        <w:r w:rsidRPr="00926F2C">
          <w:rPr>
            <w:rStyle w:val="Hyperlink"/>
          </w:rPr>
          <w:t>1.1</w:t>
        </w:r>
      </w:hyperlink>
    </w:p>
    <w:p w:rsidR="005B39ED" w:rsidRPr="00926F2C" w:rsidRDefault="005B39ED" w:rsidP="005D0568">
      <w:pPr>
        <w:pStyle w:val="CriteriaRefW3C"/>
        <w:keepNext w:val="0"/>
        <w:spacing w:after="0"/>
        <w:ind w:left="1267"/>
      </w:pPr>
      <w:r>
        <w:t>WCAG 1.0 checkpoint(s) [Priority 2]:</w:t>
      </w:r>
      <w:r w:rsidRPr="00926F2C">
        <w:t xml:space="preserve"> -</w:t>
      </w:r>
    </w:p>
    <w:p w:rsidR="005B39ED" w:rsidRPr="00926F2C" w:rsidRDefault="005B39ED" w:rsidP="0000702A">
      <w:pPr>
        <w:pStyle w:val="CriteriaRefW3C"/>
        <w:keepNext w:val="0"/>
      </w:pPr>
      <w:r>
        <w:t>WCAG 1.0 checkpoint(s) [Priority 3]:</w:t>
      </w:r>
      <w:r w:rsidRPr="00926F2C">
        <w:t xml:space="preserve"> -</w:t>
      </w:r>
    </w:p>
    <w:p w:rsidR="005B39ED" w:rsidRDefault="005B39ED" w:rsidP="00A525EC">
      <w:pPr>
        <w:pStyle w:val="CriteriaRefW3C"/>
        <w:ind w:left="1267"/>
        <w:jc w:val="both"/>
      </w:pPr>
      <w:r>
        <w:t xml:space="preserve">UWEM 1.0 Test(s): </w:t>
      </w:r>
      <w:r w:rsidRPr="006F224B">
        <w:t>1.1_HTML_01, 1.1_HTML_07, 1.1_HTML_08</w:t>
      </w:r>
    </w:p>
    <w:p w:rsidR="005B39ED" w:rsidRPr="00926F2C" w:rsidRDefault="005B39ED" w:rsidP="0000702A">
      <w:pPr>
        <w:pStyle w:val="CriteriaRefW3C"/>
        <w:keepNext w:val="0"/>
      </w:pPr>
      <w:r>
        <w:t>Type of criterion:</w:t>
      </w:r>
      <w:r w:rsidRPr="00926F2C">
        <w:t xml:space="preserve"> development</w:t>
      </w:r>
    </w:p>
    <w:p w:rsidR="005B39ED" w:rsidRPr="007A4E7D" w:rsidRDefault="005B39ED" w:rsidP="0000702A">
      <w:pPr>
        <w:pStyle w:val="CriteriaRefW3C"/>
        <w:keepNext w:val="0"/>
        <w:spacing w:after="0"/>
        <w:ind w:left="1267"/>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00702A">
      <w:pPr>
        <w:pStyle w:val="CriteriaRefW3C"/>
        <w:keepNext w:val="0"/>
        <w:ind w:left="1267"/>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00702A" w:rsidRDefault="005B39ED" w:rsidP="0000702A">
      <w:pPr>
        <w:pStyle w:val="CriteriaRefW3C"/>
        <w:keepNext w:val="0"/>
        <w:ind w:left="1267"/>
        <w:jc w:val="both"/>
        <w:rPr>
          <w:rFonts w:cs="Times New Roman"/>
          <w:i w:val="0"/>
          <w:iCs w:val="0"/>
          <w:color w:val="000000"/>
          <w:sz w:val="20"/>
          <w:szCs w:val="20"/>
        </w:rPr>
      </w:pPr>
      <w:r w:rsidRPr="007A4E7D">
        <w:rPr>
          <w:rFonts w:cs="Times New Roman"/>
          <w:b/>
          <w:bCs/>
          <w:color w:val="000000"/>
          <w:sz w:val="20"/>
          <w:szCs w:val="20"/>
        </w:rPr>
        <w:t>Comments:</w:t>
      </w:r>
      <w:r w:rsidRPr="00926F2C">
        <w:t xml:space="preserve"> </w:t>
      </w:r>
      <w:r w:rsidRPr="007A4E7D">
        <w:rPr>
          <w:rFonts w:cs="Times New Roman"/>
          <w:i w:val="0"/>
          <w:iCs w:val="0"/>
          <w:color w:val="000000"/>
          <w:sz w:val="20"/>
          <w:szCs w:val="20"/>
        </w:rPr>
        <w:t xml:space="preserve">Template developers have full control over the HTML used in the template. It is possible to create </w:t>
      </w:r>
      <w:r w:rsidRPr="0000702A">
        <w:rPr>
          <w:rFonts w:cs="Times New Roman"/>
          <w:i w:val="0"/>
          <w:iCs w:val="0"/>
          <w:color w:val="000000"/>
          <w:sz w:val="20"/>
          <w:szCs w:val="20"/>
        </w:rPr>
        <w:t>templates that satisfy this criterion. It is the responsibility of developers to ensure that the HTML code they produce does so.</w:t>
      </w:r>
    </w:p>
    <w:p w:rsidR="005B39ED" w:rsidRPr="0000702A" w:rsidRDefault="005B39ED" w:rsidP="0000702A">
      <w:pPr>
        <w:pStyle w:val="CriteriaRefW3C"/>
        <w:keepNext w:val="0"/>
        <w:ind w:left="1267"/>
        <w:jc w:val="both"/>
        <w:rPr>
          <w:rFonts w:cs="Times New Roman"/>
          <w:i w:val="0"/>
          <w:iCs w:val="0"/>
          <w:color w:val="000000"/>
          <w:sz w:val="20"/>
          <w:szCs w:val="20"/>
        </w:rPr>
      </w:pPr>
      <w:r w:rsidRPr="0000702A">
        <w:rPr>
          <w:rFonts w:cs="Times New Roman"/>
          <w:i w:val="0"/>
          <w:iCs w:val="0"/>
          <w:color w:val="000000"/>
          <w:sz w:val="20"/>
          <w:szCs w:val="20"/>
        </w:rPr>
        <w:t xml:space="preserve">The </w:t>
      </w:r>
      <w:r w:rsidRPr="0000702A">
        <w:rPr>
          <w:rFonts w:ascii="Courier New" w:hAnsi="Courier New" w:cs="Courier New"/>
          <w:i w:val="0"/>
          <w:iCs w:val="0"/>
          <w:color w:val="000000"/>
          <w:sz w:val="20"/>
          <w:szCs w:val="20"/>
        </w:rPr>
        <w:t>ImagePlaceholder</w:t>
      </w:r>
      <w:r w:rsidRPr="0000702A">
        <w:rPr>
          <w:rFonts w:cs="Times New Roman"/>
          <w:i w:val="0"/>
          <w:iCs w:val="0"/>
          <w:color w:val="000000"/>
          <w:sz w:val="20"/>
          <w:szCs w:val="20"/>
        </w:rPr>
        <w:t xml:space="preserve"> control that is available in the standard version of MCMS 2002 enables content authors to insert images that have an assigned ALT attribute.</w:t>
      </w:r>
    </w:p>
    <w:p w:rsidR="005B39ED" w:rsidRPr="0000702A" w:rsidRDefault="005B39ED" w:rsidP="0000702A">
      <w:pPr>
        <w:pStyle w:val="CriteriaRefW3C"/>
        <w:keepNext w:val="0"/>
        <w:ind w:left="1267"/>
        <w:jc w:val="both"/>
        <w:rPr>
          <w:rFonts w:cs="Times New Roman"/>
          <w:i w:val="0"/>
          <w:iCs w:val="0"/>
          <w:color w:val="000000"/>
          <w:sz w:val="20"/>
          <w:szCs w:val="20"/>
        </w:rPr>
      </w:pPr>
      <w:r w:rsidRPr="0000702A">
        <w:rPr>
          <w:rFonts w:cs="Times New Roman"/>
          <w:i w:val="0"/>
          <w:iCs w:val="0"/>
          <w:color w:val="000000"/>
          <w:sz w:val="20"/>
          <w:szCs w:val="20"/>
        </w:rPr>
        <w:t xml:space="preserve">Similarly, the </w:t>
      </w:r>
      <w:r w:rsidRPr="0000702A">
        <w:rPr>
          <w:rFonts w:ascii="Courier New" w:hAnsi="Courier New" w:cs="Courier New"/>
          <w:i w:val="0"/>
          <w:iCs w:val="0"/>
          <w:color w:val="000000"/>
          <w:sz w:val="20"/>
          <w:szCs w:val="20"/>
        </w:rPr>
        <w:t>HTMLPlaceholder</w:t>
      </w:r>
      <w:r w:rsidRPr="0000702A">
        <w:rPr>
          <w:rFonts w:cs="Times New Roman"/>
          <w:i w:val="0"/>
          <w:iCs w:val="0"/>
          <w:color w:val="000000"/>
          <w:sz w:val="20"/>
          <w:szCs w:val="20"/>
        </w:rPr>
        <w:t xml:space="preserve"> control that is available in the standard version of MCMS 2002 enables content authors to insert images that also can have an ALT attribute.</w:t>
      </w:r>
      <w:r>
        <w:rPr>
          <w:rFonts w:cs="Times New Roman"/>
          <w:i w:val="0"/>
          <w:iCs w:val="0"/>
          <w:color w:val="000000"/>
          <w:sz w:val="20"/>
          <w:szCs w:val="20"/>
        </w:rPr>
        <w:t xml:space="preserve"> </w:t>
      </w:r>
      <w:r w:rsidRPr="0000702A">
        <w:rPr>
          <w:rFonts w:cs="Times New Roman"/>
          <w:i w:val="0"/>
          <w:iCs w:val="0"/>
          <w:color w:val="000000"/>
          <w:sz w:val="20"/>
          <w:szCs w:val="20"/>
        </w:rPr>
        <w:t>It is the responsibility of Web masters and content authors to ensure that their Web pages comply with this checkpoint.</w:t>
      </w:r>
    </w:p>
    <w:p w:rsidR="005B39ED" w:rsidRPr="00926F2C" w:rsidRDefault="005B39ED" w:rsidP="007A4E7D">
      <w:pPr>
        <w:pStyle w:val="Criteria"/>
        <w:keepNext w:val="0"/>
        <w:shd w:val="clear" w:color="auto" w:fill="F2F2F2"/>
      </w:pPr>
      <w:r>
        <w:t>1.2</w:t>
      </w:r>
      <w:r w:rsidRPr="00926F2C">
        <w:t xml:space="preserve">: </w:t>
      </w:r>
      <w:r>
        <w:t>Is the alternate text f</w:t>
      </w:r>
      <w:r w:rsidRPr="00926F2C">
        <w:t>or each image relevant to the context in which the image is viewed?</w:t>
      </w:r>
    </w:p>
    <w:p w:rsidR="005B39ED" w:rsidRPr="00926F2C" w:rsidRDefault="005B39ED" w:rsidP="001D1F4F">
      <w:pPr>
        <w:pStyle w:val="CriteriaComment"/>
        <w:keepNext w:val="0"/>
        <w:jc w:val="both"/>
      </w:pPr>
      <w:r w:rsidRPr="00926F2C">
        <w:t xml:space="preserve">A given image </w:t>
      </w:r>
      <w:r>
        <w:t>might</w:t>
      </w:r>
      <w:r w:rsidRPr="00926F2C">
        <w:t xml:space="preserve"> have several meanings. It is the context </w:t>
      </w:r>
      <w:r>
        <w:t>of</w:t>
      </w:r>
      <w:r w:rsidRPr="00926F2C">
        <w:t xml:space="preserve"> the image </w:t>
      </w:r>
      <w:r>
        <w:t>that</w:t>
      </w:r>
      <w:r w:rsidRPr="00926F2C">
        <w:t xml:space="preserve"> determines the exact meaning. For example, a yellow bullet</w:t>
      </w:r>
      <w:r>
        <w:t xml:space="preserve"> icon</w:t>
      </w:r>
      <w:r w:rsidRPr="00926F2C">
        <w:t xml:space="preserve"> in a newspaper </w:t>
      </w:r>
      <w:r>
        <w:t>Web</w:t>
      </w:r>
      <w:r w:rsidRPr="00926F2C">
        <w:t xml:space="preserve"> site should </w:t>
      </w:r>
      <w:r>
        <w:t xml:space="preserve">have the ALT attribute </w:t>
      </w:r>
      <w:r w:rsidRPr="00926F2C">
        <w:t>set</w:t>
      </w:r>
      <w:r>
        <w:t xml:space="preserve"> to</w:t>
      </w:r>
      <w:r w:rsidRPr="00926F2C">
        <w:t xml:space="preserve"> ALT="" or ALT="*". However, if the same yellow bullet</w:t>
      </w:r>
      <w:r>
        <w:t xml:space="preserve"> icon</w:t>
      </w:r>
      <w:r w:rsidRPr="00926F2C">
        <w:t xml:space="preserve"> is included in a list of graphics </w:t>
      </w:r>
      <w:r>
        <w:t xml:space="preserve">that is </w:t>
      </w:r>
      <w:r w:rsidRPr="00926F2C">
        <w:t xml:space="preserve">available for download, it </w:t>
      </w:r>
      <w:r>
        <w:t>might</w:t>
      </w:r>
      <w:r w:rsidRPr="00926F2C">
        <w:t xml:space="preserve"> make more sense to set </w:t>
      </w:r>
      <w:r>
        <w:t xml:space="preserve">the attribute to </w:t>
      </w:r>
      <w:r w:rsidRPr="00926F2C">
        <w:t xml:space="preserve">ALT = "yellow diamond" to distinguish it from other graphics available on the page. </w:t>
      </w:r>
    </w:p>
    <w:p w:rsidR="005B39ED" w:rsidRPr="00926F2C" w:rsidRDefault="005B39ED" w:rsidP="005D0568">
      <w:pPr>
        <w:pStyle w:val="CriteriaRefW3C"/>
        <w:keepNext w:val="0"/>
        <w:spacing w:after="0"/>
        <w:ind w:left="1267"/>
      </w:pPr>
      <w:r>
        <w:t>WCAG 1.0 checkpoint(s) [Priority 1]:</w:t>
      </w:r>
      <w:r w:rsidRPr="00926F2C">
        <w:t xml:space="preserve"> </w:t>
      </w:r>
      <w:hyperlink r:id="rId230" w:anchor="tech-text-equivalent" w:tooltip="Point de contrôle 1.1 des WCAG 1.0 " w:history="1">
        <w:r w:rsidRPr="00926F2C">
          <w:rPr>
            <w:rStyle w:val="Hyperlink"/>
          </w:rPr>
          <w:t>1.1</w:t>
        </w:r>
      </w:hyperlink>
    </w:p>
    <w:p w:rsidR="005B39ED" w:rsidRPr="00926F2C" w:rsidRDefault="005B39ED" w:rsidP="005D0568">
      <w:pPr>
        <w:pStyle w:val="CriteriaRefW3C"/>
        <w:keepNext w:val="0"/>
        <w:spacing w:after="0"/>
        <w:ind w:left="1267"/>
      </w:pPr>
      <w:r>
        <w:t>WCAG 1.0 checkpoint(s) [Priority 2]:</w:t>
      </w:r>
      <w:r w:rsidRPr="00926F2C">
        <w:t xml:space="preserve"> -</w:t>
      </w:r>
    </w:p>
    <w:p w:rsidR="005B39ED" w:rsidRPr="00926F2C" w:rsidRDefault="005B39ED" w:rsidP="0000702A">
      <w:pPr>
        <w:pStyle w:val="CriteriaRefW3C"/>
        <w:keepNext w:val="0"/>
      </w:pPr>
      <w:r>
        <w:t>WCAG 1.0 checkpoint(s) [Priority 3]:</w:t>
      </w:r>
      <w:r w:rsidRPr="00926F2C">
        <w:t xml:space="preserve"> -</w:t>
      </w:r>
    </w:p>
    <w:p w:rsidR="005B39ED" w:rsidRDefault="005B39ED" w:rsidP="00A525EC">
      <w:pPr>
        <w:pStyle w:val="CriteriaRefW3C"/>
        <w:ind w:left="1267"/>
        <w:jc w:val="both"/>
      </w:pPr>
      <w:r>
        <w:t xml:space="preserve">UWEM 1.0 Test(s): </w:t>
      </w:r>
      <w:r w:rsidRPr="006F224B">
        <w:t>1.1_HTML_03</w:t>
      </w:r>
    </w:p>
    <w:p w:rsidR="005B39ED" w:rsidRPr="00926F2C" w:rsidRDefault="005B39ED" w:rsidP="0000702A">
      <w:pPr>
        <w:pStyle w:val="CriteriaRefW3C"/>
        <w:keepNext w:val="0"/>
      </w:pPr>
      <w:r>
        <w:t>Type of criterion:</w:t>
      </w:r>
      <w:r w:rsidRPr="00926F2C">
        <w:t xml:space="preserve"> development</w:t>
      </w:r>
    </w:p>
    <w:p w:rsidR="005B39ED" w:rsidRPr="007A4E7D" w:rsidRDefault="005B39ED" w:rsidP="0000702A">
      <w:pPr>
        <w:pStyle w:val="CriteriaRefW3C"/>
        <w:keepNext w:val="0"/>
        <w:spacing w:after="0"/>
        <w:ind w:left="1267"/>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00702A">
      <w:pPr>
        <w:pStyle w:val="CriteriaRefW3C"/>
        <w:keepNext w:val="0"/>
        <w:ind w:left="1267"/>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F5054A" w:rsidRDefault="005B39ED" w:rsidP="0000702A">
      <w:pPr>
        <w:pStyle w:val="CriteriaRefW3C"/>
        <w:keepNext w:val="0"/>
        <w:rPr>
          <w:i w:val="0"/>
          <w:iCs w:val="0"/>
          <w:color w:val="auto"/>
          <w:sz w:val="20"/>
          <w:szCs w:val="20"/>
        </w:rPr>
      </w:pPr>
      <w:r w:rsidRPr="007A4E7D">
        <w:rPr>
          <w:rFonts w:cs="Times New Roman"/>
          <w:b/>
          <w:bCs/>
          <w:color w:val="000000"/>
          <w:sz w:val="20"/>
          <w:szCs w:val="20"/>
        </w:rPr>
        <w:t>Comments:</w:t>
      </w:r>
      <w:r w:rsidRPr="00926F2C">
        <w:t xml:space="preserve"> </w:t>
      </w:r>
      <w:r w:rsidRPr="00F5054A">
        <w:rPr>
          <w:i w:val="0"/>
          <w:iCs w:val="0"/>
          <w:color w:val="auto"/>
          <w:sz w:val="20"/>
          <w:szCs w:val="20"/>
        </w:rPr>
        <w:t xml:space="preserve">See 1.1 in this section. This criterion is subjective. </w:t>
      </w:r>
    </w:p>
    <w:p w:rsidR="005B39ED" w:rsidRPr="00926F2C" w:rsidRDefault="005B39ED" w:rsidP="007A4E7D">
      <w:pPr>
        <w:pStyle w:val="Criteria"/>
        <w:keepNext w:val="0"/>
        <w:shd w:val="clear" w:color="auto" w:fill="F2F2F2"/>
      </w:pPr>
      <w:r>
        <w:t>1.3</w:t>
      </w:r>
      <w:r w:rsidRPr="00926F2C">
        <w:t xml:space="preserve">: Are graphics </w:t>
      </w:r>
      <w:r>
        <w:t>that are used only for</w:t>
      </w:r>
      <w:r w:rsidRPr="00926F2C">
        <w:t xml:space="preserve"> decorative purposes commented </w:t>
      </w:r>
      <w:r>
        <w:t>with</w:t>
      </w:r>
      <w:r w:rsidRPr="00926F2C">
        <w:t xml:space="preserve"> ALT=""?</w:t>
      </w:r>
    </w:p>
    <w:p w:rsidR="005B39ED" w:rsidRPr="00926F2C" w:rsidRDefault="005B39ED" w:rsidP="001D1F4F">
      <w:pPr>
        <w:pStyle w:val="CriteriaComment"/>
        <w:keepNext w:val="0"/>
        <w:jc w:val="both"/>
      </w:pPr>
      <w:r w:rsidRPr="00926F2C">
        <w:t xml:space="preserve">Some graphics have no informative value. </w:t>
      </w:r>
      <w:r>
        <w:t>An example is the use of</w:t>
      </w:r>
      <w:r w:rsidRPr="00926F2C">
        <w:t xml:space="preserve"> transparent pixels </w:t>
      </w:r>
      <w:r>
        <w:t xml:space="preserve">only </w:t>
      </w:r>
      <w:r w:rsidRPr="00926F2C">
        <w:t xml:space="preserve">for layout purposes. However, all graphical elements must be commented. For this reason, graphics </w:t>
      </w:r>
      <w:r>
        <w:t>that are used only</w:t>
      </w:r>
      <w:r w:rsidRPr="00926F2C">
        <w:t xml:space="preserve"> for decorative or layout purposes should be commented </w:t>
      </w:r>
      <w:r>
        <w:t>by setting the ALT attribute to</w:t>
      </w:r>
      <w:r w:rsidRPr="00926F2C">
        <w:t xml:space="preserve"> null (in HTML, ALT=""). </w:t>
      </w:r>
      <w:r>
        <w:t>S</w:t>
      </w:r>
      <w:r w:rsidRPr="00926F2C">
        <w:t xml:space="preserve">ome browsers </w:t>
      </w:r>
      <w:r>
        <w:t>do</w:t>
      </w:r>
      <w:r w:rsidRPr="00926F2C">
        <w:t xml:space="preserve"> not display the images</w:t>
      </w:r>
      <w:r>
        <w:t xml:space="preserve"> that use this type of comment</w:t>
      </w:r>
      <w:r w:rsidRPr="00926F2C">
        <w:t>.</w:t>
      </w:r>
    </w:p>
    <w:p w:rsidR="005B39ED" w:rsidRPr="00926F2C" w:rsidRDefault="005B39ED" w:rsidP="005D0568">
      <w:pPr>
        <w:pStyle w:val="CriteriaRefW3C"/>
        <w:keepNext w:val="0"/>
        <w:spacing w:after="0"/>
        <w:ind w:left="1267"/>
      </w:pPr>
      <w:r>
        <w:t>WCAG 1.0 checkpoint(s) [Priority 1]:</w:t>
      </w:r>
      <w:r w:rsidRPr="00926F2C">
        <w:t xml:space="preserve"> </w:t>
      </w:r>
      <w:hyperlink r:id="rId231" w:anchor="tech-text-equivalent" w:tooltip="Point de contrôle 1.1 des WCAG 1.0 " w:history="1">
        <w:r w:rsidRPr="00926F2C">
          <w:rPr>
            <w:rStyle w:val="Hyperlink"/>
          </w:rPr>
          <w:t>1.1</w:t>
        </w:r>
      </w:hyperlink>
    </w:p>
    <w:p w:rsidR="005B39ED" w:rsidRPr="00926F2C" w:rsidRDefault="005B39ED" w:rsidP="005D0568">
      <w:pPr>
        <w:pStyle w:val="CriteriaRefW3C"/>
        <w:keepNext w:val="0"/>
        <w:spacing w:after="0"/>
        <w:ind w:left="1267"/>
      </w:pPr>
      <w:r>
        <w:t>WCAG 1.0 checkpoint(s) [Priority 2]:</w:t>
      </w:r>
      <w:r w:rsidRPr="00926F2C">
        <w:t xml:space="preserve"> -</w:t>
      </w:r>
    </w:p>
    <w:p w:rsidR="005B39ED" w:rsidRPr="00926F2C" w:rsidRDefault="005B39ED" w:rsidP="0000702A">
      <w:pPr>
        <w:pStyle w:val="CriteriaRefW3C"/>
        <w:keepNext w:val="0"/>
      </w:pPr>
      <w:r>
        <w:t>WCAG 1.0 checkpoint(s) [Priority 3]:</w:t>
      </w:r>
      <w:r w:rsidRPr="00926F2C">
        <w:t xml:space="preserve"> -</w:t>
      </w:r>
    </w:p>
    <w:p w:rsidR="005B39ED" w:rsidRDefault="005B39ED" w:rsidP="00A525EC">
      <w:pPr>
        <w:pStyle w:val="CriteriaRefW3C"/>
        <w:ind w:left="1267"/>
        <w:jc w:val="both"/>
      </w:pPr>
      <w:r>
        <w:t xml:space="preserve">UWEM 1.0 Test(s): </w:t>
      </w:r>
      <w:r w:rsidRPr="006F224B">
        <w:t>1.1_HTML_02</w:t>
      </w:r>
    </w:p>
    <w:p w:rsidR="005B39ED" w:rsidRPr="00926F2C" w:rsidRDefault="005B39ED" w:rsidP="0000702A">
      <w:pPr>
        <w:pStyle w:val="CriteriaRefW3C"/>
        <w:keepNext w:val="0"/>
      </w:pPr>
      <w:r>
        <w:t>Type of criterion:</w:t>
      </w:r>
      <w:r w:rsidRPr="00926F2C">
        <w:t xml:space="preserve"> development</w:t>
      </w:r>
    </w:p>
    <w:p w:rsidR="005B39ED" w:rsidRPr="007A4E7D" w:rsidRDefault="005B39ED" w:rsidP="0000702A">
      <w:pPr>
        <w:pStyle w:val="CriteriaRefW3C"/>
        <w:keepNext w:val="0"/>
        <w:spacing w:after="0"/>
        <w:ind w:left="1267"/>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00702A">
      <w:pPr>
        <w:pStyle w:val="CriteriaRefW3C"/>
        <w:keepNext w:val="0"/>
        <w:ind w:left="1267"/>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00702A">
      <w:pPr>
        <w:pStyle w:val="CriteriaRefW3C"/>
        <w:keepNext w:val="0"/>
      </w:pPr>
      <w:r w:rsidRPr="007A4E7D">
        <w:rPr>
          <w:rFonts w:cs="Times New Roman"/>
          <w:b/>
          <w:bCs/>
          <w:color w:val="000000"/>
          <w:sz w:val="20"/>
          <w:szCs w:val="20"/>
        </w:rPr>
        <w:t>Comments:</w:t>
      </w:r>
      <w:r w:rsidRPr="00926F2C">
        <w:t xml:space="preserve"> </w:t>
      </w:r>
      <w:r w:rsidRPr="00F5054A">
        <w:rPr>
          <w:i w:val="0"/>
          <w:iCs w:val="0"/>
          <w:color w:val="auto"/>
          <w:sz w:val="20"/>
          <w:szCs w:val="20"/>
        </w:rPr>
        <w:t>See 1.1 in this section.</w:t>
      </w:r>
    </w:p>
    <w:p w:rsidR="005B39ED" w:rsidRPr="00926F2C" w:rsidRDefault="005B39ED" w:rsidP="007A4E7D">
      <w:pPr>
        <w:pStyle w:val="Criteria"/>
        <w:keepNext w:val="0"/>
        <w:shd w:val="clear" w:color="auto" w:fill="F2F2F2"/>
      </w:pPr>
      <w:r>
        <w:t>1.4</w:t>
      </w:r>
      <w:r w:rsidRPr="00926F2C">
        <w:t xml:space="preserve">: </w:t>
      </w:r>
      <w:r>
        <w:t>Is</w:t>
      </w:r>
      <w:r w:rsidRPr="00926F2C">
        <w:t xml:space="preserve"> the </w:t>
      </w:r>
      <w:r>
        <w:t xml:space="preserve">alternate </w:t>
      </w:r>
      <w:r w:rsidRPr="00926F2C">
        <w:t>text</w:t>
      </w:r>
      <w:r>
        <w:t xml:space="preserve"> for each image</w:t>
      </w:r>
      <w:r w:rsidRPr="00926F2C">
        <w:t xml:space="preserve"> </w:t>
      </w:r>
      <w:r>
        <w:t>no more</w:t>
      </w:r>
      <w:r w:rsidRPr="00926F2C">
        <w:t xml:space="preserve"> than 60 characters long?</w:t>
      </w:r>
    </w:p>
    <w:p w:rsidR="005B39ED" w:rsidRPr="00926F2C" w:rsidRDefault="005B39ED" w:rsidP="001D1F4F">
      <w:pPr>
        <w:pStyle w:val="CriteriaComment"/>
        <w:keepNext w:val="0"/>
        <w:jc w:val="both"/>
      </w:pPr>
      <w:r w:rsidRPr="00926F2C">
        <w:t xml:space="preserve">You should use a maximum of 60 characters in the ALT attribute </w:t>
      </w:r>
      <w:r>
        <w:t>because alternate</w:t>
      </w:r>
      <w:r w:rsidRPr="00926F2C">
        <w:t xml:space="preserve"> text </w:t>
      </w:r>
      <w:r>
        <w:t>might</w:t>
      </w:r>
      <w:r w:rsidRPr="00926F2C">
        <w:t xml:space="preserve"> bother some users. This is often the case </w:t>
      </w:r>
      <w:r>
        <w:t>for</w:t>
      </w:r>
      <w:r w:rsidRPr="00926F2C">
        <w:t xml:space="preserve"> </w:t>
      </w:r>
      <w:r>
        <w:t>people</w:t>
      </w:r>
      <w:r w:rsidRPr="00926F2C">
        <w:t xml:space="preserve"> </w:t>
      </w:r>
      <w:r>
        <w:t>who use a screen magnification function because of</w:t>
      </w:r>
      <w:r w:rsidRPr="00926F2C">
        <w:t xml:space="preserve"> visual disabilities. </w:t>
      </w:r>
      <w:r>
        <w:t>I</w:t>
      </w:r>
      <w:r w:rsidRPr="00926F2C">
        <w:t xml:space="preserve">t is important to limit the number of characters in </w:t>
      </w:r>
      <w:r>
        <w:t xml:space="preserve">the </w:t>
      </w:r>
      <w:r w:rsidRPr="00926F2C">
        <w:t xml:space="preserve">image comments </w:t>
      </w:r>
      <w:r>
        <w:t>so that such</w:t>
      </w:r>
      <w:r w:rsidRPr="00926F2C">
        <w:t xml:space="preserve"> user</w:t>
      </w:r>
      <w:r>
        <w:t>s</w:t>
      </w:r>
      <w:r w:rsidRPr="00926F2C">
        <w:t xml:space="preserve"> </w:t>
      </w:r>
      <w:r>
        <w:t>can minimize the effort required</w:t>
      </w:r>
      <w:r w:rsidRPr="00926F2C">
        <w:t xml:space="preserve"> to obtain all the information.</w:t>
      </w:r>
    </w:p>
    <w:p w:rsidR="005B39ED" w:rsidRPr="00926F2C" w:rsidRDefault="005B39ED" w:rsidP="005D0568">
      <w:pPr>
        <w:pStyle w:val="CriteriaRefW3C"/>
        <w:keepNext w:val="0"/>
        <w:spacing w:after="0"/>
        <w:ind w:left="1267"/>
      </w:pPr>
      <w:r>
        <w:t>WCAG 1.0 checkpoint(s) [Priority 1]:</w:t>
      </w:r>
      <w:r w:rsidRPr="00926F2C">
        <w:t xml:space="preserve"> </w:t>
      </w:r>
      <w:hyperlink r:id="rId232" w:anchor="tech-text-equivalent" w:tooltip="Point de contrôle 1.1 des WCAG 1.0 " w:history="1">
        <w:r w:rsidRPr="00926F2C">
          <w:rPr>
            <w:rStyle w:val="Hyperlink"/>
          </w:rPr>
          <w:t>1.1</w:t>
        </w:r>
      </w:hyperlink>
    </w:p>
    <w:p w:rsidR="005B39ED" w:rsidRPr="00926F2C" w:rsidRDefault="005B39ED" w:rsidP="005D0568">
      <w:pPr>
        <w:pStyle w:val="CriteriaRefW3C"/>
        <w:keepNext w:val="0"/>
        <w:spacing w:after="0"/>
        <w:ind w:left="1267"/>
      </w:pPr>
      <w:r>
        <w:t>WCAG 1.0 checkpoint(s) [Priority 2]:</w:t>
      </w:r>
      <w:r w:rsidRPr="00926F2C">
        <w:t xml:space="preserve"> -</w:t>
      </w:r>
    </w:p>
    <w:p w:rsidR="005B39ED" w:rsidRPr="00926F2C" w:rsidRDefault="005B39ED" w:rsidP="0000702A">
      <w:pPr>
        <w:pStyle w:val="CriteriaRefW3C"/>
        <w:keepNext w:val="0"/>
      </w:pPr>
      <w:r>
        <w:t>WCAG 1.0 checkpoint(s) [Priority 3]:</w:t>
      </w:r>
      <w:r w:rsidRPr="00926F2C">
        <w:t xml:space="preserve"> -</w:t>
      </w:r>
    </w:p>
    <w:p w:rsidR="005B39ED" w:rsidRDefault="005B39ED" w:rsidP="00A525EC">
      <w:pPr>
        <w:pStyle w:val="CriteriaRefW3C"/>
        <w:ind w:left="1267"/>
        <w:jc w:val="both"/>
      </w:pPr>
      <w:r>
        <w:t>UWEM 1.0 Test(s): -</w:t>
      </w:r>
    </w:p>
    <w:p w:rsidR="005B39ED" w:rsidRPr="00926F2C" w:rsidRDefault="005B39ED" w:rsidP="0000702A">
      <w:pPr>
        <w:pStyle w:val="CriteriaRefW3C"/>
        <w:keepNext w:val="0"/>
      </w:pPr>
      <w:r>
        <w:t>Type of criterion:</w:t>
      </w:r>
      <w:r w:rsidRPr="00926F2C">
        <w:t xml:space="preserve"> development</w:t>
      </w:r>
    </w:p>
    <w:p w:rsidR="005B39ED" w:rsidRPr="007A4E7D" w:rsidRDefault="005B39ED" w:rsidP="0000702A">
      <w:pPr>
        <w:pStyle w:val="CriteriaRefW3C"/>
        <w:keepNext w:val="0"/>
        <w:spacing w:after="0"/>
        <w:ind w:left="1267"/>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00702A">
      <w:pPr>
        <w:pStyle w:val="CriteriaRefW3C"/>
        <w:keepNext w:val="0"/>
        <w:ind w:left="1267"/>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00702A">
      <w:pPr>
        <w:pStyle w:val="CriteriaRefW3C"/>
        <w:keepNext w:val="0"/>
      </w:pPr>
      <w:r w:rsidRPr="007A4E7D">
        <w:rPr>
          <w:rFonts w:cs="Times New Roman"/>
          <w:b/>
          <w:bCs/>
          <w:color w:val="000000"/>
          <w:sz w:val="20"/>
          <w:szCs w:val="20"/>
        </w:rPr>
        <w:t>Comments:</w:t>
      </w:r>
      <w:r w:rsidRPr="00926F2C">
        <w:t xml:space="preserve"> </w:t>
      </w:r>
      <w:r w:rsidRPr="00F5054A">
        <w:rPr>
          <w:i w:val="0"/>
          <w:iCs w:val="0"/>
          <w:color w:val="auto"/>
          <w:sz w:val="20"/>
          <w:szCs w:val="20"/>
        </w:rPr>
        <w:t>See 1.1 in this section.</w:t>
      </w:r>
    </w:p>
    <w:p w:rsidR="005B39ED" w:rsidRPr="00926F2C" w:rsidRDefault="005B39ED" w:rsidP="007A4E7D">
      <w:pPr>
        <w:pStyle w:val="Criteria"/>
        <w:keepNext w:val="0"/>
        <w:shd w:val="clear" w:color="auto" w:fill="F2F2F2"/>
      </w:pPr>
      <w:r>
        <w:t>1.5</w:t>
      </w:r>
      <w:r w:rsidRPr="00926F2C">
        <w:t xml:space="preserve">: Are all comments </w:t>
      </w:r>
      <w:r>
        <w:t xml:space="preserve">that are </w:t>
      </w:r>
      <w:r w:rsidRPr="00926F2C">
        <w:t xml:space="preserve">linked to clickable areas </w:t>
      </w:r>
      <w:r>
        <w:t>of</w:t>
      </w:r>
      <w:r w:rsidRPr="00926F2C">
        <w:t xml:space="preserve"> a MAP image relevant? </w:t>
      </w:r>
    </w:p>
    <w:p w:rsidR="005B39ED" w:rsidRPr="00926F2C" w:rsidRDefault="005B39ED" w:rsidP="001D1F4F">
      <w:pPr>
        <w:pStyle w:val="CriteriaComment"/>
        <w:keepNext w:val="0"/>
        <w:jc w:val="both"/>
      </w:pPr>
      <w:r w:rsidRPr="00926F2C">
        <w:t xml:space="preserve">Definition: A MAP image is an image </w:t>
      </w:r>
      <w:r>
        <w:t xml:space="preserve">that </w:t>
      </w:r>
      <w:r w:rsidRPr="00926F2C">
        <w:t>present</w:t>
      </w:r>
      <w:r>
        <w:t>s</w:t>
      </w:r>
      <w:r w:rsidRPr="00926F2C">
        <w:t xml:space="preserve"> clickable areas </w:t>
      </w:r>
      <w:r>
        <w:t>so that the</w:t>
      </w:r>
      <w:r w:rsidRPr="00926F2C">
        <w:t xml:space="preserve"> user </w:t>
      </w:r>
      <w:r>
        <w:t xml:space="preserve">can click to </w:t>
      </w:r>
      <w:r w:rsidRPr="00926F2C">
        <w:t xml:space="preserve">select an option. </w:t>
      </w:r>
      <w:r>
        <w:t>W</w:t>
      </w:r>
      <w:r w:rsidRPr="00926F2C">
        <w:t xml:space="preserve">hen </w:t>
      </w:r>
      <w:r>
        <w:t xml:space="preserve">you </w:t>
      </w:r>
      <w:r w:rsidRPr="00926F2C">
        <w:t>us</w:t>
      </w:r>
      <w:r>
        <w:t>e</w:t>
      </w:r>
      <w:r w:rsidRPr="00926F2C">
        <w:t xml:space="preserve"> a MAP image </w:t>
      </w:r>
      <w:r>
        <w:t xml:space="preserve">in HTML </w:t>
      </w:r>
      <w:r w:rsidRPr="00926F2C">
        <w:t xml:space="preserve">(on the client or </w:t>
      </w:r>
      <w:r>
        <w:t xml:space="preserve">the </w:t>
      </w:r>
      <w:r w:rsidRPr="00926F2C">
        <w:t xml:space="preserve">server side), it is important to </w:t>
      </w:r>
      <w:r>
        <w:t>include</w:t>
      </w:r>
      <w:r w:rsidRPr="00926F2C">
        <w:t xml:space="preserve"> </w:t>
      </w:r>
      <w:r>
        <w:t>alternate</w:t>
      </w:r>
      <w:r w:rsidRPr="00926F2C">
        <w:t xml:space="preserve"> text for all clickable areas, </w:t>
      </w:r>
      <w:r>
        <w:t>as well as</w:t>
      </w:r>
      <w:r w:rsidRPr="00926F2C">
        <w:t xml:space="preserve"> for the MAP image itself (</w:t>
      </w:r>
      <w:r>
        <w:t>that is</w:t>
      </w:r>
      <w:r w:rsidRPr="00926F2C">
        <w:t xml:space="preserve">, the image </w:t>
      </w:r>
      <w:r>
        <w:t xml:space="preserve">that </w:t>
      </w:r>
      <w:r w:rsidRPr="00926F2C">
        <w:t>contain</w:t>
      </w:r>
      <w:r>
        <w:t>s</w:t>
      </w:r>
      <w:r w:rsidRPr="00926F2C">
        <w:t xml:space="preserve"> the USEMAP or ISMAP attribute).</w:t>
      </w:r>
    </w:p>
    <w:p w:rsidR="005B39ED" w:rsidRPr="00926F2C" w:rsidRDefault="005B39ED" w:rsidP="001D1F4F">
      <w:pPr>
        <w:pStyle w:val="CriteriaComment"/>
        <w:keepNext w:val="0"/>
        <w:jc w:val="both"/>
      </w:pPr>
      <w:r w:rsidRPr="00926F2C">
        <w:t xml:space="preserve">For </w:t>
      </w:r>
      <w:r>
        <w:t>a</w:t>
      </w:r>
      <w:r w:rsidRPr="00926F2C">
        <w:t xml:space="preserve"> MAP image on the client side, </w:t>
      </w:r>
      <w:r>
        <w:t xml:space="preserve">provide </w:t>
      </w:r>
      <w:r w:rsidRPr="00926F2C">
        <w:t>alternate text by using the ALT attribute in each of the clickable areas (AREA SHAPE).</w:t>
      </w:r>
    </w:p>
    <w:p w:rsidR="005B39ED" w:rsidRPr="00926F2C" w:rsidRDefault="005B39ED" w:rsidP="001D1F4F">
      <w:pPr>
        <w:pStyle w:val="CriteriaComment"/>
        <w:keepNext w:val="0"/>
        <w:jc w:val="both"/>
      </w:pPr>
      <w:r w:rsidRPr="00926F2C">
        <w:t xml:space="preserve">For </w:t>
      </w:r>
      <w:r>
        <w:t>a</w:t>
      </w:r>
      <w:r w:rsidRPr="00926F2C">
        <w:t xml:space="preserve"> MAP image on the server side, </w:t>
      </w:r>
      <w:r>
        <w:t xml:space="preserve">provide </w:t>
      </w:r>
      <w:r w:rsidRPr="00926F2C">
        <w:t xml:space="preserve">redundant text links </w:t>
      </w:r>
      <w:r>
        <w:t>that</w:t>
      </w:r>
      <w:r w:rsidRPr="00926F2C">
        <w:t xml:space="preserve"> repeat the content of each of the clickable areas. </w:t>
      </w:r>
    </w:p>
    <w:p w:rsidR="005B39ED" w:rsidRPr="00926F2C" w:rsidRDefault="005B39ED" w:rsidP="001D1F4F">
      <w:pPr>
        <w:pStyle w:val="CriteriaComment"/>
        <w:keepNext w:val="0"/>
        <w:jc w:val="both"/>
      </w:pPr>
      <w:r w:rsidRPr="00926F2C">
        <w:t xml:space="preserve">Comment 1: </w:t>
      </w:r>
      <w:r>
        <w:t>T</w:t>
      </w:r>
      <w:r w:rsidRPr="00926F2C">
        <w:t xml:space="preserve">he alternate text provided for the image </w:t>
      </w:r>
      <w:r>
        <w:t xml:space="preserve">that </w:t>
      </w:r>
      <w:r w:rsidRPr="00926F2C">
        <w:t>contain</w:t>
      </w:r>
      <w:r>
        <w:t>s</w:t>
      </w:r>
      <w:r w:rsidRPr="00926F2C">
        <w:t xml:space="preserve"> the USEMAP</w:t>
      </w:r>
      <w:r>
        <w:t xml:space="preserve"> </w:t>
      </w:r>
      <w:r w:rsidRPr="00926F2C">
        <w:t xml:space="preserve">or ISMAP attribute must not be null. </w:t>
      </w:r>
    </w:p>
    <w:p w:rsidR="005B39ED" w:rsidRPr="00926F2C" w:rsidRDefault="005B39ED" w:rsidP="001D1F4F">
      <w:pPr>
        <w:pStyle w:val="CriteriaComment"/>
        <w:keepNext w:val="0"/>
        <w:jc w:val="both"/>
      </w:pPr>
      <w:r w:rsidRPr="00926F2C">
        <w:t xml:space="preserve">Comment 2: It is recommended that MAP images be used on the client side rather than on the server side. </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33" w:anchor="tech-text-equivalent" w:tooltip="Point de contrôle 1.1 des WCAG 1.0 " w:history="1">
        <w:r w:rsidRPr="00926F2C">
          <w:rPr>
            <w:rStyle w:val="Hyperlink"/>
          </w:rPr>
          <w:t>1.1</w:t>
        </w:r>
      </w:hyperlink>
      <w:r w:rsidRPr="00926F2C">
        <w:t xml:space="preserve">, </w:t>
      </w:r>
      <w:hyperlink r:id="rId234" w:anchor="tech-redundant-server-links" w:tooltip="Point de contrôle 1.2 des WCAG 1.0 " w:history="1">
        <w:r w:rsidRPr="00926F2C">
          <w:rPr>
            <w:rStyle w:val="Hyperlink"/>
          </w:rPr>
          <w:t>1.2</w:t>
        </w:r>
      </w:hyperlink>
      <w:r w:rsidRPr="00926F2C">
        <w:t xml:space="preserve">, </w:t>
      </w:r>
      <w:hyperlink r:id="rId235" w:anchor="tech-client-side-maps" w:tooltip="Point de contrôle 9.1 des WCAG 1.0 " w:history="1">
        <w:r w:rsidRPr="00926F2C">
          <w:rPr>
            <w:rStyle w:val="Hyperlink"/>
          </w:rPr>
          <w:t>9.1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F224B">
        <w:t>1.1_HTML_03, 1.2_HTML_01, 9.1_HTML_01</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Pr="00926F2C" w:rsidRDefault="005B39ED" w:rsidP="001D1F4F">
      <w:pPr>
        <w:keepNext w:val="0"/>
        <w:ind w:left="1260"/>
        <w:jc w:val="both"/>
      </w:pPr>
      <w:r w:rsidRPr="00926F2C">
        <w:rPr>
          <w:color w:val="000000"/>
        </w:rPr>
        <w:t>Content authors</w:t>
      </w:r>
      <w:r w:rsidRPr="00926F2C">
        <w:t xml:space="preserve"> cannot create map images on the client or server side </w:t>
      </w:r>
      <w:r>
        <w:t>by using</w:t>
      </w:r>
      <w:r w:rsidRPr="00926F2C">
        <w:t xml:space="preserve"> the standard publishing controls in MCMS 2002.</w:t>
      </w:r>
    </w:p>
    <w:p w:rsidR="005B39ED" w:rsidRPr="00926F2C" w:rsidRDefault="005B39ED" w:rsidP="007A4E7D">
      <w:pPr>
        <w:pStyle w:val="Criteria"/>
        <w:keepNext w:val="0"/>
        <w:shd w:val="clear" w:color="auto" w:fill="F2F2F2"/>
      </w:pPr>
      <w:r>
        <w:t>1.6</w:t>
      </w:r>
      <w:r w:rsidRPr="00926F2C">
        <w:t xml:space="preserve">: </w:t>
      </w:r>
      <w:r>
        <w:t>Is the alternate content f</w:t>
      </w:r>
      <w:r w:rsidRPr="00926F2C">
        <w:t>or each text image at least the equivalent of the text appearing in the image?</w:t>
      </w:r>
    </w:p>
    <w:p w:rsidR="005B39ED" w:rsidRPr="00926F2C" w:rsidRDefault="005B39ED" w:rsidP="001D1F4F">
      <w:pPr>
        <w:pStyle w:val="CriteriaComment"/>
        <w:keepNext w:val="0"/>
        <w:jc w:val="both"/>
      </w:pPr>
      <w:r w:rsidRPr="00926F2C">
        <w:t xml:space="preserve">It is not recommended </w:t>
      </w:r>
      <w:r>
        <w:t>that you</w:t>
      </w:r>
      <w:r w:rsidRPr="00926F2C">
        <w:t xml:space="preserve"> present text in the form of </w:t>
      </w:r>
      <w:r>
        <w:t xml:space="preserve">an </w:t>
      </w:r>
      <w:r w:rsidRPr="00926F2C">
        <w:t>image. However, if there is an unavoidable graphical constraint (</w:t>
      </w:r>
      <w:r>
        <w:t>for example,</w:t>
      </w:r>
      <w:r w:rsidRPr="00926F2C">
        <w:t xml:space="preserve"> non-equivalent CSS rendering), the alternate text for a graphical element containing text should</w:t>
      </w:r>
      <w:r>
        <w:t xml:space="preserve">, at minimum, </w:t>
      </w:r>
      <w:r w:rsidRPr="00926F2C">
        <w:t xml:space="preserve">present the exact content of the text itself. The alternate text </w:t>
      </w:r>
      <w:r>
        <w:t>can</w:t>
      </w:r>
      <w:r w:rsidRPr="00926F2C">
        <w:t xml:space="preserve"> provide additional information, but it must at least provide the exact content.</w:t>
      </w:r>
    </w:p>
    <w:p w:rsidR="005B39ED" w:rsidRPr="00926F2C" w:rsidRDefault="005B39ED" w:rsidP="005D0568">
      <w:pPr>
        <w:pStyle w:val="CriteriaRefW3C"/>
        <w:keepNext w:val="0"/>
        <w:spacing w:after="0"/>
        <w:ind w:left="1267"/>
      </w:pPr>
      <w:r>
        <w:t>WCAG 1.0 checkpoint(s) [Priority 1]:</w:t>
      </w:r>
      <w:r w:rsidRPr="00926F2C">
        <w:t xml:space="preserve"> </w:t>
      </w:r>
      <w:hyperlink r:id="rId236" w:anchor="tech-text-equivalent" w:tooltip="Point de contrôle 1.1 des WCAG 1.0 " w:history="1">
        <w:r w:rsidRPr="00926F2C">
          <w:rPr>
            <w:rStyle w:val="Hyperlink"/>
          </w:rPr>
          <w:t>1.1</w:t>
        </w:r>
      </w:hyperlink>
    </w:p>
    <w:p w:rsidR="005B39ED" w:rsidRPr="00926F2C" w:rsidRDefault="005B39ED" w:rsidP="005D0568">
      <w:pPr>
        <w:pStyle w:val="CriteriaRefW3C"/>
        <w:keepNext w:val="0"/>
        <w:spacing w:after="0"/>
        <w:ind w:left="1267"/>
      </w:pPr>
      <w:r>
        <w:t>WCAG 1.0 checkpoint(s) [Priority 2]:</w:t>
      </w:r>
      <w:r w:rsidRPr="00926F2C">
        <w:t xml:space="preserve"> -</w:t>
      </w:r>
    </w:p>
    <w:p w:rsidR="005B39ED" w:rsidRPr="00926F2C" w:rsidRDefault="005B39ED" w:rsidP="0000702A">
      <w:pPr>
        <w:pStyle w:val="CriteriaRefW3C"/>
        <w:keepNext w:val="0"/>
      </w:pPr>
      <w:r>
        <w:t>WCAG 1.0 checkpoint(s) [Priority 3]:</w:t>
      </w:r>
      <w:r w:rsidRPr="00926F2C">
        <w:t xml:space="preserve"> -</w:t>
      </w:r>
    </w:p>
    <w:p w:rsidR="005B39ED" w:rsidRDefault="005B39ED" w:rsidP="00A525EC">
      <w:pPr>
        <w:pStyle w:val="CriteriaRefW3C"/>
        <w:ind w:left="1267"/>
        <w:jc w:val="both"/>
      </w:pPr>
      <w:r>
        <w:t xml:space="preserve">UWEM 1.0 Test(s): </w:t>
      </w:r>
      <w:r w:rsidRPr="00B04BCA">
        <w:t>1.1_HTML_03</w:t>
      </w:r>
    </w:p>
    <w:p w:rsidR="005B39ED" w:rsidRPr="00926F2C" w:rsidRDefault="005B39ED" w:rsidP="0000702A">
      <w:pPr>
        <w:pStyle w:val="CriteriaRefW3C"/>
        <w:keepNext w:val="0"/>
      </w:pPr>
      <w:r>
        <w:t>Type of criterion:</w:t>
      </w:r>
      <w:r w:rsidRPr="00926F2C">
        <w:t xml:space="preserve"> development</w:t>
      </w:r>
    </w:p>
    <w:p w:rsidR="005B39ED" w:rsidRPr="007A4E7D" w:rsidRDefault="005B39ED" w:rsidP="0000702A">
      <w:pPr>
        <w:pStyle w:val="CriteriaRefW3C"/>
        <w:keepNext w:val="0"/>
        <w:spacing w:after="0"/>
        <w:ind w:left="1267"/>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00702A">
      <w:pPr>
        <w:pStyle w:val="CriteriaRefW3C"/>
        <w:keepNext w:val="0"/>
        <w:ind w:left="1267"/>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00702A">
      <w:pPr>
        <w:pStyle w:val="CriteriaRefW3C"/>
        <w:keepNext w:val="0"/>
      </w:pPr>
      <w:r w:rsidRPr="007A4E7D">
        <w:rPr>
          <w:rFonts w:cs="Times New Roman"/>
          <w:b/>
          <w:bCs/>
          <w:color w:val="000000"/>
          <w:sz w:val="20"/>
          <w:szCs w:val="20"/>
        </w:rPr>
        <w:t>Comments:</w:t>
      </w:r>
      <w:r w:rsidRPr="00926F2C">
        <w:t xml:space="preserve"> </w:t>
      </w:r>
      <w:r w:rsidRPr="00F5054A">
        <w:rPr>
          <w:i w:val="0"/>
          <w:iCs w:val="0"/>
          <w:color w:val="auto"/>
          <w:sz w:val="20"/>
          <w:szCs w:val="20"/>
        </w:rPr>
        <w:t>See 1.1 in this section.</w:t>
      </w:r>
    </w:p>
    <w:p w:rsidR="005B39ED" w:rsidRPr="00926F2C" w:rsidRDefault="005B39ED" w:rsidP="007A4E7D">
      <w:pPr>
        <w:pStyle w:val="Criteria"/>
        <w:keepNext w:val="0"/>
        <w:shd w:val="clear" w:color="auto" w:fill="F2F2F2"/>
      </w:pPr>
      <w:r>
        <w:t>1.7</w:t>
      </w:r>
      <w:r w:rsidRPr="00926F2C">
        <w:t xml:space="preserve">: </w:t>
      </w:r>
      <w:r>
        <w:t xml:space="preserve">Do all </w:t>
      </w:r>
      <w:r w:rsidRPr="00926F2C">
        <w:t>image</w:t>
      </w:r>
      <w:r>
        <w:t>s</w:t>
      </w:r>
      <w:r w:rsidRPr="00926F2C">
        <w:t xml:space="preserve"> </w:t>
      </w:r>
      <w:r>
        <w:t xml:space="preserve">that </w:t>
      </w:r>
      <w:r w:rsidRPr="00926F2C">
        <w:t xml:space="preserve">require a detailed description </w:t>
      </w:r>
      <w:r>
        <w:t>provide</w:t>
      </w:r>
      <w:r w:rsidRPr="00926F2C">
        <w:t xml:space="preserve"> comment text? </w:t>
      </w:r>
    </w:p>
    <w:p w:rsidR="005B39ED" w:rsidRPr="00926F2C" w:rsidRDefault="005B39ED" w:rsidP="001D1F4F">
      <w:pPr>
        <w:pStyle w:val="CriteriaComment"/>
        <w:keepNext w:val="0"/>
        <w:jc w:val="both"/>
      </w:pPr>
      <w:r>
        <w:t>When</w:t>
      </w:r>
      <w:r w:rsidRPr="00926F2C">
        <w:t xml:space="preserve"> a graphical element requires a long description</w:t>
      </w:r>
      <w:r>
        <w:t xml:space="preserve"> in HTML</w:t>
      </w:r>
      <w:r w:rsidRPr="00926F2C">
        <w:t xml:space="preserve"> (</w:t>
      </w:r>
      <w:r>
        <w:t xml:space="preserve">for example, a </w:t>
      </w:r>
      <w:r w:rsidRPr="00926F2C">
        <w:t>complex image</w:t>
      </w:r>
      <w:r>
        <w:t xml:space="preserve"> or</w:t>
      </w:r>
      <w:r w:rsidRPr="00926F2C">
        <w:t xml:space="preserve"> alternate text longer than 60 characters), a text comment must be provided. </w:t>
      </w:r>
      <w:r>
        <w:t>The comment</w:t>
      </w:r>
      <w:r w:rsidRPr="00926F2C">
        <w:t xml:space="preserve"> </w:t>
      </w:r>
      <w:r>
        <w:t>can</w:t>
      </w:r>
      <w:r w:rsidRPr="00926F2C">
        <w:t xml:space="preserve"> be a link to a descriptive file (for example, a D-link</w:t>
      </w:r>
      <w:r>
        <w:t xml:space="preserve"> or</w:t>
      </w:r>
      <w:r w:rsidRPr="00926F2C">
        <w:t xml:space="preserve"> a clickable graphic), a caption </w:t>
      </w:r>
      <w:r>
        <w:t xml:space="preserve">that </w:t>
      </w:r>
      <w:r w:rsidRPr="00926F2C">
        <w:t>appear</w:t>
      </w:r>
      <w:r>
        <w:t>s</w:t>
      </w:r>
      <w:r w:rsidRPr="00926F2C">
        <w:t xml:space="preserve"> directly on the page, or a LONGDESC attribute.</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37" w:anchor="tech-text-equivalent" w:tooltip="Point de contrôle 1.1 des WCAG 1.0 " w:history="1">
        <w:r w:rsidRPr="00926F2C">
          <w:rPr>
            <w:rStyle w:val="Hyperlink"/>
          </w:rPr>
          <w:t>1.1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1.1_HTML_05</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F5054A" w:rsidRDefault="005B39ED" w:rsidP="001D1F4F">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Pr="00926F2C" w:rsidRDefault="005B39ED" w:rsidP="001D1F4F">
      <w:pPr>
        <w:keepNext w:val="0"/>
        <w:ind w:left="1260"/>
        <w:jc w:val="both"/>
      </w:pPr>
      <w:r w:rsidRPr="00926F2C">
        <w:t xml:space="preserve">The </w:t>
      </w:r>
      <w:r w:rsidRPr="00926F2C">
        <w:rPr>
          <w:rFonts w:ascii="Courier New" w:hAnsi="Courier New" w:cs="Courier New"/>
        </w:rPr>
        <w:t>ImagePlaceholder</w:t>
      </w:r>
      <w:r w:rsidRPr="00926F2C">
        <w:t xml:space="preserve"> and </w:t>
      </w:r>
      <w:r w:rsidRPr="00926F2C">
        <w:rPr>
          <w:rFonts w:ascii="Courier New" w:hAnsi="Courier New" w:cs="Courier New"/>
        </w:rPr>
        <w:t>HTMLPlaceholder</w:t>
      </w:r>
      <w:r w:rsidRPr="00926F2C">
        <w:t xml:space="preserve"> </w:t>
      </w:r>
      <w:r>
        <w:t xml:space="preserve">controls that are </w:t>
      </w:r>
      <w:r w:rsidRPr="00926F2C">
        <w:t xml:space="preserve">provided in the standard version </w:t>
      </w:r>
      <w:r>
        <w:t xml:space="preserve">of MCMS 2002 </w:t>
      </w:r>
      <w:r w:rsidRPr="00926F2C">
        <w:t xml:space="preserve">do not </w:t>
      </w:r>
      <w:r>
        <w:t>support the</w:t>
      </w:r>
      <w:r w:rsidRPr="00926F2C">
        <w:t xml:space="preserve"> use of </w:t>
      </w:r>
      <w:r>
        <w:t xml:space="preserve">the </w:t>
      </w:r>
      <w:r w:rsidRPr="00926F2C">
        <w:t>LONGDESC attribute.</w:t>
      </w:r>
    </w:p>
    <w:p w:rsidR="005B39ED" w:rsidRPr="00926F2C" w:rsidRDefault="005B39ED" w:rsidP="001D1F4F">
      <w:pPr>
        <w:keepNext w:val="0"/>
        <w:ind w:left="1260"/>
        <w:jc w:val="both"/>
      </w:pPr>
      <w:r w:rsidRPr="00926F2C">
        <w:t xml:space="preserve">The controls </w:t>
      </w:r>
      <w:r>
        <w:t>can</w:t>
      </w:r>
      <w:r w:rsidRPr="00926F2C">
        <w:t xml:space="preserve"> be modified to support this feature. </w:t>
      </w:r>
    </w:p>
    <w:p w:rsidR="005B39ED" w:rsidRPr="00926F2C" w:rsidRDefault="005B39ED" w:rsidP="001D1F4F">
      <w:pPr>
        <w:keepNext w:val="0"/>
        <w:ind w:left="1260"/>
        <w:jc w:val="both"/>
        <w:rPr>
          <w:noProof/>
        </w:rPr>
      </w:pPr>
      <w:r>
        <w:t>A</w:t>
      </w:r>
      <w:r w:rsidRPr="00926F2C">
        <w:t xml:space="preserve">nother possible approach is to use a WYSIWYG content editor control instead. </w:t>
      </w:r>
      <w:hyperlink r:id="rId238" w:tooltip="r.a.d.editor Lite Edition" w:history="1">
        <w:r w:rsidRPr="00926F2C">
          <w:t xml:space="preserve">The </w:t>
        </w:r>
        <w:r w:rsidRPr="00926F2C">
          <w:rPr>
            <w:rStyle w:val="Hyperlink"/>
            <w:noProof/>
          </w:rPr>
          <w:t>r.a.d.editor Lite Edition</w:t>
        </w:r>
      </w:hyperlink>
      <w:r w:rsidRPr="00926F2C">
        <w:rPr>
          <w:noProof/>
        </w:rPr>
        <w:t xml:space="preserve">, developed by </w:t>
      </w:r>
      <w:r w:rsidRPr="00926F2C">
        <w:t xml:space="preserve">Telerik and available without additional cost for all MCMS </w:t>
      </w:r>
      <w:r>
        <w:t xml:space="preserve">2002 </w:t>
      </w:r>
      <w:r w:rsidRPr="00926F2C">
        <w:t>clients</w:t>
      </w:r>
      <w:r w:rsidRPr="00926F2C">
        <w:rPr>
          <w:noProof/>
        </w:rPr>
        <w:t>, makes it possible to create and manage rich</w:t>
      </w:r>
      <w:r>
        <w:rPr>
          <w:noProof/>
        </w:rPr>
        <w:t>,</w:t>
      </w:r>
      <w:r w:rsidRPr="00926F2C">
        <w:rPr>
          <w:noProof/>
        </w:rPr>
        <w:t xml:space="preserve"> accessible HTML content. The content generated by r.a.d.editor is accessible if the author fills in all the required fields (identified by a special accessibility icon). </w:t>
      </w:r>
      <w:r>
        <w:rPr>
          <w:noProof/>
        </w:rPr>
        <w:t>Any</w:t>
      </w:r>
      <w:r w:rsidRPr="00926F2C">
        <w:rPr>
          <w:noProof/>
        </w:rPr>
        <w:t xml:space="preserve"> content element </w:t>
      </w:r>
      <w:r>
        <w:rPr>
          <w:noProof/>
        </w:rPr>
        <w:t>that</w:t>
      </w:r>
      <w:r w:rsidRPr="00926F2C">
        <w:rPr>
          <w:noProof/>
        </w:rPr>
        <w:t xml:space="preserve"> is more complex than simple text </w:t>
      </w:r>
      <w:r>
        <w:rPr>
          <w:noProof/>
        </w:rPr>
        <w:t>provides</w:t>
      </w:r>
      <w:r w:rsidRPr="00926F2C">
        <w:rPr>
          <w:noProof/>
        </w:rPr>
        <w:t xml:space="preserve"> accessibility fields </w:t>
      </w:r>
      <w:r>
        <w:rPr>
          <w:noProof/>
        </w:rPr>
        <w:t>that</w:t>
      </w:r>
      <w:r w:rsidRPr="00926F2C">
        <w:rPr>
          <w:noProof/>
        </w:rPr>
        <w:t xml:space="preserve"> </w:t>
      </w:r>
      <w:r>
        <w:rPr>
          <w:noProof/>
        </w:rPr>
        <w:t>support</w:t>
      </w:r>
      <w:r w:rsidRPr="00926F2C">
        <w:rPr>
          <w:noProof/>
        </w:rPr>
        <w:t xml:space="preserve"> a complete description</w:t>
      </w:r>
      <w:r>
        <w:rPr>
          <w:noProof/>
        </w:rPr>
        <w:t xml:space="preserve">, </w:t>
      </w:r>
      <w:r w:rsidRPr="00926F2C">
        <w:rPr>
          <w:noProof/>
        </w:rPr>
        <w:t xml:space="preserve">including long description support. </w:t>
      </w:r>
    </w:p>
    <w:p w:rsidR="005B39ED" w:rsidRPr="00926F2C" w:rsidRDefault="005B39ED" w:rsidP="001D1F4F">
      <w:pPr>
        <w:keepNext w:val="0"/>
        <w:ind w:left="1260"/>
        <w:jc w:val="both"/>
        <w:rPr>
          <w:noProof/>
        </w:rPr>
      </w:pPr>
      <w:r w:rsidRPr="00926F2C">
        <w:rPr>
          <w:noProof/>
        </w:rPr>
        <w:t>It should be noted that this software publisher also offers a full range of controls for MCMS 2002</w:t>
      </w:r>
      <w:r>
        <w:rPr>
          <w:noProof/>
        </w:rPr>
        <w:t>.</w:t>
      </w:r>
      <w:r w:rsidRPr="00926F2C">
        <w:rPr>
          <w:noProof/>
        </w:rPr>
        <w:t xml:space="preserve"> </w:t>
      </w:r>
      <w:r>
        <w:rPr>
          <w:noProof/>
        </w:rPr>
        <w:t>T</w:t>
      </w:r>
      <w:r w:rsidRPr="00926F2C">
        <w:rPr>
          <w:noProof/>
        </w:rPr>
        <w:t xml:space="preserve">hese </w:t>
      </w:r>
      <w:r>
        <w:rPr>
          <w:noProof/>
        </w:rPr>
        <w:t xml:space="preserve">controls </w:t>
      </w:r>
      <w:r w:rsidRPr="00926F2C">
        <w:rPr>
          <w:noProof/>
        </w:rPr>
        <w:t xml:space="preserve">are available in the </w:t>
      </w:r>
      <w:hyperlink r:id="rId239" w:tooltip="r.a.d.controls suite MCMS Edition" w:history="1">
        <w:r w:rsidRPr="00926F2C">
          <w:rPr>
            <w:rStyle w:val="Hyperlink"/>
            <w:noProof/>
          </w:rPr>
          <w:t>r.a.d.controls suite MCMS Edition</w:t>
        </w:r>
      </w:hyperlink>
      <w:r w:rsidRPr="00926F2C">
        <w:t xml:space="preserve">. This suite offers, in addition to other features, the </w:t>
      </w:r>
      <w:hyperlink r:id="rId240" w:tooltip="r.a.d.editor Premium Edition" w:history="1">
        <w:r w:rsidRPr="00926F2C">
          <w:rPr>
            <w:rStyle w:val="Hyperlink"/>
            <w:noProof/>
          </w:rPr>
          <w:t>r.a.d.editor Premium Edition</w:t>
        </w:r>
      </w:hyperlink>
      <w:r w:rsidRPr="00926F2C">
        <w:rPr>
          <w:noProof/>
        </w:rPr>
        <w:t xml:space="preserve"> control, which is an extended version of the control mentioned above.</w:t>
      </w:r>
    </w:p>
    <w:p w:rsidR="005B39ED" w:rsidRPr="00926F2C" w:rsidRDefault="005B39ED" w:rsidP="001D1F4F">
      <w:pPr>
        <w:keepNext w:val="0"/>
        <w:ind w:left="1260"/>
        <w:jc w:val="both"/>
      </w:pPr>
      <w:r w:rsidRPr="00926F2C">
        <w:t xml:space="preserve">It is the responsibility of </w:t>
      </w:r>
      <w:r>
        <w:t xml:space="preserve">Web </w:t>
      </w:r>
      <w:r w:rsidRPr="00926F2C">
        <w:t>masters and content authors to ensure that the</w:t>
      </w:r>
      <w:r>
        <w:t>ir</w:t>
      </w:r>
      <w:r w:rsidRPr="00926F2C">
        <w:t xml:space="preserve"> </w:t>
      </w:r>
      <w:r>
        <w:t>Web</w:t>
      </w:r>
      <w:r w:rsidRPr="00926F2C">
        <w:t xml:space="preserve"> pages </w:t>
      </w:r>
      <w:r>
        <w:t>comply with this checkpoint</w:t>
      </w:r>
      <w:r w:rsidRPr="00926F2C">
        <w:t>.</w:t>
      </w:r>
    </w:p>
    <w:p w:rsidR="005B39ED" w:rsidRPr="00926F2C" w:rsidRDefault="005B39ED" w:rsidP="001D1F4F">
      <w:pPr>
        <w:keepNext w:val="0"/>
        <w:ind w:left="1260"/>
        <w:jc w:val="both"/>
      </w:pPr>
      <w:r w:rsidRPr="00926F2C">
        <w:t xml:space="preserve">The WCAG directive </w:t>
      </w:r>
      <w:r>
        <w:t>specifies</w:t>
      </w:r>
      <w:r w:rsidRPr="00926F2C">
        <w:t xml:space="preserve"> that the LONGDESC attribute should be used, but currently most browsers do not support this</w:t>
      </w:r>
      <w:r>
        <w:t xml:space="preserve"> attribute</w:t>
      </w:r>
      <w:r w:rsidRPr="00926F2C">
        <w:t xml:space="preserve">. Internet Explorer 6.0 </w:t>
      </w:r>
      <w:r>
        <w:t>exposes</w:t>
      </w:r>
      <w:r w:rsidRPr="00926F2C">
        <w:t xml:space="preserve"> this attribute from a programming point of view in its object model</w:t>
      </w:r>
      <w:r>
        <w:t>.</w:t>
      </w:r>
      <w:r w:rsidRPr="00926F2C">
        <w:t xml:space="preserve"> </w:t>
      </w:r>
      <w:r>
        <w:t>A</w:t>
      </w:r>
      <w:r w:rsidRPr="00926F2C">
        <w:t xml:space="preserve">ssistive technologies </w:t>
      </w:r>
      <w:r>
        <w:t>might</w:t>
      </w:r>
      <w:r w:rsidRPr="00926F2C">
        <w:t xml:space="preserve"> thus make use of this feature. </w:t>
      </w:r>
      <w:hyperlink r:id="rId241" w:tooltip="Longdesc Linker for Internet Explorer 6" w:history="1">
        <w:r w:rsidRPr="00926F2C">
          <w:rPr>
            <w:rStyle w:val="Hyperlink"/>
          </w:rPr>
          <w:t>Longdesc Linker for Internet Explorer 6</w:t>
        </w:r>
      </w:hyperlink>
      <w:r w:rsidRPr="00926F2C">
        <w:t xml:space="preserve"> is a free downloadable ActiveX component </w:t>
      </w:r>
      <w:r>
        <w:t>that</w:t>
      </w:r>
      <w:r w:rsidRPr="00926F2C">
        <w:t xml:space="preserve"> makes it possible to add a Long Description element to the context menu used by Internet Explorer for images. This element is enabled if the </w:t>
      </w:r>
      <w:r>
        <w:t xml:space="preserve">selected </w:t>
      </w:r>
      <w:r w:rsidRPr="00926F2C">
        <w:t>image has a LONGDESC link. If the user selects the link</w:t>
      </w:r>
      <w:r>
        <w:t xml:space="preserve"> </w:t>
      </w:r>
      <w:r w:rsidRPr="00926F2C">
        <w:t xml:space="preserve">(by holding down the SHIFT key </w:t>
      </w:r>
      <w:r>
        <w:t>while selecting</w:t>
      </w:r>
      <w:r w:rsidRPr="00926F2C">
        <w:t xml:space="preserve">), </w:t>
      </w:r>
      <w:r>
        <w:t>Internet Explorer</w:t>
      </w:r>
      <w:r w:rsidRPr="00926F2C">
        <w:t xml:space="preserve"> follow</w:t>
      </w:r>
      <w:r>
        <w:t>s</w:t>
      </w:r>
      <w:r w:rsidRPr="00926F2C">
        <w:t xml:space="preserve"> it.</w:t>
      </w:r>
    </w:p>
    <w:p w:rsidR="005B39ED" w:rsidRPr="00926F2C" w:rsidRDefault="005B39ED" w:rsidP="007A4E7D">
      <w:pPr>
        <w:pStyle w:val="Criteria"/>
        <w:keepNext w:val="0"/>
        <w:shd w:val="clear" w:color="auto" w:fill="F2F2F2"/>
      </w:pPr>
      <w:r>
        <w:t>1.8</w:t>
      </w:r>
      <w:r w:rsidRPr="00926F2C">
        <w:t xml:space="preserve">: If a detailed description </w:t>
      </w:r>
      <w:r>
        <w:t>is provided for</w:t>
      </w:r>
      <w:r w:rsidRPr="00926F2C">
        <w:t xml:space="preserve"> </w:t>
      </w:r>
      <w:r>
        <w:t>an</w:t>
      </w:r>
      <w:r w:rsidRPr="00926F2C">
        <w:t xml:space="preserve"> image, is the content relevant? </w:t>
      </w:r>
    </w:p>
    <w:p w:rsidR="005B39ED" w:rsidRPr="00926F2C" w:rsidRDefault="005B39ED" w:rsidP="001D1F4F">
      <w:pPr>
        <w:pStyle w:val="CriteriaComment"/>
        <w:keepNext w:val="0"/>
        <w:jc w:val="both"/>
      </w:pPr>
      <w:r w:rsidRPr="00926F2C">
        <w:t xml:space="preserve">The content should provide </w:t>
      </w:r>
      <w:r>
        <w:t>additional information</w:t>
      </w:r>
      <w:r w:rsidRPr="00926F2C">
        <w:t xml:space="preserve"> to the description defined in the ALT attribute</w:t>
      </w:r>
      <w:r>
        <w:t xml:space="preserve"> for the image</w:t>
      </w:r>
      <w:r w:rsidRPr="00926F2C">
        <w:t>.</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42" w:anchor="tech-text-equivalent" w:tooltip="Point de contrôle 1.1 des WCAG 1.0 " w:history="1">
        <w:r w:rsidRPr="00926F2C">
          <w:rPr>
            <w:rStyle w:val="Hyperlink"/>
          </w:rPr>
          <w:t>1.1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UWEM 1.0 Test(s): 1.1_HTML_04</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1.7 in this section. This criterion is subjective.</w:t>
      </w:r>
      <w:r w:rsidRPr="00926F2C">
        <w:t xml:space="preserve"> </w:t>
      </w:r>
    </w:p>
    <w:p w:rsidR="005B39ED" w:rsidRPr="00926F2C" w:rsidRDefault="005B39ED" w:rsidP="007A4E7D">
      <w:pPr>
        <w:pStyle w:val="Criteria"/>
        <w:keepNext w:val="0"/>
        <w:shd w:val="clear" w:color="auto" w:fill="F2F2F2"/>
      </w:pPr>
      <w:r>
        <w:t>1.9</w:t>
      </w:r>
      <w:r w:rsidRPr="00926F2C">
        <w:t xml:space="preserve">: </w:t>
      </w:r>
      <w:r>
        <w:t>Does the text used in the ALT attribute f</w:t>
      </w:r>
      <w:r w:rsidRPr="00926F2C">
        <w:t xml:space="preserve">or each image </w:t>
      </w:r>
      <w:r>
        <w:t>provide</w:t>
      </w:r>
      <w:r w:rsidRPr="00926F2C">
        <w:t xml:space="preserve"> the function of the link? </w:t>
      </w:r>
    </w:p>
    <w:p w:rsidR="005B39ED" w:rsidRPr="00926F2C" w:rsidRDefault="005B39ED" w:rsidP="001D1F4F">
      <w:pPr>
        <w:pStyle w:val="CriteriaComment"/>
        <w:keepNext w:val="0"/>
        <w:jc w:val="both"/>
      </w:pPr>
      <w:r w:rsidRPr="00926F2C">
        <w:t xml:space="preserve">The image description is not always in keeping with the function of the link. </w:t>
      </w:r>
      <w:r>
        <w:t>For example,</w:t>
      </w:r>
      <w:r w:rsidRPr="00926F2C">
        <w:t xml:space="preserve"> if an arrow is used to indicate a link, use ALT="Next" instead of ALT="Right Arrow". </w:t>
      </w:r>
      <w:r>
        <w:t>A</w:t>
      </w:r>
      <w:r w:rsidRPr="00926F2C">
        <w:t xml:space="preserve">void using ALT="", which provides no information </w:t>
      </w:r>
      <w:r>
        <w:t>about</w:t>
      </w:r>
      <w:r w:rsidRPr="00926F2C">
        <w:t xml:space="preserve"> the function of the link.</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43" w:anchor="tech-meaningful-links" w:tooltip="Point de contrôle 13.1 des WCAG 1.0 " w:history="1">
        <w:r w:rsidRPr="00926F2C">
          <w:rPr>
            <w:rStyle w:val="Hyperlink"/>
          </w:rPr>
          <w:t>13.1</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hyperlink r:id="rId244" w:anchor="test_13.1_html_02" w:tooltip="Test 13.1_HTML_02 de UWEM 1.0" w:history="1">
        <w:r w:rsidRPr="00B04BCA">
          <w:t>13.1_HTML_02</w:t>
        </w:r>
      </w:hyperlink>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1.1 in this section.</w:t>
      </w:r>
    </w:p>
    <w:p w:rsidR="005B39ED" w:rsidRPr="00EC772D" w:rsidRDefault="005B39ED" w:rsidP="0000702A">
      <w:pPr>
        <w:pStyle w:val="Heading3"/>
        <w:keepNext w:val="0"/>
      </w:pPr>
      <w:r w:rsidRPr="00EC772D">
        <w:t>Frames</w:t>
      </w:r>
    </w:p>
    <w:p w:rsidR="005B39ED" w:rsidRPr="00926F2C" w:rsidRDefault="005B39ED" w:rsidP="007A4E7D">
      <w:pPr>
        <w:pStyle w:val="Criteria"/>
        <w:keepNext w:val="0"/>
        <w:shd w:val="clear" w:color="auto" w:fill="F2F2F2"/>
      </w:pPr>
      <w:r>
        <w:t>2.1</w:t>
      </w:r>
      <w:r w:rsidRPr="00926F2C">
        <w:t xml:space="preserve">: </w:t>
      </w:r>
      <w:r>
        <w:t>Does each frame have</w:t>
      </w:r>
      <w:r w:rsidRPr="00926F2C">
        <w:t xml:space="preserve"> a NAME attribute? </w:t>
      </w:r>
    </w:p>
    <w:p w:rsidR="005B39ED" w:rsidRPr="00926F2C" w:rsidRDefault="005B39ED" w:rsidP="001D1F4F">
      <w:pPr>
        <w:pStyle w:val="CriteriaComment"/>
        <w:keepNext w:val="0"/>
        <w:jc w:val="both"/>
      </w:pPr>
      <w:r w:rsidRPr="00926F2C">
        <w:t xml:space="preserve">In HTML, each frame must be named </w:t>
      </w:r>
      <w:r>
        <w:t xml:space="preserve">by </w:t>
      </w:r>
      <w:r w:rsidRPr="00926F2C">
        <w:t xml:space="preserve">using the NAME attribute. Browsing through frame-based </w:t>
      </w:r>
      <w:r>
        <w:t>Web</w:t>
      </w:r>
      <w:r w:rsidRPr="00926F2C">
        <w:t xml:space="preserve"> pages can be complex, especially for </w:t>
      </w:r>
      <w:r>
        <w:t>visually impaired</w:t>
      </w:r>
      <w:r w:rsidRPr="00926F2C">
        <w:t xml:space="preserve"> </w:t>
      </w:r>
      <w:r>
        <w:t>people</w:t>
      </w:r>
      <w:r w:rsidRPr="00926F2C">
        <w:t xml:space="preserve"> who become familiar with site content frame </w:t>
      </w:r>
      <w:r>
        <w:t>by</w:t>
      </w:r>
      <w:r w:rsidRPr="00926F2C">
        <w:t xml:space="preserve"> frame (whereas sighted people have an overview of the </w:t>
      </w:r>
      <w:r>
        <w:t>entire</w:t>
      </w:r>
      <w:r w:rsidRPr="00926F2C">
        <w:t xml:space="preserve"> site). Comment: the content of the NAME attribute should not include any spaces.</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45" w:anchor="tech-frame-titles" w:tooltip="Point de contrôle 12.1 des WCAG 1.0 " w:history="1">
        <w:r w:rsidRPr="00926F2C">
          <w:rPr>
            <w:rStyle w:val="Hyperlink"/>
          </w:rPr>
          <w:t>12.1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UWEM 1.0 Test(s): -</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F5054A" w:rsidRDefault="005B39ED" w:rsidP="001D1F4F">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F5054A">
        <w:rPr>
          <w:i w:val="0"/>
          <w:iCs w:val="0"/>
          <w:color w:val="auto"/>
          <w:sz w:val="20"/>
          <w:szCs w:val="20"/>
        </w:rPr>
        <w:t xml:space="preserve">Template developers have full control over the HTML used in the template. It is possible to create templates that satisfy this criterion. It is the responsibility of developers to ensure that the HTML code they produce does so. </w:t>
      </w:r>
    </w:p>
    <w:p w:rsidR="005B39ED" w:rsidRPr="00F5054A" w:rsidRDefault="005B39ED" w:rsidP="001D1F4F">
      <w:pPr>
        <w:pStyle w:val="CriteriaRefW3C"/>
        <w:keepNext w:val="0"/>
        <w:jc w:val="both"/>
        <w:rPr>
          <w:i w:val="0"/>
          <w:iCs w:val="0"/>
          <w:color w:val="auto"/>
          <w:sz w:val="20"/>
          <w:szCs w:val="20"/>
        </w:rPr>
      </w:pPr>
      <w:r w:rsidRPr="00F5054A">
        <w:rPr>
          <w:i w:val="0"/>
          <w:iCs w:val="0"/>
          <w:color w:val="auto"/>
          <w:sz w:val="20"/>
          <w:szCs w:val="20"/>
        </w:rPr>
        <w:t xml:space="preserve">We do not recommend the use of frames in templates. If, however, frames are used, the Frameset Document Type Definition (DTD) for XHTML 1.0 should be used (see 8.1 under "Mandatory elements"). </w:t>
      </w:r>
    </w:p>
    <w:p w:rsidR="005B39ED" w:rsidRPr="00F5054A" w:rsidRDefault="005B39ED" w:rsidP="001D1F4F">
      <w:pPr>
        <w:pStyle w:val="CriteriaRefW3C"/>
        <w:keepNext w:val="0"/>
        <w:jc w:val="both"/>
        <w:rPr>
          <w:i w:val="0"/>
          <w:iCs w:val="0"/>
          <w:color w:val="auto"/>
          <w:sz w:val="20"/>
          <w:szCs w:val="20"/>
        </w:rPr>
      </w:pPr>
      <w:r w:rsidRPr="00F5054A">
        <w:rPr>
          <w:i w:val="0"/>
          <w:iCs w:val="0"/>
          <w:color w:val="auto"/>
          <w:sz w:val="20"/>
          <w:szCs w:val="20"/>
        </w:rPr>
        <w:t>Content authors cannot manipulate frames in MCMS 2002.</w:t>
      </w:r>
    </w:p>
    <w:p w:rsidR="005B39ED" w:rsidRPr="00926F2C" w:rsidRDefault="005B39ED" w:rsidP="007A4E7D">
      <w:pPr>
        <w:pStyle w:val="Criteria"/>
        <w:keepNext w:val="0"/>
        <w:shd w:val="clear" w:color="auto" w:fill="F2F2F2"/>
      </w:pPr>
      <w:r>
        <w:t>2.2</w:t>
      </w:r>
      <w:r w:rsidRPr="00926F2C">
        <w:t xml:space="preserve">: Are the names </w:t>
      </w:r>
      <w:r>
        <w:t>assigned</w:t>
      </w:r>
      <w:r w:rsidRPr="00926F2C">
        <w:t xml:space="preserve"> to frames relevant?</w:t>
      </w:r>
    </w:p>
    <w:p w:rsidR="005B39ED" w:rsidRPr="00926F2C" w:rsidRDefault="005B39ED" w:rsidP="001D1F4F">
      <w:pPr>
        <w:pStyle w:val="CriteriaComment"/>
        <w:keepNext w:val="0"/>
        <w:jc w:val="both"/>
      </w:pPr>
      <w:r>
        <w:t>The</w:t>
      </w:r>
      <w:r w:rsidRPr="00926F2C">
        <w:t xml:space="preserve"> names </w:t>
      </w:r>
      <w:r>
        <w:t>assigned</w:t>
      </w:r>
      <w:r w:rsidRPr="00926F2C">
        <w:t xml:space="preserve"> to frames </w:t>
      </w:r>
      <w:r>
        <w:t>should be relevant.</w:t>
      </w:r>
      <w:r w:rsidRPr="00926F2C">
        <w:t xml:space="preserve"> </w:t>
      </w:r>
      <w:r>
        <w:t>A</w:t>
      </w:r>
      <w:r w:rsidRPr="00926F2C">
        <w:t xml:space="preserve">void naming frames with </w:t>
      </w:r>
      <w:r>
        <w:t>directional</w:t>
      </w:r>
      <w:r w:rsidRPr="00926F2C">
        <w:t xml:space="preserve"> data, such as "Left</w:t>
      </w:r>
      <w:r>
        <w:t>,</w:t>
      </w:r>
      <w:r w:rsidRPr="00926F2C">
        <w:t>" "Right</w:t>
      </w:r>
      <w:r>
        <w:t>,</w:t>
      </w:r>
      <w:r w:rsidRPr="00926F2C">
        <w:t>" or "Middle</w:t>
      </w:r>
      <w:r>
        <w:t>.</w:t>
      </w:r>
      <w:r w:rsidRPr="00926F2C">
        <w:t xml:space="preserve">" It is better to name frames with explicit names </w:t>
      </w:r>
      <w:r>
        <w:t xml:space="preserve">that </w:t>
      </w:r>
      <w:r w:rsidRPr="00926F2C">
        <w:t>refer to the function provided by the frame, such as "Menu</w:t>
      </w:r>
      <w:r>
        <w:t>,</w:t>
      </w:r>
      <w:r w:rsidRPr="00926F2C">
        <w:t>" "Navigation</w:t>
      </w:r>
      <w:r>
        <w:t>,</w:t>
      </w:r>
      <w:r w:rsidRPr="00926F2C">
        <w:t>" or "Content</w:t>
      </w:r>
      <w:r>
        <w:t>.</w:t>
      </w:r>
      <w:r w:rsidRPr="00926F2C">
        <w:t>"</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46" w:anchor="tech-frame-titles" w:tooltip="Point de contrôle 12.1 des WCAG 1.0 " w:history="1">
        <w:r w:rsidRPr="00926F2C">
          <w:rPr>
            <w:rStyle w:val="Hyperlink"/>
          </w:rPr>
          <w:t>12.1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UWEM 1.0 Test(s): -</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2.1 in this section.</w:t>
      </w:r>
      <w:r w:rsidRPr="00926F2C">
        <w:t xml:space="preserve"> </w:t>
      </w:r>
    </w:p>
    <w:p w:rsidR="005B39ED" w:rsidRPr="00926F2C" w:rsidRDefault="005B39ED" w:rsidP="007A4E7D">
      <w:pPr>
        <w:pStyle w:val="Criteria"/>
        <w:keepNext w:val="0"/>
        <w:shd w:val="clear" w:color="auto" w:fill="F2F2F2"/>
      </w:pPr>
      <w:r>
        <w:t>2.3</w:t>
      </w:r>
      <w:r w:rsidRPr="00926F2C">
        <w:t>: Is there a NOFRAME tag?</w:t>
      </w:r>
    </w:p>
    <w:p w:rsidR="005B39ED" w:rsidRPr="00926F2C" w:rsidRDefault="005B39ED" w:rsidP="001D1F4F">
      <w:pPr>
        <w:pStyle w:val="CriteriaComment"/>
        <w:keepNext w:val="0"/>
        <w:jc w:val="both"/>
      </w:pPr>
      <w:r w:rsidRPr="00926F2C">
        <w:t xml:space="preserve">In HTML, the NOFRAME tag is used to provide the user with a summary of the main links on the </w:t>
      </w:r>
      <w:r>
        <w:t>Web</w:t>
      </w:r>
      <w:r w:rsidRPr="00926F2C">
        <w:t xml:space="preserve"> site. This </w:t>
      </w:r>
      <w:r>
        <w:t xml:space="preserve">tag </w:t>
      </w:r>
      <w:r w:rsidRPr="00926F2C">
        <w:t xml:space="preserve">facilitates browsing </w:t>
      </w:r>
      <w:r>
        <w:t>for</w:t>
      </w:r>
      <w:r w:rsidRPr="00926F2C">
        <w:t xml:space="preserve"> browser</w:t>
      </w:r>
      <w:r>
        <w:t>s</w:t>
      </w:r>
      <w:r w:rsidRPr="00926F2C">
        <w:t xml:space="preserve"> that do not handle frames.</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47" w:anchor="tech-fallback-page" w:tooltip="Point de contrôle 6.5 des WCAG 1.0 " w:history="1">
        <w:r w:rsidRPr="00926F2C">
          <w:rPr>
            <w:rStyle w:val="Hyperlink"/>
          </w:rPr>
          <w:t>6.5</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UWEM 1.0 Test(s): 6</w:t>
      </w:r>
      <w:r w:rsidRPr="00654CCC">
        <w:t>.</w:t>
      </w:r>
      <w:r>
        <w:t>5</w:t>
      </w:r>
      <w:r w:rsidRPr="00654CCC">
        <w:t>_HTML_0</w:t>
      </w:r>
      <w:r>
        <w:t>2</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2.1 in this section.</w:t>
      </w:r>
      <w:r w:rsidRPr="00926F2C">
        <w:t xml:space="preserve"> </w:t>
      </w:r>
    </w:p>
    <w:p w:rsidR="005B39ED" w:rsidRPr="00926F2C" w:rsidRDefault="005B39ED" w:rsidP="007A4E7D">
      <w:pPr>
        <w:pStyle w:val="Criteria"/>
        <w:keepNext w:val="0"/>
        <w:shd w:val="clear" w:color="auto" w:fill="F2F2F2"/>
      </w:pPr>
      <w:r>
        <w:t>2.4</w:t>
      </w:r>
      <w:r w:rsidRPr="00926F2C">
        <w:t xml:space="preserve">: Is the content of the NOFRAME tag relevant? </w:t>
      </w:r>
    </w:p>
    <w:p w:rsidR="005B39ED" w:rsidRPr="00926F2C" w:rsidRDefault="005B39ED" w:rsidP="001D1F4F">
      <w:pPr>
        <w:pStyle w:val="CriteriaComment"/>
        <w:keepNext w:val="0"/>
        <w:jc w:val="both"/>
      </w:pPr>
      <w:r>
        <w:t>I</w:t>
      </w:r>
      <w:r w:rsidRPr="00926F2C">
        <w:t xml:space="preserve">f a NOFRAME tag is present, the information in the tag </w:t>
      </w:r>
      <w:r>
        <w:t>must</w:t>
      </w:r>
      <w:r w:rsidRPr="00926F2C">
        <w:t xml:space="preserve"> be </w:t>
      </w:r>
      <w:r>
        <w:t>relevant</w:t>
      </w:r>
      <w:r w:rsidRPr="00926F2C">
        <w:t xml:space="preserve">. In many cases, the NOFRAME tag is present but </w:t>
      </w:r>
      <w:r>
        <w:t>provides</w:t>
      </w:r>
      <w:r w:rsidRPr="00926F2C">
        <w:t xml:space="preserve"> information that is either inappropriate or incomplete. This tag is intended to provide the main links existing on the </w:t>
      </w:r>
      <w:r>
        <w:t>Web</w:t>
      </w:r>
      <w:r w:rsidRPr="00926F2C">
        <w:t xml:space="preserve"> site.</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48" w:anchor="tech-fallback-page" w:tooltip="Point de contrôle 6.5 des WCAG 1.0 " w:history="1">
        <w:r w:rsidRPr="00926F2C">
          <w:rPr>
            <w:rStyle w:val="Hyperlink"/>
          </w:rPr>
          <w:t>6.5</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UWEM 1.0 Test(s): 6</w:t>
      </w:r>
      <w:r w:rsidRPr="00654CCC">
        <w:t>.</w:t>
      </w:r>
      <w:r>
        <w:t>5</w:t>
      </w:r>
      <w:r w:rsidRPr="00654CCC">
        <w:t>_HTML_0</w:t>
      </w:r>
      <w:r>
        <w:t>2</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2.1 in this section.</w:t>
      </w:r>
      <w:r w:rsidRPr="00926F2C">
        <w:t xml:space="preserve"> </w:t>
      </w:r>
    </w:p>
    <w:p w:rsidR="005B39ED" w:rsidRPr="00926F2C" w:rsidRDefault="005B39ED" w:rsidP="007A4E7D">
      <w:pPr>
        <w:pStyle w:val="Criteria"/>
        <w:keepNext w:val="0"/>
        <w:shd w:val="clear" w:color="auto" w:fill="F2F2F2"/>
      </w:pPr>
      <w:r>
        <w:t>2.5</w:t>
      </w:r>
      <w:r w:rsidRPr="00926F2C">
        <w:t xml:space="preserve">: </w:t>
      </w:r>
      <w:r>
        <w:t>Does each frame have</w:t>
      </w:r>
      <w:r w:rsidRPr="00926F2C">
        <w:t xml:space="preserve"> a TITLE attribute?</w:t>
      </w:r>
    </w:p>
    <w:p w:rsidR="005B39ED" w:rsidRPr="00926F2C" w:rsidRDefault="005B39ED" w:rsidP="001D1F4F">
      <w:pPr>
        <w:pStyle w:val="CriteriaComment"/>
        <w:keepNext w:val="0"/>
        <w:jc w:val="both"/>
      </w:pPr>
      <w:r w:rsidRPr="00926F2C">
        <w:t xml:space="preserve">In HTML, the TITLE attribute is used to describe, in a few words, the purpose of the frame. This </w:t>
      </w:r>
      <w:r>
        <w:t xml:space="preserve">attribute </w:t>
      </w:r>
      <w:r w:rsidRPr="00926F2C">
        <w:t>is complementary to the NAME attribute.</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49" w:anchor="tech-frame-titles" w:tooltip="Point de contrôle 12.1 des WCAG 1.0 " w:history="1">
        <w:r w:rsidRPr="00926F2C">
          <w:rPr>
            <w:rStyle w:val="Hyperlink"/>
          </w:rPr>
          <w:t>12.1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12.1_H</w:t>
      </w:r>
      <w:r>
        <w:t>TML_01</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F5054A">
        <w:rPr>
          <w:i w:val="0"/>
          <w:iCs w:val="0"/>
          <w:color w:val="auto"/>
          <w:sz w:val="20"/>
          <w:szCs w:val="20"/>
        </w:rPr>
        <w:t xml:space="preserve"> See 2.1 in this section.</w:t>
      </w:r>
    </w:p>
    <w:p w:rsidR="005B39ED" w:rsidRPr="00926F2C" w:rsidRDefault="005B39ED" w:rsidP="007A4E7D">
      <w:pPr>
        <w:pStyle w:val="Criteria"/>
        <w:keepNext w:val="0"/>
        <w:shd w:val="clear" w:color="auto" w:fill="F2F2F2"/>
      </w:pPr>
      <w:r>
        <w:t>2.6</w:t>
      </w:r>
      <w:r w:rsidRPr="00926F2C">
        <w:t>: Is the content of the TITLE attribute relevant?</w:t>
      </w:r>
    </w:p>
    <w:p w:rsidR="005B39ED" w:rsidRPr="00926F2C" w:rsidRDefault="005B39ED" w:rsidP="001D1F4F">
      <w:pPr>
        <w:pStyle w:val="CriteriaComment"/>
        <w:keepNext w:val="0"/>
        <w:jc w:val="both"/>
      </w:pPr>
      <w:r w:rsidRPr="00926F2C">
        <w:t xml:space="preserve">Some </w:t>
      </w:r>
      <w:r>
        <w:t>assistive</w:t>
      </w:r>
      <w:r w:rsidRPr="00926F2C">
        <w:t xml:space="preserve"> technologies </w:t>
      </w:r>
      <w:r>
        <w:t>can</w:t>
      </w:r>
      <w:r w:rsidRPr="00926F2C">
        <w:t xml:space="preserve"> recognize this attribute</w:t>
      </w:r>
      <w:r>
        <w:t>.</w:t>
      </w:r>
      <w:r w:rsidRPr="00926F2C">
        <w:t xml:space="preserve"> </w:t>
      </w:r>
      <w:r>
        <w:t>The content of this attribute</w:t>
      </w:r>
      <w:r w:rsidRPr="00926F2C">
        <w:t xml:space="preserve"> </w:t>
      </w:r>
      <w:r>
        <w:t>helps</w:t>
      </w:r>
      <w:r w:rsidRPr="00926F2C">
        <w:t xml:space="preserve"> the user navigate from frame to frame independently and quickly determine the function of each frame.</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50" w:anchor="tech-frame-titles" w:tooltip="Point de contrôle 12.1 des WCAG 1.0 " w:history="1">
        <w:r w:rsidRPr="00926F2C">
          <w:rPr>
            <w:rStyle w:val="Hyperlink"/>
          </w:rPr>
          <w:t>12.1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Pr="00654CCC" w:rsidRDefault="005B39ED" w:rsidP="001D1F4F">
      <w:pPr>
        <w:pStyle w:val="CriteriaRefW3C"/>
        <w:ind w:left="1267"/>
        <w:jc w:val="both"/>
      </w:pPr>
      <w:r>
        <w:t>UWEM 1.0 Test(s): 12.1_HTML_02</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F5054A" w:rsidRDefault="005B39ED" w:rsidP="001D1F4F">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F5054A">
        <w:rPr>
          <w:i w:val="0"/>
          <w:iCs w:val="0"/>
          <w:color w:val="auto"/>
          <w:sz w:val="20"/>
          <w:szCs w:val="20"/>
        </w:rPr>
        <w:t>See 2.1 in this section.</w:t>
      </w:r>
    </w:p>
    <w:p w:rsidR="005B39ED" w:rsidRPr="00926F2C" w:rsidRDefault="005B39ED" w:rsidP="007A4E7D">
      <w:pPr>
        <w:pStyle w:val="Criteria"/>
        <w:keepNext w:val="0"/>
        <w:shd w:val="clear" w:color="auto" w:fill="F2F2F2"/>
      </w:pPr>
      <w:r>
        <w:t>2.7</w:t>
      </w:r>
      <w:r w:rsidRPr="00926F2C">
        <w:t xml:space="preserve">: </w:t>
      </w:r>
      <w:r>
        <w:t>Does each page have</w:t>
      </w:r>
      <w:r w:rsidRPr="00926F2C">
        <w:t xml:space="preserve"> a maximum of </w:t>
      </w:r>
      <w:r>
        <w:t>three</w:t>
      </w:r>
      <w:r w:rsidRPr="00926F2C">
        <w:t xml:space="preserve"> frames? </w:t>
      </w:r>
    </w:p>
    <w:p w:rsidR="005B39ED" w:rsidRPr="00926F2C" w:rsidRDefault="005B39ED" w:rsidP="001D1F4F">
      <w:pPr>
        <w:pStyle w:val="CriteriaComment"/>
        <w:keepNext w:val="0"/>
        <w:jc w:val="both"/>
      </w:pPr>
      <w:r w:rsidRPr="00926F2C">
        <w:t xml:space="preserve">It is important to </w:t>
      </w:r>
      <w:r>
        <w:t>have no more than</w:t>
      </w:r>
      <w:r w:rsidRPr="00926F2C">
        <w:t xml:space="preserve"> </w:t>
      </w:r>
      <w:r>
        <w:t>three</w:t>
      </w:r>
      <w:r w:rsidRPr="00926F2C">
        <w:t xml:space="preserve"> frames </w:t>
      </w:r>
      <w:r>
        <w:t>on</w:t>
      </w:r>
      <w:r w:rsidRPr="00926F2C">
        <w:t xml:space="preserve"> any one page. If more than three frames are used, </w:t>
      </w:r>
      <w:r>
        <w:t>the page</w:t>
      </w:r>
      <w:r w:rsidRPr="00926F2C">
        <w:t xml:space="preserve"> becomes difficult to read, especially for users of </w:t>
      </w:r>
      <w:r>
        <w:t>assistive</w:t>
      </w:r>
      <w:r w:rsidRPr="00926F2C">
        <w:t xml:space="preserve"> technologies.</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51" w:anchor="tech-clear-nav-mechanism" w:tooltip="Point de contrôle 13.4 des WCAG 1.0 " w:history="1">
        <w:r w:rsidRPr="00926F2C">
          <w:rPr>
            <w:rStyle w:val="Hyperlink"/>
          </w:rPr>
          <w:t>13.4</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UWEM 1.0 Test(s): -</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2.1 in this section.</w:t>
      </w:r>
    </w:p>
    <w:p w:rsidR="005B39ED" w:rsidRPr="00926F2C" w:rsidRDefault="005B39ED" w:rsidP="007A4E7D">
      <w:pPr>
        <w:pStyle w:val="Criteria"/>
        <w:keepNext w:val="0"/>
        <w:shd w:val="clear" w:color="auto" w:fill="F2F2F2"/>
      </w:pPr>
      <w:r>
        <w:t>2.8</w:t>
      </w:r>
      <w:r w:rsidRPr="00926F2C">
        <w:t>: When frames are used, is scrolling automatic?</w:t>
      </w:r>
    </w:p>
    <w:p w:rsidR="005B39ED" w:rsidRPr="00926F2C" w:rsidRDefault="005B39ED" w:rsidP="001D1F4F">
      <w:pPr>
        <w:pStyle w:val="CriteriaComment"/>
        <w:keepNext w:val="0"/>
        <w:jc w:val="both"/>
      </w:pPr>
      <w:r w:rsidRPr="00926F2C">
        <w:t xml:space="preserve">In HTML, </w:t>
      </w:r>
      <w:r>
        <w:t>a</w:t>
      </w:r>
      <w:r w:rsidRPr="00926F2C">
        <w:t xml:space="preserve"> frame can no longer be scaled</w:t>
      </w:r>
      <w:r>
        <w:t xml:space="preserve"> if </w:t>
      </w:r>
      <w:r w:rsidRPr="00926F2C">
        <w:t>scrolling is set to "NO</w:t>
      </w:r>
      <w:r>
        <w:t>.</w:t>
      </w:r>
      <w:r w:rsidRPr="00926F2C">
        <w:t xml:space="preserve">" The scrolling function must be enabled. For users of magnification software, which </w:t>
      </w:r>
      <w:r>
        <w:t>might</w:t>
      </w:r>
      <w:r w:rsidRPr="00926F2C">
        <w:t xml:space="preserve"> implement user-specific style sheets with larger fonts, </w:t>
      </w:r>
      <w:r>
        <w:t>and so forth</w:t>
      </w:r>
      <w:r w:rsidRPr="00926F2C">
        <w:t xml:space="preserve">, in-frame scrolling must be </w:t>
      </w:r>
      <w:r>
        <w:t>enabled</w:t>
      </w:r>
      <w:r w:rsidRPr="00926F2C">
        <w:t xml:space="preserve"> </w:t>
      </w:r>
      <w:r>
        <w:t>to allow</w:t>
      </w:r>
      <w:r w:rsidRPr="00926F2C">
        <w:t xml:space="preserve"> all content </w:t>
      </w:r>
      <w:r>
        <w:t>to</w:t>
      </w:r>
      <w:r w:rsidRPr="00926F2C">
        <w:t xml:space="preserve"> be accessed. </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hyperlink r:id="rId252" w:anchor="tech-consistent-style" w:tooltip="Point de contrôle 14.3 des WCAG 1.0 " w:history="1">
        <w:r w:rsidRPr="00926F2C">
          <w:rPr>
            <w:rStyle w:val="Hyperlink"/>
          </w:rPr>
          <w:t>14.3</w:t>
        </w:r>
      </w:hyperlink>
    </w:p>
    <w:p w:rsidR="005B39ED" w:rsidRDefault="005B39ED" w:rsidP="001D1F4F">
      <w:pPr>
        <w:pStyle w:val="CriteriaRefW3C"/>
        <w:ind w:left="1267"/>
        <w:jc w:val="both"/>
      </w:pPr>
      <w:r>
        <w:t>UWEM 1.0 Test(s): -</w:t>
      </w:r>
    </w:p>
    <w:p w:rsidR="005B39ED" w:rsidRPr="00926F2C" w:rsidRDefault="005B39ED" w:rsidP="001D1F4F">
      <w:pPr>
        <w:pStyle w:val="CriteriaRefW3C"/>
        <w:keepNext w:val="0"/>
        <w:jc w:val="both"/>
      </w:pPr>
      <w:r>
        <w:t>Type of criterion:</w:t>
      </w:r>
      <w:r w:rsidRPr="00926F2C">
        <w:t xml:space="preserve"> design /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2.1 in this section.</w:t>
      </w:r>
    </w:p>
    <w:p w:rsidR="005B39ED" w:rsidRPr="00926F2C" w:rsidRDefault="005B39ED" w:rsidP="0000702A">
      <w:pPr>
        <w:pStyle w:val="Heading3"/>
        <w:keepNext w:val="0"/>
      </w:pPr>
      <w:r w:rsidRPr="00926F2C">
        <w:t xml:space="preserve">Colors </w:t>
      </w:r>
    </w:p>
    <w:p w:rsidR="005B39ED" w:rsidRPr="00926F2C" w:rsidRDefault="005B39ED" w:rsidP="007A4E7D">
      <w:pPr>
        <w:pStyle w:val="Criteria"/>
        <w:keepNext w:val="0"/>
        <w:shd w:val="clear" w:color="auto" w:fill="F2F2F2"/>
      </w:pPr>
      <w:r>
        <w:t>3.1</w:t>
      </w:r>
      <w:r w:rsidRPr="00926F2C">
        <w:t xml:space="preserve">: Is information </w:t>
      </w:r>
      <w:r>
        <w:t>provided</w:t>
      </w:r>
      <w:r w:rsidRPr="00926F2C">
        <w:t xml:space="preserve"> by color still readable when colors are disabled?</w:t>
      </w:r>
    </w:p>
    <w:p w:rsidR="005B39ED" w:rsidRPr="00926F2C" w:rsidRDefault="005B39ED" w:rsidP="001D1F4F">
      <w:pPr>
        <w:pStyle w:val="CriteriaComment"/>
        <w:keepNext w:val="0"/>
        <w:jc w:val="both"/>
      </w:pPr>
      <w:r w:rsidRPr="00926F2C">
        <w:t xml:space="preserve">Web site designers must be particularly careful about information provided by colors. This information </w:t>
      </w:r>
      <w:r>
        <w:t>can</w:t>
      </w:r>
      <w:r w:rsidRPr="00926F2C">
        <w:t xml:space="preserve"> be lost to color</w:t>
      </w:r>
      <w:r>
        <w:t>-</w:t>
      </w:r>
      <w:r w:rsidRPr="00926F2C">
        <w:t>blind users or users who do not have adequate visual acuity to distinguish between certain colors.</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53" w:anchor="tech-color-convey" w:tooltip="Point de contrôle 2.1 des WCAG 1.0 " w:history="1">
        <w:r w:rsidRPr="00926F2C">
          <w:rPr>
            <w:rStyle w:val="Hyperlink"/>
          </w:rPr>
          <w:t>2.1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2.1_HTML_01, 2.1_</w:t>
      </w:r>
      <w:r>
        <w:t>HTML_02, 2.1_HTML_03, 2.1_CSS_01</w:t>
      </w:r>
    </w:p>
    <w:p w:rsidR="005B39ED" w:rsidRPr="00926F2C" w:rsidRDefault="005B39ED" w:rsidP="001D1F4F">
      <w:pPr>
        <w:pStyle w:val="CriteriaRefW3C"/>
        <w:keepNext w:val="0"/>
        <w:jc w:val="both"/>
      </w:pPr>
      <w:r>
        <w:t>Type of criterion:</w:t>
      </w:r>
      <w:r w:rsidRPr="00926F2C">
        <w:t xml:space="preserve"> design</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and content authors are able to satisfy this criterion. It is their responsibility to ensure that the HTML code they produce does so.</w:t>
      </w:r>
    </w:p>
    <w:p w:rsidR="005B39ED" w:rsidRPr="00926F2C" w:rsidRDefault="005B39ED" w:rsidP="001D1F4F">
      <w:pPr>
        <w:keepNext w:val="0"/>
        <w:ind w:left="1260"/>
        <w:jc w:val="both"/>
      </w:pPr>
      <w:r w:rsidRPr="00926F2C">
        <w:t>Content authors must be aware of this criterion so that it is handled appropriately.</w:t>
      </w:r>
    </w:p>
    <w:p w:rsidR="005B39ED" w:rsidRPr="00926F2C" w:rsidRDefault="005B39ED" w:rsidP="007A4E7D">
      <w:pPr>
        <w:pStyle w:val="Criteria"/>
        <w:keepNext w:val="0"/>
        <w:shd w:val="clear" w:color="auto" w:fill="F2F2F2"/>
      </w:pPr>
      <w:r>
        <w:t>3.2</w:t>
      </w:r>
      <w:r w:rsidRPr="00926F2C">
        <w:t xml:space="preserve">: Is there enough contrast between colors to be distinguishable by users </w:t>
      </w:r>
      <w:r>
        <w:t>who have</w:t>
      </w:r>
      <w:r w:rsidRPr="00926F2C">
        <w:t xml:space="preserve"> impaired color vision?</w:t>
      </w:r>
    </w:p>
    <w:p w:rsidR="005B39ED" w:rsidRPr="00926F2C" w:rsidRDefault="005B39ED" w:rsidP="001D1F4F">
      <w:pPr>
        <w:pStyle w:val="CriteriaComment"/>
        <w:keepNext w:val="0"/>
        <w:jc w:val="both"/>
      </w:pPr>
      <w:r>
        <w:t>Some</w:t>
      </w:r>
      <w:r w:rsidRPr="00926F2C">
        <w:t xml:space="preserve"> color combinations should be avoided, such as red with blue, yellow with violet, yellow with green, </w:t>
      </w:r>
      <w:r>
        <w:t>as so forth</w:t>
      </w:r>
      <w:r w:rsidRPr="00926F2C">
        <w:t xml:space="preserve">. When there is not enough contrast between colors on </w:t>
      </w:r>
      <w:r>
        <w:t>a</w:t>
      </w:r>
      <w:r w:rsidRPr="00926F2C">
        <w:t xml:space="preserve"> page, the information provided </w:t>
      </w:r>
      <w:r>
        <w:t>by</w:t>
      </w:r>
      <w:r w:rsidRPr="00926F2C">
        <w:t xml:space="preserve"> contrast </w:t>
      </w:r>
      <w:r>
        <w:t>might</w:t>
      </w:r>
      <w:r w:rsidRPr="00926F2C">
        <w:t xml:space="preserve"> not be accessible </w:t>
      </w:r>
      <w:r>
        <w:t>to</w:t>
      </w:r>
      <w:r w:rsidRPr="00926F2C">
        <w:t xml:space="preserve"> users with poor or impaired color vision.</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54" w:anchor="tech-color-contrast" w:tooltip="Point de contrôle 2.2 des WCAG 1.0 " w:history="1">
        <w:r w:rsidRPr="00926F2C">
          <w:rPr>
            <w:rStyle w:val="Hyperlink"/>
          </w:rPr>
          <w:t>2.2</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2.2_HTML_01, 2.2_CSS_01</w:t>
      </w:r>
    </w:p>
    <w:p w:rsidR="005B39ED" w:rsidRPr="00926F2C" w:rsidRDefault="005B39ED" w:rsidP="001D1F4F">
      <w:pPr>
        <w:pStyle w:val="CriteriaRefW3C"/>
        <w:keepNext w:val="0"/>
        <w:jc w:val="both"/>
      </w:pPr>
      <w:r>
        <w:t>Type of criterion:</w:t>
      </w:r>
      <w:r w:rsidRPr="00926F2C">
        <w:t xml:space="preserve"> design</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keepNext w:val="0"/>
        <w:ind w:left="1267"/>
        <w:jc w:val="both"/>
        <w:rPr>
          <w:b/>
        </w:rPr>
      </w:pPr>
      <w:r w:rsidRPr="007A4E7D">
        <w:rPr>
          <w:rFonts w:cs="Times New Roman"/>
          <w:b/>
          <w:bCs/>
          <w:i/>
          <w:iCs/>
          <w:color w:val="000000"/>
        </w:rPr>
        <w:t>Comments:</w:t>
      </w:r>
      <w:r w:rsidRPr="00926F2C">
        <w:rPr>
          <w:i/>
          <w:iCs/>
        </w:rPr>
        <w:t xml:space="preserve"> </w:t>
      </w:r>
      <w:r w:rsidRPr="00926F2C">
        <w:t>See</w:t>
      </w:r>
      <w:r>
        <w:t xml:space="preserve"> comments for</w:t>
      </w:r>
      <w:r w:rsidRPr="00926F2C">
        <w:t xml:space="preserve"> 3.1</w:t>
      </w:r>
      <w:r>
        <w:t xml:space="preserve"> in this section</w:t>
      </w:r>
      <w:r w:rsidRPr="00926F2C">
        <w:t xml:space="preserve">. A link </w:t>
      </w:r>
      <w:r>
        <w:t>can</w:t>
      </w:r>
      <w:r w:rsidRPr="00926F2C">
        <w:t xml:space="preserve"> be provided </w:t>
      </w:r>
      <w:r>
        <w:t>to</w:t>
      </w:r>
      <w:r w:rsidRPr="00926F2C">
        <w:t xml:space="preserve"> a </w:t>
      </w:r>
      <w:r>
        <w:t>h</w:t>
      </w:r>
      <w:r w:rsidRPr="00926F2C">
        <w:t xml:space="preserve">igh </w:t>
      </w:r>
      <w:r>
        <w:t>c</w:t>
      </w:r>
      <w:r w:rsidRPr="00926F2C">
        <w:t xml:space="preserve">ontrast version of the </w:t>
      </w:r>
      <w:r>
        <w:t>Web</w:t>
      </w:r>
      <w:r w:rsidRPr="00926F2C">
        <w:t xml:space="preserve"> site. CSS style sheets must be used </w:t>
      </w:r>
      <w:r>
        <w:t>so that</w:t>
      </w:r>
      <w:r w:rsidRPr="00926F2C">
        <w:t xml:space="preserve"> users </w:t>
      </w:r>
      <w:r>
        <w:t>can</w:t>
      </w:r>
      <w:r w:rsidRPr="00926F2C">
        <w:t xml:space="preserve"> </w:t>
      </w:r>
      <w:r>
        <w:t>automatically apply</w:t>
      </w:r>
      <w:r w:rsidRPr="00926F2C">
        <w:t xml:space="preserve"> a different style sheet when </w:t>
      </w:r>
      <w:r>
        <w:t xml:space="preserve">they </w:t>
      </w:r>
      <w:r w:rsidRPr="00926F2C">
        <w:t xml:space="preserve">read </w:t>
      </w:r>
      <w:r>
        <w:t>Web</w:t>
      </w:r>
      <w:r w:rsidRPr="00926F2C">
        <w:t xml:space="preserve"> site content. This configuration </w:t>
      </w:r>
      <w:r>
        <w:t>can</w:t>
      </w:r>
      <w:r w:rsidRPr="00926F2C">
        <w:t xml:space="preserve"> be saved for </w:t>
      </w:r>
      <w:r>
        <w:t>a</w:t>
      </w:r>
      <w:r w:rsidRPr="00926F2C">
        <w:t xml:space="preserve"> </w:t>
      </w:r>
      <w:r>
        <w:t>Web</w:t>
      </w:r>
      <w:r w:rsidRPr="00926F2C">
        <w:t xml:space="preserve"> page </w:t>
      </w:r>
      <w:r>
        <w:t>by</w:t>
      </w:r>
      <w:r w:rsidRPr="00926F2C">
        <w:t xml:space="preserve"> </w:t>
      </w:r>
      <w:r>
        <w:t>using</w:t>
      </w:r>
      <w:r w:rsidRPr="00926F2C">
        <w:t xml:space="preserve"> cookies.</w:t>
      </w:r>
    </w:p>
    <w:p w:rsidR="005B39ED" w:rsidRPr="00926F2C" w:rsidRDefault="005B39ED" w:rsidP="001D1F4F">
      <w:pPr>
        <w:keepNext w:val="0"/>
        <w:ind w:left="1260"/>
        <w:jc w:val="both"/>
      </w:pPr>
      <w:r w:rsidRPr="00926F2C">
        <w:t>Additionally, content authors and graphic</w:t>
      </w:r>
      <w:r>
        <w:t>s</w:t>
      </w:r>
      <w:r w:rsidRPr="00926F2C">
        <w:t xml:space="preserve"> designers must be aware of the difficulties in using media where this problem </w:t>
      </w:r>
      <w:r>
        <w:t>can</w:t>
      </w:r>
      <w:r w:rsidRPr="00926F2C">
        <w:t xml:space="preserve"> </w:t>
      </w:r>
      <w:r>
        <w:t>occur</w:t>
      </w:r>
      <w:r w:rsidRPr="00926F2C">
        <w:t>. Graphic</w:t>
      </w:r>
      <w:r>
        <w:t>s</w:t>
      </w:r>
      <w:r w:rsidRPr="00926F2C">
        <w:t xml:space="preserve"> designers should </w:t>
      </w:r>
      <w:r>
        <w:t>consider</w:t>
      </w:r>
      <w:r w:rsidRPr="00926F2C">
        <w:t xml:space="preserve"> this criterion when </w:t>
      </w:r>
      <w:r>
        <w:t xml:space="preserve">they </w:t>
      </w:r>
      <w:r w:rsidRPr="00926F2C">
        <w:t>creat</w:t>
      </w:r>
      <w:r>
        <w:t>e</w:t>
      </w:r>
      <w:r w:rsidRPr="00926F2C">
        <w:t xml:space="preserve"> images. All images in the resource repository should </w:t>
      </w:r>
      <w:r>
        <w:t>comply</w:t>
      </w:r>
      <w:r w:rsidRPr="00926F2C">
        <w:t xml:space="preserve"> with this criterion.</w:t>
      </w:r>
    </w:p>
    <w:p w:rsidR="005B39ED" w:rsidRPr="00926F2C" w:rsidRDefault="005B39ED" w:rsidP="001D1F4F">
      <w:pPr>
        <w:pStyle w:val="CriteriaRefW3C"/>
        <w:keepNext w:val="0"/>
        <w:jc w:val="both"/>
      </w:pPr>
      <w:r w:rsidRPr="00F5054A">
        <w:rPr>
          <w:i w:val="0"/>
          <w:iCs w:val="0"/>
          <w:color w:val="auto"/>
          <w:sz w:val="20"/>
          <w:szCs w:val="20"/>
        </w:rPr>
        <w:t xml:space="preserve">To assess this criterion, a color contrast evaluation tool, such as the </w:t>
      </w:r>
      <w:hyperlink r:id="rId255" w:history="1">
        <w:r w:rsidRPr="007057B1">
          <w:rPr>
            <w:rStyle w:val="Hyperlink"/>
            <w:i w:val="0"/>
            <w:iCs w:val="0"/>
            <w:sz w:val="20"/>
            <w:szCs w:val="20"/>
          </w:rPr>
          <w:t>free downloadable software by Vision Australia</w:t>
        </w:r>
      </w:hyperlink>
      <w:r w:rsidRPr="00926F2C">
        <w:t xml:space="preserve">, </w:t>
      </w:r>
      <w:r w:rsidRPr="00F5054A">
        <w:rPr>
          <w:i w:val="0"/>
          <w:iCs w:val="0"/>
          <w:color w:val="auto"/>
          <w:sz w:val="20"/>
          <w:szCs w:val="20"/>
        </w:rPr>
        <w:t xml:space="preserve">can be used to verify foreground and background color combinations to determine whether the color contrast enables proper viewing. The identification of proper color visibility is based on the </w:t>
      </w:r>
      <w:hyperlink r:id="rId256" w:anchor="color-contrast" w:tooltip="algorithmes du W3C de visibilité des couleurs" w:history="1">
        <w:r w:rsidRPr="00926F2C">
          <w:rPr>
            <w:rStyle w:val="Hyperlink"/>
            <w:i w:val="0"/>
            <w:iCs w:val="0"/>
            <w:sz w:val="20"/>
            <w:szCs w:val="20"/>
          </w:rPr>
          <w:t xml:space="preserve"> algorithms</w:t>
        </w:r>
      </w:hyperlink>
      <w:r w:rsidRPr="00926F2C">
        <w:t xml:space="preserve"> </w:t>
      </w:r>
      <w:r w:rsidRPr="00F5054A">
        <w:rPr>
          <w:i w:val="0"/>
          <w:iCs w:val="0"/>
          <w:color w:val="auto"/>
          <w:sz w:val="20"/>
          <w:szCs w:val="20"/>
        </w:rPr>
        <w:t>provided by the W3C.</w:t>
      </w:r>
    </w:p>
    <w:p w:rsidR="005B39ED" w:rsidRPr="00926F2C" w:rsidRDefault="005B39ED" w:rsidP="0000702A">
      <w:pPr>
        <w:pStyle w:val="Heading3"/>
        <w:keepNext w:val="0"/>
      </w:pPr>
      <w:r w:rsidRPr="00926F2C">
        <w:t>Multimedia</w:t>
      </w:r>
    </w:p>
    <w:p w:rsidR="005B39ED" w:rsidRPr="00926F2C" w:rsidRDefault="005B39ED" w:rsidP="007A4E7D">
      <w:pPr>
        <w:pStyle w:val="Criteria"/>
        <w:keepNext w:val="0"/>
        <w:shd w:val="clear" w:color="auto" w:fill="F2F2F2"/>
      </w:pPr>
      <w:r>
        <w:t>4.1</w:t>
      </w:r>
      <w:r w:rsidRPr="00926F2C">
        <w:t xml:space="preserve">: </w:t>
      </w:r>
      <w:r>
        <w:t>Can</w:t>
      </w:r>
      <w:r w:rsidRPr="00926F2C">
        <w:t xml:space="preserve"> the information </w:t>
      </w:r>
      <w:r>
        <w:t xml:space="preserve">that is </w:t>
      </w:r>
      <w:r w:rsidRPr="00926F2C">
        <w:t xml:space="preserve">conveyed </w:t>
      </w:r>
      <w:r>
        <w:t>by</w:t>
      </w:r>
      <w:r w:rsidRPr="00926F2C">
        <w:t xml:space="preserve"> multimedia </w:t>
      </w:r>
      <w:r>
        <w:t>be provided</w:t>
      </w:r>
      <w:r w:rsidRPr="00926F2C">
        <w:t xml:space="preserve"> another </w:t>
      </w:r>
      <w:r>
        <w:t>way</w:t>
      </w:r>
      <w:r w:rsidRPr="00926F2C">
        <w:t>?</w:t>
      </w:r>
    </w:p>
    <w:p w:rsidR="005B39ED" w:rsidRPr="00926F2C" w:rsidRDefault="005B39ED" w:rsidP="001D1F4F">
      <w:pPr>
        <w:pStyle w:val="CriteriaComment"/>
        <w:keepNext w:val="0"/>
        <w:jc w:val="both"/>
      </w:pPr>
      <w:r w:rsidRPr="00926F2C">
        <w:t xml:space="preserve">Whenever multimedia is used to provide information, it is important to provide an alternative </w:t>
      </w:r>
      <w:r>
        <w:t>for</w:t>
      </w:r>
      <w:r w:rsidRPr="00926F2C">
        <w:t xml:space="preserve"> those who do not have access to </w:t>
      </w:r>
      <w:r>
        <w:t>multimedia</w:t>
      </w:r>
      <w:r w:rsidRPr="00926F2C">
        <w:t xml:space="preserve">. For example, </w:t>
      </w:r>
      <w:r>
        <w:t>if</w:t>
      </w:r>
      <w:r w:rsidRPr="00926F2C">
        <w:t xml:space="preserve"> a </w:t>
      </w:r>
      <w:r>
        <w:t xml:space="preserve">multimedia </w:t>
      </w:r>
      <w:r w:rsidRPr="00926F2C">
        <w:t xml:space="preserve">file is made available on a </w:t>
      </w:r>
      <w:r>
        <w:t>Web</w:t>
      </w:r>
      <w:r w:rsidRPr="00926F2C">
        <w:t xml:space="preserve"> site, it is important to provide an accessible text-based alternative in a standard format</w:t>
      </w:r>
      <w:r>
        <w:t xml:space="preserve">, such as </w:t>
      </w:r>
      <w:r w:rsidRPr="00926F2C">
        <w:t xml:space="preserve">RTF, TXT, </w:t>
      </w:r>
      <w:r>
        <w:t xml:space="preserve">or </w:t>
      </w:r>
      <w:r w:rsidRPr="00926F2C">
        <w:t>HTML.</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57" w:anchor="tech-text-equivalent" w:tooltip="1.3" w:history="1">
        <w:r w:rsidRPr="00FC50D4">
          <w:rPr>
            <w:rStyle w:val="Hyperlink"/>
          </w:rPr>
          <w:t>1.1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1.3_external_01, 1.3_external_02, 1.1_HTML_01, 1.1_HTML_02, 1.1_HTML_03, 1.1_HTML_04, 1.1_HTML_05, 1.1_HTML_06, 1.1_HTML_09, 1.1_HTML_10, 1.1_external_01, 1.1_external_02, 6.3_HTML_01</w:t>
      </w:r>
    </w:p>
    <w:p w:rsidR="005B39ED" w:rsidRPr="00926F2C" w:rsidRDefault="005B39ED" w:rsidP="001D1F4F">
      <w:pPr>
        <w:pStyle w:val="CriteriaRefW3C"/>
        <w:keepNext w:val="0"/>
        <w:jc w:val="both"/>
      </w:pPr>
      <w:r>
        <w:t>Type of criterion:</w:t>
      </w:r>
      <w:r w:rsidRPr="00926F2C">
        <w:t xml:space="preserve"> design /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Content authors cannot add or manage multimedia by using the standard publishing controls in MCMS 2002.</w:t>
      </w:r>
      <w:r w:rsidRPr="00926F2C">
        <w:t xml:space="preserve"> </w:t>
      </w:r>
    </w:p>
    <w:p w:rsidR="005B39ED" w:rsidRPr="00926F2C" w:rsidRDefault="005B39ED" w:rsidP="007A4E7D">
      <w:pPr>
        <w:pStyle w:val="Criteria"/>
        <w:keepNext w:val="0"/>
        <w:shd w:val="clear" w:color="auto" w:fill="F2F2F2"/>
      </w:pPr>
      <w:r>
        <w:t>4.2</w:t>
      </w:r>
      <w:r w:rsidRPr="00926F2C">
        <w:t>: Is the Multimedia content synchronized with the alternate support?</w:t>
      </w:r>
    </w:p>
    <w:p w:rsidR="005B39ED" w:rsidRPr="00926F2C" w:rsidRDefault="005B39ED" w:rsidP="001D1F4F">
      <w:pPr>
        <w:pStyle w:val="CriteriaComment"/>
        <w:keepNext w:val="0"/>
        <w:jc w:val="both"/>
      </w:pPr>
      <w:r w:rsidRPr="00926F2C">
        <w:t xml:space="preserve">If a video with sound is used on </w:t>
      </w:r>
      <w:r>
        <w:t>a</w:t>
      </w:r>
      <w:r w:rsidRPr="00926F2C">
        <w:t xml:space="preserve"> site, </w:t>
      </w:r>
      <w:r>
        <w:t>as</w:t>
      </w:r>
      <w:r w:rsidRPr="00926F2C">
        <w:t xml:space="preserve"> in the case of an interview between several people, it is important </w:t>
      </w:r>
      <w:r>
        <w:t>to synchronize</w:t>
      </w:r>
      <w:r w:rsidRPr="00926F2C">
        <w:t xml:space="preserve"> the alternate support with the picture and the sound in the video. The W3C recommends the use of the </w:t>
      </w:r>
      <w:r>
        <w:t>Synchronized Multimedia Integration Language (</w:t>
      </w:r>
      <w:r w:rsidRPr="00926F2C">
        <w:t>SMIL</w:t>
      </w:r>
      <w:r>
        <w:t>)</w:t>
      </w:r>
      <w:r w:rsidRPr="00926F2C">
        <w:t xml:space="preserve"> programming language.</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58" w:anchor="tech-synchronize-equivalents" w:tooltip="Point de contrôle 1.4 des WCAG 1.0 " w:history="1">
        <w:r w:rsidRPr="00926F2C">
          <w:rPr>
            <w:rStyle w:val="Hyperlink"/>
          </w:rPr>
          <w:t>1.4</w:t>
        </w:r>
      </w:hyperlink>
      <w:r>
        <w:t xml:space="preserve">, </w:t>
      </w:r>
      <w:hyperlink r:id="rId259" w:anchor="tech-auditory-descriptions" w:history="1">
        <w:r w:rsidRPr="00FC50D4">
          <w:rPr>
            <w:rStyle w:val="Hyperlink"/>
          </w:rPr>
          <w:t>1.3</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1.4_external_01</w:t>
      </w:r>
    </w:p>
    <w:p w:rsidR="005B39ED" w:rsidRPr="00926F2C" w:rsidRDefault="005B39ED" w:rsidP="001D1F4F">
      <w:pPr>
        <w:pStyle w:val="CriteriaRefW3C"/>
        <w:keepNext w:val="0"/>
        <w:jc w:val="both"/>
      </w:pPr>
      <w:r>
        <w:t>Type of criterion:</w:t>
      </w:r>
      <w:r w:rsidRPr="00926F2C">
        <w:t xml:space="preserve"> design /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F5054A" w:rsidRDefault="005B39ED" w:rsidP="001D1F4F">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F5054A">
        <w:rPr>
          <w:i w:val="0"/>
          <w:iCs w:val="0"/>
          <w:color w:val="auto"/>
          <w:sz w:val="20"/>
          <w:szCs w:val="20"/>
        </w:rPr>
        <w:t>This criterion requires the use of a tool, such as</w:t>
      </w:r>
      <w:r w:rsidRPr="00926F2C">
        <w:t xml:space="preserve"> </w:t>
      </w:r>
      <w:hyperlink r:id="rId260" w:tooltip="Hi-Caption" w:history="1">
        <w:r w:rsidRPr="00926F2C">
          <w:rPr>
            <w:rStyle w:val="Hyperlink"/>
            <w:i w:val="0"/>
            <w:iCs w:val="0"/>
            <w:sz w:val="20"/>
            <w:szCs w:val="20"/>
          </w:rPr>
          <w:t>Hi-Caption</w:t>
        </w:r>
      </w:hyperlink>
      <w:r w:rsidRPr="00926F2C">
        <w:t xml:space="preserve"> </w:t>
      </w:r>
      <w:r w:rsidRPr="00F5054A">
        <w:rPr>
          <w:i w:val="0"/>
          <w:iCs w:val="0"/>
          <w:color w:val="auto"/>
          <w:sz w:val="20"/>
          <w:szCs w:val="20"/>
        </w:rPr>
        <w:t>from HiSoftware, which is a Synchronized Multimedia Integration Language (SMIL) presentation editor, or Microsoft Synchronized Accessible Media Interchange (SAMI). Please refer to the technical articles</w:t>
      </w:r>
      <w:r>
        <w:t xml:space="preserve"> </w:t>
      </w:r>
      <w:hyperlink r:id="rId261" w:tooltip="Understanding SAMI 1.0" w:history="1">
        <w:r w:rsidRPr="007D7421">
          <w:rPr>
            <w:rStyle w:val="Hyperlink"/>
            <w:i w:val="0"/>
            <w:sz w:val="20"/>
            <w:szCs w:val="20"/>
          </w:rPr>
          <w:t>Understanding SAMI 1.0</w:t>
        </w:r>
      </w:hyperlink>
      <w:r w:rsidRPr="007D7421">
        <w:t> </w:t>
      </w:r>
      <w:r w:rsidRPr="00F5054A">
        <w:rPr>
          <w:i w:val="0"/>
          <w:iCs w:val="0"/>
          <w:color w:val="auto"/>
          <w:sz w:val="20"/>
          <w:szCs w:val="20"/>
        </w:rPr>
        <w:t xml:space="preserve">and </w:t>
      </w:r>
      <w:hyperlink r:id="rId262" w:tooltip="Adding Closed Captions to Digital Media" w:history="1">
        <w:r w:rsidRPr="007D7421">
          <w:rPr>
            <w:rStyle w:val="Hyperlink"/>
            <w:i w:val="0"/>
            <w:sz w:val="20"/>
            <w:szCs w:val="20"/>
          </w:rPr>
          <w:t>Adding Closed Captions to Digital Media</w:t>
        </w:r>
      </w:hyperlink>
      <w:r w:rsidRPr="007D7421">
        <w:t xml:space="preserve"> </w:t>
      </w:r>
      <w:r w:rsidRPr="00F5054A">
        <w:rPr>
          <w:i w:val="0"/>
          <w:iCs w:val="0"/>
          <w:color w:val="auto"/>
          <w:sz w:val="20"/>
          <w:szCs w:val="20"/>
        </w:rPr>
        <w:t xml:space="preserve">for additional information about how to add subtitle tracks to the Windows Media format. </w:t>
      </w:r>
    </w:p>
    <w:p w:rsidR="005B39ED" w:rsidRPr="00F5054A" w:rsidRDefault="005B39ED" w:rsidP="001D1F4F">
      <w:pPr>
        <w:pStyle w:val="CriteriaRefW3C"/>
        <w:keepNext w:val="0"/>
        <w:jc w:val="both"/>
        <w:rPr>
          <w:i w:val="0"/>
          <w:iCs w:val="0"/>
          <w:color w:val="auto"/>
          <w:sz w:val="20"/>
          <w:szCs w:val="20"/>
        </w:rPr>
      </w:pPr>
      <w:r w:rsidRPr="00F5054A">
        <w:rPr>
          <w:i w:val="0"/>
          <w:iCs w:val="0"/>
          <w:color w:val="auto"/>
          <w:sz w:val="20"/>
          <w:szCs w:val="20"/>
        </w:rPr>
        <w:t xml:space="preserve">You might want to refer to </w:t>
      </w:r>
      <w:hyperlink r:id="rId263" w:tooltip="Creating Accessible Multimedia Demos with HiSoftware AccVerify, Hi-Caption, Microsoft PowerPoint and Microsoft Producer" w:history="1">
        <w:r w:rsidRPr="007D7421">
          <w:rPr>
            <w:rStyle w:val="Hyperlink"/>
            <w:i w:val="0"/>
            <w:iCs w:val="0"/>
            <w:sz w:val="20"/>
            <w:szCs w:val="20"/>
          </w:rPr>
          <w:t xml:space="preserve">HiSoftware Hi-Caption Studio - </w:t>
        </w:r>
        <w:r w:rsidRPr="007D7421">
          <w:rPr>
            <w:rStyle w:val="Hyperlink"/>
            <w:i w:val="0"/>
            <w:sz w:val="20"/>
            <w:szCs w:val="20"/>
          </w:rPr>
          <w:t>Creating Accessible Demos</w:t>
        </w:r>
      </w:hyperlink>
      <w:r w:rsidRPr="00926F2C">
        <w:t xml:space="preserve"> </w:t>
      </w:r>
      <w:r w:rsidRPr="00F5054A">
        <w:rPr>
          <w:i w:val="0"/>
          <w:iCs w:val="0"/>
          <w:color w:val="auto"/>
          <w:sz w:val="20"/>
          <w:szCs w:val="20"/>
        </w:rPr>
        <w:t xml:space="preserve">as an illustration. </w:t>
      </w:r>
    </w:p>
    <w:p w:rsidR="005B39ED" w:rsidRPr="00926F2C" w:rsidRDefault="005B39ED" w:rsidP="0000702A">
      <w:pPr>
        <w:pStyle w:val="Heading3"/>
        <w:keepNext w:val="0"/>
      </w:pPr>
      <w:r w:rsidRPr="00926F2C">
        <w:t xml:space="preserve">Tables </w:t>
      </w:r>
    </w:p>
    <w:p w:rsidR="005B39ED" w:rsidRPr="00926F2C" w:rsidRDefault="005B39ED" w:rsidP="007A4E7D">
      <w:pPr>
        <w:pStyle w:val="Criteria"/>
        <w:keepNext w:val="0"/>
        <w:shd w:val="clear" w:color="auto" w:fill="F2F2F2"/>
      </w:pPr>
      <w:r>
        <w:t>5.1</w:t>
      </w:r>
      <w:r w:rsidRPr="00926F2C">
        <w:t xml:space="preserve">: Is the SUMMARY attribute present and relevant? </w:t>
      </w:r>
    </w:p>
    <w:p w:rsidR="005B39ED" w:rsidRPr="00926F2C" w:rsidRDefault="005B39ED" w:rsidP="001D1F4F">
      <w:pPr>
        <w:pStyle w:val="CriteriaComment"/>
        <w:keepNext w:val="0"/>
        <w:jc w:val="both"/>
      </w:pPr>
      <w:r w:rsidRPr="00926F2C">
        <w:t xml:space="preserve">If the SUMMARY attribute is </w:t>
      </w:r>
      <w:r>
        <w:t>used correctly</w:t>
      </w:r>
      <w:r w:rsidRPr="00926F2C">
        <w:t xml:space="preserve">, </w:t>
      </w:r>
      <w:r>
        <w:t>it</w:t>
      </w:r>
      <w:r w:rsidRPr="00926F2C">
        <w:t xml:space="preserve"> provide</w:t>
      </w:r>
      <w:r>
        <w:t>s</w:t>
      </w:r>
      <w:r w:rsidRPr="00926F2C">
        <w:t xml:space="preserve"> additional information</w:t>
      </w:r>
      <w:r>
        <w:t xml:space="preserve"> to disabled users, such as the visually impaired,</w:t>
      </w:r>
      <w:r w:rsidRPr="00926F2C">
        <w:t xml:space="preserve"> </w:t>
      </w:r>
      <w:r>
        <w:t>about</w:t>
      </w:r>
      <w:r w:rsidRPr="00926F2C">
        <w:t xml:space="preserve"> the tables in a </w:t>
      </w:r>
      <w:r>
        <w:t>Web</w:t>
      </w:r>
      <w:r w:rsidRPr="00926F2C">
        <w:t xml:space="preserve"> page. </w:t>
      </w:r>
      <w:r>
        <w:t>If</w:t>
      </w:r>
      <w:r w:rsidRPr="00926F2C">
        <w:t xml:space="preserve"> </w:t>
      </w:r>
      <w:r>
        <w:t>a Web</w:t>
      </w:r>
      <w:r w:rsidRPr="00926F2C">
        <w:t xml:space="preserve"> page contain</w:t>
      </w:r>
      <w:r>
        <w:t>s</w:t>
      </w:r>
      <w:r w:rsidRPr="00926F2C">
        <w:t xml:space="preserve"> menu bars </w:t>
      </w:r>
      <w:r>
        <w:t xml:space="preserve">that are </w:t>
      </w:r>
      <w:r w:rsidRPr="00926F2C">
        <w:t xml:space="preserve">created </w:t>
      </w:r>
      <w:r>
        <w:t xml:space="preserve">by </w:t>
      </w:r>
      <w:r w:rsidRPr="00926F2C">
        <w:t>using an HTML table, setting SUMMARY="Menu bar" provide</w:t>
      </w:r>
      <w:r>
        <w:t>s</w:t>
      </w:r>
      <w:r w:rsidRPr="00926F2C">
        <w:t xml:space="preserve"> the user with additional information </w:t>
      </w:r>
      <w:r>
        <w:t>about</w:t>
      </w:r>
      <w:r w:rsidRPr="00926F2C">
        <w:t xml:space="preserve"> the table function. </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hyperlink r:id="rId264" w:anchor="tech-table-summaries" w:tooltip="Point de contrôle 5.5 des WCAG 1.0 " w:history="1">
        <w:r w:rsidRPr="00926F2C">
          <w:rPr>
            <w:rStyle w:val="Hyperlink"/>
          </w:rPr>
          <w:t>5.5</w:t>
        </w:r>
      </w:hyperlink>
    </w:p>
    <w:p w:rsidR="005B39ED" w:rsidRDefault="005B39ED" w:rsidP="001D1F4F">
      <w:pPr>
        <w:pStyle w:val="CriteriaRefW3C"/>
        <w:ind w:left="1267"/>
        <w:jc w:val="both"/>
      </w:pPr>
      <w:r>
        <w:t>UWEM 1.0 Test(s): -</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Pr="00926F2C" w:rsidRDefault="005B39ED" w:rsidP="001D1F4F">
      <w:pPr>
        <w:keepNext w:val="0"/>
        <w:ind w:left="1260"/>
        <w:jc w:val="both"/>
      </w:pPr>
      <w:r>
        <w:t>For</w:t>
      </w:r>
      <w:r w:rsidRPr="00926F2C">
        <w:t xml:space="preserve"> author content, the </w:t>
      </w:r>
      <w:r w:rsidRPr="00926F2C">
        <w:rPr>
          <w:rFonts w:ascii="Courier New" w:hAnsi="Courier New" w:cs="Courier New"/>
        </w:rPr>
        <w:t>HTMLPlaceholder</w:t>
      </w:r>
      <w:r w:rsidRPr="00926F2C">
        <w:t xml:space="preserve"> control </w:t>
      </w:r>
      <w:r>
        <w:t xml:space="preserve">that is </w:t>
      </w:r>
      <w:r w:rsidRPr="00926F2C">
        <w:t xml:space="preserve">provided in the standard release </w:t>
      </w:r>
      <w:r>
        <w:t xml:space="preserve">of MCMS 2002 </w:t>
      </w:r>
      <w:r w:rsidRPr="00926F2C">
        <w:t>does not enable this</w:t>
      </w:r>
      <w:r>
        <w:t xml:space="preserve"> functionality</w:t>
      </w:r>
      <w:r w:rsidRPr="00926F2C">
        <w:t xml:space="preserve">. A customized control </w:t>
      </w:r>
      <w:r>
        <w:t>can</w:t>
      </w:r>
      <w:r w:rsidRPr="00926F2C">
        <w:t xml:space="preserve"> be developed </w:t>
      </w:r>
      <w:r>
        <w:t>that</w:t>
      </w:r>
      <w:r w:rsidRPr="00926F2C">
        <w:t xml:space="preserve"> inherit</w:t>
      </w:r>
      <w:r>
        <w:t>s</w:t>
      </w:r>
      <w:r w:rsidRPr="00926F2C">
        <w:t xml:space="preserve"> from the original </w:t>
      </w:r>
      <w:r w:rsidRPr="00926F2C">
        <w:rPr>
          <w:rFonts w:ascii="Courier New" w:hAnsi="Courier New" w:cs="Courier New"/>
        </w:rPr>
        <w:t>HtmlPlaceholder</w:t>
      </w:r>
      <w:r w:rsidRPr="00926F2C">
        <w:t xml:space="preserve"> control to provide this support. </w:t>
      </w:r>
    </w:p>
    <w:p w:rsidR="005B39ED" w:rsidRPr="00926F2C" w:rsidRDefault="005B39ED" w:rsidP="001D1F4F">
      <w:pPr>
        <w:keepNext w:val="0"/>
        <w:ind w:left="1260"/>
        <w:jc w:val="both"/>
        <w:rPr>
          <w:noProof/>
        </w:rPr>
      </w:pPr>
      <w:r>
        <w:t>T</w:t>
      </w:r>
      <w:r w:rsidRPr="00926F2C">
        <w:t xml:space="preserve">he best approach </w:t>
      </w:r>
      <w:r>
        <w:t>is</w:t>
      </w:r>
      <w:r w:rsidRPr="00926F2C">
        <w:t xml:space="preserve"> to use a WYSIWYG content editor control instead. </w:t>
      </w:r>
      <w:hyperlink r:id="rId265" w:tooltip="r.a.d.editor Lite Edition" w:history="1">
        <w:r w:rsidRPr="00926F2C">
          <w:t>The</w:t>
        </w:r>
        <w:r w:rsidRPr="00926F2C">
          <w:rPr>
            <w:rStyle w:val="Hyperlink"/>
            <w:noProof/>
          </w:rPr>
          <w:t xml:space="preserve"> r.a.d.editor Lite Edition</w:t>
        </w:r>
      </w:hyperlink>
      <w:r w:rsidRPr="00926F2C">
        <w:rPr>
          <w:noProof/>
        </w:rPr>
        <w:t xml:space="preserve">, developed by </w:t>
      </w:r>
      <w:r w:rsidRPr="00926F2C">
        <w:t xml:space="preserve">Telerik </w:t>
      </w:r>
      <w:r>
        <w:t xml:space="preserve">and available </w:t>
      </w:r>
      <w:r w:rsidRPr="00926F2C">
        <w:t xml:space="preserve">without additional cost for all MCMS </w:t>
      </w:r>
      <w:r>
        <w:t xml:space="preserve">2002 </w:t>
      </w:r>
      <w:r w:rsidRPr="00926F2C">
        <w:t>clients</w:t>
      </w:r>
      <w:r>
        <w:t>,</w:t>
      </w:r>
      <w:r w:rsidRPr="00926F2C">
        <w:rPr>
          <w:noProof/>
        </w:rPr>
        <w:t xml:space="preserve"> makes it possible to create and manage rich</w:t>
      </w:r>
      <w:r>
        <w:rPr>
          <w:noProof/>
        </w:rPr>
        <w:t>,</w:t>
      </w:r>
      <w:r w:rsidRPr="00926F2C">
        <w:rPr>
          <w:noProof/>
        </w:rPr>
        <w:t xml:space="preserve"> accessible HTML content. The content generated by r.a.d.editor is accessible if the author fills in all the required fields (identified by a special accessibility icon). </w:t>
      </w:r>
      <w:r>
        <w:rPr>
          <w:noProof/>
        </w:rPr>
        <w:t>Any</w:t>
      </w:r>
      <w:r w:rsidRPr="00926F2C">
        <w:rPr>
          <w:noProof/>
        </w:rPr>
        <w:t xml:space="preserve"> content element </w:t>
      </w:r>
      <w:r>
        <w:rPr>
          <w:noProof/>
        </w:rPr>
        <w:t>that</w:t>
      </w:r>
      <w:r w:rsidRPr="00926F2C">
        <w:rPr>
          <w:noProof/>
        </w:rPr>
        <w:t xml:space="preserve"> is more complex than simple text provide</w:t>
      </w:r>
      <w:r>
        <w:rPr>
          <w:noProof/>
        </w:rPr>
        <w:t>s</w:t>
      </w:r>
      <w:r w:rsidRPr="00926F2C">
        <w:rPr>
          <w:noProof/>
        </w:rPr>
        <w:t xml:space="preserve"> accessibility fields </w:t>
      </w:r>
      <w:r>
        <w:rPr>
          <w:noProof/>
        </w:rPr>
        <w:t>that</w:t>
      </w:r>
      <w:r w:rsidRPr="00926F2C">
        <w:rPr>
          <w:noProof/>
        </w:rPr>
        <w:t xml:space="preserve"> </w:t>
      </w:r>
      <w:r>
        <w:rPr>
          <w:noProof/>
        </w:rPr>
        <w:t>support</w:t>
      </w:r>
      <w:r w:rsidRPr="00926F2C">
        <w:rPr>
          <w:noProof/>
        </w:rPr>
        <w:t xml:space="preserve"> a complete description. </w:t>
      </w:r>
    </w:p>
    <w:p w:rsidR="005B39ED" w:rsidRPr="00926F2C" w:rsidRDefault="005B39ED" w:rsidP="001D1F4F">
      <w:pPr>
        <w:keepNext w:val="0"/>
        <w:ind w:left="1260"/>
        <w:jc w:val="both"/>
        <w:rPr>
          <w:noProof/>
        </w:rPr>
      </w:pPr>
      <w:r w:rsidRPr="00926F2C">
        <w:rPr>
          <w:noProof/>
        </w:rPr>
        <w:t>It should be noted that this software publisher also offers a full range of controls for MCMS 2002</w:t>
      </w:r>
      <w:r>
        <w:rPr>
          <w:noProof/>
        </w:rPr>
        <w:t>.</w:t>
      </w:r>
      <w:r w:rsidRPr="00926F2C">
        <w:rPr>
          <w:noProof/>
        </w:rPr>
        <w:t xml:space="preserve"> </w:t>
      </w:r>
      <w:r>
        <w:rPr>
          <w:noProof/>
        </w:rPr>
        <w:t>T</w:t>
      </w:r>
      <w:r w:rsidRPr="00926F2C">
        <w:rPr>
          <w:noProof/>
        </w:rPr>
        <w:t xml:space="preserve">hese </w:t>
      </w:r>
      <w:r>
        <w:rPr>
          <w:noProof/>
        </w:rPr>
        <w:t xml:space="preserve">controls </w:t>
      </w:r>
      <w:r w:rsidRPr="00926F2C">
        <w:rPr>
          <w:noProof/>
        </w:rPr>
        <w:t xml:space="preserve">are available in the </w:t>
      </w:r>
      <w:hyperlink r:id="rId266" w:tooltip="r.a.d.controls suite MCMS Edition" w:history="1">
        <w:r w:rsidRPr="00926F2C">
          <w:rPr>
            <w:rStyle w:val="Hyperlink"/>
            <w:noProof/>
          </w:rPr>
          <w:t>r.a.d.controls suite MCMS Edition</w:t>
        </w:r>
      </w:hyperlink>
      <w:r w:rsidRPr="00926F2C">
        <w:t xml:space="preserve">. This suite offers, in addition to other features, the </w:t>
      </w:r>
      <w:hyperlink r:id="rId267" w:tooltip="r.a.d.editor Premium Edition" w:history="1">
        <w:r w:rsidRPr="00926F2C">
          <w:rPr>
            <w:rStyle w:val="Hyperlink"/>
            <w:noProof/>
          </w:rPr>
          <w:t>r.a.d.editor Premium Edition</w:t>
        </w:r>
      </w:hyperlink>
      <w:r w:rsidRPr="00926F2C">
        <w:rPr>
          <w:noProof/>
        </w:rPr>
        <w:t xml:space="preserve"> control, which is an extended version of the control mentioned above.</w:t>
      </w:r>
    </w:p>
    <w:p w:rsidR="005B39ED" w:rsidRPr="00926F2C" w:rsidRDefault="005B39ED" w:rsidP="007A4E7D">
      <w:pPr>
        <w:pStyle w:val="Criteria"/>
        <w:keepNext w:val="0"/>
        <w:shd w:val="clear" w:color="auto" w:fill="F2F2F2"/>
      </w:pPr>
      <w:r>
        <w:t>5.2</w:t>
      </w:r>
      <w:r w:rsidRPr="00926F2C">
        <w:t xml:space="preserve">: In a data table, </w:t>
      </w:r>
      <w:r>
        <w:t>does</w:t>
      </w:r>
      <w:r w:rsidRPr="00926F2C">
        <w:t xml:space="preserve"> the CAPTION tag provide the title of the table? </w:t>
      </w:r>
    </w:p>
    <w:p w:rsidR="005B39ED" w:rsidRPr="00926F2C" w:rsidRDefault="005B39ED" w:rsidP="001D1F4F">
      <w:pPr>
        <w:pStyle w:val="CriteriaComment"/>
        <w:keepNext w:val="0"/>
        <w:jc w:val="both"/>
      </w:pPr>
      <w:r w:rsidRPr="00926F2C">
        <w:t xml:space="preserve">Rather than using formatted text to provide the title of </w:t>
      </w:r>
      <w:r>
        <w:t>a</w:t>
      </w:r>
      <w:r w:rsidRPr="00926F2C">
        <w:t xml:space="preserve"> table, it is </w:t>
      </w:r>
      <w:r>
        <w:t>better</w:t>
      </w:r>
      <w:r w:rsidRPr="00926F2C">
        <w:t xml:space="preserve"> to use the CAPTION tag, which is the tag dedicated </w:t>
      </w:r>
      <w:r>
        <w:t xml:space="preserve">to </w:t>
      </w:r>
      <w:r w:rsidRPr="00926F2C">
        <w:t xml:space="preserve">displaying </w:t>
      </w:r>
      <w:r>
        <w:t>table</w:t>
      </w:r>
      <w:r w:rsidRPr="00926F2C">
        <w:t xml:space="preserve"> title</w:t>
      </w:r>
      <w:r>
        <w:t>s</w:t>
      </w:r>
      <w:r w:rsidRPr="00926F2C">
        <w:t xml:space="preserve">. </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hyperlink r:id="rId268" w:anchor="tech-table-summaries" w:tooltip="Point de contrôle 5.5 des WCAG 1.0 " w:history="1">
        <w:r w:rsidRPr="00926F2C">
          <w:rPr>
            <w:rStyle w:val="Hyperlink"/>
          </w:rPr>
          <w:t>5.5</w:t>
        </w:r>
      </w:hyperlink>
    </w:p>
    <w:p w:rsidR="005B39ED" w:rsidRDefault="005B39ED" w:rsidP="001D1F4F">
      <w:pPr>
        <w:pStyle w:val="CriteriaRefW3C"/>
        <w:ind w:left="1267"/>
        <w:jc w:val="both"/>
      </w:pPr>
      <w:r>
        <w:t xml:space="preserve">UWEM 1.0 Test(s): </w:t>
      </w:r>
      <w:r w:rsidRPr="00654CCC">
        <w:t>12.3_HTML_07, 12.3_HTML_08, 5.4_HTML_04</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5.1 in this section.</w:t>
      </w:r>
    </w:p>
    <w:p w:rsidR="005B39ED" w:rsidRPr="00926F2C" w:rsidRDefault="005B39ED" w:rsidP="007A4E7D">
      <w:pPr>
        <w:pStyle w:val="Criteria"/>
        <w:keepNext w:val="0"/>
        <w:shd w:val="clear" w:color="auto" w:fill="F2F2F2"/>
      </w:pPr>
      <w:r>
        <w:t>5.3</w:t>
      </w:r>
      <w:r w:rsidRPr="00926F2C">
        <w:t xml:space="preserve">: In data tables, are the column headers appropriate? </w:t>
      </w:r>
    </w:p>
    <w:p w:rsidR="005B39ED" w:rsidRPr="00926F2C" w:rsidRDefault="005B39ED" w:rsidP="001D1F4F">
      <w:pPr>
        <w:pStyle w:val="CriteriaComment"/>
        <w:keepNext w:val="0"/>
        <w:jc w:val="both"/>
      </w:pPr>
      <w:r w:rsidRPr="00926F2C">
        <w:t xml:space="preserve">In </w:t>
      </w:r>
      <w:r>
        <w:t xml:space="preserve">HTML </w:t>
      </w:r>
      <w:r w:rsidRPr="00926F2C">
        <w:t>data table</w:t>
      </w:r>
      <w:r>
        <w:t>s</w:t>
      </w:r>
      <w:r w:rsidRPr="00926F2C">
        <w:t xml:space="preserve">, the TH tag specifies column headers, enabling users of </w:t>
      </w:r>
      <w:r>
        <w:t>assistive</w:t>
      </w:r>
      <w:r w:rsidRPr="00926F2C">
        <w:t xml:space="preserve"> technologies to use text-to-voice software to </w:t>
      </w:r>
      <w:r>
        <w:t>determine</w:t>
      </w:r>
      <w:r w:rsidRPr="00926F2C">
        <w:t xml:space="preserve"> that </w:t>
      </w:r>
      <w:r>
        <w:t>they</w:t>
      </w:r>
      <w:r w:rsidRPr="00926F2C">
        <w:t xml:space="preserve"> are column headers.</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69" w:anchor="tech-table-headers" w:tooltip="Point de contrôle 5.1 des WCAG 1.0 " w:history="1">
        <w:r w:rsidRPr="00926F2C">
          <w:rPr>
            <w:rStyle w:val="Hyperlink"/>
          </w:rPr>
          <w:t>5.1</w:t>
        </w:r>
      </w:hyperlink>
    </w:p>
    <w:p w:rsidR="005B39ED" w:rsidRPr="00926F2C" w:rsidRDefault="005B39ED" w:rsidP="001D1F4F">
      <w:pPr>
        <w:pStyle w:val="CriteriaRefW3C"/>
        <w:keepNext w:val="0"/>
        <w:spacing w:after="0"/>
        <w:ind w:left="1267"/>
        <w:jc w:val="both"/>
      </w:pPr>
      <w:r>
        <w:t>WCAG 1.0 checkpoint(s) [Priority 2]:</w:t>
      </w:r>
      <w:r w:rsidRPr="00926F2C">
        <w:t xml:space="preserve"> </w:t>
      </w:r>
      <w:hyperlink r:id="rId270" w:anchor="tech-table-layout" w:tooltip="Point de contrôle 5.4 des WCAG 1.0 " w:history="1">
        <w:r w:rsidRPr="00926F2C">
          <w:rPr>
            <w:rStyle w:val="Hyperlink"/>
          </w:rPr>
          <w:t>5.4</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5.1_H</w:t>
      </w:r>
      <w:r>
        <w:t>TML_01, 5.4_HTML_01, 5.4_HTML_01</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5.1 in this section.</w:t>
      </w:r>
    </w:p>
    <w:p w:rsidR="005B39ED" w:rsidRPr="00926F2C" w:rsidRDefault="005B39ED" w:rsidP="007A4E7D">
      <w:pPr>
        <w:pStyle w:val="Criteria"/>
        <w:keepNext w:val="0"/>
        <w:shd w:val="clear" w:color="auto" w:fill="F2F2F2"/>
      </w:pPr>
      <w:r>
        <w:t>5.4</w:t>
      </w:r>
      <w:r w:rsidRPr="00926F2C">
        <w:t>: In a data table</w:t>
      </w:r>
      <w:r>
        <w:t>,</w:t>
      </w:r>
      <w:r w:rsidRPr="00926F2C">
        <w:t xml:space="preserve"> </w:t>
      </w:r>
      <w:r>
        <w:t>does</w:t>
      </w:r>
      <w:r w:rsidRPr="00926F2C">
        <w:t xml:space="preserve"> a HEADERS attribute link to each of the data cells in the table?</w:t>
      </w:r>
    </w:p>
    <w:p w:rsidR="005B39ED" w:rsidRPr="00926F2C" w:rsidRDefault="005B39ED" w:rsidP="001D1F4F">
      <w:pPr>
        <w:pStyle w:val="CriteriaComment"/>
        <w:keepNext w:val="0"/>
        <w:jc w:val="both"/>
      </w:pPr>
      <w:r w:rsidRPr="00926F2C">
        <w:t xml:space="preserve">When </w:t>
      </w:r>
      <w:r>
        <w:t>correctly</w:t>
      </w:r>
      <w:r w:rsidRPr="00926F2C">
        <w:t xml:space="preserve"> configured in a data table, the HEADERS and ID attributes make it possible to link each data cell to the appropriate heading cell. This </w:t>
      </w:r>
      <w:r>
        <w:t xml:space="preserve">approach </w:t>
      </w:r>
      <w:r w:rsidRPr="00926F2C">
        <w:t>enable</w:t>
      </w:r>
      <w:r>
        <w:t>s</w:t>
      </w:r>
      <w:r w:rsidRPr="00926F2C">
        <w:t xml:space="preserve"> users </w:t>
      </w:r>
      <w:r>
        <w:t>that have</w:t>
      </w:r>
      <w:r w:rsidRPr="00926F2C">
        <w:t xml:space="preserve"> only a linear view of the table to </w:t>
      </w:r>
      <w:r>
        <w:t>know which</w:t>
      </w:r>
      <w:r w:rsidRPr="00926F2C">
        <w:t xml:space="preserve"> header is linked to the current data cell.</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71" w:anchor="tech-table-structure" w:tooltip="Point de contrôle 5.2 des WCAG 1.0 " w:history="1">
        <w:r w:rsidRPr="00926F2C">
          <w:rPr>
            <w:rStyle w:val="Hyperlink"/>
          </w:rPr>
          <w:t>5.2</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5.2_HTML_01, 5.2_HTML_02, 5.4_HTML_03</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5.1 in this section.</w:t>
      </w:r>
    </w:p>
    <w:p w:rsidR="005B39ED" w:rsidRPr="00926F2C" w:rsidRDefault="005B39ED" w:rsidP="007A4E7D">
      <w:pPr>
        <w:pStyle w:val="Criteria"/>
        <w:keepNext w:val="0"/>
        <w:shd w:val="clear" w:color="auto" w:fill="F2F2F2"/>
      </w:pPr>
      <w:r>
        <w:t>5.5</w:t>
      </w:r>
      <w:r w:rsidRPr="00926F2C">
        <w:t xml:space="preserve">: Is the content </w:t>
      </w:r>
      <w:r>
        <w:t>in formatted tables</w:t>
      </w:r>
      <w:r w:rsidRPr="00926F2C">
        <w:t xml:space="preserve"> in </w:t>
      </w:r>
      <w:r>
        <w:t>correct</w:t>
      </w:r>
      <w:r w:rsidRPr="00926F2C">
        <w:t xml:space="preserve"> sequence?</w:t>
      </w:r>
    </w:p>
    <w:p w:rsidR="005B39ED" w:rsidRPr="00926F2C" w:rsidRDefault="005B39ED" w:rsidP="001D1F4F">
      <w:pPr>
        <w:pStyle w:val="CriteriaComment"/>
        <w:keepNext w:val="0"/>
        <w:jc w:val="both"/>
      </w:pPr>
      <w:r w:rsidRPr="00926F2C">
        <w:t xml:space="preserve">In formatted tables, the information must be ordered </w:t>
      </w:r>
      <w:r>
        <w:t>so that it is</w:t>
      </w:r>
      <w:r w:rsidRPr="00926F2C">
        <w:t xml:space="preserve"> displayed in an equivalent sequence when the information </w:t>
      </w:r>
      <w:r>
        <w:t xml:space="preserve">is read </w:t>
      </w:r>
      <w:r w:rsidRPr="00926F2C">
        <w:t xml:space="preserve">in a linear fashion. </w:t>
      </w:r>
      <w:r>
        <w:t>Care must be taken when organizing</w:t>
      </w:r>
      <w:r w:rsidRPr="00926F2C">
        <w:t xml:space="preserve"> information </w:t>
      </w:r>
      <w:r>
        <w:t>in</w:t>
      </w:r>
      <w:r w:rsidRPr="00926F2C">
        <w:t xml:space="preserve"> a formatted table. HDL development tools </w:t>
      </w:r>
      <w:r>
        <w:t xml:space="preserve">that are currently available </w:t>
      </w:r>
      <w:r w:rsidRPr="00926F2C">
        <w:t>have a tendency to nest tables within one another. The result</w:t>
      </w:r>
      <w:r>
        <w:t xml:space="preserve"> is</w:t>
      </w:r>
      <w:r w:rsidRPr="00926F2C">
        <w:t xml:space="preserve"> that occasionally differences </w:t>
      </w:r>
      <w:r>
        <w:t xml:space="preserve">occur </w:t>
      </w:r>
      <w:r w:rsidRPr="00926F2C">
        <w:t xml:space="preserve">between the visual </w:t>
      </w:r>
      <w:r>
        <w:t>appearance</w:t>
      </w:r>
      <w:r w:rsidRPr="00926F2C">
        <w:t xml:space="preserve"> of information in a graphical browser and the text equivalent, </w:t>
      </w:r>
      <w:r>
        <w:t>because</w:t>
      </w:r>
      <w:r w:rsidRPr="00926F2C">
        <w:t xml:space="preserve"> the latter is based on the structure of the HTML code (</w:t>
      </w:r>
      <w:r>
        <w:t>as</w:t>
      </w:r>
      <w:r w:rsidRPr="00926F2C">
        <w:t xml:space="preserve"> in LYNX-type text browsers, for example).</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72" w:anchor="tech-avoid-table-for-layout" w:tooltip="Point de contrôle 5.3 des WCAG 1.0 " w:history="1">
        <w:r w:rsidRPr="00926F2C">
          <w:rPr>
            <w:rStyle w:val="Hyperlink"/>
          </w:rPr>
          <w:t>5.3</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UWEM 1.0 Test(s): 5.3_HTML_01</w:t>
      </w:r>
    </w:p>
    <w:p w:rsidR="005B39ED" w:rsidRPr="00926F2C" w:rsidRDefault="005B39ED" w:rsidP="001D1F4F">
      <w:pPr>
        <w:pStyle w:val="CriteriaRefW3C"/>
        <w:keepNext w:val="0"/>
        <w:jc w:val="both"/>
      </w:pPr>
      <w:r>
        <w:t>Type of criterion:</w:t>
      </w:r>
      <w:r w:rsidRPr="00926F2C">
        <w:t xml:space="preserve"> design</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No</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r w:rsidRPr="00926F2C">
        <w:t xml:space="preserve"> </w:t>
      </w:r>
    </w:p>
    <w:p w:rsidR="005B39ED" w:rsidRPr="00926F2C" w:rsidRDefault="005B39ED" w:rsidP="001D1F4F">
      <w:pPr>
        <w:keepNext w:val="0"/>
        <w:ind w:left="1260"/>
        <w:jc w:val="both"/>
      </w:pPr>
      <w:r w:rsidRPr="00926F2C">
        <w:t>Content authors must be aware of this criterion, even if they are dependent on the features available in their publishing software.</w:t>
      </w:r>
    </w:p>
    <w:p w:rsidR="005B39ED" w:rsidRPr="00926F2C" w:rsidRDefault="005B39ED" w:rsidP="0000702A">
      <w:pPr>
        <w:pStyle w:val="Heading3"/>
        <w:keepNext w:val="0"/>
      </w:pPr>
      <w:r w:rsidRPr="00926F2C">
        <w:t>Links</w:t>
      </w:r>
    </w:p>
    <w:p w:rsidR="005B39ED" w:rsidRPr="00926F2C" w:rsidRDefault="005B39ED" w:rsidP="007A4E7D">
      <w:pPr>
        <w:pStyle w:val="Criteria"/>
        <w:keepNext w:val="0"/>
        <w:shd w:val="clear" w:color="auto" w:fill="F2F2F2"/>
      </w:pPr>
      <w:r>
        <w:t>6.1</w:t>
      </w:r>
      <w:r w:rsidRPr="00926F2C">
        <w:t xml:space="preserve">: Are Link titles </w:t>
      </w:r>
      <w:r>
        <w:t>no more</w:t>
      </w:r>
      <w:r w:rsidRPr="00926F2C">
        <w:t xml:space="preserve"> than 80 characters long?</w:t>
      </w:r>
    </w:p>
    <w:p w:rsidR="005B39ED" w:rsidRPr="00926F2C" w:rsidRDefault="005B39ED" w:rsidP="001D1F4F">
      <w:pPr>
        <w:pStyle w:val="CriteriaComment"/>
        <w:keepNext w:val="0"/>
        <w:jc w:val="both"/>
      </w:pPr>
      <w:r w:rsidRPr="00926F2C">
        <w:t>Use a maximum of 80 characters in hypertext link titles (accents and spaces count for one character).</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73" w:anchor="tech-meaningful-links" w:tooltip="Point de contrôle 13.1 des WCAG 1.0 " w:history="1">
        <w:r w:rsidRPr="00926F2C">
          <w:rPr>
            <w:rStyle w:val="Hyperlink"/>
          </w:rPr>
          <w:t>13.1</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UWEM 1.0 Test(s): -</w:t>
      </w:r>
    </w:p>
    <w:p w:rsidR="005B39ED" w:rsidRPr="00926F2C" w:rsidRDefault="005B39ED" w:rsidP="001D1F4F">
      <w:pPr>
        <w:pStyle w:val="CriteriaRefW3C"/>
        <w:keepNext w:val="0"/>
        <w:jc w:val="both"/>
      </w:pPr>
      <w:r>
        <w:t>Type of criterion:</w:t>
      </w:r>
      <w:r w:rsidRPr="00926F2C">
        <w:t xml:space="preserve"> design /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Pr="00926F2C" w:rsidRDefault="005B39ED" w:rsidP="001D1F4F">
      <w:pPr>
        <w:keepNext w:val="0"/>
        <w:ind w:left="1260"/>
        <w:jc w:val="both"/>
      </w:pPr>
      <w:r w:rsidRPr="00926F2C">
        <w:t xml:space="preserve">This </w:t>
      </w:r>
      <w:r>
        <w:t xml:space="preserve">criterion </w:t>
      </w:r>
      <w:r w:rsidRPr="00926F2C">
        <w:t xml:space="preserve">also applies to content authors when </w:t>
      </w:r>
      <w:r>
        <w:t xml:space="preserve">they </w:t>
      </w:r>
      <w:r w:rsidRPr="00926F2C">
        <w:t>us</w:t>
      </w:r>
      <w:r>
        <w:t>e</w:t>
      </w:r>
      <w:r w:rsidRPr="00926F2C">
        <w:t xml:space="preserve"> the </w:t>
      </w:r>
      <w:r w:rsidRPr="00926F2C">
        <w:rPr>
          <w:rFonts w:ascii="Courier New" w:hAnsi="Courier New" w:cs="Courier New"/>
        </w:rPr>
        <w:t>HtmlPlaceHolder</w:t>
      </w:r>
      <w:r w:rsidRPr="00926F2C">
        <w:t xml:space="preserve"> control. It is the responsibility of </w:t>
      </w:r>
      <w:r>
        <w:t xml:space="preserve">Web </w:t>
      </w:r>
      <w:r w:rsidRPr="00926F2C">
        <w:t xml:space="preserve">masters and content authors to ensure that the </w:t>
      </w:r>
      <w:r>
        <w:t>Web</w:t>
      </w:r>
      <w:r w:rsidRPr="00926F2C">
        <w:t xml:space="preserve"> pages produced </w:t>
      </w:r>
      <w:r>
        <w:t>comply with</w:t>
      </w:r>
      <w:r w:rsidRPr="00926F2C">
        <w:t xml:space="preserve"> this criterion.</w:t>
      </w:r>
    </w:p>
    <w:p w:rsidR="005B39ED" w:rsidRPr="00926F2C" w:rsidRDefault="005B39ED" w:rsidP="007A4E7D">
      <w:pPr>
        <w:pStyle w:val="Criteria"/>
        <w:keepNext w:val="0"/>
        <w:shd w:val="clear" w:color="auto" w:fill="F2F2F2"/>
      </w:pPr>
      <w:r>
        <w:t>6.2</w:t>
      </w:r>
      <w:r w:rsidRPr="00926F2C">
        <w:t xml:space="preserve">: Are </w:t>
      </w:r>
      <w:r>
        <w:t>l</w:t>
      </w:r>
      <w:r w:rsidRPr="00926F2C">
        <w:t>inks explicit enough?</w:t>
      </w:r>
    </w:p>
    <w:p w:rsidR="005B39ED" w:rsidRPr="00926F2C" w:rsidRDefault="005B39ED" w:rsidP="001D1F4F">
      <w:pPr>
        <w:pStyle w:val="CriteriaComment"/>
        <w:keepNext w:val="0"/>
        <w:jc w:val="both"/>
      </w:pPr>
      <w:r w:rsidRPr="00926F2C">
        <w:t xml:space="preserve">Links must be understandable </w:t>
      </w:r>
      <w:r>
        <w:t>independent</w:t>
      </w:r>
      <w:r w:rsidRPr="00926F2C">
        <w:t xml:space="preserve"> of the page context. </w:t>
      </w:r>
      <w:r>
        <w:t>Some</w:t>
      </w:r>
      <w:r w:rsidRPr="00926F2C">
        <w:t xml:space="preserve"> </w:t>
      </w:r>
      <w:r>
        <w:t>assistive</w:t>
      </w:r>
      <w:r w:rsidRPr="00926F2C">
        <w:t xml:space="preserve"> technologies </w:t>
      </w:r>
      <w:r>
        <w:t>are able</w:t>
      </w:r>
      <w:r w:rsidRPr="00926F2C">
        <w:t xml:space="preserve"> to display </w:t>
      </w:r>
      <w:r>
        <w:t>a</w:t>
      </w:r>
      <w:r w:rsidRPr="00926F2C">
        <w:t xml:space="preserve"> list of </w:t>
      </w:r>
      <w:r>
        <w:t xml:space="preserve">the </w:t>
      </w:r>
      <w:r w:rsidRPr="00926F2C">
        <w:t xml:space="preserve">available links. These links must be understandable </w:t>
      </w:r>
      <w:r>
        <w:t>without</w:t>
      </w:r>
      <w:r w:rsidRPr="00926F2C">
        <w:t xml:space="preserve"> the context of the </w:t>
      </w:r>
      <w:r>
        <w:t>W</w:t>
      </w:r>
      <w:r w:rsidRPr="00926F2C">
        <w:t xml:space="preserve">eb page to enable rapid scanning. Avoid links </w:t>
      </w:r>
      <w:r>
        <w:t>such as</w:t>
      </w:r>
      <w:r w:rsidRPr="00926F2C">
        <w:t xml:space="preserve"> "click here</w:t>
      </w:r>
      <w:r>
        <w:t>.</w:t>
      </w:r>
      <w:r w:rsidRPr="00926F2C">
        <w:t>"</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74" w:anchor="tech-meaningful-links" w:tooltip="Point de contrôle 13.1 des WCAG 1.0 " w:history="1">
        <w:r w:rsidRPr="00926F2C">
          <w:rPr>
            <w:rStyle w:val="Hyperlink"/>
          </w:rPr>
          <w:t>13.1</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13.1_HTML_02</w:t>
      </w:r>
    </w:p>
    <w:p w:rsidR="005B39ED" w:rsidRPr="00926F2C" w:rsidRDefault="005B39ED" w:rsidP="001D1F4F">
      <w:pPr>
        <w:pStyle w:val="CriteriaRefW3C"/>
        <w:keepNext w:val="0"/>
        <w:jc w:val="both"/>
      </w:pPr>
      <w:r>
        <w:t>Type of criterion:</w:t>
      </w:r>
      <w:r w:rsidRPr="00926F2C">
        <w:t xml:space="preserve"> design /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6.1 in this section. This criterion is subjective.</w:t>
      </w:r>
    </w:p>
    <w:p w:rsidR="005B39ED" w:rsidRPr="00926F2C" w:rsidRDefault="005B39ED" w:rsidP="007A4E7D">
      <w:pPr>
        <w:pStyle w:val="Criteria"/>
        <w:keepNext w:val="0"/>
        <w:shd w:val="clear" w:color="auto" w:fill="F2F2F2"/>
      </w:pPr>
      <w:r>
        <w:t>6.3</w:t>
      </w:r>
      <w:r w:rsidRPr="00926F2C">
        <w:t>: Is the TITLE attribute used</w:t>
      </w:r>
      <w:r>
        <w:t>,</w:t>
      </w:r>
      <w:r w:rsidRPr="00926F2C">
        <w:t xml:space="preserve"> if required,</w:t>
      </w:r>
      <w:r>
        <w:t xml:space="preserve"> and</w:t>
      </w:r>
      <w:r w:rsidRPr="00926F2C">
        <w:t xml:space="preserve"> is it </w:t>
      </w:r>
      <w:r>
        <w:t>no more</w:t>
      </w:r>
      <w:r w:rsidRPr="00926F2C">
        <w:t xml:space="preserve"> than 80 characters long?</w:t>
      </w:r>
    </w:p>
    <w:p w:rsidR="005B39ED" w:rsidRPr="00926F2C" w:rsidRDefault="005B39ED" w:rsidP="001D1F4F">
      <w:pPr>
        <w:pStyle w:val="CriteriaComment"/>
        <w:keepNext w:val="0"/>
        <w:jc w:val="both"/>
      </w:pPr>
      <w:r w:rsidRPr="00926F2C">
        <w:t xml:space="preserve">In HTML, the TITLE attribute is necessary </w:t>
      </w:r>
      <w:r>
        <w:t>if</w:t>
      </w:r>
      <w:r w:rsidRPr="00926F2C">
        <w:t xml:space="preserve"> additional information is required to understand a link. For example, </w:t>
      </w:r>
      <w:r>
        <w:t>if</w:t>
      </w:r>
      <w:r w:rsidRPr="00926F2C">
        <w:t xml:space="preserve"> a link is used to download a file, the TITLE attribute </w:t>
      </w:r>
      <w:r>
        <w:t>can</w:t>
      </w:r>
      <w:r w:rsidRPr="00926F2C">
        <w:t xml:space="preserve"> provide the file name, file size in bytes, file format, and destination ("open in new window").</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75" w:anchor="tech-meaningful-links" w:tooltip="Point de contrôle 13.1 des WCAG 1.0 " w:history="1">
        <w:r w:rsidRPr="00926F2C">
          <w:rPr>
            <w:rStyle w:val="Hyperlink"/>
          </w:rPr>
          <w:t>13.1</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UWEM 1.0 Test(s): -</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6.1 in this section.</w:t>
      </w:r>
    </w:p>
    <w:p w:rsidR="005B39ED" w:rsidRPr="00926F2C" w:rsidRDefault="005B39ED" w:rsidP="007A4E7D">
      <w:pPr>
        <w:pStyle w:val="Criteria"/>
        <w:keepNext w:val="0"/>
        <w:shd w:val="clear" w:color="auto" w:fill="F2F2F2"/>
      </w:pPr>
      <w:r>
        <w:t>6.4</w:t>
      </w:r>
      <w:r w:rsidRPr="00926F2C">
        <w:t>: Does the TITLE attribute provide more information about the link than the link title itself?</w:t>
      </w:r>
    </w:p>
    <w:p w:rsidR="005B39ED" w:rsidRPr="00926F2C" w:rsidRDefault="005B39ED" w:rsidP="001D1F4F">
      <w:pPr>
        <w:pStyle w:val="CriteriaComment"/>
        <w:keepNext w:val="0"/>
        <w:jc w:val="both"/>
      </w:pPr>
      <w:r w:rsidRPr="00926F2C">
        <w:t xml:space="preserve">The only information that some users have about a link is the title of the link or the content of the TITLE attribute. </w:t>
      </w:r>
      <w:r>
        <w:t>Therefore</w:t>
      </w:r>
      <w:r w:rsidRPr="00926F2C">
        <w:t>, the content of the TITLE attribute</w:t>
      </w:r>
      <w:r>
        <w:t xml:space="preserve"> should</w:t>
      </w:r>
      <w:r w:rsidRPr="00926F2C">
        <w:t xml:space="preserve">, at the very least, repeat the information contained in the link title. For example, a TITLE attribute that simply indicates "this link opens in a new window" is not adequate, </w:t>
      </w:r>
      <w:r>
        <w:t>because</w:t>
      </w:r>
      <w:r w:rsidRPr="00926F2C">
        <w:t xml:space="preserve"> the user does not know the link destination. However, "Read article on tourism in China (new window)" provides all the essential information required about the link.</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76" w:anchor="tech-meaningful-links" w:tooltip="Point de contrôle 13.1 des WCAG 1.0 " w:history="1">
        <w:r w:rsidRPr="00926F2C">
          <w:rPr>
            <w:rStyle w:val="Hyperlink"/>
          </w:rPr>
          <w:t>13.1</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13.1_HTML_01, 13.1_HTML_02</w:t>
      </w:r>
    </w:p>
    <w:p w:rsidR="005B39ED" w:rsidRPr="00926F2C" w:rsidRDefault="005B39ED" w:rsidP="001D1F4F">
      <w:pPr>
        <w:pStyle w:val="CriteriaRefW3C"/>
        <w:keepNext w:val="0"/>
        <w:jc w:val="both"/>
      </w:pPr>
      <w:r>
        <w:t>Type of criterion:</w:t>
      </w:r>
      <w:r w:rsidRPr="00926F2C">
        <w:t xml:space="preserve"> -</w:t>
      </w:r>
      <w:r>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6.1 in this section.</w:t>
      </w:r>
    </w:p>
    <w:p w:rsidR="005B39ED" w:rsidRPr="00926F2C" w:rsidRDefault="005B39ED" w:rsidP="007A4E7D">
      <w:pPr>
        <w:pStyle w:val="Criteria"/>
        <w:keepNext w:val="0"/>
        <w:shd w:val="clear" w:color="auto" w:fill="F2F2F2"/>
      </w:pPr>
      <w:r>
        <w:t>6.5</w:t>
      </w:r>
      <w:r w:rsidRPr="00926F2C">
        <w:t>: Do all identical link titles lead to the same target?</w:t>
      </w:r>
    </w:p>
    <w:p w:rsidR="005B39ED" w:rsidRPr="00926F2C" w:rsidRDefault="005B39ED" w:rsidP="001D1F4F">
      <w:pPr>
        <w:pStyle w:val="CriteriaComment"/>
        <w:keepNext w:val="0"/>
        <w:jc w:val="both"/>
      </w:pPr>
      <w:r w:rsidRPr="00926F2C">
        <w:t xml:space="preserve">Avoid using link titles such as "Read article" </w:t>
      </w:r>
      <w:r>
        <w:t>multiple</w:t>
      </w:r>
      <w:r w:rsidRPr="00926F2C">
        <w:t xml:space="preserve"> times on </w:t>
      </w:r>
      <w:r>
        <w:t>a</w:t>
      </w:r>
      <w:r w:rsidRPr="00926F2C">
        <w:t xml:space="preserve"> page. It is important to use link titles that are not identical to</w:t>
      </w:r>
      <w:r>
        <w:t xml:space="preserve"> help</w:t>
      </w:r>
      <w:r w:rsidRPr="00926F2C">
        <w:t xml:space="preserve"> </w:t>
      </w:r>
      <w:r>
        <w:t>people</w:t>
      </w:r>
      <w:r w:rsidRPr="00926F2C">
        <w:t xml:space="preserve"> who wish to move from link to link to read the page more quickly</w:t>
      </w:r>
      <w:r>
        <w:t>.</w:t>
      </w:r>
      <w:r w:rsidRPr="00926F2C">
        <w:t xml:space="preserve"> </w:t>
      </w:r>
      <w:r>
        <w:t>I</w:t>
      </w:r>
      <w:r w:rsidRPr="00926F2C">
        <w:t xml:space="preserve">t is </w:t>
      </w:r>
      <w:r>
        <w:t xml:space="preserve">also </w:t>
      </w:r>
      <w:r w:rsidRPr="00926F2C">
        <w:t>important to use short, explicit links with unambiguous destinations.</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77" w:anchor="tech-meaningful-links" w:tooltip="Point de contrôle 13.1 des WCAG 1.0 " w:history="1">
        <w:r w:rsidRPr="00926F2C">
          <w:rPr>
            <w:rStyle w:val="Hyperlink"/>
          </w:rPr>
          <w:t>13.1</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13.1_HTML_01</w:t>
      </w:r>
    </w:p>
    <w:p w:rsidR="005B39ED" w:rsidRPr="00926F2C" w:rsidRDefault="005B39ED" w:rsidP="001D1F4F">
      <w:pPr>
        <w:pStyle w:val="CriteriaRefW3C"/>
        <w:keepNext w:val="0"/>
        <w:jc w:val="both"/>
      </w:pPr>
      <w:r>
        <w:t>Type of criterion:</w:t>
      </w:r>
      <w:r w:rsidRPr="00926F2C">
        <w:t xml:space="preserve"> design</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6.1 in this section.</w:t>
      </w:r>
    </w:p>
    <w:p w:rsidR="005B39ED" w:rsidRPr="00926F2C" w:rsidRDefault="005B39ED" w:rsidP="0000702A">
      <w:pPr>
        <w:pStyle w:val="Heading3"/>
        <w:keepNext w:val="0"/>
      </w:pPr>
      <w:r w:rsidRPr="00926F2C">
        <w:t>Scripts</w:t>
      </w:r>
    </w:p>
    <w:p w:rsidR="005B39ED" w:rsidRPr="00926F2C" w:rsidRDefault="005B39ED" w:rsidP="007A4E7D">
      <w:pPr>
        <w:pStyle w:val="Criteria"/>
        <w:keepNext w:val="0"/>
        <w:shd w:val="clear" w:color="auto" w:fill="F2F2F2"/>
      </w:pPr>
      <w:r>
        <w:t>7.1</w:t>
      </w:r>
      <w:r w:rsidRPr="00926F2C">
        <w:t xml:space="preserve">: If a script requires alternate text to </w:t>
      </w:r>
      <w:r>
        <w:t>make it</w:t>
      </w:r>
      <w:r w:rsidRPr="00926F2C">
        <w:t xml:space="preserve"> accessible, is the information provided by the alternate text equivalent </w:t>
      </w:r>
      <w:r>
        <w:t>to</w:t>
      </w:r>
      <w:r w:rsidRPr="00926F2C">
        <w:t xml:space="preserve"> the information provided by the script?</w:t>
      </w:r>
    </w:p>
    <w:p w:rsidR="005B39ED" w:rsidRPr="00926F2C" w:rsidRDefault="005B39ED" w:rsidP="001D1F4F">
      <w:pPr>
        <w:pStyle w:val="CriteriaComment"/>
        <w:keepNext w:val="0"/>
        <w:jc w:val="both"/>
      </w:pPr>
      <w:r w:rsidRPr="00926F2C">
        <w:t xml:space="preserve">The information </w:t>
      </w:r>
      <w:r>
        <w:t xml:space="preserve">about a script </w:t>
      </w:r>
      <w:r w:rsidRPr="00926F2C">
        <w:t xml:space="preserve">should remain available even if </w:t>
      </w:r>
      <w:r>
        <w:t xml:space="preserve">the </w:t>
      </w:r>
      <w:r w:rsidRPr="00926F2C">
        <w:t xml:space="preserve">script </w:t>
      </w:r>
      <w:r>
        <w:t>is</w:t>
      </w:r>
      <w:r w:rsidRPr="00926F2C">
        <w:t xml:space="preserve"> disabled. </w:t>
      </w:r>
      <w:r>
        <w:t>For e</w:t>
      </w:r>
      <w:r w:rsidRPr="00926F2C">
        <w:t>xample</w:t>
      </w:r>
      <w:r>
        <w:t>,</w:t>
      </w:r>
      <w:r w:rsidRPr="00926F2C">
        <w:t xml:space="preserve"> </w:t>
      </w:r>
      <w:r>
        <w:t>i</w:t>
      </w:r>
      <w:r w:rsidRPr="00926F2C">
        <w:t xml:space="preserve">f a JavaScript script is used to validate an online form, the alternative </w:t>
      </w:r>
      <w:r>
        <w:t>might</w:t>
      </w:r>
      <w:r w:rsidRPr="00926F2C">
        <w:t xml:space="preserve"> be a server-side data entry control. </w:t>
      </w:r>
      <w:r>
        <w:t>S</w:t>
      </w:r>
      <w:r w:rsidRPr="00926F2C">
        <w:t xml:space="preserve">cripts can </w:t>
      </w:r>
      <w:r>
        <w:t>be disruptive to</w:t>
      </w:r>
      <w:r w:rsidRPr="00926F2C">
        <w:t xml:space="preserve"> users of </w:t>
      </w:r>
      <w:r>
        <w:t>assistive</w:t>
      </w:r>
      <w:r w:rsidRPr="00926F2C">
        <w:t xml:space="preserve"> technologies that do not support scripts or that support them only in a limited fashion. In addition, some users voluntarily disable script execution in </w:t>
      </w:r>
      <w:r>
        <w:t>standard</w:t>
      </w:r>
      <w:r w:rsidRPr="00926F2C">
        <w:t xml:space="preserve"> browsers. For this reason, an alternative must be available to </w:t>
      </w:r>
      <w:r>
        <w:t>retain</w:t>
      </w:r>
      <w:r w:rsidRPr="00926F2C">
        <w:t xml:space="preserve"> the information generated by the scripts.</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78" w:anchor="tech-dynamic-source" w:tooltip="Point de contrôle 6.2 des WCAG 1.0 " w:history="1">
        <w:r w:rsidRPr="00926F2C">
          <w:rPr>
            <w:rStyle w:val="Hyperlink"/>
          </w:rPr>
          <w:t>6.2</w:t>
        </w:r>
      </w:hyperlink>
      <w:r w:rsidRPr="00926F2C">
        <w:t xml:space="preserve">, </w:t>
      </w:r>
      <w:hyperlink r:id="rId279" w:anchor="tech-scripts" w:tooltip="Point de contrôle 6.3 des WCAG 1.0 " w:history="1">
        <w:r w:rsidRPr="00926F2C">
          <w:rPr>
            <w:rStyle w:val="Hyperlink"/>
          </w:rPr>
          <w:t>6.3</w:t>
        </w:r>
      </w:hyperlink>
      <w:r w:rsidRPr="00926F2C">
        <w:t xml:space="preserve">, </w:t>
      </w:r>
      <w:hyperlink r:id="rId280" w:anchor="tech-directly-accessible" w:tooltip="Point de contrôle 8.1 des WCAG 1.0" w:history="1">
        <w:r w:rsidRPr="00926F2C">
          <w:rPr>
            <w:rStyle w:val="Hyperlink"/>
          </w:rPr>
          <w:t>8.1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6.2_HTML_02, 6.2_HTML_03, 6.3_HTML_02</w:t>
      </w:r>
    </w:p>
    <w:p w:rsidR="005B39ED" w:rsidRPr="00926F2C" w:rsidRDefault="005B39ED" w:rsidP="001D1F4F">
      <w:pPr>
        <w:pStyle w:val="CriteriaRefW3C"/>
        <w:keepNext w:val="0"/>
        <w:jc w:val="both"/>
      </w:pPr>
      <w:r>
        <w:t>Type of criterion:</w:t>
      </w:r>
      <w:r w:rsidRPr="00926F2C">
        <w:t xml:space="preserve"> design /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F5054A" w:rsidRDefault="005B39ED" w:rsidP="001D1F4F">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Pr="00926F2C" w:rsidRDefault="005B39ED" w:rsidP="001D1F4F">
      <w:pPr>
        <w:keepNext w:val="0"/>
        <w:ind w:left="1260"/>
        <w:jc w:val="both"/>
      </w:pPr>
      <w:r w:rsidRPr="00926F2C">
        <w:t xml:space="preserve">Most .NET ASP controls assume that the Web client supports scripts (the "postback" </w:t>
      </w:r>
      <w:r>
        <w:t>concept</w:t>
      </w:r>
      <w:r w:rsidRPr="00926F2C">
        <w:t xml:space="preserve"> in ASP.NET). For example, when </w:t>
      </w:r>
      <w:r>
        <w:t>a</w:t>
      </w:r>
      <w:r w:rsidRPr="00926F2C">
        <w:t xml:space="preserve"> user clicks on a .NET ASP button </w:t>
      </w:r>
      <w:r>
        <w:t>that has</w:t>
      </w:r>
      <w:r w:rsidRPr="00926F2C">
        <w:t xml:space="preserve"> an associated OnClick event</w:t>
      </w:r>
      <w:r>
        <w:t>,</w:t>
      </w:r>
      <w:r w:rsidRPr="00926F2C">
        <w:t xml:space="preserve"> </w:t>
      </w:r>
      <w:r>
        <w:t>it</w:t>
      </w:r>
      <w:r w:rsidRPr="00926F2C">
        <w:t xml:space="preserve"> causes the browser event handler to execute a script function </w:t>
      </w:r>
      <w:r>
        <w:t>that</w:t>
      </w:r>
      <w:r w:rsidRPr="00926F2C">
        <w:t>, in turn, sends the HTML form.</w:t>
      </w:r>
    </w:p>
    <w:p w:rsidR="005B39ED" w:rsidRPr="00926F2C" w:rsidRDefault="005B39ED" w:rsidP="001D1F4F">
      <w:pPr>
        <w:keepNext w:val="0"/>
        <w:ind w:left="1260"/>
        <w:jc w:val="both"/>
      </w:pPr>
      <w:r w:rsidRPr="00926F2C">
        <w:t xml:space="preserve">In such cases, .NET ASP controls </w:t>
      </w:r>
      <w:r>
        <w:t>that require</w:t>
      </w:r>
      <w:r w:rsidRPr="00926F2C">
        <w:t xml:space="preserve"> this function should not be used; only basic HTML controls</w:t>
      </w:r>
      <w:r>
        <w:t xml:space="preserve"> and </w:t>
      </w:r>
      <w:r w:rsidRPr="00926F2C">
        <w:t xml:space="preserve">elements should be used. For this reason, data must be entered </w:t>
      </w:r>
      <w:r>
        <w:t xml:space="preserve">by </w:t>
      </w:r>
      <w:r w:rsidRPr="00926F2C">
        <w:t xml:space="preserve">using query strings, or by submitting the online form without scripts, using HTML Submit buttons. </w:t>
      </w:r>
    </w:p>
    <w:p w:rsidR="005B39ED" w:rsidRPr="00926F2C" w:rsidRDefault="005B39ED" w:rsidP="001D1F4F">
      <w:pPr>
        <w:keepNext w:val="0"/>
        <w:ind w:left="1260"/>
        <w:jc w:val="both"/>
      </w:pPr>
      <w:r>
        <w:t>If</w:t>
      </w:r>
      <w:r w:rsidRPr="00926F2C">
        <w:t xml:space="preserve"> scripts are used to present content interactively, a text equivalent should be provided by placing static text within the elements.</w:t>
      </w:r>
    </w:p>
    <w:p w:rsidR="005B39ED" w:rsidRPr="00926F2C" w:rsidRDefault="005B39ED" w:rsidP="001D1F4F">
      <w:pPr>
        <w:keepNext w:val="0"/>
        <w:ind w:left="1260"/>
        <w:jc w:val="both"/>
      </w:pPr>
      <w:r w:rsidRPr="00926F2C">
        <w:t xml:space="preserve">&lt;object&gt; and &lt;applet&gt; tags must also provide </w:t>
      </w:r>
      <w:r>
        <w:t>alternate</w:t>
      </w:r>
      <w:r w:rsidRPr="00926F2C">
        <w:t xml:space="preserve"> text for the element content.</w:t>
      </w:r>
    </w:p>
    <w:p w:rsidR="005B39ED" w:rsidRPr="00926F2C" w:rsidRDefault="005B39ED" w:rsidP="001D1F4F">
      <w:pPr>
        <w:keepNext w:val="0"/>
        <w:ind w:left="1260"/>
        <w:jc w:val="both"/>
      </w:pPr>
      <w:r w:rsidRPr="00926F2C">
        <w:t xml:space="preserve">It is not possible to use standard MCMS controls </w:t>
      </w:r>
      <w:r>
        <w:t>in the</w:t>
      </w:r>
      <w:r w:rsidRPr="00926F2C">
        <w:t xml:space="preserve"> MCMS </w:t>
      </w:r>
      <w:r>
        <w:t xml:space="preserve">2002 </w:t>
      </w:r>
      <w:r w:rsidRPr="00926F2C">
        <w:t>author interface to add this information to this type of object. Customized placeholders must be developed if these objects are required.</w:t>
      </w:r>
    </w:p>
    <w:p w:rsidR="005B39ED" w:rsidRPr="00926F2C" w:rsidRDefault="005B39ED" w:rsidP="007A4E7D">
      <w:pPr>
        <w:pStyle w:val="Criteria"/>
        <w:keepNext w:val="0"/>
        <w:shd w:val="clear" w:color="auto" w:fill="F2F2F2"/>
      </w:pPr>
      <w:r>
        <w:t>7.2</w:t>
      </w:r>
      <w:r w:rsidRPr="00926F2C">
        <w:t>: Can actions be performed even if the peripheral for which they were designed is disabled?</w:t>
      </w:r>
    </w:p>
    <w:p w:rsidR="005B39ED" w:rsidRPr="00926F2C" w:rsidRDefault="005B39ED" w:rsidP="001D1F4F">
      <w:pPr>
        <w:pStyle w:val="CriteriaComment"/>
        <w:keepNext w:val="0"/>
        <w:jc w:val="both"/>
      </w:pPr>
      <w:r w:rsidRPr="00926F2C">
        <w:t xml:space="preserve">Some functions of a </w:t>
      </w:r>
      <w:r>
        <w:t>Web</w:t>
      </w:r>
      <w:r w:rsidRPr="00926F2C">
        <w:t xml:space="preserve"> site, </w:t>
      </w:r>
      <w:r>
        <w:t xml:space="preserve">such as those </w:t>
      </w:r>
      <w:r w:rsidRPr="00926F2C">
        <w:t xml:space="preserve">generated by JavaScript scripts, </w:t>
      </w:r>
      <w:r>
        <w:t>can</w:t>
      </w:r>
      <w:r w:rsidRPr="00926F2C">
        <w:t xml:space="preserve"> be activated only by a mouse click. However, some users cannot use a mouse to browse through a </w:t>
      </w:r>
      <w:r>
        <w:t>Web</w:t>
      </w:r>
      <w:r w:rsidRPr="00926F2C">
        <w:t xml:space="preserve"> site. It must be possible to browse through </w:t>
      </w:r>
      <w:r>
        <w:t>a Web</w:t>
      </w:r>
      <w:r w:rsidRPr="00926F2C">
        <w:t xml:space="preserve"> site </w:t>
      </w:r>
      <w:r>
        <w:t xml:space="preserve">by </w:t>
      </w:r>
      <w:r w:rsidRPr="00926F2C">
        <w:t xml:space="preserve">using just a keyboard. </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81" w:anchor="tech-keyboard-operable-scripts" w:tooltip="Point de contrôle 6.4 des WCAG 1.0 " w:history="1">
        <w:r w:rsidRPr="00926F2C">
          <w:rPr>
            <w:rStyle w:val="Hyperlink"/>
          </w:rPr>
          <w:t>6.4</w:t>
        </w:r>
      </w:hyperlink>
      <w:r w:rsidRPr="00926F2C">
        <w:t xml:space="preserve">, </w:t>
      </w:r>
      <w:hyperlink r:id="rId282" w:anchor="tech-keyboard-operable" w:tooltip="Point de contrôle 9.2 des WCAG 1.0 " w:history="1">
        <w:r w:rsidRPr="00926F2C">
          <w:rPr>
            <w:rStyle w:val="Hyperlink"/>
          </w:rPr>
          <w:t>9.2</w:t>
        </w:r>
      </w:hyperlink>
      <w:r w:rsidRPr="00926F2C">
        <w:t xml:space="preserve">, </w:t>
      </w:r>
      <w:hyperlink r:id="rId283" w:anchor="tech-device-independent-events" w:tooltip="Point de contrôle 9.3 des WCAG 1.0 " w:history="1">
        <w:r w:rsidRPr="00926F2C">
          <w:rPr>
            <w:rStyle w:val="Hyperlink"/>
          </w:rPr>
          <w:t>9.3</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9.2_external_01, 6.3_HTML_02, 6.4_HTML_01, 6.4_HTML_02, 6.4_external_01, 8.1_HTML_01, 8.1_external_01, 9.3_HTML_01</w:t>
      </w:r>
    </w:p>
    <w:p w:rsidR="005B39ED" w:rsidRPr="00926F2C" w:rsidRDefault="005B39ED" w:rsidP="001D1F4F">
      <w:pPr>
        <w:pStyle w:val="CriteriaRefW3C"/>
        <w:keepNext w:val="0"/>
        <w:jc w:val="both"/>
      </w:pPr>
      <w:r>
        <w:t>Type of criterion:</w:t>
      </w:r>
      <w:r w:rsidRPr="00926F2C">
        <w:t xml:space="preserve"> design /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keepNext w:val="0"/>
        <w:ind w:left="1260"/>
        <w:jc w:val="both"/>
      </w:pPr>
      <w:r w:rsidRPr="007A4E7D">
        <w:rPr>
          <w:rFonts w:cs="Times New Roman"/>
          <w:b/>
          <w:bCs/>
          <w:i/>
          <w:iCs/>
          <w:color w:val="000000"/>
        </w:rPr>
        <w:t>Comments:</w:t>
      </w:r>
      <w:r w:rsidRPr="00926F2C">
        <w:rPr>
          <w:i/>
          <w:iCs/>
          <w:color w:val="000000"/>
        </w:rPr>
        <w:t xml:space="preserve"> </w:t>
      </w:r>
      <w:r w:rsidRPr="00926F2C">
        <w:t xml:space="preserve">Template developers have full control over the HTML </w:t>
      </w:r>
      <w:r w:rsidRPr="00926F2C">
        <w:rPr>
          <w:iCs/>
          <w:color w:val="000000"/>
        </w:rPr>
        <w:t>used</w:t>
      </w:r>
      <w:r w:rsidRPr="00926F2C">
        <w:t xml:space="preserve"> in the template. It is possible to create templates </w:t>
      </w:r>
      <w:r>
        <w:t>that</w:t>
      </w:r>
      <w:r w:rsidRPr="00926F2C">
        <w:t xml:space="preserve"> satisfy this criterion. It is the responsibility of developers to ensure that the HTML code they produce does so.</w:t>
      </w:r>
    </w:p>
    <w:p w:rsidR="005B39ED" w:rsidRPr="00F5054A" w:rsidRDefault="005B39ED" w:rsidP="001D1F4F">
      <w:pPr>
        <w:pStyle w:val="CriteriaRefW3C"/>
        <w:keepNext w:val="0"/>
        <w:jc w:val="both"/>
        <w:rPr>
          <w:i w:val="0"/>
          <w:iCs w:val="0"/>
          <w:color w:val="auto"/>
          <w:sz w:val="20"/>
          <w:szCs w:val="20"/>
        </w:rPr>
      </w:pPr>
      <w:r w:rsidRPr="00F5054A">
        <w:rPr>
          <w:i w:val="0"/>
          <w:iCs w:val="0"/>
          <w:color w:val="auto"/>
          <w:sz w:val="20"/>
          <w:szCs w:val="20"/>
        </w:rPr>
        <w:t xml:space="preserve">Nonspecific event handlers such as </w:t>
      </w:r>
      <w:r w:rsidRPr="00F5054A">
        <w:rPr>
          <w:rFonts w:ascii="Courier New" w:hAnsi="Courier New" w:cs="Courier New"/>
          <w:i w:val="0"/>
          <w:iCs w:val="0"/>
          <w:color w:val="auto"/>
          <w:sz w:val="20"/>
          <w:szCs w:val="20"/>
        </w:rPr>
        <w:t>onFocus=""</w:t>
      </w:r>
      <w:r w:rsidRPr="00F5054A">
        <w:rPr>
          <w:i w:val="0"/>
          <w:iCs w:val="0"/>
          <w:color w:val="auto"/>
          <w:sz w:val="20"/>
          <w:szCs w:val="20"/>
        </w:rPr>
        <w:t xml:space="preserve"> or </w:t>
      </w:r>
      <w:r w:rsidRPr="00F5054A">
        <w:rPr>
          <w:rFonts w:ascii="Courier New" w:hAnsi="Courier New" w:cs="Courier New"/>
          <w:i w:val="0"/>
          <w:iCs w:val="0"/>
          <w:color w:val="auto"/>
          <w:sz w:val="20"/>
          <w:szCs w:val="20"/>
        </w:rPr>
        <w:t>onBlur=""</w:t>
      </w:r>
      <w:r w:rsidRPr="00F5054A">
        <w:rPr>
          <w:i w:val="0"/>
          <w:iCs w:val="0"/>
          <w:color w:val="auto"/>
          <w:sz w:val="20"/>
          <w:szCs w:val="20"/>
        </w:rPr>
        <w:t xml:space="preserve"> are preferred to event handlers that are triggered by a specific event such as </w:t>
      </w:r>
      <w:r w:rsidRPr="00F5054A">
        <w:rPr>
          <w:rFonts w:ascii="Courier New" w:hAnsi="Courier New" w:cs="Courier New"/>
          <w:i w:val="0"/>
          <w:iCs w:val="0"/>
          <w:color w:val="auto"/>
          <w:sz w:val="20"/>
          <w:szCs w:val="20"/>
        </w:rPr>
        <w:t>onbeforedeactivate=””</w:t>
      </w:r>
      <w:r w:rsidRPr="00F5054A">
        <w:rPr>
          <w:i w:val="0"/>
          <w:iCs w:val="0"/>
          <w:color w:val="auto"/>
          <w:sz w:val="20"/>
          <w:szCs w:val="20"/>
        </w:rPr>
        <w:t>.</w:t>
      </w:r>
    </w:p>
    <w:p w:rsidR="005B39ED" w:rsidRPr="00926F2C" w:rsidRDefault="005B39ED" w:rsidP="001D1F4F">
      <w:pPr>
        <w:keepNext w:val="0"/>
        <w:ind w:left="1260"/>
        <w:jc w:val="both"/>
      </w:pPr>
      <w:r w:rsidRPr="00926F2C">
        <w:t xml:space="preserve">The standard version of the MCMS </w:t>
      </w:r>
      <w:r>
        <w:t xml:space="preserve">2002 </w:t>
      </w:r>
      <w:r w:rsidRPr="00926F2C">
        <w:t>author interface does not support this function.</w:t>
      </w:r>
    </w:p>
    <w:p w:rsidR="005B39ED" w:rsidRPr="00926F2C" w:rsidRDefault="005B39ED" w:rsidP="0000702A">
      <w:pPr>
        <w:pStyle w:val="Heading3"/>
        <w:keepNext w:val="0"/>
      </w:pPr>
      <w:r w:rsidRPr="00926F2C">
        <w:t xml:space="preserve">Mandatory elements </w:t>
      </w:r>
    </w:p>
    <w:p w:rsidR="005B39ED" w:rsidRPr="00926F2C" w:rsidRDefault="005B39ED" w:rsidP="007A4E7D">
      <w:pPr>
        <w:pStyle w:val="Criteria"/>
        <w:keepNext w:val="0"/>
        <w:shd w:val="clear" w:color="auto" w:fill="F2F2F2"/>
      </w:pPr>
      <w:r>
        <w:t>8.1</w:t>
      </w:r>
      <w:r w:rsidRPr="00926F2C">
        <w:t xml:space="preserve">: Is the DOCTYPE tag present at the beginning of the page source code? </w:t>
      </w:r>
    </w:p>
    <w:p w:rsidR="005B39ED" w:rsidRPr="00926F2C" w:rsidRDefault="005B39ED" w:rsidP="001D1F4F">
      <w:pPr>
        <w:pStyle w:val="CriteriaComment"/>
        <w:keepNext w:val="0"/>
        <w:jc w:val="both"/>
      </w:pPr>
      <w:r w:rsidRPr="00926F2C">
        <w:t xml:space="preserve">International WAI guidelines suggest using an appropriate and valid </w:t>
      </w:r>
      <w:r>
        <w:t>Document Type Definition (</w:t>
      </w:r>
      <w:r w:rsidRPr="00926F2C">
        <w:t>DTD</w:t>
      </w:r>
      <w:r>
        <w:t>)</w:t>
      </w:r>
      <w:r w:rsidRPr="00926F2C">
        <w:t xml:space="preserve"> to indicate the type of electronic document that the browser must load (frame-based, HTML, XML, </w:t>
      </w:r>
      <w:r>
        <w:t>and so forth</w:t>
      </w:r>
      <w:r w:rsidRPr="00926F2C">
        <w:t>). In HTML, the DOCTYPE tag is required to define the document type.</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84" w:anchor="tech-identify-grammar" w:tooltip="Point de contrôle 3.2 des WCAG 1.0 " w:history="1">
        <w:r w:rsidRPr="00926F2C">
          <w:rPr>
            <w:rStyle w:val="Hyperlink"/>
          </w:rPr>
          <w:t>3.2</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3.2_HTML_01</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F5054A" w:rsidRDefault="005B39ED" w:rsidP="001D1F4F">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F5054A">
        <w:rPr>
          <w:i w:val="0"/>
          <w:iCs w:val="0"/>
          <w:color w:val="auto"/>
          <w:sz w:val="20"/>
          <w:szCs w:val="20"/>
        </w:rPr>
        <w:t>This criterion does not depend on the author interface because it is always defined at the template level.</w:t>
      </w:r>
    </w:p>
    <w:p w:rsidR="005B39ED" w:rsidRPr="00F5054A" w:rsidRDefault="005B39ED" w:rsidP="001D1F4F">
      <w:pPr>
        <w:pStyle w:val="CriteriaRefW3C"/>
        <w:keepNext w:val="0"/>
        <w:jc w:val="both"/>
        <w:rPr>
          <w:i w:val="0"/>
          <w:iCs w:val="0"/>
          <w:color w:val="auto"/>
          <w:sz w:val="20"/>
          <w:szCs w:val="20"/>
        </w:rPr>
      </w:pP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Default="005B39ED" w:rsidP="001D1F4F">
      <w:pPr>
        <w:pStyle w:val="CriteriaRefW3C"/>
        <w:keepNext w:val="0"/>
        <w:jc w:val="both"/>
        <w:rPr>
          <w:i w:val="0"/>
          <w:iCs w:val="0"/>
          <w:color w:val="auto"/>
          <w:sz w:val="20"/>
          <w:szCs w:val="20"/>
        </w:rPr>
      </w:pPr>
      <w:r w:rsidRPr="00F5054A">
        <w:rPr>
          <w:i w:val="0"/>
          <w:iCs w:val="0"/>
          <w:color w:val="auto"/>
          <w:sz w:val="20"/>
          <w:szCs w:val="20"/>
        </w:rPr>
        <w:t xml:space="preserve">For template developers, we recommend using XHTML 1.0 Transitional. </w:t>
      </w:r>
    </w:p>
    <w:p w:rsidR="005B39ED" w:rsidRPr="00F5054A" w:rsidRDefault="005B39ED" w:rsidP="001D1F4F">
      <w:pPr>
        <w:pStyle w:val="CriteriaRefW3C"/>
        <w:keepNext w:val="0"/>
        <w:jc w:val="both"/>
        <w:rPr>
          <w:i w:val="0"/>
          <w:iCs w:val="0"/>
          <w:color w:val="auto"/>
          <w:sz w:val="20"/>
          <w:szCs w:val="20"/>
        </w:rPr>
      </w:pPr>
      <w:r w:rsidRPr="00F5054A">
        <w:rPr>
          <w:i w:val="0"/>
          <w:iCs w:val="0"/>
          <w:color w:val="auto"/>
          <w:sz w:val="20"/>
          <w:szCs w:val="20"/>
        </w:rPr>
        <w:t xml:space="preserve">Please note the following points: </w:t>
      </w:r>
    </w:p>
    <w:p w:rsidR="005B39ED" w:rsidRPr="00926F2C" w:rsidRDefault="005B39ED" w:rsidP="001D1F4F">
      <w:pPr>
        <w:pStyle w:val="ListBullet2"/>
      </w:pPr>
      <w:r w:rsidRPr="00926F2C">
        <w:t xml:space="preserve">Visual Studio 2003 modifies the HTML code when </w:t>
      </w:r>
      <w:r>
        <w:t xml:space="preserve">you </w:t>
      </w:r>
      <w:r w:rsidRPr="00926F2C">
        <w:t xml:space="preserve">switch from Design view to HTML view. The resulting HTML </w:t>
      </w:r>
      <w:r>
        <w:t xml:space="preserve">code that is </w:t>
      </w:r>
      <w:r w:rsidRPr="00926F2C">
        <w:t xml:space="preserve">modified by Visual Studio </w:t>
      </w:r>
      <w:r>
        <w:t>might</w:t>
      </w:r>
      <w:r w:rsidRPr="00926F2C">
        <w:t xml:space="preserve"> violate </w:t>
      </w:r>
      <w:r>
        <w:t>some</w:t>
      </w:r>
      <w:r w:rsidRPr="00926F2C">
        <w:t xml:space="preserve"> rules. For example, HTML tags in lowercase letters </w:t>
      </w:r>
      <w:r>
        <w:t>might</w:t>
      </w:r>
      <w:r w:rsidRPr="00926F2C">
        <w:t xml:space="preserve"> switch to uppercase (uppercase tags </w:t>
      </w:r>
      <w:r>
        <w:t>do</w:t>
      </w:r>
      <w:r w:rsidRPr="00926F2C">
        <w:t xml:space="preserve"> not </w:t>
      </w:r>
      <w:r>
        <w:t>comply</w:t>
      </w:r>
      <w:r w:rsidRPr="00926F2C">
        <w:t xml:space="preserve"> with XHTML 1.0 Transitional). </w:t>
      </w:r>
      <w:r>
        <w:t>Quotation marks</w:t>
      </w:r>
      <w:r w:rsidRPr="00926F2C">
        <w:t xml:space="preserve"> in </w:t>
      </w:r>
      <w:r>
        <w:t>some</w:t>
      </w:r>
      <w:r w:rsidRPr="00926F2C">
        <w:t xml:space="preserve"> HTML attributes </w:t>
      </w:r>
      <w:r>
        <w:t>might</w:t>
      </w:r>
      <w:r w:rsidRPr="00926F2C">
        <w:t xml:space="preserve"> be removed. </w:t>
      </w:r>
      <w:r>
        <w:t>T</w:t>
      </w:r>
      <w:r w:rsidRPr="00926F2C">
        <w:t>o prevent some of these modifications from occurring, disable "</w:t>
      </w:r>
      <w:r w:rsidRPr="005D3BB2">
        <w:rPr>
          <w:iCs/>
        </w:rPr>
        <w:t>Apply Automatic Formatting – when switching from design to HTML view</w:t>
      </w:r>
      <w:r w:rsidRPr="00926F2C">
        <w:t>" in the Visual Studio options. Visual Studio 2005</w:t>
      </w:r>
      <w:r>
        <w:t>, which is</w:t>
      </w:r>
      <w:r w:rsidRPr="00926F2C">
        <w:t xml:space="preserve"> supported </w:t>
      </w:r>
      <w:r>
        <w:t>by</w:t>
      </w:r>
      <w:r w:rsidRPr="00926F2C">
        <w:t xml:space="preserve"> MCMS </w:t>
      </w:r>
      <w:r>
        <w:t xml:space="preserve">2002 </w:t>
      </w:r>
      <w:r w:rsidRPr="00926F2C">
        <w:t>Service Pack 2</w:t>
      </w:r>
      <w:r>
        <w:t>,</w:t>
      </w:r>
      <w:r w:rsidRPr="00926F2C">
        <w:t xml:space="preserve"> no longer behaves in this way. </w:t>
      </w:r>
    </w:p>
    <w:p w:rsidR="005B39ED" w:rsidRPr="00926F2C" w:rsidRDefault="005B39ED" w:rsidP="001D1F4F">
      <w:pPr>
        <w:pStyle w:val="ListBullet2"/>
      </w:pPr>
      <w:r>
        <w:t>In the past, t</w:t>
      </w:r>
      <w:r w:rsidRPr="00926F2C">
        <w:t xml:space="preserve">he </w:t>
      </w:r>
      <w:r w:rsidRPr="00926F2C">
        <w:rPr>
          <w:rFonts w:ascii="Courier New" w:hAnsi="Courier New" w:cs="Courier New"/>
        </w:rPr>
        <w:t>HtmlPlaceHolder</w:t>
      </w:r>
      <w:r w:rsidRPr="00926F2C">
        <w:t xml:space="preserve"> </w:t>
      </w:r>
      <w:r>
        <w:t xml:space="preserve">control </w:t>
      </w:r>
      <w:r w:rsidRPr="00926F2C">
        <w:t>violate</w:t>
      </w:r>
      <w:r>
        <w:t>d</w:t>
      </w:r>
      <w:r w:rsidRPr="00926F2C">
        <w:t xml:space="preserve"> several XHTML 1.0 Transitional syntax rules. These problems were corrected in Service Pack 1a</w:t>
      </w:r>
      <w:r>
        <w:t>,</w:t>
      </w:r>
      <w:r w:rsidRPr="00926F2C">
        <w:t xml:space="preserve"> as mentioned previously. For </w:t>
      </w:r>
      <w:r>
        <w:t>additional</w:t>
      </w:r>
      <w:r w:rsidRPr="00926F2C">
        <w:t xml:space="preserve"> information, refer to article 821969 </w:t>
      </w:r>
      <w:hyperlink r:id="rId285" w:tooltip="MCMS 2002 ActiveX Control Is Not Compliant with HTML 4.01" w:history="1">
        <w:r w:rsidRPr="005D3BB2">
          <w:rPr>
            <w:rStyle w:val="Hyperlink"/>
            <w:iCs/>
          </w:rPr>
          <w:t>MCMS 2002 ActiveX Control Is Not Compliant with HTML 4.01</w:t>
        </w:r>
      </w:hyperlink>
      <w:r w:rsidRPr="00926F2C">
        <w:t>. The WYSIWYG content editor control</w:t>
      </w:r>
      <w:r>
        <w:t xml:space="preserve">, </w:t>
      </w:r>
      <w:r w:rsidRPr="00926F2C">
        <w:t xml:space="preserve"> </w:t>
      </w:r>
      <w:hyperlink r:id="rId286" w:tooltip="r.a.d.editor Lite Edition" w:history="1">
        <w:r w:rsidRPr="00926F2C">
          <w:rPr>
            <w:rStyle w:val="Hyperlink"/>
            <w:noProof/>
          </w:rPr>
          <w:t>r.a.d.editor Lite Edition</w:t>
        </w:r>
      </w:hyperlink>
      <w:r w:rsidRPr="00926F2C">
        <w:rPr>
          <w:noProof/>
        </w:rPr>
        <w:t xml:space="preserve"> from </w:t>
      </w:r>
      <w:r w:rsidRPr="00926F2C">
        <w:t>Telerik</w:t>
      </w:r>
      <w:r>
        <w:t>,</w:t>
      </w:r>
      <w:r w:rsidRPr="00926F2C">
        <w:t xml:space="preserve"> presents no problems with syntax validation.</w:t>
      </w:r>
    </w:p>
    <w:p w:rsidR="005B39ED" w:rsidRPr="00926F2C" w:rsidRDefault="005B39ED" w:rsidP="001D1F4F">
      <w:pPr>
        <w:pStyle w:val="ListBullet2"/>
      </w:pPr>
      <w:r>
        <w:t>In the past, t</w:t>
      </w:r>
      <w:r w:rsidRPr="00926F2C">
        <w:t>he HTML code generated by the console include</w:t>
      </w:r>
      <w:r>
        <w:t>d</w:t>
      </w:r>
      <w:r w:rsidRPr="00926F2C">
        <w:t xml:space="preserve"> a &lt;javascript&gt; tag but not the linked attribute, which </w:t>
      </w:r>
      <w:r>
        <w:t>does</w:t>
      </w:r>
      <w:r w:rsidRPr="00926F2C">
        <w:t xml:space="preserve"> not </w:t>
      </w:r>
      <w:r>
        <w:t>comply</w:t>
      </w:r>
      <w:r w:rsidRPr="00926F2C">
        <w:t xml:space="preserve"> with XHTML 1.0. This problem was corrected in Service Pack 1a</w:t>
      </w:r>
      <w:r>
        <w:t>,</w:t>
      </w:r>
      <w:r w:rsidRPr="00926F2C">
        <w:t xml:space="preserve"> as mentioned previously. For </w:t>
      </w:r>
      <w:r>
        <w:t>additional</w:t>
      </w:r>
      <w:r w:rsidRPr="00926F2C">
        <w:t xml:space="preserve"> information, please refer to article </w:t>
      </w:r>
      <w:hyperlink r:id="rId287" w:tooltip="MCMS Pages Do Not Comply with HTML 4.01 Standards" w:history="1">
        <w:r w:rsidRPr="00640D68">
          <w:rPr>
            <w:rStyle w:val="Hyperlink"/>
          </w:rPr>
          <w:t xml:space="preserve">821969 </w:t>
        </w:r>
        <w:r w:rsidRPr="00640D68">
          <w:rPr>
            <w:rStyle w:val="Hyperlink"/>
            <w:i/>
            <w:iCs/>
          </w:rPr>
          <w:t>MCMS 2002 ActiveX Control Is Not Compliant with HTML</w:t>
        </w:r>
      </w:hyperlink>
      <w:r w:rsidRPr="00926F2C">
        <w:t>.</w:t>
      </w:r>
    </w:p>
    <w:p w:rsidR="005B39ED" w:rsidRPr="00926F2C" w:rsidRDefault="005B39ED" w:rsidP="001D1F4F">
      <w:pPr>
        <w:pStyle w:val="ListBullet2"/>
      </w:pPr>
      <w:r w:rsidRPr="00926F2C">
        <w:t>The RoboMetaTag server control is not XHTML 1.0 compliant</w:t>
      </w:r>
      <w:r>
        <w:t>.</w:t>
      </w:r>
      <w:r w:rsidRPr="00926F2C">
        <w:t xml:space="preserve"> The </w:t>
      </w:r>
      <w:hyperlink r:id="rId288" w:history="1">
        <w:r w:rsidRPr="00B13345">
          <w:rPr>
            <w:rStyle w:val="Hyperlink"/>
            <w:iCs/>
          </w:rPr>
          <w:t>Microsoft Solution for Internet Business</w:t>
        </w:r>
        <w:r>
          <w:rPr>
            <w:rStyle w:val="Hyperlink"/>
            <w:iCs/>
          </w:rPr>
          <w:t xml:space="preserve"> (MSIB</w:t>
        </w:r>
        <w:r w:rsidRPr="00B13345">
          <w:rPr>
            <w:rStyle w:val="Hyperlink"/>
          </w:rPr>
          <w:t>) Plus Pack</w:t>
        </w:r>
      </w:hyperlink>
      <w:r w:rsidRPr="00926F2C">
        <w:t xml:space="preserve">, which </w:t>
      </w:r>
      <w:r>
        <w:t>can</w:t>
      </w:r>
      <w:r w:rsidRPr="00926F2C">
        <w:t xml:space="preserve"> be downloaded from the GotDotNet </w:t>
      </w:r>
      <w:r>
        <w:t>Web</w:t>
      </w:r>
      <w:r w:rsidRPr="00926F2C">
        <w:t xml:space="preserve"> site with the source code, offers an excellent replacement </w:t>
      </w:r>
      <w:hyperlink r:id="rId289" w:tooltip="contrôle métadonnées" w:history="1">
        <w:r w:rsidRPr="00926F2C">
          <w:rPr>
            <w:rStyle w:val="Hyperlink"/>
          </w:rPr>
          <w:t xml:space="preserve">metadata control </w:t>
        </w:r>
      </w:hyperlink>
      <w:r w:rsidRPr="00926F2C">
        <w:t xml:space="preserve"> </w:t>
      </w:r>
      <w:r>
        <w:t>that</w:t>
      </w:r>
      <w:r w:rsidRPr="00926F2C">
        <w:t xml:space="preserve"> is compliant. </w:t>
      </w:r>
    </w:p>
    <w:p w:rsidR="005B39ED" w:rsidRPr="00F5054A" w:rsidRDefault="005B39ED" w:rsidP="001D1F4F">
      <w:pPr>
        <w:pStyle w:val="CriteriaRefW3C"/>
        <w:keepNext w:val="0"/>
        <w:jc w:val="both"/>
        <w:rPr>
          <w:i w:val="0"/>
          <w:iCs w:val="0"/>
          <w:color w:val="auto"/>
          <w:sz w:val="20"/>
          <w:szCs w:val="20"/>
        </w:rPr>
      </w:pPr>
      <w:r w:rsidRPr="00F5054A">
        <w:rPr>
          <w:i w:val="0"/>
          <w:iCs w:val="0"/>
          <w:color w:val="auto"/>
          <w:sz w:val="20"/>
          <w:szCs w:val="20"/>
        </w:rPr>
        <w:t>Lastly, MCMS 2002 Service Pack 2 provides support for ASP.NET 2.0 Master Pages. When you use Master Pages, you can integrate the appropriate DOCTYPE tags throughout the pages of a Web site. The SiteMaster.master includes a DOCTYPE tag. There is an obvious advantage to specifying the DOCTYPE tag in a Master Page: when the tag needs to be modified in the future, it can be modified in a single location to be applied to all the pages on the Web site. See the MSDN article</w:t>
      </w:r>
      <w:r w:rsidRPr="00926F2C">
        <w:t xml:space="preserve"> </w:t>
      </w:r>
      <w:hyperlink r:id="rId290" w:tooltip="Building ASP.NET 2.0 Web Sites Using Web Standards" w:history="1">
        <w:r w:rsidRPr="00FB333C">
          <w:rPr>
            <w:rStyle w:val="Hyperlink"/>
            <w:i w:val="0"/>
            <w:sz w:val="20"/>
            <w:szCs w:val="20"/>
          </w:rPr>
          <w:t>Building ASP.NET 2.0 Web Sites Using Web Standards</w:t>
        </w:r>
      </w:hyperlink>
      <w:r w:rsidRPr="00926F2C">
        <w:t xml:space="preserve"> </w:t>
      </w:r>
      <w:r w:rsidRPr="00F5054A">
        <w:rPr>
          <w:i w:val="0"/>
          <w:iCs w:val="0"/>
          <w:color w:val="auto"/>
          <w:sz w:val="20"/>
          <w:szCs w:val="20"/>
        </w:rPr>
        <w:t xml:space="preserve">for additional information. </w:t>
      </w:r>
    </w:p>
    <w:p w:rsidR="005B39ED" w:rsidRPr="00926F2C" w:rsidRDefault="005B39ED" w:rsidP="007A4E7D">
      <w:pPr>
        <w:pStyle w:val="Criteria"/>
        <w:keepNext w:val="0"/>
        <w:shd w:val="clear" w:color="auto" w:fill="F2F2F2"/>
      </w:pPr>
      <w:r>
        <w:t>8.2</w:t>
      </w:r>
      <w:r w:rsidRPr="00926F2C">
        <w:t xml:space="preserve">: Is the LANG attribute present at the beginning of the page source code </w:t>
      </w:r>
      <w:r>
        <w:t>to clearly identify</w:t>
      </w:r>
      <w:r w:rsidRPr="00926F2C">
        <w:t xml:space="preserve"> the language used?</w:t>
      </w:r>
    </w:p>
    <w:p w:rsidR="005B39ED" w:rsidRPr="00926F2C" w:rsidRDefault="005B39ED" w:rsidP="001D1F4F">
      <w:pPr>
        <w:pStyle w:val="CriteriaComment"/>
        <w:keepNext w:val="0"/>
        <w:jc w:val="both"/>
      </w:pPr>
      <w:r w:rsidRPr="00926F2C">
        <w:t xml:space="preserve">It is important to specify the language </w:t>
      </w:r>
      <w:r>
        <w:t>of</w:t>
      </w:r>
      <w:r w:rsidRPr="00926F2C">
        <w:t xml:space="preserve"> a document to enable </w:t>
      </w:r>
      <w:r>
        <w:t>assistive</w:t>
      </w:r>
      <w:r w:rsidRPr="00926F2C">
        <w:t xml:space="preserve"> technologies to adapt content to </w:t>
      </w:r>
      <w:r>
        <w:t>the language</w:t>
      </w:r>
      <w:r w:rsidRPr="00926F2C">
        <w:t>. In HTML, the LANG attribute in the HTML tag</w:t>
      </w:r>
      <w:r>
        <w:t xml:space="preserve"> specifies the language</w:t>
      </w:r>
      <w:r w:rsidRPr="00926F2C">
        <w:t>.</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hyperlink r:id="rId291" w:anchor="tech-identify-lang" w:tooltip="Point de contrôle 4.3 des WCAG 1.0 " w:history="1">
        <w:r w:rsidRPr="00926F2C">
          <w:rPr>
            <w:rStyle w:val="Hyperlink"/>
          </w:rPr>
          <w:t>4.3</w:t>
        </w:r>
      </w:hyperlink>
    </w:p>
    <w:p w:rsidR="005B39ED" w:rsidRDefault="005B39ED" w:rsidP="001D1F4F">
      <w:pPr>
        <w:pStyle w:val="CriteriaRefW3C"/>
        <w:ind w:left="1267"/>
        <w:jc w:val="both"/>
      </w:pPr>
      <w:r>
        <w:t>UWEM 1.0 Test(s): -</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w:t>
      </w:r>
    </w:p>
    <w:p w:rsidR="005B39ED" w:rsidRPr="00926F2C" w:rsidRDefault="005B39ED" w:rsidP="007A4E7D">
      <w:pPr>
        <w:pStyle w:val="Criteria"/>
        <w:keepNext w:val="0"/>
        <w:shd w:val="clear" w:color="auto" w:fill="F2F2F2"/>
      </w:pPr>
      <w:r>
        <w:t>8.3</w:t>
      </w:r>
      <w:r w:rsidRPr="00926F2C">
        <w:t>: Is there a TITLE tag in the page header?</w:t>
      </w:r>
    </w:p>
    <w:p w:rsidR="005B39ED" w:rsidRPr="00926F2C" w:rsidRDefault="005B39ED" w:rsidP="001D1F4F">
      <w:pPr>
        <w:pStyle w:val="CriteriaComment"/>
        <w:keepNext w:val="0"/>
        <w:jc w:val="both"/>
      </w:pPr>
      <w:r w:rsidRPr="00926F2C">
        <w:t xml:space="preserve">In HTML, the title of a page is coded by </w:t>
      </w:r>
      <w:r>
        <w:t>including</w:t>
      </w:r>
      <w:r w:rsidRPr="00926F2C">
        <w:t xml:space="preserve"> a TITLE tag in the document header. Voice browsers list the title of the page first </w:t>
      </w:r>
      <w:r>
        <w:t>so that</w:t>
      </w:r>
      <w:r w:rsidRPr="00926F2C">
        <w:t xml:space="preserve">  </w:t>
      </w:r>
      <w:r>
        <w:t xml:space="preserve">a </w:t>
      </w:r>
      <w:r w:rsidRPr="00926F2C">
        <w:t xml:space="preserve">user </w:t>
      </w:r>
      <w:r>
        <w:t xml:space="preserve">can get positioned </w:t>
      </w:r>
      <w:r w:rsidRPr="00926F2C">
        <w:t xml:space="preserve">on the </w:t>
      </w:r>
      <w:r>
        <w:t>Web</w:t>
      </w:r>
      <w:r w:rsidRPr="00926F2C">
        <w:t xml:space="preserve"> site. </w:t>
      </w:r>
      <w:r>
        <w:t>T</w:t>
      </w:r>
      <w:r w:rsidRPr="00926F2C">
        <w:t xml:space="preserve">he title is a </w:t>
      </w:r>
      <w:r>
        <w:t>constant</w:t>
      </w:r>
      <w:r w:rsidRPr="00926F2C">
        <w:t xml:space="preserve"> source of support</w:t>
      </w:r>
      <w:r>
        <w:t xml:space="preserve"> to those having an attention deficit disorder</w:t>
      </w:r>
      <w:r w:rsidRPr="00926F2C">
        <w:t xml:space="preserve">. The tag also makes it easier </w:t>
      </w:r>
      <w:r>
        <w:t>for search engines to reference the Web</w:t>
      </w:r>
      <w:r w:rsidRPr="00926F2C">
        <w:t xml:space="preserve"> site.</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92" w:anchor="tech-use-metadata" w:tooltip="Point de contrôle 13.2 des WCAG 1.0 " w:history="1">
        <w:r w:rsidRPr="00926F2C">
          <w:rPr>
            <w:rStyle w:val="Hyperlink"/>
          </w:rPr>
          <w:t>13.2</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13.2_HTML_01</w:t>
      </w:r>
    </w:p>
    <w:p w:rsidR="005B39ED" w:rsidRPr="00926F2C" w:rsidRDefault="005B39ED" w:rsidP="001D1F4F">
      <w:pPr>
        <w:pStyle w:val="CriteriaRefW3C"/>
        <w:keepNext w:val="0"/>
        <w:jc w:val="both"/>
      </w:pPr>
      <w:r>
        <w:t>Type of criterion:</w:t>
      </w:r>
      <w:r w:rsidRPr="00926F2C">
        <w:t xml:space="preserve"> development (development rules)</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 xml:space="preserve">- </w:t>
      </w:r>
    </w:p>
    <w:p w:rsidR="005B39ED" w:rsidRPr="00926F2C" w:rsidRDefault="005B39ED" w:rsidP="007A4E7D">
      <w:pPr>
        <w:pStyle w:val="Criteria"/>
        <w:keepNext w:val="0"/>
        <w:shd w:val="clear" w:color="auto" w:fill="F2F2F2"/>
      </w:pPr>
      <w:r>
        <w:t>8.4</w:t>
      </w:r>
      <w:r w:rsidRPr="00926F2C">
        <w:t>: Is the content of the TITLE tag explicit?</w:t>
      </w:r>
    </w:p>
    <w:p w:rsidR="005B39ED" w:rsidRPr="00926F2C" w:rsidRDefault="005B39ED" w:rsidP="001D1F4F">
      <w:pPr>
        <w:pStyle w:val="CriteriaComment"/>
        <w:keepNext w:val="0"/>
        <w:jc w:val="both"/>
      </w:pPr>
      <w:r w:rsidRPr="00926F2C">
        <w:t xml:space="preserve">The TITLE tag </w:t>
      </w:r>
      <w:r>
        <w:t>provides</w:t>
      </w:r>
      <w:r w:rsidRPr="00926F2C">
        <w:t xml:space="preserve"> the title of the page that </w:t>
      </w:r>
      <w:r>
        <w:t>was</w:t>
      </w:r>
      <w:r w:rsidRPr="00926F2C">
        <w:t xml:space="preserve"> just loaded. It is important to provide an explicit title to </w:t>
      </w:r>
      <w:r>
        <w:t>help</w:t>
      </w:r>
      <w:r w:rsidRPr="00926F2C">
        <w:t xml:space="preserve"> user</w:t>
      </w:r>
      <w:r>
        <w:t>s</w:t>
      </w:r>
      <w:r w:rsidRPr="00926F2C">
        <w:t xml:space="preserve"> </w:t>
      </w:r>
      <w:r>
        <w:t>get</w:t>
      </w:r>
      <w:r w:rsidRPr="00926F2C">
        <w:t xml:space="preserve"> oriented </w:t>
      </w:r>
      <w:r>
        <w:t>during</w:t>
      </w:r>
      <w:r w:rsidRPr="00926F2C">
        <w:t xml:space="preserve"> browsing.</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93" w:anchor="tech-use-metadata" w:tooltip="Point de contrôle 13.2 des WCAG 1.0 " w:history="1">
        <w:r w:rsidRPr="00926F2C">
          <w:rPr>
            <w:rStyle w:val="Hyperlink"/>
          </w:rPr>
          <w:t>13.2</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13.2_HTML_01</w:t>
      </w:r>
    </w:p>
    <w:p w:rsidR="005B39ED" w:rsidRPr="00926F2C" w:rsidRDefault="005B39ED" w:rsidP="001D1F4F">
      <w:pPr>
        <w:pStyle w:val="CriteriaRefW3C"/>
        <w:keepNext w:val="0"/>
        <w:jc w:val="both"/>
      </w:pPr>
      <w:r>
        <w:t>Type of criterion:</w:t>
      </w:r>
      <w:r w:rsidRPr="00926F2C">
        <w:t xml:space="preserve"> design</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 xml:space="preserve">- </w:t>
      </w:r>
    </w:p>
    <w:p w:rsidR="005B39ED" w:rsidRPr="00926F2C" w:rsidRDefault="005B39ED" w:rsidP="007A4E7D">
      <w:pPr>
        <w:pStyle w:val="Criteria"/>
        <w:keepNext w:val="0"/>
        <w:shd w:val="clear" w:color="auto" w:fill="F2F2F2"/>
      </w:pPr>
      <w:r>
        <w:t>8.5</w:t>
      </w:r>
      <w:r w:rsidRPr="00926F2C">
        <w:t>: Is the content of the TITLE tag different from one page to the next?</w:t>
      </w:r>
    </w:p>
    <w:p w:rsidR="005B39ED" w:rsidRPr="00926F2C" w:rsidRDefault="005B39ED" w:rsidP="001D1F4F">
      <w:pPr>
        <w:pStyle w:val="CriteriaComment"/>
        <w:keepNext w:val="0"/>
        <w:jc w:val="both"/>
      </w:pPr>
      <w:r w:rsidRPr="00926F2C">
        <w:t xml:space="preserve">Using </w:t>
      </w:r>
      <w:r>
        <w:t>an</w:t>
      </w:r>
      <w:r w:rsidRPr="00926F2C">
        <w:t xml:space="preserve"> identical title on every page of </w:t>
      </w:r>
      <w:r>
        <w:t>a Web</w:t>
      </w:r>
      <w:r w:rsidRPr="00926F2C">
        <w:t xml:space="preserve"> site can be confusing to users. The title of the page is the first information that appears on the screen</w:t>
      </w:r>
      <w:r>
        <w:t>.</w:t>
      </w:r>
      <w:r w:rsidRPr="00926F2C">
        <w:t xml:space="preserve"> </w:t>
      </w:r>
      <w:r>
        <w:t>A</w:t>
      </w:r>
      <w:r w:rsidRPr="00926F2C">
        <w:t xml:space="preserve">ssigning the same title to </w:t>
      </w:r>
      <w:r>
        <w:t>multiple</w:t>
      </w:r>
      <w:r w:rsidRPr="00926F2C">
        <w:t xml:space="preserve"> documents is misleading.</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94" w:anchor="tech-use-metadata" w:tooltip="Point de contrôle 13.2 des WCAG 1.0 " w:history="1">
        <w:r w:rsidRPr="00926F2C">
          <w:rPr>
            <w:rStyle w:val="Hyperlink"/>
          </w:rPr>
          <w:t>13.2</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UWEM 1.0 Test(s): -</w:t>
      </w:r>
    </w:p>
    <w:p w:rsidR="005B39ED" w:rsidRPr="00926F2C" w:rsidRDefault="005B39ED" w:rsidP="001D1F4F">
      <w:pPr>
        <w:pStyle w:val="CriteriaRefW3C"/>
        <w:keepNext w:val="0"/>
        <w:jc w:val="both"/>
      </w:pPr>
      <w:r>
        <w:t>Type of criterion:</w:t>
      </w:r>
      <w:r w:rsidRPr="00926F2C">
        <w:t xml:space="preserve"> design</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F5054A">
        <w:rPr>
          <w:i w:val="0"/>
          <w:iCs w:val="0"/>
          <w:color w:val="auto"/>
          <w:sz w:val="20"/>
          <w:szCs w:val="20"/>
        </w:rPr>
        <w:t xml:space="preserve"> - </w:t>
      </w:r>
    </w:p>
    <w:p w:rsidR="005B39ED" w:rsidRPr="00926F2C" w:rsidRDefault="005B39ED" w:rsidP="007A4E7D">
      <w:pPr>
        <w:pStyle w:val="Criteria"/>
        <w:keepNext w:val="0"/>
        <w:shd w:val="clear" w:color="auto" w:fill="F2F2F2"/>
      </w:pPr>
      <w:r>
        <w:t>8.6</w:t>
      </w:r>
      <w:r w:rsidRPr="00926F2C">
        <w:t xml:space="preserve">: Are language changes </w:t>
      </w:r>
      <w:r>
        <w:t>on</w:t>
      </w:r>
      <w:r w:rsidRPr="00926F2C">
        <w:t xml:space="preserve"> a page indicated?</w:t>
      </w:r>
    </w:p>
    <w:p w:rsidR="005B39ED" w:rsidRPr="00926F2C" w:rsidRDefault="005B39ED" w:rsidP="001D1F4F">
      <w:pPr>
        <w:pStyle w:val="CriteriaComment"/>
        <w:keepNext w:val="0"/>
        <w:jc w:val="both"/>
      </w:pPr>
      <w:r w:rsidRPr="00926F2C">
        <w:t xml:space="preserve">Whenever a language change occurs </w:t>
      </w:r>
      <w:r>
        <w:t>on</w:t>
      </w:r>
      <w:r w:rsidRPr="00926F2C">
        <w:t xml:space="preserve"> a page, </w:t>
      </w:r>
      <w:r>
        <w:t>it</w:t>
      </w:r>
      <w:r w:rsidRPr="00926F2C">
        <w:t xml:space="preserve"> should be indicated to the user. </w:t>
      </w:r>
      <w:r>
        <w:t>I</w:t>
      </w:r>
      <w:r w:rsidRPr="00926F2C">
        <w:t xml:space="preserve">f text-to-voice software is used, a </w:t>
      </w:r>
      <w:r>
        <w:t xml:space="preserve">change in </w:t>
      </w:r>
      <w:r w:rsidRPr="00926F2C">
        <w:t xml:space="preserve">language </w:t>
      </w:r>
      <w:r>
        <w:t>causes</w:t>
      </w:r>
      <w:r w:rsidRPr="00926F2C">
        <w:t xml:space="preserve"> the software detection language </w:t>
      </w:r>
      <w:r>
        <w:t>to</w:t>
      </w:r>
      <w:r w:rsidRPr="00926F2C">
        <w:t xml:space="preserve"> change</w:t>
      </w:r>
      <w:r>
        <w:t xml:space="preserve"> as specified by</w:t>
      </w:r>
      <w:r w:rsidRPr="00926F2C">
        <w:t xml:space="preserve"> the LANG tag.</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95" w:anchor="tech-identify-changes" w:tooltip="Point de contrôle 4.1 des WCAG 1.0 " w:history="1">
        <w:r w:rsidRPr="00926F2C">
          <w:rPr>
            <w:rStyle w:val="Hyperlink"/>
          </w:rPr>
          <w:t>4.1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4.1_HTML_01, 4.1_HTML_02, 4.1_HTML_03, 4.1_HTML_04, 4.1_CSS_01, 4.1_CSS_02</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Pr="00926F2C" w:rsidRDefault="005B39ED" w:rsidP="001D1F4F">
      <w:pPr>
        <w:keepNext w:val="0"/>
        <w:ind w:left="1260"/>
        <w:jc w:val="both"/>
      </w:pPr>
      <w:r w:rsidRPr="00926F2C">
        <w:t xml:space="preserve">The </w:t>
      </w:r>
      <w:r w:rsidRPr="00926F2C">
        <w:rPr>
          <w:rFonts w:ascii="Courier New" w:hAnsi="Courier New" w:cs="Courier New"/>
        </w:rPr>
        <w:t>HtmlPlaceholder</w:t>
      </w:r>
      <w:r w:rsidRPr="00926F2C">
        <w:t xml:space="preserve"> control provided in the standard version</w:t>
      </w:r>
      <w:r>
        <w:t xml:space="preserve"> of MCMS</w:t>
      </w:r>
      <w:r w:rsidRPr="00926F2C">
        <w:t xml:space="preserve"> </w:t>
      </w:r>
      <w:r>
        <w:t xml:space="preserve">2002 </w:t>
      </w:r>
      <w:r w:rsidRPr="00926F2C">
        <w:t xml:space="preserve">does not support </w:t>
      </w:r>
      <w:r>
        <w:t>the use</w:t>
      </w:r>
      <w:r w:rsidRPr="00926F2C">
        <w:t xml:space="preserve"> of </w:t>
      </w:r>
      <w:r>
        <w:t>LANG</w:t>
      </w:r>
      <w:r w:rsidRPr="00926F2C">
        <w:t xml:space="preserve"> attributes in the middle of content in the placeholder. </w:t>
      </w:r>
      <w:r>
        <w:t>To do this,</w:t>
      </w:r>
      <w:r w:rsidRPr="00926F2C">
        <w:t xml:space="preserve"> the author </w:t>
      </w:r>
      <w:r>
        <w:t xml:space="preserve">would need to understand the HTML language so that he or she could </w:t>
      </w:r>
      <w:r w:rsidRPr="00926F2C">
        <w:t xml:space="preserve">edit </w:t>
      </w:r>
      <w:r>
        <w:t xml:space="preserve">the </w:t>
      </w:r>
      <w:r w:rsidRPr="00926F2C">
        <w:t xml:space="preserve">HTML code for the control to add these attributes. A customized control </w:t>
      </w:r>
      <w:r>
        <w:t>can</w:t>
      </w:r>
      <w:r w:rsidRPr="00926F2C">
        <w:t xml:space="preserve"> be developed to support this feature. </w:t>
      </w:r>
    </w:p>
    <w:p w:rsidR="005B39ED" w:rsidRPr="00926F2C" w:rsidRDefault="005B39ED" w:rsidP="001D1F4F">
      <w:pPr>
        <w:keepNext w:val="0"/>
        <w:ind w:left="1260"/>
        <w:jc w:val="both"/>
      </w:pPr>
      <w:r w:rsidRPr="00926F2C">
        <w:t>The WYSIWYG content editor control</w:t>
      </w:r>
      <w:r>
        <w:t>,</w:t>
      </w:r>
      <w:hyperlink r:id="rId296" w:tooltip="r.a.d.editor Lite Edition" w:history="1">
        <w:r w:rsidRPr="00926F2C">
          <w:rPr>
            <w:rStyle w:val="Hyperlink"/>
            <w:noProof/>
          </w:rPr>
          <w:t xml:space="preserve"> r.a.d.editor Lite Edition</w:t>
        </w:r>
      </w:hyperlink>
      <w:r w:rsidRPr="00926F2C">
        <w:rPr>
          <w:noProof/>
        </w:rPr>
        <w:t xml:space="preserve"> from </w:t>
      </w:r>
      <w:r w:rsidRPr="00926F2C">
        <w:t>Telerik</w:t>
      </w:r>
      <w:r>
        <w:t>,</w:t>
      </w:r>
      <w:r w:rsidRPr="00926F2C">
        <w:t xml:space="preserve"> </w:t>
      </w:r>
      <w:r>
        <w:t>supports</w:t>
      </w:r>
      <w:r w:rsidRPr="00926F2C">
        <w:t xml:space="preserve"> </w:t>
      </w:r>
      <w:r>
        <w:t xml:space="preserve">the </w:t>
      </w:r>
      <w:r w:rsidRPr="00926F2C">
        <w:t>specification of language for all content elements.</w:t>
      </w:r>
    </w:p>
    <w:p w:rsidR="005B39ED" w:rsidRPr="00926F2C" w:rsidRDefault="005B39ED" w:rsidP="0000702A">
      <w:pPr>
        <w:pStyle w:val="Heading3"/>
        <w:keepNext w:val="0"/>
      </w:pPr>
      <w:r w:rsidRPr="00926F2C">
        <w:t xml:space="preserve">Information structuring </w:t>
      </w:r>
    </w:p>
    <w:p w:rsidR="005B39ED" w:rsidRPr="00926F2C" w:rsidRDefault="005B39ED" w:rsidP="007A4E7D">
      <w:pPr>
        <w:pStyle w:val="Criteria"/>
        <w:keepNext w:val="0"/>
        <w:shd w:val="clear" w:color="auto" w:fill="F2F2F2"/>
      </w:pPr>
      <w:r w:rsidRPr="00FB4D0F">
        <w:t>9.1</w:t>
      </w:r>
      <w:r w:rsidRPr="00926F2C">
        <w:t xml:space="preserve">: Is information structured consistently </w:t>
      </w:r>
      <w:r>
        <w:t>for</w:t>
      </w:r>
      <w:r w:rsidRPr="00926F2C">
        <w:t xml:space="preserve"> the general context of the site?</w:t>
      </w:r>
    </w:p>
    <w:p w:rsidR="005B39ED" w:rsidRPr="00926F2C" w:rsidRDefault="005B39ED" w:rsidP="001D1F4F">
      <w:pPr>
        <w:pStyle w:val="CriteriaComment"/>
        <w:keepNext w:val="0"/>
        <w:jc w:val="both"/>
      </w:pPr>
      <w:r w:rsidRPr="00926F2C">
        <w:t>The structure of information on a page depend</w:t>
      </w:r>
      <w:r>
        <w:t>s</w:t>
      </w:r>
      <w:r w:rsidRPr="00926F2C">
        <w:t xml:space="preserve"> on the type of site (news, gaming, scientific, artistic, </w:t>
      </w:r>
      <w:r>
        <w:t>and so forth</w:t>
      </w:r>
      <w:r w:rsidRPr="00926F2C">
        <w:t xml:space="preserve">). In addition, the individual elements </w:t>
      </w:r>
      <w:r>
        <w:t xml:space="preserve">that </w:t>
      </w:r>
      <w:r w:rsidRPr="00926F2C">
        <w:t>provid</w:t>
      </w:r>
      <w:r>
        <w:t>e</w:t>
      </w:r>
      <w:r w:rsidRPr="00926F2C">
        <w:t xml:space="preserve"> information on the page (</w:t>
      </w:r>
      <w:r>
        <w:t xml:space="preserve">such as </w:t>
      </w:r>
      <w:r w:rsidRPr="00926F2C">
        <w:t>images</w:t>
      </w:r>
      <w:r>
        <w:t xml:space="preserve"> and</w:t>
      </w:r>
      <w:r w:rsidRPr="00926F2C">
        <w:t xml:space="preserve"> titles) </w:t>
      </w:r>
      <w:r>
        <w:t>might</w:t>
      </w:r>
      <w:r w:rsidRPr="00926F2C">
        <w:t xml:space="preserve"> not be a problem in and of themselves</w:t>
      </w:r>
      <w:r>
        <w:t>,</w:t>
      </w:r>
      <w:r w:rsidRPr="00926F2C">
        <w:t xml:space="preserve"> </w:t>
      </w:r>
      <w:r>
        <w:t>but</w:t>
      </w:r>
      <w:r w:rsidRPr="00926F2C">
        <w:t xml:space="preserve"> the arrangement of these elements </w:t>
      </w:r>
      <w:r>
        <w:t>in relation</w:t>
      </w:r>
      <w:r w:rsidRPr="00926F2C">
        <w:t xml:space="preserve"> to one another </w:t>
      </w:r>
      <w:r>
        <w:t>might</w:t>
      </w:r>
      <w:r w:rsidRPr="00926F2C">
        <w:t xml:space="preserve"> not </w:t>
      </w:r>
      <w:r>
        <w:t xml:space="preserve">be </w:t>
      </w:r>
      <w:r w:rsidRPr="00926F2C">
        <w:t xml:space="preserve">consistent. </w:t>
      </w:r>
      <w:r>
        <w:t>For e</w:t>
      </w:r>
      <w:r w:rsidRPr="00926F2C">
        <w:t>xample</w:t>
      </w:r>
      <w:r>
        <w:t>,</w:t>
      </w:r>
      <w:r w:rsidRPr="00926F2C">
        <w:t xml:space="preserve"> </w:t>
      </w:r>
      <w:r>
        <w:t>o</w:t>
      </w:r>
      <w:r w:rsidRPr="00926F2C">
        <w:t>n a news site, no text</w:t>
      </w:r>
      <w:r>
        <w:t xml:space="preserve"> should be</w:t>
      </w:r>
      <w:r w:rsidRPr="00926F2C">
        <w:t xml:space="preserve"> displayed </w:t>
      </w:r>
      <w:r>
        <w:t>before</w:t>
      </w:r>
      <w:r w:rsidRPr="00926F2C">
        <w:t xml:space="preserve"> the title.</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297" w:anchor="tech-simple-and-straightforward" w:tooltip="Point de contrôle 14.1 des WCAG 1.0 " w:history="1">
        <w:r w:rsidRPr="00926F2C">
          <w:rPr>
            <w:rStyle w:val="Hyperlink"/>
          </w:rPr>
          <w:t>14.1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12.3_HTML_10, 12.3_HTML_15, 14.1_HTML_01</w:t>
      </w:r>
    </w:p>
    <w:p w:rsidR="005B39ED" w:rsidRPr="00926F2C" w:rsidRDefault="005B39ED" w:rsidP="001D1F4F">
      <w:pPr>
        <w:pStyle w:val="CriteriaRefW3C"/>
        <w:keepNext w:val="0"/>
        <w:jc w:val="both"/>
      </w:pPr>
      <w:r>
        <w:t>Type of criterion:</w:t>
      </w:r>
      <w:r w:rsidRPr="00926F2C">
        <w:t xml:space="preserve"> design</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It is possible to create templates that satisfy this criterion.</w:t>
      </w:r>
      <w:r w:rsidRPr="00926F2C">
        <w:t xml:space="preserve"> </w:t>
      </w:r>
    </w:p>
    <w:p w:rsidR="005B39ED" w:rsidRPr="00926F2C" w:rsidRDefault="005B39ED" w:rsidP="001D1F4F">
      <w:pPr>
        <w:keepNext w:val="0"/>
        <w:ind w:left="1260"/>
        <w:jc w:val="both"/>
      </w:pPr>
      <w:r w:rsidRPr="00926F2C">
        <w:t>Template developers have full control over the (X)HTML used in the template</w:t>
      </w:r>
      <w:r>
        <w:t>.</w:t>
      </w:r>
      <w:r w:rsidRPr="00926F2C">
        <w:t xml:space="preserve"> </w:t>
      </w:r>
      <w:r>
        <w:t>I</w:t>
      </w:r>
      <w:r w:rsidRPr="00926F2C">
        <w:t xml:space="preserve">t is the responsibility of developers to ensure that all (X)HTML code satisfies this criterion. </w:t>
      </w:r>
    </w:p>
    <w:p w:rsidR="005B39ED" w:rsidRPr="00926F2C" w:rsidRDefault="005B39ED" w:rsidP="001D1F4F">
      <w:pPr>
        <w:keepNext w:val="0"/>
        <w:ind w:left="1260"/>
        <w:jc w:val="both"/>
      </w:pPr>
      <w:r w:rsidRPr="00926F2C">
        <w:t xml:space="preserve">Similarly, content authors should </w:t>
      </w:r>
      <w:r>
        <w:t>keep</w:t>
      </w:r>
      <w:r w:rsidRPr="00926F2C">
        <w:t xml:space="preserve"> this criterion in mind. </w:t>
      </w:r>
    </w:p>
    <w:p w:rsidR="005B39ED" w:rsidRPr="00926F2C" w:rsidRDefault="005B39ED" w:rsidP="007A4E7D">
      <w:pPr>
        <w:pStyle w:val="Criteria"/>
        <w:keepNext w:val="0"/>
        <w:shd w:val="clear" w:color="auto" w:fill="F2F2F2"/>
      </w:pPr>
      <w:r w:rsidRPr="00FB4D0F">
        <w:t>9.2</w:t>
      </w:r>
      <w:r w:rsidRPr="00926F2C">
        <w:t xml:space="preserve">: Is the </w:t>
      </w:r>
      <w:r>
        <w:t>Web</w:t>
      </w:r>
      <w:r w:rsidRPr="00926F2C">
        <w:t xml:space="preserve"> page presented in a consistent fashion?</w:t>
      </w:r>
    </w:p>
    <w:p w:rsidR="005B39ED" w:rsidRPr="00926F2C" w:rsidRDefault="005B39ED" w:rsidP="001D1F4F">
      <w:pPr>
        <w:pStyle w:val="CriteriaComment"/>
        <w:keepNext w:val="0"/>
        <w:jc w:val="both"/>
      </w:pPr>
      <w:r w:rsidRPr="00926F2C">
        <w:t>Use of styles</w:t>
      </w:r>
      <w:r>
        <w:t xml:space="preserve"> that are</w:t>
      </w:r>
      <w:r w:rsidRPr="00926F2C">
        <w:t xml:space="preserve"> available in HTML</w:t>
      </w:r>
      <w:r>
        <w:t>, for example</w:t>
      </w:r>
      <w:r w:rsidRPr="00926F2C">
        <w:t xml:space="preserve"> H1</w:t>
      </w:r>
      <w:r>
        <w:t xml:space="preserve"> and</w:t>
      </w:r>
      <w:r w:rsidRPr="00926F2C">
        <w:t xml:space="preserve"> H2</w:t>
      </w:r>
      <w:r>
        <w:t>, can</w:t>
      </w:r>
      <w:r w:rsidRPr="00926F2C">
        <w:t xml:space="preserve"> provide structure to </w:t>
      </w:r>
      <w:r>
        <w:t>a</w:t>
      </w:r>
      <w:r w:rsidRPr="00926F2C">
        <w:t xml:space="preserve"> </w:t>
      </w:r>
      <w:r>
        <w:t>Web</w:t>
      </w:r>
      <w:r w:rsidRPr="00926F2C">
        <w:t xml:space="preserve"> page. </w:t>
      </w:r>
      <w:r>
        <w:t>Such</w:t>
      </w:r>
      <w:r w:rsidRPr="00926F2C">
        <w:t xml:space="preserve"> tags are extremely important </w:t>
      </w:r>
      <w:r>
        <w:t>for</w:t>
      </w:r>
      <w:r w:rsidRPr="00926F2C">
        <w:t xml:space="preserve"> structuring a </w:t>
      </w:r>
      <w:r>
        <w:t>Web</w:t>
      </w:r>
      <w:r w:rsidRPr="00926F2C">
        <w:t xml:space="preserve"> page</w:t>
      </w:r>
      <w:r>
        <w:t>.</w:t>
      </w:r>
      <w:r w:rsidRPr="00926F2C">
        <w:t xml:space="preserve"> </w:t>
      </w:r>
      <w:r>
        <w:t>For example, t</w:t>
      </w:r>
      <w:r w:rsidRPr="00926F2C">
        <w:t>he H1 tag indicate</w:t>
      </w:r>
      <w:r>
        <w:t>s</w:t>
      </w:r>
      <w:r w:rsidRPr="00926F2C">
        <w:t xml:space="preserve"> a title</w:t>
      </w:r>
      <w:r>
        <w:t xml:space="preserve"> and</w:t>
      </w:r>
      <w:r w:rsidRPr="00926F2C">
        <w:t xml:space="preserve"> the H2 tag </w:t>
      </w:r>
      <w:r>
        <w:t>indicates</w:t>
      </w:r>
      <w:r w:rsidRPr="00926F2C">
        <w:t xml:space="preserve"> </w:t>
      </w:r>
      <w:r>
        <w:t>subheadings</w:t>
      </w:r>
      <w:r w:rsidRPr="00926F2C">
        <w:t xml:space="preserve">. These tags must be used for their </w:t>
      </w:r>
      <w:r>
        <w:t>intended</w:t>
      </w:r>
      <w:r w:rsidRPr="00926F2C">
        <w:t xml:space="preserve"> purpose, </w:t>
      </w:r>
      <w:r>
        <w:t>that is</w:t>
      </w:r>
      <w:r w:rsidRPr="00926F2C">
        <w:t>, to provide structure, and not for their graphic capabilities. Additionally, blocks of information should be separated from each other.</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298" w:anchor="tech-logical-headings" w:tooltip="Point de contrôle 3.5 des WCAG 1.0 " w:history="1">
        <w:r w:rsidRPr="00926F2C">
          <w:rPr>
            <w:rStyle w:val="Hyperlink"/>
          </w:rPr>
          <w:t>3.5</w:t>
        </w:r>
      </w:hyperlink>
    </w:p>
    <w:p w:rsidR="005B39ED" w:rsidRPr="00926F2C" w:rsidRDefault="005B39ED" w:rsidP="001D1F4F">
      <w:pPr>
        <w:pStyle w:val="CriteriaRefW3C"/>
        <w:keepNext w:val="0"/>
        <w:jc w:val="both"/>
      </w:pPr>
      <w:r>
        <w:t>WCAG 1.0 checkpoint(s) [Priority 3]:</w:t>
      </w:r>
      <w:r w:rsidRPr="00926F2C">
        <w:t xml:space="preserve"> </w:t>
      </w:r>
      <w:hyperlink r:id="rId299" w:anchor="tech-front-loading" w:tooltip="Point de contrôle 13.8 des WCAG 1.0 " w:history="1">
        <w:r w:rsidRPr="00926F2C">
          <w:rPr>
            <w:rStyle w:val="Hyperlink"/>
          </w:rPr>
          <w:t>13.8</w:t>
        </w:r>
      </w:hyperlink>
    </w:p>
    <w:p w:rsidR="005B39ED" w:rsidRDefault="005B39ED" w:rsidP="001D1F4F">
      <w:pPr>
        <w:pStyle w:val="CriteriaRefW3C"/>
        <w:ind w:left="1267"/>
        <w:jc w:val="both"/>
      </w:pPr>
      <w:r>
        <w:t xml:space="preserve">UWEM 1.0 Test(s): </w:t>
      </w:r>
      <w:r w:rsidRPr="00654CCC">
        <w:t>3.5_HTML_01, 3.5_HTML_02, 3.5_HTML_03, 3.5_HTML_04, 3.5_HTML_05</w:t>
      </w:r>
    </w:p>
    <w:p w:rsidR="005B39ED" w:rsidRPr="00926F2C" w:rsidRDefault="005B39ED" w:rsidP="001D1F4F">
      <w:pPr>
        <w:pStyle w:val="CriteriaRefW3C"/>
        <w:keepNext w:val="0"/>
        <w:jc w:val="both"/>
      </w:pPr>
      <w:r>
        <w:t>Type of criterion:</w:t>
      </w:r>
      <w:r w:rsidRPr="00926F2C">
        <w:t xml:space="preserve"> design</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Pr="00926F2C" w:rsidRDefault="005B39ED" w:rsidP="001D1F4F">
      <w:pPr>
        <w:keepNext w:val="0"/>
        <w:ind w:left="1260"/>
        <w:jc w:val="both"/>
      </w:pPr>
      <w:r w:rsidRPr="00926F2C">
        <w:t xml:space="preserve">Content authors must be aware of these issues. They </w:t>
      </w:r>
      <w:r>
        <w:t>can</w:t>
      </w:r>
      <w:r w:rsidRPr="00926F2C">
        <w:t xml:space="preserve"> use the </w:t>
      </w:r>
      <w:r w:rsidRPr="00926F2C">
        <w:rPr>
          <w:rFonts w:ascii="Courier New" w:hAnsi="Courier New" w:cs="Courier New"/>
        </w:rPr>
        <w:t>HtmlPlaceholder</w:t>
      </w:r>
      <w:r w:rsidRPr="00926F2C">
        <w:t xml:space="preserve"> control for content editing and headers.</w:t>
      </w:r>
    </w:p>
    <w:p w:rsidR="005B39ED" w:rsidRPr="00926F2C" w:rsidRDefault="005B39ED" w:rsidP="001D1F4F">
      <w:pPr>
        <w:keepNext w:val="0"/>
        <w:ind w:left="1260"/>
        <w:jc w:val="both"/>
      </w:pPr>
      <w:r>
        <w:t>Nevertheless</w:t>
      </w:r>
      <w:r w:rsidRPr="00926F2C">
        <w:t xml:space="preserve">, the standard </w:t>
      </w:r>
      <w:r w:rsidRPr="00926F2C">
        <w:rPr>
          <w:rFonts w:ascii="Courier New" w:hAnsi="Courier New" w:cs="Courier New"/>
        </w:rPr>
        <w:t>HtmlPlaceholder</w:t>
      </w:r>
      <w:r w:rsidRPr="00926F2C">
        <w:t xml:space="preserve"> control does not support </w:t>
      </w:r>
      <w:r>
        <w:t xml:space="preserve">the </w:t>
      </w:r>
      <w:r w:rsidRPr="00926F2C">
        <w:t>creation of &lt;hr</w:t>
      </w:r>
      <w:r>
        <w:t> </w:t>
      </w:r>
      <w:r w:rsidRPr="00926F2C">
        <w:t>/&gt; elements unless the HTML code of the control is directly edited.</w:t>
      </w:r>
      <w:r>
        <w:t xml:space="preserve"> </w:t>
      </w:r>
      <w:r w:rsidRPr="00926F2C">
        <w:t>The WYSIWYG content editor control</w:t>
      </w:r>
      <w:r>
        <w:t>,</w:t>
      </w:r>
      <w:hyperlink r:id="rId300" w:tooltip="r.a.d.editor Lite Edition" w:history="1">
        <w:r w:rsidRPr="00926F2C">
          <w:rPr>
            <w:rStyle w:val="Hyperlink"/>
            <w:noProof/>
          </w:rPr>
          <w:t xml:space="preserve"> r.a.d.editor Lite Edition</w:t>
        </w:r>
      </w:hyperlink>
      <w:r w:rsidRPr="00926F2C">
        <w:rPr>
          <w:noProof/>
        </w:rPr>
        <w:t xml:space="preserve"> from </w:t>
      </w:r>
      <w:r w:rsidRPr="00926F2C">
        <w:t>Telerik</w:t>
      </w:r>
      <w:r>
        <w:t>,</w:t>
      </w:r>
      <w:r w:rsidRPr="00926F2C">
        <w:t xml:space="preserve"> </w:t>
      </w:r>
      <w:r>
        <w:t>can</w:t>
      </w:r>
      <w:r w:rsidRPr="00926F2C">
        <w:t xml:space="preserve"> be used instead.</w:t>
      </w:r>
    </w:p>
    <w:p w:rsidR="005B39ED" w:rsidRPr="00926F2C" w:rsidRDefault="005B39ED" w:rsidP="0000702A">
      <w:pPr>
        <w:pStyle w:val="Heading3"/>
        <w:keepNext w:val="0"/>
      </w:pPr>
      <w:bookmarkStart w:id="75" w:name="_Ref122784533"/>
      <w:r w:rsidRPr="00926F2C">
        <w:t>Information</w:t>
      </w:r>
      <w:r>
        <w:t xml:space="preserve"> layout</w:t>
      </w:r>
      <w:r w:rsidRPr="00926F2C">
        <w:t xml:space="preserve"> </w:t>
      </w:r>
    </w:p>
    <w:p w:rsidR="005B39ED" w:rsidRPr="00926F2C" w:rsidRDefault="005B39ED" w:rsidP="007A4E7D">
      <w:pPr>
        <w:pStyle w:val="Criteria"/>
        <w:keepNext w:val="0"/>
        <w:shd w:val="clear" w:color="auto" w:fill="F2F2F2"/>
      </w:pPr>
      <w:r w:rsidRPr="00FB4D0F">
        <w:t>10.1</w:t>
      </w:r>
      <w:r w:rsidRPr="00926F2C">
        <w:t>: Is page content separated from content introduction?</w:t>
      </w:r>
    </w:p>
    <w:p w:rsidR="005B39ED" w:rsidRPr="00DB7DAA" w:rsidRDefault="005B39ED" w:rsidP="001D1F4F">
      <w:pPr>
        <w:pStyle w:val="CriteriaComment"/>
        <w:keepNext w:val="0"/>
        <w:jc w:val="both"/>
      </w:pPr>
      <w:r w:rsidRPr="00DB7DAA">
        <w:t xml:space="preserve">If </w:t>
      </w:r>
      <w:r>
        <w:t>a</w:t>
      </w:r>
      <w:r w:rsidRPr="00DB7DAA">
        <w:t xml:space="preserve"> page is coded in HTML, it should not contain layout information (</w:t>
      </w:r>
      <w:r>
        <w:t xml:space="preserve">for example, </w:t>
      </w:r>
      <w:r w:rsidRPr="00DB7DAA">
        <w:t xml:space="preserve">BGCOLOR, FONT, ALIGN, B, I), </w:t>
      </w:r>
      <w:r>
        <w:t>because</w:t>
      </w:r>
      <w:r w:rsidRPr="00DB7DAA">
        <w:t xml:space="preserve"> all </w:t>
      </w:r>
      <w:r>
        <w:t>this information</w:t>
      </w:r>
      <w:r w:rsidRPr="00DB7DAA">
        <w:t xml:space="preserve"> </w:t>
      </w:r>
      <w:r>
        <w:t>can</w:t>
      </w:r>
      <w:r w:rsidRPr="00DB7DAA">
        <w:t xml:space="preserve"> be </w:t>
      </w:r>
      <w:r>
        <w:t>included</w:t>
      </w:r>
      <w:r w:rsidRPr="00DB7DAA">
        <w:t xml:space="preserve"> </w:t>
      </w:r>
      <w:r>
        <w:t>in</w:t>
      </w:r>
      <w:r w:rsidRPr="00DB7DAA">
        <w:t xml:space="preserve"> a style sheet.</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301" w:anchor="tech-style-sheets" w:tooltip="Point de contrôle 3.3 des WCAG 1.0 " w:history="1">
        <w:r w:rsidRPr="00926F2C">
          <w:rPr>
            <w:rStyle w:val="Hyperlink"/>
          </w:rPr>
          <w:t>3.3</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3.3_HTML_01, 3.3_HTML_02</w:t>
      </w:r>
    </w:p>
    <w:p w:rsidR="005B39ED" w:rsidRPr="00926F2C" w:rsidRDefault="005B39ED" w:rsidP="001D1F4F">
      <w:pPr>
        <w:pStyle w:val="CriteriaRefW3C"/>
        <w:keepNext w:val="0"/>
        <w:jc w:val="both"/>
      </w:pPr>
      <w:r>
        <w:t>Type of criterion:</w:t>
      </w:r>
      <w:r w:rsidRPr="00926F2C">
        <w:t xml:space="preserve"> development (development rules)</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Pr="00926F2C" w:rsidRDefault="005B39ED" w:rsidP="001D1F4F">
      <w:pPr>
        <w:keepNext w:val="0"/>
        <w:ind w:left="1260"/>
        <w:jc w:val="both"/>
      </w:pPr>
      <w:r w:rsidRPr="00926F2C">
        <w:t xml:space="preserve">Content authors do not have the same degree of control: author content </w:t>
      </w:r>
      <w:r>
        <w:t>can</w:t>
      </w:r>
      <w:r w:rsidRPr="00926F2C">
        <w:t xml:space="preserve">not be positioned </w:t>
      </w:r>
      <w:r>
        <w:t xml:space="preserve">by </w:t>
      </w:r>
      <w:r w:rsidRPr="00926F2C">
        <w:t xml:space="preserve">using style sheets with the standard </w:t>
      </w:r>
      <w:r w:rsidRPr="00926F2C">
        <w:rPr>
          <w:rFonts w:ascii="Courier New" w:hAnsi="Courier New" w:cs="Courier New"/>
        </w:rPr>
        <w:t>HtmlPlaceholder</w:t>
      </w:r>
      <w:r w:rsidRPr="00926F2C">
        <w:t xml:space="preserve"> control. The WYSIWYG content editor control</w:t>
      </w:r>
      <w:r>
        <w:t>,</w:t>
      </w:r>
      <w:r w:rsidRPr="00926F2C">
        <w:t xml:space="preserve"> </w:t>
      </w:r>
      <w:hyperlink r:id="rId302" w:tooltip="r.a.d.editor Lite Edition" w:history="1">
        <w:r w:rsidRPr="00926F2C">
          <w:rPr>
            <w:rStyle w:val="Hyperlink"/>
            <w:noProof/>
          </w:rPr>
          <w:t>r.a.d.editor Lite Edition</w:t>
        </w:r>
      </w:hyperlink>
      <w:r w:rsidRPr="00926F2C">
        <w:rPr>
          <w:noProof/>
        </w:rPr>
        <w:t xml:space="preserve"> from </w:t>
      </w:r>
      <w:r w:rsidRPr="00926F2C">
        <w:t>Telerik</w:t>
      </w:r>
      <w:r>
        <w:t>,</w:t>
      </w:r>
      <w:r w:rsidRPr="00926F2C">
        <w:t xml:space="preserve"> </w:t>
      </w:r>
      <w:r>
        <w:t>can</w:t>
      </w:r>
      <w:r w:rsidRPr="00926F2C">
        <w:t xml:space="preserve"> be used instead.</w:t>
      </w:r>
    </w:p>
    <w:p w:rsidR="005B39ED" w:rsidRPr="00926F2C" w:rsidRDefault="005B39ED" w:rsidP="007A4E7D">
      <w:pPr>
        <w:pStyle w:val="Criteria"/>
        <w:keepNext w:val="0"/>
        <w:shd w:val="clear" w:color="auto" w:fill="F2F2F2"/>
      </w:pPr>
      <w:r w:rsidRPr="00FB4D0F">
        <w:t>10.2</w:t>
      </w:r>
      <w:r w:rsidRPr="00926F2C">
        <w:t xml:space="preserve">: If style sheets are disabled, is the information still accessible? </w:t>
      </w:r>
    </w:p>
    <w:p w:rsidR="005B39ED" w:rsidRPr="00926F2C" w:rsidRDefault="005B39ED" w:rsidP="001D1F4F">
      <w:pPr>
        <w:pStyle w:val="CriteriaComment"/>
        <w:keepNext w:val="0"/>
        <w:jc w:val="both"/>
      </w:pPr>
      <w:r>
        <w:t>T</w:t>
      </w:r>
      <w:r w:rsidRPr="00926F2C">
        <w:t>o separat</w:t>
      </w:r>
      <w:r>
        <w:t>e</w:t>
      </w:r>
      <w:r w:rsidRPr="00926F2C">
        <w:t xml:space="preserve"> content from layout </w:t>
      </w:r>
      <w:r>
        <w:t>on</w:t>
      </w:r>
      <w:r w:rsidRPr="00926F2C">
        <w:t xml:space="preserve"> an HTML page, </w:t>
      </w:r>
      <w:r>
        <w:t xml:space="preserve">use </w:t>
      </w:r>
      <w:r w:rsidRPr="00926F2C">
        <w:t xml:space="preserve">style sheets (CSS) </w:t>
      </w:r>
      <w:r>
        <w:t>to specify the</w:t>
      </w:r>
      <w:r w:rsidRPr="00926F2C">
        <w:t xml:space="preserve"> layout. </w:t>
      </w:r>
      <w:r>
        <w:t xml:space="preserve">However, </w:t>
      </w:r>
      <w:r w:rsidRPr="00926F2C">
        <w:t xml:space="preserve">people who do not wish to read the page </w:t>
      </w:r>
      <w:r>
        <w:t xml:space="preserve">by </w:t>
      </w:r>
      <w:r w:rsidRPr="00926F2C">
        <w:t>using the author-selected style sheet should obtain the same information when they disable the page style sheet and use their own customized settings instead.</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303" w:anchor="tech-order-style-sheets" w:tooltip="Point de contrôle 6.1 des WCAG 1.0 " w:history="1">
        <w:r w:rsidRPr="00926F2C">
          <w:rPr>
            <w:rStyle w:val="Hyperlink"/>
          </w:rPr>
          <w:t>6.1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4.1_CSS_02, 6.1_HTML_01, 6.1_HTML_02</w:t>
      </w:r>
    </w:p>
    <w:p w:rsidR="005B39ED" w:rsidRPr="00926F2C" w:rsidRDefault="005B39ED" w:rsidP="001D1F4F">
      <w:pPr>
        <w:pStyle w:val="CriteriaRefW3C"/>
        <w:keepNext w:val="0"/>
        <w:jc w:val="both"/>
      </w:pPr>
      <w:r>
        <w:t>Type of criterion:</w:t>
      </w:r>
      <w:r w:rsidRPr="00926F2C">
        <w:t xml:space="preserve"> design /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10.1 in this section.</w:t>
      </w:r>
    </w:p>
    <w:p w:rsidR="005B39ED" w:rsidRPr="00926F2C" w:rsidRDefault="005B39ED" w:rsidP="007A4E7D">
      <w:pPr>
        <w:pStyle w:val="Criteria"/>
        <w:keepNext w:val="0"/>
        <w:shd w:val="clear" w:color="auto" w:fill="F2F2F2"/>
      </w:pPr>
      <w:r w:rsidRPr="00FB4D0F">
        <w:t>10.3</w:t>
      </w:r>
      <w:r w:rsidRPr="00926F2C">
        <w:t>: If style sheets are disabled, is the order in which information appears the same as initially defined?</w:t>
      </w:r>
    </w:p>
    <w:p w:rsidR="005B39ED" w:rsidRPr="00926F2C" w:rsidRDefault="005B39ED" w:rsidP="001D1F4F">
      <w:pPr>
        <w:pStyle w:val="CriteriaComment"/>
        <w:keepNext w:val="0"/>
        <w:jc w:val="both"/>
      </w:pPr>
      <w:r>
        <w:t>Style sheets</w:t>
      </w:r>
      <w:r w:rsidRPr="00926F2C">
        <w:t xml:space="preserve"> </w:t>
      </w:r>
      <w:r>
        <w:t>can</w:t>
      </w:r>
      <w:r w:rsidRPr="00926F2C">
        <w:t xml:space="preserve"> be used to construct HTML pages. </w:t>
      </w:r>
      <w:r>
        <w:t>If</w:t>
      </w:r>
      <w:r w:rsidRPr="00926F2C">
        <w:t xml:space="preserve"> style sheets are disabled by the user, the logical structure </w:t>
      </w:r>
      <w:r>
        <w:t>of</w:t>
      </w:r>
      <w:r w:rsidRPr="00926F2C">
        <w:t xml:space="preserve"> the page should </w:t>
      </w:r>
      <w:r>
        <w:t>stay</w:t>
      </w:r>
      <w:r w:rsidRPr="00926F2C">
        <w:t xml:space="preserve"> the same as initially defined. For example, the order of appearance of the divisions (DIV) </w:t>
      </w:r>
      <w:r>
        <w:t xml:space="preserve">should stay </w:t>
      </w:r>
      <w:r w:rsidRPr="00926F2C">
        <w:t xml:space="preserve">the same when viewed </w:t>
      </w:r>
      <w:r>
        <w:t xml:space="preserve">by </w:t>
      </w:r>
      <w:r w:rsidRPr="00926F2C">
        <w:t xml:space="preserve">using a graphical browser </w:t>
      </w:r>
      <w:r>
        <w:t>or by</w:t>
      </w:r>
      <w:r w:rsidRPr="00926F2C">
        <w:t xml:space="preserve"> using a text-mode browser.</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304" w:anchor="tech-order-style-sheets" w:tooltip="Point de contrôle 6.1 des WCAG 1.0 " w:history="1">
        <w:r w:rsidRPr="00926F2C">
          <w:rPr>
            <w:rStyle w:val="Hyperlink"/>
          </w:rPr>
          <w:t>6.1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hyperlink r:id="rId305" w:anchor="tech-tab-order" w:tooltip="Point de contrôle 9.4 des WCAG 1.0 " w:history="1">
        <w:r w:rsidRPr="00926F2C">
          <w:rPr>
            <w:rStyle w:val="Hyperlink"/>
          </w:rPr>
          <w:t>9.4</w:t>
        </w:r>
      </w:hyperlink>
    </w:p>
    <w:p w:rsidR="005B39ED" w:rsidRDefault="005B39ED" w:rsidP="001D1F4F">
      <w:pPr>
        <w:pStyle w:val="CriteriaRefW3C"/>
        <w:ind w:left="1267"/>
        <w:jc w:val="both"/>
      </w:pPr>
      <w:r>
        <w:t xml:space="preserve">UWEM 1.0 Test(s): </w:t>
      </w:r>
      <w:r w:rsidRPr="00654CCC">
        <w:t>3.6_HTML_01, 6.1_HTML_01, 6.1_HTML_02</w:t>
      </w:r>
    </w:p>
    <w:p w:rsidR="005B39ED" w:rsidRPr="00926F2C" w:rsidRDefault="005B39ED" w:rsidP="001D1F4F">
      <w:pPr>
        <w:pStyle w:val="CriteriaRefW3C"/>
        <w:keepNext w:val="0"/>
        <w:jc w:val="both"/>
      </w:pPr>
      <w:r>
        <w:t>Type of criterion:</w:t>
      </w:r>
      <w:r w:rsidRPr="00926F2C">
        <w:t xml:space="preserve"> design /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F5054A" w:rsidRDefault="005B39ED" w:rsidP="001D1F4F">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F5054A">
        <w:rPr>
          <w:i w:val="0"/>
          <w:iCs w:val="0"/>
          <w:color w:val="auto"/>
          <w:sz w:val="20"/>
          <w:szCs w:val="20"/>
        </w:rPr>
        <w:t>See 10.1 in this section.</w:t>
      </w:r>
    </w:p>
    <w:p w:rsidR="005B39ED" w:rsidRPr="00926F2C" w:rsidRDefault="005B39ED" w:rsidP="0000702A">
      <w:pPr>
        <w:pStyle w:val="Heading3"/>
        <w:keepNext w:val="0"/>
      </w:pPr>
      <w:r w:rsidRPr="00926F2C">
        <w:t>Forms</w:t>
      </w:r>
    </w:p>
    <w:p w:rsidR="005B39ED" w:rsidRPr="00926F2C" w:rsidRDefault="005B39ED" w:rsidP="007A4E7D">
      <w:pPr>
        <w:pStyle w:val="Criteria"/>
        <w:keepNext w:val="0"/>
        <w:shd w:val="clear" w:color="auto" w:fill="F2F2F2"/>
      </w:pPr>
      <w:r w:rsidRPr="00FB4D0F">
        <w:t>11.1</w:t>
      </w:r>
      <w:r w:rsidRPr="00926F2C">
        <w:t xml:space="preserve">: Are the LABEL tag and </w:t>
      </w:r>
      <w:r>
        <w:t>its</w:t>
      </w:r>
      <w:r w:rsidRPr="00926F2C">
        <w:t xml:space="preserve"> corresponding attributes (ID, FOR) present?</w:t>
      </w:r>
    </w:p>
    <w:p w:rsidR="005B39ED" w:rsidRPr="00926F2C" w:rsidRDefault="005B39ED" w:rsidP="001D1F4F">
      <w:pPr>
        <w:pStyle w:val="CriteriaComment"/>
        <w:keepNext w:val="0"/>
        <w:jc w:val="both"/>
      </w:pPr>
      <w:r w:rsidRPr="00926F2C">
        <w:t xml:space="preserve">In HTML pages, the LABEL tag </w:t>
      </w:r>
      <w:r>
        <w:t xml:space="preserve">is </w:t>
      </w:r>
      <w:r w:rsidRPr="00926F2C">
        <w:t xml:space="preserve">used with the ID and FOR attributes to link data entry fields directly to the associated text. This </w:t>
      </w:r>
      <w:r>
        <w:t xml:space="preserve">approach </w:t>
      </w:r>
      <w:r w:rsidRPr="00926F2C">
        <w:t xml:space="preserve">enables people </w:t>
      </w:r>
      <w:r>
        <w:t>who</w:t>
      </w:r>
      <w:r w:rsidRPr="00926F2C">
        <w:t xml:space="preserve"> use </w:t>
      </w:r>
      <w:r>
        <w:t>assistive</w:t>
      </w:r>
      <w:r w:rsidRPr="00926F2C">
        <w:t xml:space="preserve"> technologies to unambiguously determine which data entry field corresponds to the linked text.</w:t>
      </w:r>
    </w:p>
    <w:p w:rsidR="005B39ED" w:rsidRPr="00926F2C" w:rsidRDefault="005B39ED" w:rsidP="001D1F4F">
      <w:pPr>
        <w:pStyle w:val="CriteriaRefW3C"/>
        <w:keepNext w:val="0"/>
        <w:spacing w:after="0"/>
        <w:ind w:left="1267"/>
        <w:jc w:val="both"/>
      </w:pPr>
      <w:r>
        <w:t>WCAG 1.0 checkpoint(s) [Priority 1]:</w:t>
      </w:r>
      <w:r w:rsidRPr="00926F2C">
        <w:t xml:space="preserve"> -</w:t>
      </w:r>
    </w:p>
    <w:p w:rsidR="005B39ED" w:rsidRPr="00926F2C" w:rsidRDefault="005B39ED" w:rsidP="001D1F4F">
      <w:pPr>
        <w:pStyle w:val="CriteriaRefW3C"/>
        <w:keepNext w:val="0"/>
        <w:spacing w:after="0"/>
        <w:ind w:left="1267"/>
        <w:jc w:val="both"/>
      </w:pPr>
      <w:r>
        <w:t>WCAG 1.0 checkpoint(s) [Priority 2]:</w:t>
      </w:r>
      <w:r w:rsidRPr="00926F2C">
        <w:t xml:space="preserve"> </w:t>
      </w:r>
      <w:hyperlink r:id="rId306" w:anchor="tech-unassociated-labels" w:tooltip="Point de contrôle 10.2 des WCAG 1.0 " w:history="1">
        <w:r w:rsidRPr="00926F2C">
          <w:rPr>
            <w:rStyle w:val="Hyperlink"/>
          </w:rPr>
          <w:t>10.2</w:t>
        </w:r>
      </w:hyperlink>
      <w:r w:rsidRPr="00926F2C">
        <w:t xml:space="preserve">, </w:t>
      </w:r>
      <w:hyperlink r:id="rId307" w:anchor="tech-associate-labels" w:tooltip="Point de contrôle 12.4 des WCAG 1.0 " w:history="1">
        <w:r w:rsidRPr="00926F2C">
          <w:rPr>
            <w:rStyle w:val="Hyperlink"/>
          </w:rPr>
          <w:t>12.4</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654CCC">
        <w:t>10.2_HTML_01, 12.4_HTML_01, 12.4_HTML_02</w:t>
      </w:r>
    </w:p>
    <w:p w:rsidR="005B39ED" w:rsidRPr="00926F2C" w:rsidRDefault="005B39ED" w:rsidP="001D1F4F">
      <w:pPr>
        <w:pStyle w:val="CriteriaRefW3C"/>
        <w:keepNext w:val="0"/>
        <w:jc w:val="both"/>
      </w:pPr>
      <w:r>
        <w:t>Type of criterion:</w:t>
      </w:r>
      <w:r w:rsidRPr="00926F2C">
        <w:t xml:space="preserve"> development</w:t>
      </w:r>
    </w:p>
    <w:p w:rsidR="005B39ED" w:rsidRPr="0000702A" w:rsidRDefault="005B39ED" w:rsidP="001D1F4F">
      <w:pPr>
        <w:pStyle w:val="CriteriaRefW3C"/>
        <w:keepNext w:val="0"/>
        <w:spacing w:after="0"/>
        <w:ind w:left="1267"/>
        <w:jc w:val="both"/>
        <w:rPr>
          <w:rFonts w:cs="Times New Roman"/>
          <w:b/>
          <w:bCs/>
          <w:color w:val="000000"/>
          <w:sz w:val="20"/>
          <w:szCs w:val="20"/>
        </w:rPr>
      </w:pPr>
      <w:r w:rsidRPr="0000702A">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Pr="00926F2C" w:rsidRDefault="005B39ED" w:rsidP="001D1F4F">
      <w:pPr>
        <w:keepNext w:val="0"/>
        <w:ind w:left="1260"/>
        <w:jc w:val="both"/>
      </w:pPr>
      <w:r w:rsidRPr="00926F2C">
        <w:rPr>
          <w:color w:val="000000"/>
        </w:rPr>
        <w:t xml:space="preserve">Content authors cannot use MCMS </w:t>
      </w:r>
      <w:r>
        <w:rPr>
          <w:color w:val="000000"/>
        </w:rPr>
        <w:t xml:space="preserve">2002 </w:t>
      </w:r>
      <w:r w:rsidRPr="00926F2C">
        <w:rPr>
          <w:color w:val="000000"/>
        </w:rPr>
        <w:t xml:space="preserve">editing controls </w:t>
      </w:r>
      <w:r w:rsidRPr="00926F2C">
        <w:t>(placeholders) to create or manipulate forms or form controls.</w:t>
      </w:r>
    </w:p>
    <w:p w:rsidR="005B39ED" w:rsidRPr="00926F2C" w:rsidRDefault="005B39ED" w:rsidP="007A4E7D">
      <w:pPr>
        <w:pStyle w:val="Criteria"/>
        <w:keepNext w:val="0"/>
        <w:shd w:val="clear" w:color="auto" w:fill="F2F2F2"/>
      </w:pPr>
      <w:r>
        <w:t>11.2</w:t>
      </w:r>
      <w:r w:rsidRPr="00926F2C">
        <w:t>: In a form, is the SUBMIT button relevant?</w:t>
      </w:r>
    </w:p>
    <w:p w:rsidR="005B39ED" w:rsidRPr="00926F2C" w:rsidRDefault="005B39ED" w:rsidP="001D1F4F">
      <w:pPr>
        <w:pStyle w:val="CriteriaComment"/>
        <w:keepNext w:val="0"/>
        <w:jc w:val="both"/>
      </w:pPr>
      <w:r w:rsidRPr="00926F2C">
        <w:t xml:space="preserve">The Submit button is usually the </w:t>
      </w:r>
      <w:r>
        <w:t>final validation</w:t>
      </w:r>
      <w:r w:rsidRPr="00926F2C">
        <w:t xml:space="preserve"> step in filling out an online form. If this button is not clearly identified, it </w:t>
      </w:r>
      <w:r>
        <w:t>is</w:t>
      </w:r>
      <w:r w:rsidRPr="00926F2C">
        <w:t xml:space="preserve"> difficult </w:t>
      </w:r>
      <w:r>
        <w:t xml:space="preserve">for </w:t>
      </w:r>
      <w:r w:rsidRPr="00926F2C">
        <w:t xml:space="preserve">the user to interact with the </w:t>
      </w:r>
      <w:r>
        <w:t>Web</w:t>
      </w:r>
      <w:r w:rsidRPr="00926F2C">
        <w:t xml:space="preserve"> site. For example, </w:t>
      </w:r>
      <w:r>
        <w:t>if</w:t>
      </w:r>
      <w:r w:rsidRPr="00926F2C">
        <w:t xml:space="preserve"> the SUBMIT button is an image, comment the image with explicit text, such as "Submit Form</w:t>
      </w:r>
      <w:r>
        <w:t>.</w:t>
      </w:r>
      <w:r w:rsidRPr="00926F2C">
        <w:t>"</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308" w:anchor="tech-text-equivalent" w:tooltip="Point de contrôle 1.1 des WCAG 1.0 " w:history="1">
        <w:r w:rsidRPr="00926F2C">
          <w:rPr>
            <w:rStyle w:val="Hyperlink"/>
          </w:rPr>
          <w:t>1.1</w:t>
        </w:r>
      </w:hyperlink>
    </w:p>
    <w:p w:rsidR="005B39ED" w:rsidRPr="00926F2C" w:rsidRDefault="005B39ED" w:rsidP="001D1F4F">
      <w:pPr>
        <w:pStyle w:val="CriteriaRefW3C"/>
        <w:keepNext w:val="0"/>
        <w:spacing w:after="0"/>
        <w:ind w:left="1267"/>
        <w:jc w:val="both"/>
      </w:pPr>
      <w:r>
        <w:t>WCAG 1.0 checkpoint(s) [Priority 2]:</w:t>
      </w:r>
      <w:r w:rsidRPr="00926F2C">
        <w:t xml:space="preserve"> -</w:t>
      </w:r>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2D57D2">
        <w:t>1.1_HTML_02, 1.1_HTML_03</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See 11.1 in this section.</w:t>
      </w:r>
    </w:p>
    <w:p w:rsidR="005B39ED" w:rsidRPr="00926F2C" w:rsidRDefault="005B39ED" w:rsidP="007A4E7D">
      <w:pPr>
        <w:pStyle w:val="Criteria"/>
        <w:keepNext w:val="0"/>
        <w:shd w:val="clear" w:color="auto" w:fill="F2F2F2"/>
      </w:pPr>
      <w:r>
        <w:t>11.3</w:t>
      </w:r>
      <w:r w:rsidRPr="00926F2C">
        <w:t xml:space="preserve">: Is the data entry control </w:t>
      </w:r>
      <w:r>
        <w:t>in</w:t>
      </w:r>
      <w:r w:rsidRPr="00926F2C">
        <w:t xml:space="preserve"> online forms accessible?</w:t>
      </w:r>
    </w:p>
    <w:p w:rsidR="005B39ED" w:rsidRPr="00926F2C" w:rsidRDefault="005B39ED" w:rsidP="001D1F4F">
      <w:pPr>
        <w:pStyle w:val="CriteriaComment"/>
        <w:keepNext w:val="0"/>
        <w:jc w:val="both"/>
      </w:pPr>
      <w:r w:rsidRPr="00926F2C">
        <w:t xml:space="preserve">If an online form is validated </w:t>
      </w:r>
      <w:r>
        <w:t>by</w:t>
      </w:r>
      <w:r w:rsidRPr="00926F2C">
        <w:t xml:space="preserve"> us</w:t>
      </w:r>
      <w:r>
        <w:t>ing</w:t>
      </w:r>
      <w:r w:rsidRPr="00926F2C">
        <w:t xml:space="preserve"> a script on the client, for example, provide an alternative to the script so that the user, </w:t>
      </w:r>
      <w:r>
        <w:t>using any type of</w:t>
      </w:r>
      <w:r w:rsidRPr="00926F2C">
        <w:t xml:space="preserve"> browser, </w:t>
      </w:r>
      <w:r>
        <w:t>can</w:t>
      </w:r>
      <w:r w:rsidRPr="00926F2C">
        <w:t xml:space="preserve"> submit the information </w:t>
      </w:r>
      <w:r>
        <w:t>from</w:t>
      </w:r>
      <w:r w:rsidRPr="00926F2C">
        <w:t xml:space="preserve"> the form to the server. Additionally, if an HTML data entry control is used, mandatory data entry fields </w:t>
      </w:r>
      <w:r>
        <w:t xml:space="preserve">should </w:t>
      </w:r>
      <w:r w:rsidRPr="00926F2C">
        <w:t>be specified explicitly (for example</w:t>
      </w:r>
      <w:r>
        <w:t>,</w:t>
      </w:r>
      <w:r w:rsidRPr="00926F2C">
        <w:t xml:space="preserve"> </w:t>
      </w:r>
      <w:r>
        <w:t xml:space="preserve">mandatory </w:t>
      </w:r>
      <w:r w:rsidRPr="00926F2C">
        <w:t xml:space="preserve">fields </w:t>
      </w:r>
      <w:r>
        <w:t xml:space="preserve">are </w:t>
      </w:r>
      <w:r w:rsidRPr="00926F2C">
        <w:t xml:space="preserve">preceded by an asterisk). Developers should not use colors to indicate mandatory fields or </w:t>
      </w:r>
      <w:r>
        <w:t xml:space="preserve">specify the mandatory </w:t>
      </w:r>
      <w:r w:rsidRPr="00926F2C">
        <w:t xml:space="preserve">fields </w:t>
      </w:r>
      <w:r>
        <w:t xml:space="preserve">only </w:t>
      </w:r>
      <w:r w:rsidRPr="00926F2C">
        <w:t>at the bottom of the page.</w:t>
      </w:r>
    </w:p>
    <w:p w:rsidR="005B39ED" w:rsidRPr="00926F2C" w:rsidRDefault="005B39ED" w:rsidP="001D1F4F">
      <w:pPr>
        <w:pStyle w:val="CriteriaRefW3C"/>
        <w:keepNext w:val="0"/>
        <w:spacing w:after="0"/>
        <w:ind w:left="1267"/>
        <w:jc w:val="both"/>
      </w:pPr>
      <w:r>
        <w:t>WCAG 1.0 checkpoint(s) [Priority 1]:</w:t>
      </w:r>
      <w:r w:rsidRPr="00926F2C">
        <w:t xml:space="preserve"> </w:t>
      </w:r>
      <w:hyperlink r:id="rId309" w:anchor="tech-scripts" w:tooltip="Point de contrôle 6.3 des WCAG 1.0 " w:history="1">
        <w:r w:rsidRPr="00926F2C">
          <w:rPr>
            <w:rStyle w:val="Hyperlink"/>
          </w:rPr>
          <w:t>6.3</w:t>
        </w:r>
      </w:hyperlink>
    </w:p>
    <w:p w:rsidR="005B39ED" w:rsidRPr="00926F2C" w:rsidRDefault="005B39ED" w:rsidP="001D1F4F">
      <w:pPr>
        <w:pStyle w:val="CriteriaRefW3C"/>
        <w:keepNext w:val="0"/>
        <w:spacing w:after="0"/>
        <w:ind w:left="1267"/>
        <w:jc w:val="both"/>
      </w:pPr>
      <w:r>
        <w:t>WCAG 1.0 checkpoint(s) [Priority 2]:</w:t>
      </w:r>
      <w:r w:rsidRPr="00926F2C">
        <w:t xml:space="preserve"> </w:t>
      </w:r>
      <w:hyperlink r:id="rId310" w:anchor="tech-fallback-page" w:tooltip="Point de contrôle 6.5 des WCAG 1.0 " w:history="1">
        <w:r w:rsidRPr="00926F2C">
          <w:rPr>
            <w:rStyle w:val="Hyperlink"/>
          </w:rPr>
          <w:t>6.5</w:t>
        </w:r>
      </w:hyperlink>
    </w:p>
    <w:p w:rsidR="005B39ED" w:rsidRPr="00926F2C" w:rsidRDefault="005B39ED" w:rsidP="001D1F4F">
      <w:pPr>
        <w:pStyle w:val="CriteriaRefW3C"/>
        <w:keepNext w:val="0"/>
        <w:jc w:val="both"/>
      </w:pPr>
      <w:r>
        <w:t>WCAG 1.0 checkpoint(s) [Priority 3]:</w:t>
      </w:r>
      <w:r w:rsidRPr="00926F2C">
        <w:t xml:space="preserve"> -</w:t>
      </w:r>
    </w:p>
    <w:p w:rsidR="005B39ED" w:rsidRDefault="005B39ED" w:rsidP="001D1F4F">
      <w:pPr>
        <w:pStyle w:val="CriteriaRefW3C"/>
        <w:ind w:left="1267"/>
        <w:jc w:val="both"/>
      </w:pPr>
      <w:r>
        <w:t xml:space="preserve">UWEM 1.0 Test(s): </w:t>
      </w:r>
      <w:r w:rsidRPr="002D57D2">
        <w:t>6.2_HTML_02, 6.2_HTML_03, 6.3_HTML_01, 6.3_HTML_02, 6.5_HTML_03</w:t>
      </w:r>
    </w:p>
    <w:p w:rsidR="005B39ED" w:rsidRPr="00926F2C" w:rsidRDefault="005B39ED" w:rsidP="001D1F4F">
      <w:pPr>
        <w:pStyle w:val="CriteriaRefW3C"/>
        <w:keepNext w:val="0"/>
        <w:jc w:val="both"/>
      </w:pPr>
      <w:r>
        <w:t>Type of criterion:</w:t>
      </w:r>
      <w:r w:rsidRPr="00926F2C">
        <w:t xml:space="preserve"> development</w:t>
      </w:r>
    </w:p>
    <w:p w:rsidR="005B39ED" w:rsidRPr="007A4E7D" w:rsidRDefault="005B39ED" w:rsidP="001D1F4F">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1D1F4F">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1D1F4F">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Pr="00926F2C" w:rsidRDefault="005B39ED" w:rsidP="001D1F4F">
      <w:pPr>
        <w:keepNext w:val="0"/>
        <w:ind w:left="1260"/>
        <w:jc w:val="both"/>
      </w:pPr>
      <w:r w:rsidRPr="00926F2C">
        <w:t xml:space="preserve">Most .NET ASP controls assume that the Web client supports scripts (the "postback" </w:t>
      </w:r>
      <w:r>
        <w:t>concept</w:t>
      </w:r>
      <w:r w:rsidRPr="00926F2C">
        <w:t xml:space="preserve"> in ASP.NET). For example, when </w:t>
      </w:r>
      <w:r>
        <w:t>a</w:t>
      </w:r>
      <w:r w:rsidRPr="00926F2C">
        <w:t xml:space="preserve"> user clicks on a .NET ASP button </w:t>
      </w:r>
      <w:r>
        <w:t>that has</w:t>
      </w:r>
      <w:r w:rsidRPr="00926F2C">
        <w:t xml:space="preserve"> an associated OnClick event, </w:t>
      </w:r>
      <w:r>
        <w:t>it</w:t>
      </w:r>
      <w:r w:rsidRPr="00926F2C">
        <w:t xml:space="preserve"> causes the browser event handler to execute a script function </w:t>
      </w:r>
      <w:r>
        <w:t>that</w:t>
      </w:r>
      <w:r w:rsidRPr="00926F2C">
        <w:t>, in turn, sends the HTML form.</w:t>
      </w:r>
    </w:p>
    <w:p w:rsidR="005B39ED" w:rsidRPr="00926F2C" w:rsidRDefault="005B39ED" w:rsidP="001D1F4F">
      <w:pPr>
        <w:keepNext w:val="0"/>
        <w:ind w:left="1260"/>
        <w:jc w:val="both"/>
      </w:pPr>
      <w:r w:rsidRPr="00926F2C">
        <w:t xml:space="preserve">In such cases, .NET ASP controls </w:t>
      </w:r>
      <w:r>
        <w:t>that require</w:t>
      </w:r>
      <w:r w:rsidRPr="00926F2C">
        <w:t xml:space="preserve"> this function should not be used; only basic HTML controls</w:t>
      </w:r>
      <w:r>
        <w:t xml:space="preserve"> and </w:t>
      </w:r>
      <w:r w:rsidRPr="00926F2C">
        <w:t xml:space="preserve">elements should be used. For this reason, data must be entered </w:t>
      </w:r>
      <w:r>
        <w:t xml:space="preserve">by </w:t>
      </w:r>
      <w:r w:rsidRPr="00926F2C">
        <w:t xml:space="preserve">using query strings or by submitting the online form without scripts, using HTML Submit buttons. </w:t>
      </w:r>
    </w:p>
    <w:p w:rsidR="005B39ED" w:rsidRPr="00926F2C" w:rsidRDefault="005B39ED" w:rsidP="001D1F4F">
      <w:pPr>
        <w:keepNext w:val="0"/>
        <w:ind w:left="1260"/>
        <w:jc w:val="both"/>
      </w:pPr>
      <w:r w:rsidRPr="00926F2C">
        <w:t xml:space="preserve">&lt;object&gt; and &lt;applet&gt; tags must also provide </w:t>
      </w:r>
      <w:r>
        <w:t>alternate</w:t>
      </w:r>
      <w:r w:rsidRPr="00926F2C">
        <w:t xml:space="preserve"> text for the element content.</w:t>
      </w:r>
    </w:p>
    <w:p w:rsidR="005B39ED" w:rsidRPr="00926F2C" w:rsidRDefault="005B39ED" w:rsidP="0000702A">
      <w:pPr>
        <w:pStyle w:val="Heading3"/>
        <w:keepNext w:val="0"/>
      </w:pPr>
      <w:r w:rsidRPr="00926F2C">
        <w:t>Browsing aids</w:t>
      </w:r>
    </w:p>
    <w:p w:rsidR="005B39ED" w:rsidRPr="00926F2C" w:rsidRDefault="005B39ED" w:rsidP="007A4E7D">
      <w:pPr>
        <w:pStyle w:val="Criteria"/>
        <w:keepNext w:val="0"/>
        <w:shd w:val="clear" w:color="auto" w:fill="F2F2F2"/>
      </w:pPr>
      <w:r>
        <w:t>12.1</w:t>
      </w:r>
      <w:r w:rsidRPr="00926F2C">
        <w:t xml:space="preserve">: Is the main </w:t>
      </w:r>
      <w:r>
        <w:t>navigation</w:t>
      </w:r>
      <w:r w:rsidRPr="00926F2C">
        <w:t xml:space="preserve"> menu on the </w:t>
      </w:r>
      <w:r>
        <w:t>Web</w:t>
      </w:r>
      <w:r w:rsidRPr="00926F2C">
        <w:t xml:space="preserve"> site located in the same place on all pages?</w:t>
      </w:r>
    </w:p>
    <w:p w:rsidR="005B39ED" w:rsidRPr="00926F2C" w:rsidRDefault="005B39ED" w:rsidP="00223481">
      <w:pPr>
        <w:pStyle w:val="CriteriaComment"/>
        <w:keepNext w:val="0"/>
        <w:jc w:val="both"/>
      </w:pPr>
      <w:r w:rsidRPr="00926F2C">
        <w:t xml:space="preserve">When </w:t>
      </w:r>
      <w:r>
        <w:t xml:space="preserve">users </w:t>
      </w:r>
      <w:r w:rsidRPr="00926F2C">
        <w:t>brows</w:t>
      </w:r>
      <w:r>
        <w:t>e</w:t>
      </w:r>
      <w:r w:rsidRPr="00926F2C">
        <w:t xml:space="preserve"> through a site, </w:t>
      </w:r>
      <w:r>
        <w:t xml:space="preserve">they find </w:t>
      </w:r>
      <w:r w:rsidRPr="00926F2C">
        <w:t xml:space="preserve">it easier to locate a menu or navigation toolbar if it is always in the same place on all pages </w:t>
      </w:r>
      <w:r>
        <w:t>of</w:t>
      </w:r>
      <w:r w:rsidRPr="00926F2C">
        <w:t xml:space="preserve"> the </w:t>
      </w:r>
      <w:r>
        <w:t>Web</w:t>
      </w:r>
      <w:r w:rsidRPr="00926F2C">
        <w:t xml:space="preserve"> site. </w:t>
      </w:r>
      <w:r>
        <w:t>If b</w:t>
      </w:r>
      <w:r w:rsidRPr="00926F2C">
        <w:t>rowsing mechanisms differ from one page to the next</w:t>
      </w:r>
      <w:r>
        <w:t>,</w:t>
      </w:r>
      <w:r w:rsidRPr="00926F2C">
        <w:t xml:space="preserve"> </w:t>
      </w:r>
      <w:r>
        <w:t>it</w:t>
      </w:r>
      <w:r w:rsidRPr="00926F2C">
        <w:t xml:space="preserve"> create</w:t>
      </w:r>
      <w:r>
        <w:t>s</w:t>
      </w:r>
      <w:r w:rsidRPr="00926F2C">
        <w:t xml:space="preserve"> difficulties for user</w:t>
      </w:r>
      <w:r>
        <w:t>s</w:t>
      </w:r>
      <w:r w:rsidRPr="00926F2C">
        <w:t xml:space="preserve"> and might cause </w:t>
      </w:r>
      <w:r>
        <w:t>them</w:t>
      </w:r>
      <w:r w:rsidRPr="00926F2C">
        <w:t xml:space="preserve"> to abandon the </w:t>
      </w:r>
      <w:r>
        <w:t>Web</w:t>
      </w:r>
      <w:r w:rsidRPr="00926F2C">
        <w:t xml:space="preserve"> site.</w:t>
      </w:r>
    </w:p>
    <w:p w:rsidR="005B39ED" w:rsidRPr="00926F2C" w:rsidRDefault="005B39ED" w:rsidP="00223481">
      <w:pPr>
        <w:pStyle w:val="CriteriaRefW3C"/>
        <w:keepNext w:val="0"/>
        <w:spacing w:after="0"/>
        <w:ind w:left="1267"/>
        <w:jc w:val="both"/>
      </w:pPr>
      <w:r>
        <w:t>WCAG 1.0 checkpoint(s) [Priority 1]:</w:t>
      </w:r>
      <w:r w:rsidRPr="00926F2C">
        <w:t xml:space="preserve"> -</w:t>
      </w:r>
    </w:p>
    <w:p w:rsidR="005B39ED" w:rsidRPr="00926F2C" w:rsidRDefault="005B39ED" w:rsidP="00223481">
      <w:pPr>
        <w:pStyle w:val="CriteriaRefW3C"/>
        <w:keepNext w:val="0"/>
        <w:spacing w:after="0"/>
        <w:ind w:left="1267"/>
        <w:jc w:val="both"/>
      </w:pPr>
      <w:r>
        <w:t>WCAG 1.0 checkpoint(s) [Priority 2]:</w:t>
      </w:r>
      <w:r w:rsidRPr="00926F2C">
        <w:t xml:space="preserve"> </w:t>
      </w:r>
      <w:hyperlink r:id="rId311" w:anchor="tech-clear-nav-mechanism" w:tooltip="Point de contrôle 13.4 des WCAG 1.0 " w:history="1">
        <w:r w:rsidRPr="00926F2C">
          <w:rPr>
            <w:rStyle w:val="Hyperlink"/>
          </w:rPr>
          <w:t>13.4</w:t>
        </w:r>
      </w:hyperlink>
    </w:p>
    <w:p w:rsidR="005B39ED" w:rsidRPr="00926F2C" w:rsidRDefault="005B39ED" w:rsidP="00223481">
      <w:pPr>
        <w:pStyle w:val="CriteriaRefW3C"/>
        <w:keepNext w:val="0"/>
        <w:jc w:val="both"/>
      </w:pPr>
      <w:r>
        <w:t>WCAG 1.0 checkpoint(s) [Priority 3]:</w:t>
      </w:r>
      <w:r w:rsidRPr="00926F2C">
        <w:t xml:space="preserve"> </w:t>
      </w:r>
      <w:hyperlink r:id="rId312" w:anchor="tech-consistent-style" w:tooltip="Point de contrôle 14.3 des WCAG 1.0 " w:history="1">
        <w:r w:rsidRPr="00926F2C">
          <w:rPr>
            <w:rStyle w:val="Hyperlink"/>
          </w:rPr>
          <w:t>14.3</w:t>
        </w:r>
      </w:hyperlink>
    </w:p>
    <w:p w:rsidR="005B39ED" w:rsidRDefault="005B39ED" w:rsidP="00223481">
      <w:pPr>
        <w:pStyle w:val="CriteriaRefW3C"/>
        <w:ind w:left="1267"/>
        <w:jc w:val="both"/>
      </w:pPr>
      <w:r>
        <w:t xml:space="preserve">UWEM 1.0 Test(s): </w:t>
      </w:r>
      <w:r w:rsidRPr="002D57D2">
        <w:t>13.4_HTML_01</w:t>
      </w:r>
    </w:p>
    <w:p w:rsidR="005B39ED" w:rsidRPr="00926F2C" w:rsidRDefault="005B39ED" w:rsidP="00223481">
      <w:pPr>
        <w:pStyle w:val="CriteriaRefW3C"/>
        <w:keepNext w:val="0"/>
        <w:jc w:val="both"/>
      </w:pPr>
      <w:r>
        <w:t>Type of criterion:</w:t>
      </w:r>
      <w:r w:rsidRPr="00926F2C">
        <w:t xml:space="preserve"> design</w:t>
      </w:r>
    </w:p>
    <w:p w:rsidR="005B39ED" w:rsidRPr="007A4E7D" w:rsidRDefault="005B39ED" w:rsidP="00223481">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223481">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223481">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Pr="00926F2C" w:rsidRDefault="005B39ED" w:rsidP="00223481">
      <w:pPr>
        <w:keepNext w:val="0"/>
        <w:ind w:left="1260"/>
        <w:jc w:val="both"/>
      </w:pPr>
      <w:r w:rsidRPr="00926F2C">
        <w:t xml:space="preserve">Using the </w:t>
      </w:r>
      <w:r>
        <w:t>MCMS 2002</w:t>
      </w:r>
      <w:r w:rsidRPr="00926F2C">
        <w:t xml:space="preserve"> API </w:t>
      </w:r>
      <w:r>
        <w:t>to</w:t>
      </w:r>
      <w:r w:rsidRPr="00926F2C">
        <w:t xml:space="preserve"> creat</w:t>
      </w:r>
      <w:r>
        <w:t>e</w:t>
      </w:r>
      <w:r w:rsidRPr="00926F2C">
        <w:t xml:space="preserve"> browsing controls makes it possible to provide more consistency throughout </w:t>
      </w:r>
      <w:r>
        <w:t>a</w:t>
      </w:r>
      <w:r w:rsidRPr="00926F2C">
        <w:t xml:space="preserve"> </w:t>
      </w:r>
      <w:r>
        <w:t>Web</w:t>
      </w:r>
      <w:r w:rsidRPr="00926F2C">
        <w:t xml:space="preserve"> site.</w:t>
      </w:r>
    </w:p>
    <w:p w:rsidR="005B39ED" w:rsidRPr="00926F2C" w:rsidRDefault="005B39ED" w:rsidP="00223481">
      <w:pPr>
        <w:keepNext w:val="0"/>
        <w:ind w:left="1260"/>
        <w:jc w:val="both"/>
      </w:pPr>
      <w:r w:rsidRPr="00926F2C">
        <w:t xml:space="preserve">Content authors have no control over this feature. </w:t>
      </w:r>
    </w:p>
    <w:p w:rsidR="005B39ED" w:rsidRPr="00926F2C" w:rsidRDefault="005B39ED" w:rsidP="007A4E7D">
      <w:pPr>
        <w:pStyle w:val="Criteria"/>
        <w:keepNext w:val="0"/>
        <w:shd w:val="clear" w:color="auto" w:fill="F2F2F2"/>
      </w:pPr>
      <w:r>
        <w:t>12.2</w:t>
      </w:r>
      <w:r w:rsidRPr="00926F2C">
        <w:t xml:space="preserve">: If keyboard shortcuts </w:t>
      </w:r>
      <w:r>
        <w:t>are</w:t>
      </w:r>
      <w:r w:rsidRPr="00926F2C">
        <w:t xml:space="preserve"> defined for the site, are </w:t>
      </w:r>
      <w:r>
        <w:t>they</w:t>
      </w:r>
      <w:r w:rsidRPr="00926F2C">
        <w:t xml:space="preserve"> active on the page? </w:t>
      </w:r>
    </w:p>
    <w:p w:rsidR="005B39ED" w:rsidRPr="00926F2C" w:rsidRDefault="005B39ED" w:rsidP="008E0772">
      <w:pPr>
        <w:pStyle w:val="CriteriaComment"/>
        <w:keepNext w:val="0"/>
        <w:jc w:val="both"/>
      </w:pPr>
      <w:r>
        <w:t>If</w:t>
      </w:r>
      <w:r w:rsidRPr="00926F2C">
        <w:t xml:space="preserve"> keyboard shortcuts </w:t>
      </w:r>
      <w:r>
        <w:t>are</w:t>
      </w:r>
      <w:r w:rsidRPr="00926F2C">
        <w:t xml:space="preserve"> set up for a page, these shortcuts </w:t>
      </w:r>
      <w:r>
        <w:t>should be</w:t>
      </w:r>
      <w:r w:rsidRPr="00926F2C">
        <w:t xml:space="preserve"> activated and homogeneous throughout the pages </w:t>
      </w:r>
      <w:r>
        <w:t>of</w:t>
      </w:r>
      <w:r w:rsidRPr="00926F2C">
        <w:t xml:space="preserve"> the </w:t>
      </w:r>
      <w:r>
        <w:t>Web</w:t>
      </w:r>
      <w:r w:rsidRPr="00926F2C">
        <w:t xml:space="preserve"> site. </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13" w:anchor="tech-clear-nav-mechanism" w:tooltip="Point de contrôle 13.4 des WCAG 1.0 " w:history="1">
        <w:r w:rsidRPr="00926F2C">
          <w:rPr>
            <w:rStyle w:val="Hyperlink"/>
          </w:rPr>
          <w:t>13.4</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2D57D2">
        <w:t>13.4_HTML_01</w:t>
      </w:r>
    </w:p>
    <w:p w:rsidR="005B39ED" w:rsidRPr="00926F2C" w:rsidRDefault="005B39ED" w:rsidP="008E0772">
      <w:pPr>
        <w:pStyle w:val="CriteriaRefW3C"/>
        <w:keepNext w:val="0"/>
        <w:jc w:val="both"/>
      </w:pPr>
      <w:r>
        <w:t>Type of criterion:</w:t>
      </w:r>
      <w:r w:rsidRPr="00926F2C">
        <w:t xml:space="preserve"> design / development</w:t>
      </w:r>
    </w:p>
    <w:p w:rsidR="005B39ED" w:rsidRPr="007A4E7D" w:rsidRDefault="005B39ED" w:rsidP="008E0772">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8E0772">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Pr="00926F2C" w:rsidRDefault="005B39ED" w:rsidP="008E0772">
      <w:pPr>
        <w:keepNext w:val="0"/>
        <w:ind w:left="1260"/>
        <w:jc w:val="both"/>
      </w:pPr>
      <w:r w:rsidRPr="00926F2C">
        <w:rPr>
          <w:color w:val="000000"/>
        </w:rPr>
        <w:t xml:space="preserve">Content authors cannot create or manipulate </w:t>
      </w:r>
      <w:r w:rsidRPr="00926F2C">
        <w:t xml:space="preserve">tab indexes </w:t>
      </w:r>
      <w:r>
        <w:t xml:space="preserve">by </w:t>
      </w:r>
      <w:r w:rsidRPr="00926F2C">
        <w:t xml:space="preserve">using standard content editing controls (placeholders). If </w:t>
      </w:r>
      <w:r>
        <w:t>a</w:t>
      </w:r>
      <w:r w:rsidRPr="00926F2C">
        <w:t xml:space="preserve"> content author creates hyperlinks in the Web content, </w:t>
      </w:r>
      <w:r>
        <w:t>the hyperlinks</w:t>
      </w:r>
      <w:r w:rsidRPr="00926F2C">
        <w:t xml:space="preserve"> should be displayed sequentially as a user chooses the </w:t>
      </w:r>
      <w:r>
        <w:t>Tab</w:t>
      </w:r>
      <w:r w:rsidRPr="00926F2C">
        <w:t xml:space="preserve"> button to move from one link to the next.</w:t>
      </w:r>
    </w:p>
    <w:p w:rsidR="005B39ED" w:rsidRPr="00926F2C" w:rsidRDefault="005B39ED" w:rsidP="008E0772">
      <w:pPr>
        <w:keepNext w:val="0"/>
        <w:ind w:left="1260"/>
        <w:jc w:val="both"/>
      </w:pPr>
      <w:r w:rsidRPr="00F5054A">
        <w:rPr>
          <w:color w:val="000000"/>
        </w:rPr>
        <w:t>Accepted</w:t>
      </w:r>
      <w:r w:rsidRPr="00926F2C">
        <w:t xml:space="preserve"> practice </w:t>
      </w:r>
      <w:r>
        <w:t>is to</w:t>
      </w:r>
      <w:r w:rsidRPr="00926F2C">
        <w:t xml:space="preserve"> creat</w:t>
      </w:r>
      <w:r>
        <w:t>e</w:t>
      </w:r>
      <w:r w:rsidRPr="00926F2C">
        <w:t xml:space="preserve"> separate blocks in the template and provid</w:t>
      </w:r>
      <w:r>
        <w:t>e</w:t>
      </w:r>
      <w:r w:rsidRPr="00926F2C">
        <w:t xml:space="preserve"> tab index values within each block by assigning a unique tab index range to each, </w:t>
      </w:r>
      <w:r>
        <w:t>that is,</w:t>
      </w:r>
      <w:r w:rsidRPr="00926F2C">
        <w:t xml:space="preserve"> 100-200, 200-300, </w:t>
      </w:r>
      <w:r>
        <w:t>and so forth</w:t>
      </w:r>
      <w:r w:rsidRPr="00926F2C">
        <w:t xml:space="preserve">. </w:t>
      </w:r>
      <w:r>
        <w:t>T</w:t>
      </w:r>
      <w:r w:rsidRPr="00926F2C">
        <w:t>his approach enable</w:t>
      </w:r>
      <w:r>
        <w:t>s</w:t>
      </w:r>
      <w:r w:rsidRPr="00926F2C">
        <w:t xml:space="preserve"> consistent and orderly browsing. In this way, the user </w:t>
      </w:r>
      <w:r>
        <w:t>can</w:t>
      </w:r>
      <w:r w:rsidRPr="00926F2C">
        <w:t xml:space="preserve"> browse through all the available content. </w:t>
      </w:r>
    </w:p>
    <w:p w:rsidR="005B39ED" w:rsidRPr="00926F2C" w:rsidRDefault="005B39ED" w:rsidP="0000702A">
      <w:pPr>
        <w:pStyle w:val="Heading3"/>
        <w:keepNext w:val="0"/>
      </w:pPr>
      <w:r w:rsidRPr="00926F2C">
        <w:t xml:space="preserve">Accessible content </w:t>
      </w:r>
    </w:p>
    <w:p w:rsidR="005B39ED" w:rsidRPr="00926F2C" w:rsidRDefault="005B39ED" w:rsidP="007A4E7D">
      <w:pPr>
        <w:pStyle w:val="Criteria"/>
        <w:keepNext w:val="0"/>
        <w:shd w:val="clear" w:color="auto" w:fill="F2F2F2"/>
      </w:pPr>
      <w:r w:rsidRPr="00FB4D0F">
        <w:t>13.1</w:t>
      </w:r>
      <w:r w:rsidRPr="00926F2C">
        <w:t xml:space="preserve">: </w:t>
      </w:r>
      <w:r>
        <w:t>Can</w:t>
      </w:r>
      <w:r w:rsidRPr="00926F2C">
        <w:t xml:space="preserve"> the user control screen refresh?</w:t>
      </w:r>
    </w:p>
    <w:p w:rsidR="005B39ED" w:rsidRPr="00926F2C" w:rsidRDefault="005B39ED" w:rsidP="008E0772">
      <w:pPr>
        <w:pStyle w:val="CriteriaComment"/>
        <w:keepNext w:val="0"/>
        <w:jc w:val="both"/>
      </w:pPr>
      <w:r w:rsidRPr="00926F2C">
        <w:t xml:space="preserve">When screen content is automatically refreshed, the cursor in screen readers (such as </w:t>
      </w:r>
      <w:r>
        <w:t>JAWS</w:t>
      </w:r>
      <w:r w:rsidRPr="00926F2C">
        <w:t xml:space="preserve">) is automatically reset to the top of the page, making it difficult </w:t>
      </w:r>
      <w:r>
        <w:t xml:space="preserve">for the user </w:t>
      </w:r>
      <w:r w:rsidRPr="00926F2C">
        <w:t xml:space="preserve">to read the </w:t>
      </w:r>
      <w:r>
        <w:t xml:space="preserve">entire </w:t>
      </w:r>
      <w:r w:rsidRPr="00926F2C">
        <w:t>page.</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14" w:anchor="tech-no-periodic-refresh" w:tooltip="Point de contrôle 7.4 des WCAG 1.0 " w:history="1">
        <w:r w:rsidRPr="00926F2C">
          <w:rPr>
            <w:rStyle w:val="Hyperlink"/>
          </w:rPr>
          <w:t>7.4</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2D57D2">
        <w:t>7.4_HTML_</w:t>
      </w:r>
      <w:r>
        <w:t>01, 7.4_HTML_02, 7.4_external_01</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8E0772">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Template developers have full control over the HTML used in the template. It is possible to create templates that satisfy this criterion. It is the responsibility of developers to ensure that the HTML code they produce does so.</w:t>
      </w:r>
    </w:p>
    <w:p w:rsidR="005B39ED" w:rsidRPr="00926F2C" w:rsidRDefault="005B39ED" w:rsidP="008E0772">
      <w:pPr>
        <w:keepNext w:val="0"/>
        <w:ind w:left="1260"/>
        <w:jc w:val="both"/>
      </w:pPr>
      <w:r w:rsidRPr="00926F2C">
        <w:t>Content authors have no control over these features.</w:t>
      </w:r>
    </w:p>
    <w:p w:rsidR="005B39ED" w:rsidRPr="00926F2C" w:rsidRDefault="005B39ED" w:rsidP="007A4E7D">
      <w:pPr>
        <w:pStyle w:val="Criteria"/>
        <w:keepNext w:val="0"/>
        <w:shd w:val="clear" w:color="auto" w:fill="F2F2F2"/>
      </w:pPr>
      <w:r w:rsidRPr="00FB4D0F">
        <w:t>13.2</w:t>
      </w:r>
      <w:r w:rsidRPr="00926F2C">
        <w:t xml:space="preserve">: If the user is automatically redirected, </w:t>
      </w:r>
      <w:r>
        <w:t>is it</w:t>
      </w:r>
      <w:r w:rsidRPr="00926F2C">
        <w:t xml:space="preserve"> without </w:t>
      </w:r>
      <w:r>
        <w:t xml:space="preserve">using </w:t>
      </w:r>
      <w:r w:rsidRPr="00926F2C">
        <w:t xml:space="preserve">a script? </w:t>
      </w:r>
    </w:p>
    <w:p w:rsidR="005B39ED" w:rsidRPr="00926F2C" w:rsidRDefault="005B39ED" w:rsidP="008E0772">
      <w:pPr>
        <w:pStyle w:val="CriteriaComment"/>
        <w:keepNext w:val="0"/>
        <w:jc w:val="both"/>
      </w:pPr>
      <w:r w:rsidRPr="00926F2C">
        <w:t xml:space="preserve">It is best to use automatic redirection solutions from the server side. In this way, redirection </w:t>
      </w:r>
      <w:r>
        <w:t>does not</w:t>
      </w:r>
      <w:r w:rsidRPr="00926F2C">
        <w:t xml:space="preserve"> depend on the client workstation. </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15" w:anchor="tech-no-auto-forward" w:tooltip="Point de contrôle 7.5 des WCAG 1.0 " w:history="1">
        <w:r w:rsidRPr="00926F2C">
          <w:rPr>
            <w:rStyle w:val="Hyperlink"/>
          </w:rPr>
          <w:t>7.5</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2D57D2">
        <w:t>7.5_HTML_01, 7.5_HTML_02, 7.5_external_01</w:t>
      </w:r>
    </w:p>
    <w:p w:rsidR="005B39ED" w:rsidRPr="00926F2C" w:rsidRDefault="005B39ED" w:rsidP="008E0772">
      <w:pPr>
        <w:pStyle w:val="CriteriaRefW3C"/>
        <w:keepNext w:val="0"/>
        <w:jc w:val="both"/>
      </w:pPr>
      <w:r>
        <w:t>Type of criterion:</w:t>
      </w:r>
      <w:r w:rsidRPr="00926F2C">
        <w:t xml:space="preserve"> Design / development (development rules)</w:t>
      </w:r>
    </w:p>
    <w:p w:rsidR="005B39ED" w:rsidRPr="007A4E7D" w:rsidRDefault="005B39ED" w:rsidP="008E0772">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8E0772">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N/A</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auto"/>
          <w:sz w:val="20"/>
          <w:szCs w:val="20"/>
        </w:rPr>
        <w:t xml:space="preserve">- </w:t>
      </w:r>
    </w:p>
    <w:p w:rsidR="005B39ED" w:rsidRPr="00926F2C" w:rsidRDefault="005B39ED" w:rsidP="007A4E7D">
      <w:pPr>
        <w:pStyle w:val="Criteria"/>
        <w:keepNext w:val="0"/>
        <w:shd w:val="clear" w:color="auto" w:fill="F2F2F2"/>
      </w:pPr>
      <w:r w:rsidRPr="00FB4D0F">
        <w:t>13.3</w:t>
      </w:r>
      <w:r w:rsidRPr="00926F2C">
        <w:t xml:space="preserve">: Is </w:t>
      </w:r>
      <w:r>
        <w:t>a</w:t>
      </w:r>
      <w:r w:rsidRPr="00926F2C">
        <w:t xml:space="preserve"> </w:t>
      </w:r>
      <w:r>
        <w:t>Web</w:t>
      </w:r>
      <w:r w:rsidRPr="00926F2C">
        <w:t xml:space="preserve"> site visitor alerted when new windows appear?</w:t>
      </w:r>
    </w:p>
    <w:p w:rsidR="005B39ED" w:rsidRPr="00926F2C" w:rsidRDefault="005B39ED" w:rsidP="008E0772">
      <w:pPr>
        <w:pStyle w:val="CriteriaComment"/>
        <w:keepNext w:val="0"/>
        <w:jc w:val="both"/>
      </w:pPr>
      <w:r w:rsidRPr="00926F2C">
        <w:t xml:space="preserve">The term "new windows" can refer to two types of windows: new browser windows or pop-up windows. New browser windows are opened </w:t>
      </w:r>
      <w:r>
        <w:t xml:space="preserve">by </w:t>
      </w:r>
      <w:r w:rsidRPr="00926F2C">
        <w:t xml:space="preserve">using an HTML command, whereas pop-up windows are opened </w:t>
      </w:r>
      <w:r>
        <w:t xml:space="preserve">by </w:t>
      </w:r>
      <w:r w:rsidRPr="00926F2C">
        <w:t xml:space="preserve">using a script on the client side. In </w:t>
      </w:r>
      <w:r>
        <w:t>some</w:t>
      </w:r>
      <w:r w:rsidRPr="00926F2C">
        <w:t xml:space="preserve"> cases, people </w:t>
      </w:r>
      <w:r>
        <w:t xml:space="preserve">who </w:t>
      </w:r>
      <w:r w:rsidRPr="00926F2C">
        <w:t>us</w:t>
      </w:r>
      <w:r>
        <w:t>e</w:t>
      </w:r>
      <w:r w:rsidRPr="00926F2C">
        <w:t xml:space="preserve"> browsers </w:t>
      </w:r>
      <w:r>
        <w:t>that</w:t>
      </w:r>
      <w:r w:rsidRPr="00926F2C">
        <w:t xml:space="preserve"> do not support scripting on the client side or who voluntarily disable scripts in their browser </w:t>
      </w:r>
      <w:r>
        <w:t>do</w:t>
      </w:r>
      <w:r w:rsidRPr="00926F2C">
        <w:t xml:space="preserve"> not have access to the information contained in pop-up windows. If a pop-up window opens automatically whenever a page is loaded, it makes the site difficult to read, especially for </w:t>
      </w:r>
      <w:r>
        <w:t>people</w:t>
      </w:r>
      <w:r w:rsidRPr="00926F2C">
        <w:t xml:space="preserve"> </w:t>
      </w:r>
      <w:r>
        <w:t xml:space="preserve">who </w:t>
      </w:r>
      <w:r w:rsidRPr="00926F2C">
        <w:t>us</w:t>
      </w:r>
      <w:r>
        <w:t>e</w:t>
      </w:r>
      <w:r w:rsidRPr="00926F2C">
        <w:t xml:space="preserve"> </w:t>
      </w:r>
      <w:r>
        <w:t>assistive</w:t>
      </w:r>
      <w:r w:rsidRPr="00926F2C">
        <w:t xml:space="preserve"> technologies for browsing. It is not </w:t>
      </w:r>
      <w:r>
        <w:t>recommended</w:t>
      </w:r>
      <w:r w:rsidRPr="00926F2C">
        <w:t xml:space="preserve"> that new windows be opened, especially </w:t>
      </w:r>
      <w:r>
        <w:t>if</w:t>
      </w:r>
      <w:r w:rsidRPr="00926F2C">
        <w:t xml:space="preserve"> the user is not notified.</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16" w:anchor="tech-avoid-pop-ups" w:tooltip="Point de contrôle 10.1 des WCAG 1.0 " w:history="1">
        <w:r w:rsidRPr="00926F2C">
          <w:rPr>
            <w:rStyle w:val="Hyperlink"/>
          </w:rPr>
          <w:t>10.1</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2D57D2">
        <w:t>10.1_HTML_01, 10.1_HTML_02, 10.1_HTML_03</w:t>
      </w:r>
    </w:p>
    <w:p w:rsidR="005B39ED" w:rsidRPr="00926F2C" w:rsidRDefault="005B39ED" w:rsidP="008E0772">
      <w:pPr>
        <w:pStyle w:val="CriteriaRefW3C"/>
        <w:keepNext w:val="0"/>
        <w:jc w:val="both"/>
      </w:pPr>
      <w:r>
        <w:t>Type of criterion:</w:t>
      </w:r>
      <w:r w:rsidRPr="00926F2C">
        <w:t xml:space="preserve"> design</w:t>
      </w:r>
    </w:p>
    <w:p w:rsidR="005B39ED" w:rsidRPr="007A4E7D" w:rsidRDefault="005B39ED" w:rsidP="008E0772">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8E0772">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No</w:t>
      </w:r>
    </w:p>
    <w:p w:rsidR="005B39ED" w:rsidRPr="00926F2C" w:rsidRDefault="005B39ED" w:rsidP="008E0772">
      <w:pPr>
        <w:keepNext w:val="0"/>
        <w:ind w:left="1267"/>
        <w:jc w:val="both"/>
      </w:pPr>
      <w:r w:rsidRPr="007A4E7D">
        <w:rPr>
          <w:rFonts w:cs="Times New Roman"/>
          <w:b/>
          <w:bCs/>
          <w:i/>
          <w:iCs/>
          <w:color w:val="000000"/>
        </w:rPr>
        <w:t>Comments:</w:t>
      </w:r>
      <w:r w:rsidRPr="00926F2C">
        <w:rPr>
          <w:i/>
          <w:iCs/>
          <w:color w:val="000000"/>
        </w:rPr>
        <w:t xml:space="preserve"> </w:t>
      </w:r>
      <w:r w:rsidRPr="00926F2C">
        <w:t xml:space="preserve">Template developers have full control over the HTML used in the template. It is possible to create templates </w:t>
      </w:r>
      <w:r>
        <w:t>that</w:t>
      </w:r>
      <w:r w:rsidRPr="00926F2C">
        <w:t xml:space="preserve"> satisfy this criterion. It is the responsibility of developers to ensure that the HTML code they produce does so. .</w:t>
      </w:r>
    </w:p>
    <w:p w:rsidR="005B39ED" w:rsidRPr="00926F2C" w:rsidRDefault="005B39ED" w:rsidP="008E0772">
      <w:pPr>
        <w:keepNext w:val="0"/>
        <w:ind w:left="1267"/>
        <w:jc w:val="both"/>
      </w:pPr>
      <w:r w:rsidRPr="00926F2C">
        <w:rPr>
          <w:color w:val="000000"/>
        </w:rPr>
        <w:t xml:space="preserve">Content authors </w:t>
      </w:r>
      <w:r>
        <w:rPr>
          <w:color w:val="000000"/>
        </w:rPr>
        <w:t>can</w:t>
      </w:r>
      <w:r w:rsidRPr="00926F2C">
        <w:rPr>
          <w:color w:val="000000"/>
        </w:rPr>
        <w:t xml:space="preserve"> create hyperlinks for images</w:t>
      </w:r>
      <w:r>
        <w:rPr>
          <w:color w:val="000000"/>
        </w:rPr>
        <w:t xml:space="preserve"> by</w:t>
      </w:r>
      <w:r w:rsidRPr="00926F2C">
        <w:rPr>
          <w:color w:val="000000"/>
        </w:rPr>
        <w:t xml:space="preserve"> using the </w:t>
      </w:r>
      <w:r w:rsidRPr="00926F2C">
        <w:rPr>
          <w:rFonts w:ascii="Courier New" w:hAnsi="Courier New" w:cs="Courier New"/>
        </w:rPr>
        <w:t>ImagePlaceholder</w:t>
      </w:r>
      <w:r w:rsidRPr="00926F2C">
        <w:t xml:space="preserve"> control. This control </w:t>
      </w:r>
      <w:r>
        <w:t>can</w:t>
      </w:r>
      <w:r w:rsidRPr="00926F2C">
        <w:t xml:space="preserve"> be used to specify whether the link </w:t>
      </w:r>
      <w:r>
        <w:t>is</w:t>
      </w:r>
      <w:r w:rsidRPr="00926F2C">
        <w:t xml:space="preserve"> opened in a new window. If so, the user is not notified.</w:t>
      </w:r>
    </w:p>
    <w:p w:rsidR="005B39ED" w:rsidRPr="00926F2C" w:rsidRDefault="005B39ED" w:rsidP="008E0772">
      <w:pPr>
        <w:keepNext w:val="0"/>
        <w:ind w:left="1267"/>
        <w:jc w:val="both"/>
      </w:pPr>
      <w:r w:rsidRPr="00926F2C">
        <w:t xml:space="preserve">One possible workaround </w:t>
      </w:r>
      <w:r>
        <w:t>is</w:t>
      </w:r>
      <w:r w:rsidRPr="00926F2C">
        <w:t xml:space="preserve"> to prohibit, at the design rule level, the creation of </w:t>
      </w:r>
      <w:r>
        <w:t xml:space="preserve">image </w:t>
      </w:r>
      <w:r w:rsidRPr="00926F2C">
        <w:t xml:space="preserve">hyperlinks </w:t>
      </w:r>
      <w:r>
        <w:t>that</w:t>
      </w:r>
      <w:r w:rsidRPr="00926F2C">
        <w:t xml:space="preserve"> open new windows. </w:t>
      </w:r>
    </w:p>
    <w:p w:rsidR="005B39ED" w:rsidRPr="00926F2C" w:rsidRDefault="005B39ED" w:rsidP="007A4E7D">
      <w:pPr>
        <w:pStyle w:val="Criteria"/>
        <w:keepNext w:val="0"/>
        <w:shd w:val="clear" w:color="auto" w:fill="F2F2F2"/>
      </w:pPr>
      <w:r w:rsidRPr="00FB4D0F">
        <w:t>13.4</w:t>
      </w:r>
      <w:r w:rsidRPr="00926F2C">
        <w:t>: Is there an alternative to scripts for opening new windows?</w:t>
      </w:r>
    </w:p>
    <w:p w:rsidR="005B39ED" w:rsidRPr="00926F2C" w:rsidRDefault="005B39ED" w:rsidP="008E0772">
      <w:pPr>
        <w:pStyle w:val="CriteriaComment"/>
        <w:keepNext w:val="0"/>
        <w:jc w:val="both"/>
      </w:pPr>
      <w:r w:rsidRPr="00926F2C">
        <w:t xml:space="preserve">If no alternative to pop-ups </w:t>
      </w:r>
      <w:r>
        <w:t>is</w:t>
      </w:r>
      <w:r w:rsidRPr="00926F2C">
        <w:t xml:space="preserve"> provided, some users </w:t>
      </w:r>
      <w:r>
        <w:t>can</w:t>
      </w:r>
      <w:r w:rsidRPr="00926F2C">
        <w:t xml:space="preserve">not access pop-ups (for example, users whose browsers do not support scripting </w:t>
      </w:r>
      <w:r>
        <w:t>or</w:t>
      </w:r>
      <w:r w:rsidRPr="00926F2C">
        <w:t xml:space="preserve"> who voluntarily disable scripting in their browser).</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17" w:anchor="tech-avoid-pop-ups" w:tooltip="Point de contrôle 10.1 des WCAG 1.0 " w:history="1">
        <w:r w:rsidRPr="00926F2C">
          <w:rPr>
            <w:rStyle w:val="Hyperlink"/>
          </w:rPr>
          <w:t>10.1</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2D57D2">
        <w:t>6.2_HTML_03, 6.3_HTML_02</w:t>
      </w:r>
    </w:p>
    <w:p w:rsidR="005B39ED" w:rsidRPr="00926F2C" w:rsidRDefault="005B39ED" w:rsidP="008E0772">
      <w:pPr>
        <w:pStyle w:val="CriteriaRefW3C"/>
        <w:ind w:left="1267"/>
        <w:jc w:val="both"/>
      </w:pPr>
      <w:r>
        <w:t>Type of criterion:</w:t>
      </w:r>
      <w:r w:rsidRPr="00926F2C">
        <w:t xml:space="preserve"> design / development</w:t>
      </w:r>
    </w:p>
    <w:p w:rsidR="005B39ED" w:rsidRPr="007A4E7D" w:rsidRDefault="005B39ED" w:rsidP="008E0772">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8E0772">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No</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000000"/>
          <w:sz w:val="20"/>
          <w:szCs w:val="20"/>
        </w:rPr>
        <w:t>See 13.3 in this section.</w:t>
      </w:r>
      <w:r w:rsidRPr="00926F2C">
        <w:t xml:space="preserve"> </w:t>
      </w:r>
    </w:p>
    <w:p w:rsidR="005B39ED" w:rsidRPr="00926F2C" w:rsidRDefault="005B39ED" w:rsidP="007A4E7D">
      <w:pPr>
        <w:pStyle w:val="Criteria"/>
        <w:keepNext w:val="0"/>
        <w:shd w:val="clear" w:color="auto" w:fill="F2F2F2"/>
      </w:pPr>
      <w:r w:rsidRPr="00FB4D0F">
        <w:t>13.5</w:t>
      </w:r>
      <w:r w:rsidRPr="00926F2C">
        <w:t xml:space="preserve">: Is additional information available to describe files that </w:t>
      </w:r>
      <w:r>
        <w:t>can</w:t>
      </w:r>
      <w:r w:rsidRPr="00926F2C">
        <w:t xml:space="preserve"> be downloaded from the </w:t>
      </w:r>
      <w:r>
        <w:t>Web</w:t>
      </w:r>
      <w:r w:rsidRPr="00926F2C">
        <w:t xml:space="preserve"> site?</w:t>
      </w:r>
    </w:p>
    <w:p w:rsidR="005B39ED" w:rsidRPr="00926F2C" w:rsidRDefault="005B39ED" w:rsidP="008E0772">
      <w:pPr>
        <w:pStyle w:val="CriteriaComment"/>
        <w:keepNext w:val="0"/>
        <w:jc w:val="both"/>
      </w:pPr>
      <w:r w:rsidRPr="00926F2C">
        <w:t>When</w:t>
      </w:r>
      <w:r>
        <w:t xml:space="preserve"> a user</w:t>
      </w:r>
      <w:r w:rsidRPr="00926F2C">
        <w:t xml:space="preserve"> download</w:t>
      </w:r>
      <w:r>
        <w:t>s</w:t>
      </w:r>
      <w:r w:rsidRPr="00926F2C">
        <w:t xml:space="preserve"> files, the following information should be provided: file format, file size, link to a conversion utility if required, link to software </w:t>
      </w:r>
      <w:r>
        <w:t>needed</w:t>
      </w:r>
      <w:r w:rsidRPr="00926F2C">
        <w:t xml:space="preserve"> to read the file format if required, </w:t>
      </w:r>
      <w:r>
        <w:t xml:space="preserve">and </w:t>
      </w:r>
      <w:r w:rsidRPr="00926F2C">
        <w:t xml:space="preserve">e-mail address </w:t>
      </w:r>
      <w:r>
        <w:t>for</w:t>
      </w:r>
      <w:r w:rsidRPr="00926F2C">
        <w:t xml:space="preserve"> request</w:t>
      </w:r>
      <w:r>
        <w:t>ing</w:t>
      </w:r>
      <w:r w:rsidRPr="00926F2C">
        <w:t xml:space="preserve"> a file in an alternate format. Files </w:t>
      </w:r>
      <w:r>
        <w:t xml:space="preserve">that are </w:t>
      </w:r>
      <w:r w:rsidRPr="00926F2C">
        <w:t xml:space="preserve">available for download on the </w:t>
      </w:r>
      <w:r>
        <w:t>Web</w:t>
      </w:r>
      <w:r w:rsidRPr="00926F2C">
        <w:t xml:space="preserve"> site are not always in an accessible format. </w:t>
      </w:r>
      <w:r>
        <w:t>Therefore</w:t>
      </w:r>
      <w:r w:rsidRPr="00926F2C">
        <w:t xml:space="preserve">, it is important to provide the necessary means to access the </w:t>
      </w:r>
      <w:r>
        <w:t xml:space="preserve">downloadable </w:t>
      </w:r>
      <w:r w:rsidRPr="00926F2C">
        <w:t>files. If a file is in PDF format</w:t>
      </w:r>
      <w:r>
        <w:t>,</w:t>
      </w:r>
      <w:r w:rsidRPr="00926F2C">
        <w:t xml:space="preserve"> for example, the user should be provided with the opportunity </w:t>
      </w:r>
      <w:r>
        <w:t>to</w:t>
      </w:r>
      <w:r w:rsidRPr="00926F2C">
        <w:t xml:space="preserve"> download</w:t>
      </w:r>
      <w:r>
        <w:t xml:space="preserve"> </w:t>
      </w:r>
      <w:r w:rsidRPr="00926F2C">
        <w:t>Acrobat Reader software (or a URL for an online conversion utility</w:t>
      </w:r>
      <w:r>
        <w:t>)</w:t>
      </w:r>
      <w:r w:rsidRPr="00926F2C">
        <w:t>.</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hyperlink r:id="rId318" w:anchor="tech-content-preferences" w:tooltip="Point de contrôle 11.3 des WCAG 1.0 " w:history="1">
        <w:r w:rsidRPr="00926F2C">
          <w:rPr>
            <w:rStyle w:val="Hyperlink"/>
          </w:rPr>
          <w:t>11.3</w:t>
        </w:r>
      </w:hyperlink>
    </w:p>
    <w:p w:rsidR="005B39ED" w:rsidRDefault="005B39ED" w:rsidP="008E0772">
      <w:pPr>
        <w:pStyle w:val="CriteriaRefW3C"/>
        <w:ind w:left="1267"/>
        <w:jc w:val="both"/>
      </w:pPr>
      <w:r>
        <w:t>UWEM 1.0 Test(s): -</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8E0772">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000000"/>
          <w:sz w:val="20"/>
          <w:szCs w:val="20"/>
        </w:rPr>
        <w:t>-</w:t>
      </w:r>
    </w:p>
    <w:p w:rsidR="005B39ED" w:rsidRPr="00926F2C" w:rsidRDefault="005B39ED" w:rsidP="007A4E7D">
      <w:pPr>
        <w:pStyle w:val="Criteria"/>
        <w:keepNext w:val="0"/>
        <w:shd w:val="clear" w:color="auto" w:fill="F2F2F2"/>
      </w:pPr>
      <w:r>
        <w:t>13.6</w:t>
      </w:r>
      <w:r w:rsidRPr="00926F2C">
        <w:t>: Does the specific presentation or layout of information interfere with the ability to access its content?</w:t>
      </w:r>
    </w:p>
    <w:p w:rsidR="005B39ED" w:rsidRPr="00926F2C" w:rsidRDefault="005B39ED" w:rsidP="008E0772">
      <w:pPr>
        <w:pStyle w:val="CriteriaComment"/>
        <w:keepNext w:val="0"/>
        <w:jc w:val="both"/>
      </w:pPr>
      <w:r w:rsidRPr="00926F2C">
        <w:t xml:space="preserve">Care must be taken to ensure that specific layout or presentation elements (blinking text, scrolling text, </w:t>
      </w:r>
      <w:r>
        <w:t>and so forth</w:t>
      </w:r>
      <w:r w:rsidRPr="00926F2C">
        <w:t xml:space="preserve">) do not interfere with the </w:t>
      </w:r>
      <w:r>
        <w:t xml:space="preserve">user's </w:t>
      </w:r>
      <w:r w:rsidRPr="00926F2C">
        <w:t xml:space="preserve">ability to access the information: </w:t>
      </w:r>
      <w:r>
        <w:t>for example, f</w:t>
      </w:r>
      <w:r w:rsidRPr="00926F2C">
        <w:t>ast blinking text (difficult for most users</w:t>
      </w:r>
      <w:r w:rsidRPr="001B7032">
        <w:t xml:space="preserve"> </w:t>
      </w:r>
      <w:r w:rsidRPr="00926F2C">
        <w:t xml:space="preserve">to read and even </w:t>
      </w:r>
      <w:r>
        <w:t>more difficult</w:t>
      </w:r>
      <w:r w:rsidRPr="00926F2C">
        <w:t xml:space="preserve"> for </w:t>
      </w:r>
      <w:r>
        <w:t>people</w:t>
      </w:r>
      <w:r w:rsidRPr="00926F2C">
        <w:t xml:space="preserve"> with visual disabilities)</w:t>
      </w:r>
      <w:r>
        <w:t xml:space="preserve"> or</w:t>
      </w:r>
      <w:r w:rsidRPr="00926F2C">
        <w:t xml:space="preserve"> fast scrolling information (difficult for </w:t>
      </w:r>
      <w:r>
        <w:t>people</w:t>
      </w:r>
      <w:r w:rsidRPr="00926F2C">
        <w:t xml:space="preserve"> with visual disabilities or</w:t>
      </w:r>
      <w:r>
        <w:t xml:space="preserve"> for</w:t>
      </w:r>
      <w:r w:rsidRPr="00926F2C">
        <w:t xml:space="preserve"> </w:t>
      </w:r>
      <w:r>
        <w:t>people</w:t>
      </w:r>
      <w:r w:rsidRPr="00926F2C">
        <w:t xml:space="preserve"> </w:t>
      </w:r>
      <w:r>
        <w:t>who have reading</w:t>
      </w:r>
      <w:r w:rsidRPr="00926F2C">
        <w:t xml:space="preserve"> difficulties). </w:t>
      </w:r>
      <w:r>
        <w:t>If</w:t>
      </w:r>
      <w:r w:rsidRPr="00926F2C">
        <w:t xml:space="preserve"> this type of presentation or layout is generated by an applet, a FLASH animation, or a GIF file, an alternative should be made available.</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19" w:anchor="tech-avoid-flicker" w:tooltip="Point de contrôle 7.1 des WCAG 1.0 " w:history="1">
        <w:r w:rsidRPr="00926F2C">
          <w:rPr>
            <w:rStyle w:val="Hyperlink"/>
          </w:rPr>
          <w:t>7.1</w:t>
        </w:r>
      </w:hyperlink>
    </w:p>
    <w:p w:rsidR="005B39ED" w:rsidRPr="00926F2C" w:rsidRDefault="005B39ED" w:rsidP="008E0772">
      <w:pPr>
        <w:pStyle w:val="CriteriaRefW3C"/>
        <w:keepNext w:val="0"/>
        <w:spacing w:after="0"/>
        <w:ind w:left="1267"/>
        <w:jc w:val="both"/>
      </w:pPr>
      <w:r>
        <w:t>WCAG 1.0 checkpoint(s) [Priority 2]:</w:t>
      </w:r>
      <w:r w:rsidRPr="00926F2C">
        <w:t xml:space="preserve"> </w:t>
      </w:r>
      <w:hyperlink r:id="rId320" w:anchor="tech-avoid-blinking" w:tooltip="Point de contrôle 7.2 des WCAG 1.0 " w:history="1">
        <w:r w:rsidRPr="00926F2C">
          <w:rPr>
            <w:rStyle w:val="Hyperlink"/>
          </w:rPr>
          <w:t>7.2</w:t>
        </w:r>
      </w:hyperlink>
      <w:r w:rsidRPr="00926F2C">
        <w:t xml:space="preserve">, </w:t>
      </w:r>
      <w:hyperlink r:id="rId321" w:anchor="tech-avoid-movement" w:tooltip="Point de contrôle 7.3 des WCAG 1.0 " w:history="1">
        <w:r w:rsidRPr="00926F2C">
          <w:rPr>
            <w:rStyle w:val="Hyperlink"/>
          </w:rPr>
          <w:t>7.3</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2D57D2">
        <w:t>7.1_HTML_01, 7.1_HTML_02, 7.1_HTML_03, 7.1_CSS_01, 7.1_external_01, 7.1_external_02 , 7.3_HTML_01, 7.3_HTML_02, 7.3_external_01, 7.3_external_02</w:t>
      </w:r>
    </w:p>
    <w:p w:rsidR="005B39ED" w:rsidRPr="00926F2C" w:rsidRDefault="005B39ED" w:rsidP="008E0772">
      <w:pPr>
        <w:pStyle w:val="CriteriaRefW3C"/>
        <w:keepNext w:val="0"/>
        <w:jc w:val="both"/>
      </w:pPr>
      <w:r>
        <w:t>Type of criterion:</w:t>
      </w:r>
      <w:r w:rsidRPr="00926F2C">
        <w:t xml:space="preserve"> design</w:t>
      </w:r>
    </w:p>
    <w:p w:rsidR="005B39ED" w:rsidRPr="007A4E7D" w:rsidRDefault="005B39ED" w:rsidP="008E0772">
      <w:pPr>
        <w:pStyle w:val="CriteriaRefW3C"/>
        <w:keepNext w:val="0"/>
        <w:spacing w:after="0"/>
        <w:ind w:left="1267"/>
        <w:jc w:val="both"/>
        <w:rPr>
          <w:rFonts w:cs="Times New Roman"/>
          <w:b/>
          <w:bCs/>
          <w:color w:val="000000"/>
          <w:sz w:val="20"/>
          <w:szCs w:val="20"/>
        </w:rPr>
      </w:pPr>
      <w:r w:rsidRPr="007A4E7D">
        <w:rPr>
          <w:rFonts w:cs="Times New Roman"/>
          <w:b/>
          <w:bCs/>
          <w:color w:val="000000"/>
          <w:sz w:val="20"/>
          <w:szCs w:val="20"/>
        </w:rPr>
        <w:t>Can be accomplished by using templates: Yes</w:t>
      </w:r>
    </w:p>
    <w:p w:rsidR="005B39ED" w:rsidRPr="007A4E7D" w:rsidRDefault="005B39ED" w:rsidP="008E0772">
      <w:pPr>
        <w:pStyle w:val="CriteriaRefW3C"/>
        <w:keepNext w:val="0"/>
        <w:ind w:left="1267"/>
        <w:jc w:val="both"/>
        <w:rPr>
          <w:rFonts w:cs="Times New Roman"/>
          <w:b/>
          <w:bCs/>
          <w:color w:val="000000"/>
          <w:sz w:val="20"/>
          <w:szCs w:val="20"/>
        </w:rPr>
      </w:pPr>
      <w:r w:rsidRPr="007A4E7D">
        <w:rPr>
          <w:rFonts w:cs="Times New Roman"/>
          <w:b/>
          <w:bCs/>
          <w:color w:val="000000"/>
          <w:sz w:val="20"/>
          <w:szCs w:val="20"/>
        </w:rPr>
        <w:t>Can be accomplished by using author content: Yes</w:t>
      </w:r>
    </w:p>
    <w:p w:rsidR="005B39ED" w:rsidRPr="00926F2C" w:rsidRDefault="005B39ED" w:rsidP="008E0772">
      <w:pPr>
        <w:pStyle w:val="CriteriaRefW3C"/>
        <w:keepNext w:val="0"/>
        <w:jc w:val="both"/>
      </w:pPr>
      <w:r w:rsidRPr="00C77C45">
        <w:rPr>
          <w:rFonts w:cs="Times New Roman"/>
          <w:b/>
          <w:bCs/>
          <w:color w:val="000000"/>
          <w:sz w:val="20"/>
          <w:szCs w:val="20"/>
          <w:lang w:val="fr-FR"/>
        </w:rPr>
        <w:t>Comments:</w:t>
      </w:r>
      <w:r w:rsidRPr="00F5054A">
        <w:rPr>
          <w:i w:val="0"/>
          <w:iCs w:val="0"/>
          <w:color w:val="000000"/>
          <w:sz w:val="20"/>
          <w:szCs w:val="20"/>
        </w:rPr>
        <w:t xml:space="preserve"> -</w:t>
      </w:r>
    </w:p>
    <w:p w:rsidR="005B39ED" w:rsidRPr="00926F2C" w:rsidRDefault="005B39ED" w:rsidP="0000702A">
      <w:pPr>
        <w:pStyle w:val="Heading3"/>
        <w:keepNext w:val="0"/>
      </w:pPr>
      <w:bookmarkStart w:id="76" w:name="_Ref124300440"/>
      <w:r>
        <w:t>S</w:t>
      </w:r>
      <w:r w:rsidRPr="00926F2C">
        <w:t>ummary</w:t>
      </w:r>
      <w:bookmarkEnd w:id="75"/>
      <w:bookmarkEnd w:id="76"/>
    </w:p>
    <w:p w:rsidR="005B39ED" w:rsidRDefault="005B39ED" w:rsidP="008E0772">
      <w:pPr>
        <w:keepNext w:val="0"/>
        <w:jc w:val="both"/>
      </w:pPr>
      <w:r w:rsidRPr="00014D3E">
        <w:t>As can be</w:t>
      </w:r>
      <w:r>
        <w:t xml:space="preserve"> seen by the preceding discussion, MCMS</w:t>
      </w:r>
      <w:r w:rsidRPr="00014D3E">
        <w:t xml:space="preserve"> 2002 </w:t>
      </w:r>
      <w:r>
        <w:t>supports WCAG 1.0 checkpoints in all three priority levels and can be used to create Web sites that are accessible to people with a wide variety of disabilities.</w:t>
      </w:r>
      <w:r w:rsidRPr="00926F2C">
        <w:t xml:space="preserve"> </w:t>
      </w:r>
    </w:p>
    <w:p w:rsidR="005B39ED" w:rsidRPr="00926F2C" w:rsidRDefault="005B39ED" w:rsidP="008E0772">
      <w:pPr>
        <w:keepNext w:val="0"/>
        <w:jc w:val="both"/>
      </w:pPr>
      <w:r>
        <w:t>This said, throughout the lifecycle of a MCMS 2002 project, t</w:t>
      </w:r>
      <w:r w:rsidRPr="00926F2C">
        <w:t xml:space="preserve">he design </w:t>
      </w:r>
      <w:r>
        <w:t>considerations</w:t>
      </w:r>
      <w:r w:rsidRPr="00926F2C">
        <w:t xml:space="preserve"> </w:t>
      </w:r>
      <w:r>
        <w:t>identified</w:t>
      </w:r>
      <w:r w:rsidRPr="00926F2C">
        <w:t xml:space="preserve"> in section </w:t>
      </w:r>
      <w:fldSimple w:instr=" REF _Ref153013062 \r \h  \* MERGEFORMAT ">
        <w:r>
          <w:t>2.1</w:t>
        </w:r>
      </w:fldSimple>
      <w:r>
        <w:t xml:space="preserve"> “</w:t>
      </w:r>
      <w:fldSimple w:instr=" REF _Ref153013062 \h  \* MERGEFORMAT ">
        <w:r w:rsidRPr="0066255E">
          <w:t>Design</w:t>
        </w:r>
        <w:r>
          <w:t xml:space="preserve"> checklist for</w:t>
        </w:r>
        <w:r w:rsidRPr="0066255E">
          <w:t xml:space="preserve"> </w:t>
        </w:r>
        <w:r>
          <w:t xml:space="preserve">accessible </w:t>
        </w:r>
        <w:r w:rsidRPr="0066255E">
          <w:t>Web content</w:t>
        </w:r>
      </w:fldSimple>
      <w:r>
        <w:t>” a</w:t>
      </w:r>
      <w:r w:rsidRPr="00926F2C">
        <w:t>s</w:t>
      </w:r>
      <w:r>
        <w:t xml:space="preserve"> well as the ones </w:t>
      </w:r>
      <w:r w:rsidRPr="006D73B7">
        <w:t xml:space="preserve">described in section </w:t>
      </w:r>
      <w:fldSimple w:instr=" REF _Ref153013112 \r \h  \* MERGEFORMAT ">
        <w:r>
          <w:t>2.2</w:t>
        </w:r>
      </w:fldSimple>
      <w:r>
        <w:t xml:space="preserve"> “</w:t>
      </w:r>
      <w:fldSimple w:instr=" REF _Ref153013112 \h  \* MERGEFORMAT ">
        <w:r>
          <w:t>Coding checklist for</w:t>
        </w:r>
        <w:r w:rsidRPr="0066255E">
          <w:t xml:space="preserve"> accessible Web content</w:t>
        </w:r>
      </w:fldSimple>
      <w:r>
        <w:t>” s</w:t>
      </w:r>
      <w:r w:rsidRPr="00926F2C">
        <w:t>hould be observed.</w:t>
      </w:r>
    </w:p>
    <w:p w:rsidR="005B39ED" w:rsidRPr="00EB5E44" w:rsidRDefault="005B39ED" w:rsidP="008E0772">
      <w:pPr>
        <w:pStyle w:val="Heading2"/>
        <w:keepNext w:val="0"/>
        <w:jc w:val="both"/>
      </w:pPr>
      <w:bookmarkStart w:id="77" w:name="_Ref122434319"/>
      <w:bookmarkStart w:id="78" w:name="_Ref122434351"/>
      <w:bookmarkStart w:id="79" w:name="_Ref153334966"/>
      <w:bookmarkStart w:id="80" w:name="_Ref153334974"/>
      <w:bookmarkStart w:id="81" w:name="_Toc155936364"/>
      <w:r>
        <w:t>Assessment and validatio</w:t>
      </w:r>
      <w:r w:rsidRPr="00EB5E44">
        <w:t xml:space="preserve">n </w:t>
      </w:r>
      <w:r>
        <w:t>of a</w:t>
      </w:r>
      <w:r w:rsidRPr="00EB5E44">
        <w:t xml:space="preserve"> MCMS 2002 Web site</w:t>
      </w:r>
      <w:bookmarkEnd w:id="77"/>
      <w:bookmarkEnd w:id="78"/>
      <w:r>
        <w:t xml:space="preserve"> </w:t>
      </w:r>
      <w:r w:rsidRPr="00423F4A">
        <w:t>for WCAG 1.0 checkpoints</w:t>
      </w:r>
      <w:bookmarkEnd w:id="79"/>
      <w:bookmarkEnd w:id="80"/>
      <w:bookmarkEnd w:id="81"/>
    </w:p>
    <w:p w:rsidR="005B39ED" w:rsidRPr="00926F2C" w:rsidRDefault="005B39ED" w:rsidP="008E0772">
      <w:pPr>
        <w:keepNext w:val="0"/>
        <w:jc w:val="both"/>
      </w:pPr>
      <w:bookmarkStart w:id="82" w:name="_Ref122839397"/>
      <w:r w:rsidRPr="00926F2C">
        <w:t xml:space="preserve">The information provided under section </w:t>
      </w:r>
      <w:fldSimple w:instr=" REF _Ref153013257 \r \h  \* MERGEFORMAT ">
        <w:r>
          <w:t>2.3</w:t>
        </w:r>
      </w:fldSimple>
      <w:r>
        <w:t xml:space="preserve"> “</w:t>
      </w:r>
      <w:fldSimple w:instr=" REF _Ref153017815 \h  \* MERGEFORMAT ">
        <w:r>
          <w:t>Assessment</w:t>
        </w:r>
        <w:r w:rsidRPr="00926F2C">
          <w:t xml:space="preserve"> and validation of </w:t>
        </w:r>
        <w:r>
          <w:t>accessible</w:t>
        </w:r>
        <w:r w:rsidRPr="00926F2C">
          <w:t xml:space="preserve"> </w:t>
        </w:r>
        <w:r>
          <w:t>Web</w:t>
        </w:r>
        <w:r w:rsidRPr="00926F2C">
          <w:t xml:space="preserve"> </w:t>
        </w:r>
        <w:r>
          <w:t>Content</w:t>
        </w:r>
      </w:fldSimple>
      <w:r>
        <w:t>”</w:t>
      </w:r>
      <w:r w:rsidRPr="00926F2C">
        <w:t xml:space="preserve"> also </w:t>
      </w:r>
      <w:r>
        <w:t>applies</w:t>
      </w:r>
      <w:r w:rsidRPr="00926F2C">
        <w:t xml:space="preserve"> in </w:t>
      </w:r>
      <w:r>
        <w:t>for MCMS 2002-based Web sites.</w:t>
      </w:r>
    </w:p>
    <w:bookmarkEnd w:id="82"/>
    <w:p w:rsidR="005B39ED" w:rsidRPr="00926F2C" w:rsidRDefault="005B39ED" w:rsidP="008E0772">
      <w:pPr>
        <w:keepNext w:val="0"/>
        <w:jc w:val="both"/>
      </w:pPr>
      <w:r w:rsidRPr="00926F2C">
        <w:t xml:space="preserve">In addition to the tools mentioned </w:t>
      </w:r>
      <w:r>
        <w:t>earlier in this document</w:t>
      </w:r>
      <w:r w:rsidRPr="00926F2C">
        <w:t xml:space="preserve">, </w:t>
      </w:r>
      <w:r>
        <w:t>third-party solutions that enhance the functionality of MCMS 2002 are available. T</w:t>
      </w:r>
      <w:r w:rsidRPr="00926F2C">
        <w:t>his section discuss</w:t>
      </w:r>
      <w:r>
        <w:t>es</w:t>
      </w:r>
      <w:r w:rsidRPr="00926F2C">
        <w:t xml:space="preserve"> </w:t>
      </w:r>
      <w:r>
        <w:t xml:space="preserve">some of </w:t>
      </w:r>
      <w:r w:rsidRPr="00926F2C">
        <w:t>the</w:t>
      </w:r>
      <w:r>
        <w:t>se solutions, which are also</w:t>
      </w:r>
      <w:r w:rsidRPr="00926F2C">
        <w:t xml:space="preserve"> described</w:t>
      </w:r>
      <w:r>
        <w:t xml:space="preserve"> in</w:t>
      </w:r>
      <w:r w:rsidRPr="00926F2C">
        <w:t xml:space="preserve"> </w:t>
      </w:r>
      <w:r>
        <w:t>the article</w:t>
      </w:r>
      <w:r w:rsidRPr="00926F2C">
        <w:t xml:space="preserve"> </w:t>
      </w:r>
      <w:hyperlink r:id="rId322" w:tooltip="Content Management Server: Tool and Technology Partners" w:history="1">
        <w:r w:rsidRPr="00651675">
          <w:rPr>
            <w:rStyle w:val="Hyperlink"/>
            <w:iCs/>
          </w:rPr>
          <w:t>Content Management Server: Tool and Technology Partners</w:t>
        </w:r>
      </w:hyperlink>
      <w:r w:rsidRPr="00926F2C">
        <w:t>.</w:t>
      </w:r>
    </w:p>
    <w:p w:rsidR="005B39ED" w:rsidRPr="00926F2C" w:rsidRDefault="005B39ED" w:rsidP="008E0772">
      <w:pPr>
        <w:keepNext w:val="0"/>
        <w:jc w:val="both"/>
      </w:pPr>
      <w:bookmarkStart w:id="83" w:name="_HiSoftware_Access"/>
      <w:bookmarkEnd w:id="83"/>
      <w:r w:rsidRPr="00926F2C">
        <w:t xml:space="preserve">HiSoftware provides a complete </w:t>
      </w:r>
      <w:r>
        <w:t>Web</w:t>
      </w:r>
      <w:r w:rsidRPr="00926F2C">
        <w:t xml:space="preserve"> site quality, accessibility, testing</w:t>
      </w:r>
      <w:r>
        <w:t>,</w:t>
      </w:r>
      <w:r w:rsidRPr="00926F2C">
        <w:t xml:space="preserve"> </w:t>
      </w:r>
      <w:r>
        <w:t>and</w:t>
      </w:r>
      <w:r w:rsidRPr="00926F2C">
        <w:t xml:space="preserve"> remediation suite that works with MCMS 2002 and the Visual </w:t>
      </w:r>
      <w:r w:rsidRPr="00923A70">
        <w:rPr>
          <w:lang w:val="en-GB"/>
        </w:rPr>
        <w:t xml:space="preserve">Studio </w:t>
      </w:r>
      <w:r>
        <w:rPr>
          <w:lang w:val="en-GB"/>
        </w:rPr>
        <w:t>2005</w:t>
      </w:r>
      <w:r w:rsidRPr="00923A70">
        <w:rPr>
          <w:lang w:val="en-GB"/>
        </w:rPr>
        <w:t xml:space="preserve"> Enterprise (Developer or Architect versions) </w:t>
      </w:r>
      <w:r>
        <w:rPr>
          <w:lang w:val="en-GB"/>
        </w:rPr>
        <w:t>d</w:t>
      </w:r>
      <w:r w:rsidRPr="00926F2C">
        <w:t xml:space="preserve">evelopment environment. </w:t>
      </w:r>
    </w:p>
    <w:p w:rsidR="005B39ED" w:rsidRPr="00926F2C" w:rsidRDefault="005B39ED" w:rsidP="008E0772">
      <w:pPr>
        <w:keepNext w:val="0"/>
        <w:jc w:val="both"/>
      </w:pPr>
      <w:hyperlink r:id="rId323" w:tooltip="AccVerify DS2" w:history="1">
        <w:r w:rsidRPr="00926F2C">
          <w:rPr>
            <w:rStyle w:val="Hyperlink"/>
          </w:rPr>
          <w:t xml:space="preserve">AccVerify </w:t>
        </w:r>
        <w:r>
          <w:rPr>
            <w:rStyle w:val="Hyperlink"/>
          </w:rPr>
          <w:t>10</w:t>
        </w:r>
      </w:hyperlink>
      <w:r w:rsidRPr="00926F2C">
        <w:t xml:space="preserve"> provides comprehensive content verification and </w:t>
      </w:r>
      <w:r>
        <w:t>can</w:t>
      </w:r>
      <w:r w:rsidRPr="00926F2C">
        <w:t xml:space="preserve"> identify errors and compliance issues with standards</w:t>
      </w:r>
      <w:r>
        <w:t>.</w:t>
      </w:r>
      <w:r w:rsidRPr="00926F2C">
        <w:t xml:space="preserve"> </w:t>
      </w:r>
      <w:r>
        <w:t xml:space="preserve">In </w:t>
      </w:r>
      <w:r w:rsidRPr="00926F2C">
        <w:t>addition, the program produces a checklist of criteria</w:t>
      </w:r>
      <w:r>
        <w:t xml:space="preserve"> for subsequent manual verification.</w:t>
      </w:r>
    </w:p>
    <w:p w:rsidR="005B39ED" w:rsidRPr="00926F2C" w:rsidRDefault="005B39ED" w:rsidP="008E0772">
      <w:pPr>
        <w:keepNext w:val="0"/>
        <w:jc w:val="both"/>
      </w:pPr>
      <w:r w:rsidRPr="00926F2C">
        <w:t xml:space="preserve">The </w:t>
      </w:r>
      <w:hyperlink r:id="rId324" w:tooltip="AccVerify Integration Pack for Microsoft Content Management Server" w:history="1">
        <w:r w:rsidRPr="00926F2C">
          <w:rPr>
            <w:rStyle w:val="Hyperlink"/>
          </w:rPr>
          <w:t>AccVerify Integration Pack for Microsoft Content Management Server</w:t>
        </w:r>
      </w:hyperlink>
      <w:r w:rsidRPr="00926F2C">
        <w:t xml:space="preserve"> </w:t>
      </w:r>
      <w:r>
        <w:t>checks Web files i</w:t>
      </w:r>
      <w:r w:rsidRPr="00926F2C">
        <w:t xml:space="preserve">n MCMS </w:t>
      </w:r>
      <w:r>
        <w:t xml:space="preserve">2002 </w:t>
      </w:r>
      <w:r w:rsidRPr="00926F2C">
        <w:t>channels</w:t>
      </w:r>
      <w:r>
        <w:t xml:space="preserve"> for compliance with accessibility standards</w:t>
      </w:r>
      <w:r w:rsidRPr="00926F2C">
        <w:t xml:space="preserve">. </w:t>
      </w:r>
      <w:r>
        <w:t>A few</w:t>
      </w:r>
      <w:r w:rsidRPr="00926F2C">
        <w:t xml:space="preserve"> of the features available through the joint use of MCMS 2002 and AccVerify (with integration pack)</w:t>
      </w:r>
      <w:r>
        <w:t xml:space="preserve"> are as follows</w:t>
      </w:r>
      <w:r w:rsidRPr="00926F2C">
        <w:t xml:space="preserve">: </w:t>
      </w:r>
    </w:p>
    <w:p w:rsidR="005B39ED" w:rsidRPr="00926F2C" w:rsidRDefault="005B39ED" w:rsidP="008E0772">
      <w:pPr>
        <w:pStyle w:val="ListBullet"/>
      </w:pPr>
      <w:r w:rsidRPr="00926F2C">
        <w:t>Effective and consistent management of content accessibility throughout all stages of content development and deployment</w:t>
      </w:r>
    </w:p>
    <w:p w:rsidR="005B39ED" w:rsidRPr="00926F2C" w:rsidRDefault="005B39ED" w:rsidP="008E0772">
      <w:pPr>
        <w:pStyle w:val="ListBullet"/>
      </w:pPr>
      <w:r>
        <w:t>Shortens</w:t>
      </w:r>
      <w:r w:rsidRPr="00926F2C">
        <w:t xml:space="preserve"> </w:t>
      </w:r>
      <w:r>
        <w:t>the Web</w:t>
      </w:r>
      <w:r w:rsidRPr="00926F2C">
        <w:t xml:space="preserve"> publication cycle by linking </w:t>
      </w:r>
      <w:r>
        <w:t>Web development</w:t>
      </w:r>
      <w:r w:rsidRPr="00926F2C">
        <w:t xml:space="preserve"> processes</w:t>
      </w:r>
    </w:p>
    <w:p w:rsidR="005B39ED" w:rsidRPr="00926F2C" w:rsidRDefault="005B39ED" w:rsidP="008E0772">
      <w:pPr>
        <w:pStyle w:val="ListBullet"/>
      </w:pPr>
      <w:r w:rsidRPr="00926F2C">
        <w:t>Integrates with the enterprise content management system</w:t>
      </w:r>
    </w:p>
    <w:p w:rsidR="005B39ED" w:rsidRPr="00926F2C" w:rsidRDefault="005B39ED" w:rsidP="008E0772">
      <w:pPr>
        <w:pStyle w:val="ListBullet"/>
      </w:pPr>
      <w:r w:rsidRPr="00926F2C">
        <w:t>Fully supports WCAG 1.0 priorit</w:t>
      </w:r>
      <w:r>
        <w:t>y</w:t>
      </w:r>
      <w:r w:rsidRPr="00926F2C">
        <w:t xml:space="preserve"> 1</w:t>
      </w:r>
      <w:r>
        <w:t>,</w:t>
      </w:r>
      <w:r w:rsidRPr="00926F2C">
        <w:t xml:space="preserve"> 2</w:t>
      </w:r>
      <w:r>
        <w:t>,</w:t>
      </w:r>
      <w:r w:rsidRPr="00926F2C">
        <w:t xml:space="preserve"> and 3</w:t>
      </w:r>
      <w:r>
        <w:t xml:space="preserve"> checkpoints</w:t>
      </w:r>
      <w:r w:rsidRPr="00926F2C">
        <w:t>, as well as section 508 guidelines</w:t>
      </w:r>
    </w:p>
    <w:p w:rsidR="005B39ED" w:rsidRPr="00926F2C" w:rsidRDefault="005B39ED" w:rsidP="008E0772">
      <w:pPr>
        <w:pStyle w:val="ListBullet"/>
      </w:pPr>
      <w:r w:rsidRPr="00926F2C">
        <w:t>Provides full support for accessibility checking process</w:t>
      </w:r>
    </w:p>
    <w:p w:rsidR="005B39ED" w:rsidRPr="00926F2C" w:rsidRDefault="005B39ED" w:rsidP="008E0772">
      <w:pPr>
        <w:pStyle w:val="ListBullet"/>
      </w:pPr>
      <w:r w:rsidRPr="00926F2C">
        <w:t>Produces customized reports and supports a wide variety of report formats</w:t>
      </w:r>
      <w:r>
        <w:t>,</w:t>
      </w:r>
      <w:r w:rsidRPr="00926F2C">
        <w:t xml:space="preserve"> including </w:t>
      </w:r>
      <w:hyperlink r:id="rId325" w:history="1">
        <w:r w:rsidRPr="0041304E">
          <w:rPr>
            <w:rStyle w:val="Hyperlink"/>
          </w:rPr>
          <w:t>Evaluation And Report Language</w:t>
        </w:r>
      </w:hyperlink>
      <w:r w:rsidRPr="0041304E">
        <w:t xml:space="preserve"> </w:t>
      </w:r>
      <w:r>
        <w:t>(</w:t>
      </w:r>
      <w:hyperlink r:id="rId326" w:tooltip="EARL (Evaluation And Report Language)" w:history="1">
        <w:r w:rsidRPr="00926F2C">
          <w:rPr>
            <w:rStyle w:val="Hyperlink"/>
            <w:i/>
            <w:iCs/>
            <w:lang w:eastAsia="en-US"/>
          </w:rPr>
          <w:t>EARL)</w:t>
        </w:r>
      </w:hyperlink>
    </w:p>
    <w:p w:rsidR="005B39ED" w:rsidRPr="00926F2C" w:rsidRDefault="005B39ED" w:rsidP="008E0772">
      <w:pPr>
        <w:keepNext w:val="0"/>
        <w:jc w:val="both"/>
      </w:pPr>
      <w:hyperlink r:id="rId327" w:tooltip="AccRepair DS2" w:history="1">
        <w:r w:rsidRPr="00926F2C">
          <w:rPr>
            <w:rStyle w:val="Hyperlink"/>
          </w:rPr>
          <w:t xml:space="preserve">AccRepair </w:t>
        </w:r>
        <w:r>
          <w:rPr>
            <w:rStyle w:val="Hyperlink"/>
          </w:rPr>
          <w:t>10</w:t>
        </w:r>
      </w:hyperlink>
      <w:r w:rsidRPr="00926F2C">
        <w:t xml:space="preserve"> provides </w:t>
      </w:r>
      <w:r>
        <w:t>Web</w:t>
      </w:r>
      <w:r w:rsidRPr="00926F2C">
        <w:t xml:space="preserve"> site checking and correction facilities </w:t>
      </w:r>
      <w:r>
        <w:t xml:space="preserve">that are </w:t>
      </w:r>
      <w:r w:rsidRPr="00926F2C">
        <w:t xml:space="preserve">based on accessibility policies and standards. </w:t>
      </w:r>
      <w:r>
        <w:t>This tool f</w:t>
      </w:r>
      <w:r w:rsidRPr="00926F2C">
        <w:t>ully supports WCAG 1.0 priority 1</w:t>
      </w:r>
      <w:r>
        <w:t>,</w:t>
      </w:r>
      <w:r w:rsidRPr="00926F2C">
        <w:t xml:space="preserve"> 2and 3 checkpoints, as well as section 508 guidelines</w:t>
      </w:r>
      <w:r>
        <w:t>. It</w:t>
      </w:r>
      <w:r w:rsidRPr="00926F2C">
        <w:t xml:space="preserve"> also supports usability testing </w:t>
      </w:r>
      <w:r>
        <w:t>with</w:t>
      </w:r>
      <w:r w:rsidRPr="00926F2C">
        <w:t xml:space="preserve"> the Usability Test Manager. </w:t>
      </w:r>
    </w:p>
    <w:p w:rsidR="005B39ED" w:rsidRPr="00926F2C" w:rsidRDefault="005B39ED" w:rsidP="008E0772">
      <w:pPr>
        <w:keepNext w:val="0"/>
        <w:jc w:val="both"/>
      </w:pPr>
      <w:hyperlink r:id="rId328" w:tooltip="AccMonitor Compliance Server 2005" w:history="1">
        <w:r w:rsidRPr="00926F2C">
          <w:rPr>
            <w:rStyle w:val="Hyperlink"/>
          </w:rPr>
          <w:t>AccMonitor Compliance Server</w:t>
        </w:r>
      </w:hyperlink>
      <w:r w:rsidRPr="00926F2C">
        <w:t xml:space="preserve"> </w:t>
      </w:r>
      <w:r>
        <w:t>is</w:t>
      </w:r>
      <w:r w:rsidRPr="00926F2C">
        <w:t xml:space="preserve"> designed for </w:t>
      </w:r>
      <w:r>
        <w:t>Web</w:t>
      </w:r>
      <w:r w:rsidRPr="00926F2C">
        <w:t xml:space="preserve"> site accessibility and quality management. </w:t>
      </w:r>
      <w:hyperlink r:id="rId329" w:tooltip="AccMonitor Integration Pack II for Microsoft Content Management Server" w:history="1">
        <w:r w:rsidRPr="00926F2C">
          <w:rPr>
            <w:rStyle w:val="Hyperlink"/>
          </w:rPr>
          <w:t>AccMonitor Integration Pack II for Microsoft Content Management Server</w:t>
        </w:r>
      </w:hyperlink>
      <w:r w:rsidRPr="00926F2C">
        <w:t xml:space="preserve"> check</w:t>
      </w:r>
      <w:r>
        <w:t>s</w:t>
      </w:r>
      <w:r w:rsidRPr="00926F2C">
        <w:t xml:space="preserve"> the accessibility of Web content by testing compliance with WCAG 1.0 priority 1, 2</w:t>
      </w:r>
      <w:r>
        <w:t>,</w:t>
      </w:r>
      <w:r w:rsidRPr="00926F2C">
        <w:t xml:space="preserve"> and 3 checkpoints and Section 508 guidelines. Accessibility reports </w:t>
      </w:r>
      <w:r>
        <w:t>can</w:t>
      </w:r>
      <w:r w:rsidRPr="00926F2C">
        <w:t xml:space="preserve"> be generated in user-defined formats, </w:t>
      </w:r>
      <w:r>
        <w:t xml:space="preserve">such as </w:t>
      </w:r>
      <w:r w:rsidRPr="00926F2C">
        <w:t>HTML or XML.</w:t>
      </w:r>
    </w:p>
    <w:p w:rsidR="005B39ED" w:rsidRPr="00926F2C" w:rsidRDefault="005B39ED" w:rsidP="008E0772">
      <w:pPr>
        <w:keepNext w:val="0"/>
        <w:jc w:val="both"/>
      </w:pPr>
      <w:r w:rsidRPr="00926F2C">
        <w:t xml:space="preserve">AccMonitor </w:t>
      </w:r>
      <w:r>
        <w:t>can</w:t>
      </w:r>
      <w:r w:rsidRPr="00926F2C">
        <w:t xml:space="preserve"> be configured to automatically supervise MCMS </w:t>
      </w:r>
      <w:r>
        <w:t xml:space="preserve">2002 </w:t>
      </w:r>
      <w:r w:rsidRPr="00926F2C">
        <w:t xml:space="preserve">channels and content submissions at user-defined intervals. This includes, but is not limited to, templates, submissions pending approval, </w:t>
      </w:r>
      <w:r>
        <w:t xml:space="preserve">and </w:t>
      </w:r>
      <w:r w:rsidRPr="00926F2C">
        <w:t>submissions approved but subject to supervision.</w:t>
      </w:r>
    </w:p>
    <w:p w:rsidR="005B39ED" w:rsidRPr="00926F2C" w:rsidRDefault="005B39ED" w:rsidP="008E0772">
      <w:pPr>
        <w:keepNext w:val="0"/>
        <w:jc w:val="both"/>
      </w:pPr>
      <w:r w:rsidRPr="00926F2C">
        <w:t>Th</w:t>
      </w:r>
      <w:r>
        <w:t>e</w:t>
      </w:r>
      <w:r w:rsidRPr="00926F2C">
        <w:t xml:space="preserve"> suite</w:t>
      </w:r>
      <w:r>
        <w:t xml:space="preserve"> described in this section</w:t>
      </w:r>
      <w:r w:rsidRPr="00926F2C">
        <w:t xml:space="preserve"> is included in the </w:t>
      </w:r>
      <w:hyperlink r:id="rId330" w:tooltip="Solution for Online Accessibility" w:history="1">
        <w:r w:rsidRPr="005D1865">
          <w:rPr>
            <w:rStyle w:val="Hyperlink"/>
            <w:iCs/>
          </w:rPr>
          <w:t>Solution for Online Accessibility</w:t>
        </w:r>
      </w:hyperlink>
      <w:r w:rsidRPr="00926F2C">
        <w:t xml:space="preserve"> </w:t>
      </w:r>
      <w:r>
        <w:t xml:space="preserve">that was </w:t>
      </w:r>
      <w:r w:rsidRPr="00926F2C">
        <w:t>developed jointly by HiSoftware and Microsoft.</w:t>
      </w:r>
    </w:p>
    <w:p w:rsidR="005B39ED" w:rsidRPr="00926F2C" w:rsidRDefault="005B39ED" w:rsidP="008E0772">
      <w:pPr>
        <w:pStyle w:val="Heading1"/>
        <w:jc w:val="both"/>
      </w:pPr>
      <w:bookmarkStart w:id="84" w:name="_Ref153023974"/>
      <w:bookmarkStart w:id="85" w:name="_Ref153023984"/>
      <w:bookmarkStart w:id="86" w:name="_Toc155936365"/>
      <w:r>
        <w:t>Accessibility g</w:t>
      </w:r>
      <w:r w:rsidRPr="00926F2C">
        <w:t xml:space="preserve">uidelines for </w:t>
      </w:r>
      <w:r>
        <w:t xml:space="preserve">using SharePoint 2003 technologies for Web </w:t>
      </w:r>
      <w:r w:rsidRPr="00926F2C">
        <w:t>implementation</w:t>
      </w:r>
      <w:r>
        <w:t>s</w:t>
      </w:r>
      <w:bookmarkEnd w:id="84"/>
      <w:bookmarkEnd w:id="85"/>
      <w:bookmarkEnd w:id="86"/>
    </w:p>
    <w:p w:rsidR="005B39ED" w:rsidRDefault="005B39ED" w:rsidP="008E0772">
      <w:pPr>
        <w:jc w:val="both"/>
      </w:pPr>
      <w:r w:rsidRPr="00926F2C">
        <w:t xml:space="preserve">SharePoint products and technologies facilitate team participation </w:t>
      </w:r>
      <w:r>
        <w:t>at</w:t>
      </w:r>
      <w:r w:rsidRPr="00926F2C">
        <w:t xml:space="preserve"> the enterprise level. </w:t>
      </w:r>
    </w:p>
    <w:p w:rsidR="005B39ED" w:rsidRPr="00926F2C" w:rsidRDefault="005B39ED" w:rsidP="008E0772">
      <w:pPr>
        <w:jc w:val="both"/>
      </w:pPr>
      <w:r>
        <w:t>Prior to Microsoft Office system 2007, through the</w:t>
      </w:r>
      <w:r w:rsidRPr="00926F2C">
        <w:t xml:space="preserve"> combined features of Windows SharePoint Services </w:t>
      </w:r>
      <w:r>
        <w:t xml:space="preserve">(WSS) </w:t>
      </w:r>
      <w:r w:rsidRPr="00926F2C">
        <w:t xml:space="preserve">2.0 and SharePoint Portal Server </w:t>
      </w:r>
      <w:r>
        <w:t xml:space="preserve">(SPS) </w:t>
      </w:r>
      <w:r w:rsidRPr="00926F2C">
        <w:t xml:space="preserve">2003, users </w:t>
      </w:r>
      <w:r>
        <w:t>can</w:t>
      </w:r>
      <w:r w:rsidRPr="00926F2C">
        <w:t xml:space="preserve"> build their own SharePoint </w:t>
      </w:r>
      <w:r>
        <w:t>2003 Web</w:t>
      </w:r>
      <w:r w:rsidRPr="00926F2C">
        <w:t xml:space="preserve"> sites and make them accessible throughout the enterprise.</w:t>
      </w:r>
    </w:p>
    <w:p w:rsidR="005B39ED" w:rsidRPr="00926F2C" w:rsidRDefault="005B39ED" w:rsidP="008E0772">
      <w:pPr>
        <w:jc w:val="both"/>
      </w:pPr>
      <w:r>
        <w:t>SPS</w:t>
      </w:r>
      <w:r w:rsidRPr="00926F2C">
        <w:t xml:space="preserve"> 2003 is a scalable gateway server </w:t>
      </w:r>
      <w:r>
        <w:t>that</w:t>
      </w:r>
      <w:r w:rsidRPr="00926F2C">
        <w:t xml:space="preserve"> enable</w:t>
      </w:r>
      <w:r>
        <w:t>s</w:t>
      </w:r>
      <w:r w:rsidRPr="00926F2C">
        <w:t xml:space="preserve"> knowledge sharing between individuals or </w:t>
      </w:r>
      <w:r>
        <w:t>entire</w:t>
      </w:r>
      <w:r w:rsidRPr="00926F2C">
        <w:t xml:space="preserve"> teams</w:t>
      </w:r>
      <w:r>
        <w:t>. SPS 2003</w:t>
      </w:r>
      <w:r w:rsidRPr="00926F2C">
        <w:t>:</w:t>
      </w:r>
    </w:p>
    <w:p w:rsidR="005B39ED" w:rsidRPr="00926F2C" w:rsidRDefault="005B39ED" w:rsidP="008E0772">
      <w:pPr>
        <w:pStyle w:val="ListBullet"/>
      </w:pPr>
      <w:r w:rsidRPr="00926F2C">
        <w:t xml:space="preserve">Ensures secure integration of multiple systems </w:t>
      </w:r>
      <w:r>
        <w:t>by way of</w:t>
      </w:r>
      <w:r w:rsidRPr="00926F2C">
        <w:t xml:space="preserve"> federated authentication through single sign-on and enterprise application integration capabilities</w:t>
      </w:r>
      <w:r>
        <w:t>.</w:t>
      </w:r>
      <w:r w:rsidRPr="00926F2C">
        <w:t xml:space="preserve"> </w:t>
      </w:r>
    </w:p>
    <w:p w:rsidR="005B39ED" w:rsidRPr="00926F2C" w:rsidRDefault="005B39ED" w:rsidP="008E0772">
      <w:pPr>
        <w:pStyle w:val="ListBullet"/>
      </w:pPr>
      <w:r w:rsidRPr="00926F2C">
        <w:t xml:space="preserve">Provides flexible tools for </w:t>
      </w:r>
      <w:r>
        <w:t>Web</w:t>
      </w:r>
      <w:r w:rsidRPr="00926F2C">
        <w:t xml:space="preserve"> site deployment and management</w:t>
      </w:r>
      <w:r>
        <w:t>.</w:t>
      </w:r>
      <w:r w:rsidRPr="00926F2C">
        <w:t xml:space="preserve"> </w:t>
      </w:r>
    </w:p>
    <w:p w:rsidR="005B39ED" w:rsidRPr="00926F2C" w:rsidRDefault="005B39ED" w:rsidP="008E0772">
      <w:pPr>
        <w:pStyle w:val="ListBullet"/>
      </w:pPr>
      <w:r w:rsidRPr="00926F2C">
        <w:t>Facilitates teamwork through aggregation, organization</w:t>
      </w:r>
      <w:r>
        <w:t>,</w:t>
      </w:r>
      <w:r w:rsidRPr="00926F2C">
        <w:t xml:space="preserve"> and search capabilities (supporting people, team, and information search)</w:t>
      </w:r>
      <w:r>
        <w:t>.</w:t>
      </w:r>
      <w:r w:rsidRPr="00926F2C">
        <w:t xml:space="preserve"> </w:t>
      </w:r>
    </w:p>
    <w:p w:rsidR="005B39ED" w:rsidRPr="00926F2C" w:rsidRDefault="005B39ED" w:rsidP="008E0772">
      <w:pPr>
        <w:pStyle w:val="ListBullet"/>
      </w:pPr>
      <w:r w:rsidRPr="00926F2C">
        <w:t xml:space="preserve">Lets users locate the information they require quickly, </w:t>
      </w:r>
      <w:r>
        <w:t>through</w:t>
      </w:r>
      <w:r w:rsidRPr="00926F2C">
        <w:t xml:space="preserve"> content targeting and customization of portal content and layout</w:t>
      </w:r>
      <w:r>
        <w:t>.</w:t>
      </w:r>
    </w:p>
    <w:p w:rsidR="005B39ED" w:rsidRPr="00926F2C" w:rsidRDefault="005B39ED" w:rsidP="008E0772">
      <w:pPr>
        <w:jc w:val="both"/>
      </w:pPr>
      <w:r>
        <w:t>WSS</w:t>
      </w:r>
      <w:r w:rsidRPr="00926F2C">
        <w:t xml:space="preserve"> 2.0 (a component of Windows Server 2003 R2) is a </w:t>
      </w:r>
      <w:r>
        <w:t>Web</w:t>
      </w:r>
      <w:r w:rsidRPr="00926F2C">
        <w:t xml:space="preserve"> site creation engine </w:t>
      </w:r>
      <w:r>
        <w:t>that</w:t>
      </w:r>
      <w:r w:rsidRPr="00926F2C">
        <w:t xml:space="preserve"> provides powerful information-sharing and document-based collaborative solutions. SharePoint </w:t>
      </w:r>
      <w:r>
        <w:t>2003 Web</w:t>
      </w:r>
      <w:r w:rsidRPr="00926F2C">
        <w:t xml:space="preserve"> sites represent a new standard in file management, from uploads to data sharing, enabling users to work collaboratively on documents, tasks, contacts, </w:t>
      </w:r>
      <w:r>
        <w:t xml:space="preserve">and </w:t>
      </w:r>
      <w:r w:rsidRPr="00926F2C">
        <w:t xml:space="preserve">events. </w:t>
      </w:r>
      <w:r>
        <w:t>These sites</w:t>
      </w:r>
      <w:r w:rsidRPr="00926F2C">
        <w:t xml:space="preserve"> enable teams and </w:t>
      </w:r>
      <w:r>
        <w:t>Web</w:t>
      </w:r>
      <w:r w:rsidRPr="00926F2C">
        <w:t xml:space="preserve"> site managers to easily manage </w:t>
      </w:r>
      <w:r>
        <w:t>Web</w:t>
      </w:r>
      <w:r w:rsidRPr="00926F2C">
        <w:t xml:space="preserve"> site activity and content. </w:t>
      </w:r>
    </w:p>
    <w:p w:rsidR="005B39ED" w:rsidRDefault="005B39ED" w:rsidP="008E0772">
      <w:pPr>
        <w:jc w:val="both"/>
      </w:pPr>
      <w:r>
        <w:t>SPS</w:t>
      </w:r>
      <w:r w:rsidRPr="00926F2C">
        <w:t xml:space="preserve"> 2003 makes use of </w:t>
      </w:r>
      <w:r>
        <w:t>WSS</w:t>
      </w:r>
      <w:r w:rsidRPr="00926F2C">
        <w:t xml:space="preserve"> 2.0 by using SharePoint sites to create diverse portal content to effectively disseminate information, targeting individual or enterprise-wide needs. These sites are specific to </w:t>
      </w:r>
      <w:r>
        <w:t>SPS</w:t>
      </w:r>
      <w:r w:rsidRPr="00926F2C">
        <w:t xml:space="preserve"> 2003, but they use technologies such as Web Parts and SharePoint Document Libraries, </w:t>
      </w:r>
      <w:r>
        <w:t xml:space="preserve">which are </w:t>
      </w:r>
      <w:r w:rsidRPr="00926F2C">
        <w:t xml:space="preserve">provided by </w:t>
      </w:r>
      <w:r>
        <w:t>WSS</w:t>
      </w:r>
      <w:r w:rsidRPr="00926F2C">
        <w:t xml:space="preserve">. </w:t>
      </w:r>
      <w:r>
        <w:t>SPS</w:t>
      </w:r>
      <w:r w:rsidRPr="00926F2C">
        <w:t xml:space="preserve"> 2003 also extends the possibilities of </w:t>
      </w:r>
      <w:r>
        <w:t>WSS 2.0</w:t>
      </w:r>
      <w:r w:rsidRPr="00926F2C">
        <w:t xml:space="preserve"> by providing organizational and management tools for SharePoint </w:t>
      </w:r>
      <w:r>
        <w:t>Web</w:t>
      </w:r>
      <w:r w:rsidRPr="00926F2C">
        <w:t xml:space="preserve"> sites. Use of the Site Registry enables organizations to aggregate, organize, find, and provision SharePoint sites across the enterprise. </w:t>
      </w:r>
      <w:r>
        <w:t>In a</w:t>
      </w:r>
      <w:r w:rsidRPr="00926F2C">
        <w:t xml:space="preserve">ddition, </w:t>
      </w:r>
      <w:r>
        <w:t>SPS</w:t>
      </w:r>
      <w:r w:rsidRPr="00926F2C">
        <w:t xml:space="preserve"> 2003 enables users to disseminate information and documents</w:t>
      </w:r>
      <w:r>
        <w:t xml:space="preserve"> that are</w:t>
      </w:r>
      <w:r w:rsidRPr="00926F2C">
        <w:t xml:space="preserve"> stored in their </w:t>
      </w:r>
      <w:r>
        <w:t>WSS</w:t>
      </w:r>
      <w:r w:rsidRPr="00926F2C">
        <w:t xml:space="preserve"> </w:t>
      </w:r>
      <w:r>
        <w:t>Web</w:t>
      </w:r>
      <w:r w:rsidRPr="00926F2C">
        <w:t xml:space="preserve"> sites throughout the enterprise. </w:t>
      </w:r>
    </w:p>
    <w:p w:rsidR="005B39ED" w:rsidRDefault="005B39ED" w:rsidP="008E0772">
      <w:pPr>
        <w:jc w:val="both"/>
      </w:pPr>
      <w:r w:rsidRPr="00926F2C">
        <w:t xml:space="preserve">For </w:t>
      </w:r>
      <w:r>
        <w:t>additional</w:t>
      </w:r>
      <w:r w:rsidRPr="00926F2C">
        <w:t xml:space="preserve"> information </w:t>
      </w:r>
      <w:r>
        <w:t>about</w:t>
      </w:r>
      <w:r w:rsidRPr="00926F2C">
        <w:t xml:space="preserve"> SharePoint technologies, refer to the </w:t>
      </w:r>
      <w:r>
        <w:t>links for</w:t>
      </w:r>
      <w:r w:rsidRPr="00926F2C">
        <w:t xml:space="preserve"> </w:t>
      </w:r>
      <w:r>
        <w:t>WSS</w:t>
      </w:r>
      <w:r w:rsidRPr="00926F2C">
        <w:t xml:space="preserve"> 2.0 and </w:t>
      </w:r>
      <w:r>
        <w:t xml:space="preserve">SPS 2003 respectively at </w:t>
      </w:r>
      <w:hyperlink r:id="rId331" w:history="1">
        <w:r w:rsidRPr="00FA1725">
          <w:rPr>
            <w:rStyle w:val="Hyperlink"/>
          </w:rPr>
          <w:t>http://www.microsoft.com/windowsserver2003/technologies/sharepoint/default.mspx</w:t>
        </w:r>
      </w:hyperlink>
      <w:r>
        <w:t xml:space="preserve"> and </w:t>
      </w:r>
      <w:hyperlink r:id="rId332" w:history="1">
        <w:r w:rsidRPr="00FA1725">
          <w:rPr>
            <w:rStyle w:val="Hyperlink"/>
          </w:rPr>
          <w:t>http://www.microsoft.com/office/sharepoint/prodinfo/default.mspx</w:t>
        </w:r>
      </w:hyperlink>
      <w:r>
        <w:t>.</w:t>
      </w:r>
    </w:p>
    <w:p w:rsidR="005B39ED" w:rsidRPr="00584967" w:rsidRDefault="005B39ED" w:rsidP="008E0772">
      <w:pPr>
        <w:pStyle w:val="Heading2"/>
        <w:jc w:val="both"/>
      </w:pPr>
      <w:bookmarkStart w:id="87" w:name="_Toc155936366"/>
      <w:r w:rsidRPr="00584967">
        <w:t>Evaluati</w:t>
      </w:r>
      <w:r>
        <w:t>on of</w:t>
      </w:r>
      <w:r w:rsidRPr="00584967">
        <w:t xml:space="preserve"> SharePoint </w:t>
      </w:r>
      <w:r>
        <w:t xml:space="preserve">2003 </w:t>
      </w:r>
      <w:r w:rsidRPr="00584967">
        <w:t>Web sites for WCAG 1.0 checkpoints</w:t>
      </w:r>
      <w:bookmarkEnd w:id="87"/>
    </w:p>
    <w:p w:rsidR="005B39ED" w:rsidRPr="00671A5A" w:rsidRDefault="005B39ED" w:rsidP="008E0772">
      <w:pPr>
        <w:jc w:val="both"/>
        <w:rPr>
          <w:highlight w:val="yellow"/>
        </w:rPr>
      </w:pPr>
      <w:r w:rsidRPr="00584967">
        <w:t>This white paper evaluat</w:t>
      </w:r>
      <w:r>
        <w:t>es</w:t>
      </w:r>
      <w:r w:rsidRPr="00584967">
        <w:t xml:space="preserve"> the use of SharePoint </w:t>
      </w:r>
      <w:r>
        <w:t xml:space="preserve">2003 </w:t>
      </w:r>
      <w:r w:rsidRPr="00584967">
        <w:t xml:space="preserve">technologies for creating Web sites that comply with the checkpoints defined for the </w:t>
      </w:r>
      <w:hyperlink r:id="rId333" w:anchor="Guidelines" w:history="1">
        <w:r w:rsidRPr="005F26B3">
          <w:rPr>
            <w:rStyle w:val="Hyperlink"/>
          </w:rPr>
          <w:t>14 guidelines in the Web Content Accessibility Guidelines (WCA</w:t>
        </w:r>
        <w:r>
          <w:rPr>
            <w:rStyle w:val="Hyperlink"/>
          </w:rPr>
          <w:t>G) 1.0</w:t>
        </w:r>
      </w:hyperlink>
      <w:r w:rsidRPr="005F26B3">
        <w:t xml:space="preserve">, which were developed by the W3C/WAI </w:t>
      </w:r>
      <w:r>
        <w:t xml:space="preserve">and published 5 May 1999 </w:t>
      </w:r>
      <w:r w:rsidRPr="005F26B3">
        <w:t xml:space="preserve">(see </w:t>
      </w:r>
      <w:r w:rsidRPr="00AC7336">
        <w:t>section 1.3.1 "WCAG 1.0</w:t>
      </w:r>
      <w:r>
        <w:t>"</w:t>
      </w:r>
      <w:r w:rsidRPr="005F26B3">
        <w:t xml:space="preserve">). </w:t>
      </w:r>
      <w:r>
        <w:t>Sometime after WCAG 2.0 is approved and released, a future version of this document will evaluate compliance with the guidelines in the new release.</w:t>
      </w:r>
    </w:p>
    <w:p w:rsidR="005B39ED" w:rsidRPr="00926F2C" w:rsidRDefault="005B39ED" w:rsidP="008E0772">
      <w:pPr>
        <w:jc w:val="both"/>
      </w:pPr>
      <w:r w:rsidRPr="00B2551C">
        <w:t xml:space="preserve">To </w:t>
      </w:r>
      <w:r>
        <w:t>assess how SharePoint 2003 technologies support and satisfy WCAG 1.0 guidelines, this document considers whether WSS</w:t>
      </w:r>
      <w:r w:rsidRPr="00926F2C">
        <w:t xml:space="preserve"> 2.0 and</w:t>
      </w:r>
      <w:r>
        <w:t>,</w:t>
      </w:r>
      <w:r w:rsidRPr="00926F2C">
        <w:t xml:space="preserve"> consequently</w:t>
      </w:r>
      <w:r>
        <w:t>,</w:t>
      </w:r>
      <w:r w:rsidRPr="00926F2C">
        <w:t xml:space="preserve"> </w:t>
      </w:r>
      <w:r>
        <w:t>SPS</w:t>
      </w:r>
      <w:r w:rsidRPr="00926F2C">
        <w:t xml:space="preserve"> 2003</w:t>
      </w:r>
      <w:r>
        <w:t xml:space="preserve"> </w:t>
      </w:r>
      <w:r w:rsidRPr="00926F2C">
        <w:t>support</w:t>
      </w:r>
      <w:r>
        <w:t xml:space="preserve"> the checkpoints, or </w:t>
      </w:r>
      <w:r w:rsidRPr="00926F2C">
        <w:t xml:space="preserve">in </w:t>
      </w:r>
      <w:r>
        <w:t>some</w:t>
      </w:r>
      <w:r w:rsidRPr="00926F2C">
        <w:t xml:space="preserve"> cases</w:t>
      </w:r>
      <w:r>
        <w:t>,</w:t>
      </w:r>
      <w:r w:rsidRPr="00926F2C">
        <w:t xml:space="preserve"> </w:t>
      </w:r>
      <w:r>
        <w:t xml:space="preserve">how </w:t>
      </w:r>
      <w:r w:rsidRPr="00926F2C">
        <w:t xml:space="preserve">these products </w:t>
      </w:r>
      <w:r>
        <w:t>can</w:t>
      </w:r>
      <w:r w:rsidRPr="00926F2C">
        <w:t xml:space="preserve"> be adapted to ensure compliance with the </w:t>
      </w:r>
      <w:r>
        <w:t>checkpoints</w:t>
      </w:r>
      <w:r w:rsidRPr="00926F2C">
        <w:t xml:space="preserve">. </w:t>
      </w:r>
    </w:p>
    <w:p w:rsidR="005B39ED" w:rsidRPr="00926F2C" w:rsidRDefault="005B39ED" w:rsidP="008E0772">
      <w:pPr>
        <w:jc w:val="both"/>
      </w:pPr>
      <w:r>
        <w:t>T</w:t>
      </w:r>
      <w:r w:rsidRPr="00926F2C">
        <w:t xml:space="preserve">his assessment takes into account the following documents: </w:t>
      </w:r>
      <w:hyperlink r:id="rId334" w:tooltip="VPAT de SharePoint Services 1.0" w:history="1">
        <w:r w:rsidRPr="00926F2C">
          <w:rPr>
            <w:rStyle w:val="Hyperlink"/>
          </w:rPr>
          <w:t>Windows SharePoint Services 2003 VPAT</w:t>
        </w:r>
      </w:hyperlink>
      <w:r w:rsidRPr="00926F2C">
        <w:t xml:space="preserve"> and </w:t>
      </w:r>
      <w:hyperlink r:id="rId335" w:tooltip="VPAT de SharePoint Portal Server 2003" w:history="1">
        <w:r w:rsidRPr="00926F2C">
          <w:rPr>
            <w:rStyle w:val="Hyperlink"/>
          </w:rPr>
          <w:t>SharePoint Portal Server 2003 VPAT</w:t>
        </w:r>
      </w:hyperlink>
      <w:r w:rsidRPr="00926F2C">
        <w:t>.</w:t>
      </w:r>
    </w:p>
    <w:p w:rsidR="005B39ED" w:rsidRDefault="005B39ED" w:rsidP="008E0772">
      <w:pPr>
        <w:jc w:val="both"/>
      </w:pPr>
      <w:r>
        <w:t>WSS</w:t>
      </w:r>
      <w:r w:rsidRPr="00926F2C">
        <w:t xml:space="preserve"> 2.0 and </w:t>
      </w:r>
      <w:r>
        <w:t>SPS</w:t>
      </w:r>
      <w:r w:rsidRPr="00926F2C">
        <w:t xml:space="preserve"> 2003 are the latest releases available at the date of publication of this </w:t>
      </w:r>
      <w:r>
        <w:t>white paper</w:t>
      </w:r>
      <w:r w:rsidRPr="00926F2C">
        <w:t xml:space="preserve">. For </w:t>
      </w:r>
      <w:r>
        <w:t>additional</w:t>
      </w:r>
      <w:r w:rsidRPr="00926F2C">
        <w:t xml:space="preserve"> information, refer to the following links:</w:t>
      </w:r>
    </w:p>
    <w:p w:rsidR="005B39ED" w:rsidRDefault="005B39ED" w:rsidP="008E0772">
      <w:pPr>
        <w:pStyle w:val="ListBullet"/>
      </w:pPr>
      <w:hyperlink r:id="rId336" w:tooltip="Windows SharePoint Services 2.0 avec Service Pack 2" w:history="1">
        <w:r w:rsidRPr="00926F2C">
          <w:rPr>
            <w:rStyle w:val="Hyperlink"/>
          </w:rPr>
          <w:t>Windows SharePoint Services 2.0 with Service Pack 2</w:t>
        </w:r>
      </w:hyperlink>
      <w:r w:rsidRPr="00926F2C">
        <w:t xml:space="preserve"> </w:t>
      </w:r>
    </w:p>
    <w:p w:rsidR="005B39ED" w:rsidRPr="00926F2C" w:rsidRDefault="005B39ED" w:rsidP="008E0772">
      <w:pPr>
        <w:pStyle w:val="ListBullet"/>
      </w:pPr>
      <w:hyperlink r:id="rId337" w:tooltip="SharePoint Portal Server 2003 Service Pack 2" w:history="1">
        <w:r w:rsidRPr="00926F2C">
          <w:rPr>
            <w:rStyle w:val="Hyperlink"/>
          </w:rPr>
          <w:t>SharePoint Portal Server 2003 Service Pack 2</w:t>
        </w:r>
      </w:hyperlink>
    </w:p>
    <w:p w:rsidR="005B39ED" w:rsidRPr="00926F2C" w:rsidRDefault="005B39ED" w:rsidP="008E0772">
      <w:pPr>
        <w:jc w:val="both"/>
      </w:pPr>
      <w:r w:rsidRPr="00926F2C">
        <w:t xml:space="preserve">These two Service Packs provide </w:t>
      </w:r>
      <w:r>
        <w:t xml:space="preserve">Microsoft </w:t>
      </w:r>
      <w:r w:rsidRPr="00926F2C">
        <w:t xml:space="preserve">SQL Server 2005 support. </w:t>
      </w:r>
    </w:p>
    <w:p w:rsidR="005B39ED" w:rsidRPr="00926F2C" w:rsidRDefault="005B39ED" w:rsidP="008E0772">
      <w:pPr>
        <w:jc w:val="both"/>
      </w:pPr>
      <w:r>
        <w:t>WSS 2.0</w:t>
      </w:r>
      <w:r w:rsidRPr="00926F2C">
        <w:t xml:space="preserve"> with SP</w:t>
      </w:r>
      <w:r>
        <w:t>2</w:t>
      </w:r>
      <w:r w:rsidRPr="00926F2C">
        <w:t xml:space="preserve"> runs on the new Microsoft .NET Framework 2.0 Common Language Runtime (CLR), which means that it </w:t>
      </w:r>
      <w:r>
        <w:t>can</w:t>
      </w:r>
      <w:r w:rsidRPr="00926F2C">
        <w:t xml:space="preserve"> run using ASP.NET 2.0 technology. </w:t>
      </w:r>
      <w:r>
        <w:t>However,</w:t>
      </w:r>
      <w:r w:rsidRPr="00926F2C">
        <w:t xml:space="preserve"> </w:t>
      </w:r>
      <w:r>
        <w:t>WSS</w:t>
      </w:r>
      <w:r w:rsidRPr="00926F2C">
        <w:t xml:space="preserve"> has not been redesigned to take advantage of any of the new major features of ASP.NET 2.0. At the core level, SP2 </w:t>
      </w:r>
      <w:r>
        <w:t>does</w:t>
      </w:r>
      <w:r w:rsidRPr="00926F2C">
        <w:t xml:space="preserve"> not change the rendering behavior of </w:t>
      </w:r>
      <w:r>
        <w:t>WSS</w:t>
      </w:r>
      <w:r w:rsidRPr="00926F2C">
        <w:t xml:space="preserve">. In other words, </w:t>
      </w:r>
      <w:r>
        <w:t>WSS 2.0</w:t>
      </w:r>
      <w:r w:rsidRPr="00926F2C">
        <w:t xml:space="preserve"> </w:t>
      </w:r>
      <w:r>
        <w:t>cannot</w:t>
      </w:r>
      <w:r w:rsidRPr="00926F2C">
        <w:t xml:space="preserve"> use Master Pages or the Web Parts 2.0 Framework. However, these new class libraries are available for customized Web Parts, </w:t>
      </w:r>
      <w:r>
        <w:t>Web</w:t>
      </w:r>
      <w:r w:rsidRPr="00926F2C">
        <w:t xml:space="preserve"> pages, </w:t>
      </w:r>
      <w:r>
        <w:t xml:space="preserve">and </w:t>
      </w:r>
      <w:r w:rsidRPr="00926F2C">
        <w:t xml:space="preserve">event handlers. </w:t>
      </w:r>
    </w:p>
    <w:p w:rsidR="005B39ED" w:rsidRPr="00926F2C" w:rsidRDefault="005B39ED" w:rsidP="008E0772">
      <w:pPr>
        <w:jc w:val="both"/>
      </w:pPr>
      <w:r>
        <w:t>WSS 2.0</w:t>
      </w:r>
      <w:r w:rsidRPr="00926F2C">
        <w:t xml:space="preserve"> SP2</w:t>
      </w:r>
      <w:r>
        <w:t xml:space="preserve"> treats </w:t>
      </w:r>
      <w:r w:rsidRPr="00926F2C">
        <w:t xml:space="preserve">.NET 2.0 Web Parts as standard Web controls and not as Web Parts. One alternative is to write a wrapper Web Part to make the ASP.NET 2.0 Web Part appear to be a </w:t>
      </w:r>
      <w:r>
        <w:t>WSS 2.0</w:t>
      </w:r>
      <w:r w:rsidRPr="00926F2C">
        <w:t xml:space="preserve"> Web Part.</w:t>
      </w:r>
    </w:p>
    <w:p w:rsidR="005B39ED" w:rsidRPr="00926F2C" w:rsidRDefault="005B39ED" w:rsidP="008E0772">
      <w:pPr>
        <w:jc w:val="both"/>
      </w:pPr>
      <w:r w:rsidRPr="00926F2C">
        <w:t xml:space="preserve">However, </w:t>
      </w:r>
      <w:r>
        <w:t>SPS</w:t>
      </w:r>
      <w:r w:rsidRPr="00926F2C">
        <w:t xml:space="preserve"> 2003 </w:t>
      </w:r>
      <w:r>
        <w:t>does</w:t>
      </w:r>
      <w:r w:rsidRPr="00926F2C">
        <w:t xml:space="preserve"> not support .NET Framework 2.0, even with SP2</w:t>
      </w:r>
      <w:r>
        <w:t>,</w:t>
      </w:r>
      <w:r w:rsidRPr="00926F2C">
        <w:t xml:space="preserve"> which requires </w:t>
      </w:r>
      <w:hyperlink r:id="rId338" w:tooltip="Service Pack 2 de Windows SharePoint Services 2.0" w:history="1">
        <w:r w:rsidRPr="00926F2C">
          <w:rPr>
            <w:rStyle w:val="Hyperlink"/>
          </w:rPr>
          <w:t>Service Pack 2 of Windows SharePoint Services 2.0</w:t>
        </w:r>
      </w:hyperlink>
      <w:r w:rsidRPr="00926F2C">
        <w:t xml:space="preserve">. A </w:t>
      </w:r>
      <w:r>
        <w:t>SPS</w:t>
      </w:r>
      <w:r w:rsidRPr="00926F2C">
        <w:t xml:space="preserve"> 2003 SP2 configuration with </w:t>
      </w:r>
      <w:r>
        <w:t>WSS</w:t>
      </w:r>
      <w:r w:rsidRPr="00926F2C">
        <w:t xml:space="preserve"> 2.0 with SP2 is based on .NET Framework</w:t>
      </w:r>
      <w:r>
        <w:t xml:space="preserve"> 1.1</w:t>
      </w:r>
      <w:r w:rsidRPr="00926F2C">
        <w:t xml:space="preserve">. This </w:t>
      </w:r>
      <w:r>
        <w:t>does</w:t>
      </w:r>
      <w:r w:rsidRPr="00926F2C">
        <w:t xml:space="preserve"> not </w:t>
      </w:r>
      <w:r>
        <w:t>interfere with</w:t>
      </w:r>
      <w:r w:rsidRPr="00926F2C">
        <w:t xml:space="preserve"> a SharePoint site running under ASP.NET 1.1 calling pages and </w:t>
      </w:r>
      <w:r>
        <w:t>Web</w:t>
      </w:r>
      <w:r w:rsidRPr="00926F2C">
        <w:t xml:space="preserve"> services exposed by a</w:t>
      </w:r>
      <w:r>
        <w:t>n</w:t>
      </w:r>
      <w:r w:rsidRPr="00926F2C">
        <w:t xml:space="preserve"> ASP.NET 2.0 </w:t>
      </w:r>
      <w:r>
        <w:t>Web</w:t>
      </w:r>
      <w:r w:rsidRPr="00926F2C">
        <w:t xml:space="preserve"> site.</w:t>
      </w:r>
    </w:p>
    <w:p w:rsidR="005B39ED" w:rsidRPr="00926F2C" w:rsidRDefault="005B39ED" w:rsidP="008E0772">
      <w:pPr>
        <w:jc w:val="both"/>
      </w:pPr>
      <w:r>
        <w:t>Additional</w:t>
      </w:r>
      <w:r w:rsidRPr="00926F2C">
        <w:t xml:space="preserve"> details are provided in the article </w:t>
      </w:r>
      <w:hyperlink r:id="rId339" w:tooltip="Service Pack 2 for Windows SharePoint Services and SharePoint Portal Server 2003" w:history="1">
        <w:r w:rsidRPr="00927E90">
          <w:rPr>
            <w:rStyle w:val="Hyperlink"/>
            <w:iCs/>
          </w:rPr>
          <w:t>Service Pack 2 for Windows SharePoint Services and SharePoint Portal Server 2003</w:t>
        </w:r>
      </w:hyperlink>
      <w:r w:rsidRPr="00926F2C">
        <w:t>.</w:t>
      </w:r>
    </w:p>
    <w:p w:rsidR="005B39ED" w:rsidRPr="00926F2C" w:rsidRDefault="005B39ED" w:rsidP="008E0772">
      <w:pPr>
        <w:jc w:val="both"/>
        <w:rPr>
          <w:rStyle w:val="Strong"/>
          <w:b w:val="0"/>
          <w:bCs w:val="0"/>
        </w:rPr>
      </w:pPr>
      <w:r w:rsidRPr="00926F2C">
        <w:t xml:space="preserve">The </w:t>
      </w:r>
      <w:r>
        <w:t>MOSS 2007 technologies (</w:t>
      </w:r>
      <w:r w:rsidRPr="0064594B">
        <w:t xml:space="preserve">see </w:t>
      </w:r>
      <w:r>
        <w:t>chapter</w:t>
      </w:r>
      <w:r w:rsidRPr="0064594B">
        <w:t xml:space="preserve"> </w:t>
      </w:r>
      <w:fldSimple w:instr=" REF _Ref153279896 \r \h  \* MERGEFORMAT ">
        <w:r>
          <w:t>5</w:t>
        </w:r>
      </w:fldSimple>
      <w:r w:rsidRPr="0064594B">
        <w:t xml:space="preserve"> </w:t>
      </w:r>
      <w:fldSimple w:instr=" REF _Ref153279888 \h  \* MERGEFORMAT ">
        <w:r>
          <w:t>Accessibility g</w:t>
        </w:r>
        <w:r w:rsidRPr="00926F2C">
          <w:t xml:space="preserve">uidelines for </w:t>
        </w:r>
        <w:r>
          <w:t xml:space="preserve">using MOSS 2007 technologies for Web </w:t>
        </w:r>
        <w:r w:rsidRPr="00926F2C">
          <w:t>implementation</w:t>
        </w:r>
        <w:r>
          <w:t>s</w:t>
        </w:r>
      </w:fldSimple>
      <w:r w:rsidRPr="0064594B">
        <w:t>)</w:t>
      </w:r>
      <w:r>
        <w:t xml:space="preserve">, as a </w:t>
      </w:r>
      <w:r w:rsidRPr="00926F2C">
        <w:t xml:space="preserve">major release of both </w:t>
      </w:r>
      <w:r>
        <w:t>WSS</w:t>
      </w:r>
      <w:r w:rsidRPr="00926F2C">
        <w:t xml:space="preserve"> </w:t>
      </w:r>
      <w:r>
        <w:t xml:space="preserve">2.0 </w:t>
      </w:r>
      <w:r w:rsidRPr="00926F2C">
        <w:t xml:space="preserve">and </w:t>
      </w:r>
      <w:r>
        <w:t>SPS 2003,</w:t>
      </w:r>
      <w:r w:rsidRPr="00926F2C">
        <w:t xml:space="preserve"> </w:t>
      </w:r>
      <w:r>
        <w:t>ar</w:t>
      </w:r>
      <w:r w:rsidRPr="00926F2C">
        <w:t>e based on, and hence make extensive use of, ASP.N</w:t>
      </w:r>
      <w:r>
        <w:t xml:space="preserve">ET 2.0 and its multitude of </w:t>
      </w:r>
      <w:r w:rsidRPr="00926F2C">
        <w:t>features, including eAccessibility capabilities</w:t>
      </w:r>
      <w:r>
        <w:t>. See</w:t>
      </w:r>
      <w:r w:rsidRPr="00926F2C">
        <w:t xml:space="preserve"> the MSDN article </w:t>
      </w:r>
      <w:hyperlink r:id="rId340" w:tooltip="Building ASP.NET 2.0 Web Sites Using Web Standards" w:history="1">
        <w:r w:rsidRPr="003D2D72">
          <w:rPr>
            <w:rStyle w:val="Hyperlink"/>
            <w:iCs/>
          </w:rPr>
          <w:t>Building ASP.NET 2.0 Web Sites Using Web Standards</w:t>
        </w:r>
      </w:hyperlink>
      <w:r>
        <w:rPr>
          <w:iCs/>
        </w:rPr>
        <w:t>, which describes these capabilities</w:t>
      </w:r>
      <w:r w:rsidRPr="00926F2C">
        <w:rPr>
          <w:rStyle w:val="Strong"/>
          <w:b w:val="0"/>
          <w:bCs w:val="0"/>
        </w:rPr>
        <w:t>.</w:t>
      </w:r>
    </w:p>
    <w:p w:rsidR="005B39ED" w:rsidRPr="00926F2C" w:rsidRDefault="005B39ED" w:rsidP="008E0772">
      <w:pPr>
        <w:jc w:val="both"/>
        <w:rPr>
          <w:rStyle w:val="Strong"/>
        </w:rPr>
      </w:pPr>
      <w:r w:rsidRPr="00926F2C">
        <w:rPr>
          <w:rStyle w:val="Strong"/>
        </w:rPr>
        <w:t xml:space="preserve">Given the above, the following analysis is based on running </w:t>
      </w:r>
      <w:r>
        <w:rPr>
          <w:rStyle w:val="Strong"/>
        </w:rPr>
        <w:t>WSS 2.0</w:t>
      </w:r>
      <w:r w:rsidRPr="00926F2C">
        <w:rPr>
          <w:rStyle w:val="Strong"/>
        </w:rPr>
        <w:t xml:space="preserve"> with .NET Framework 1.1 with Service Pack 1.</w:t>
      </w:r>
    </w:p>
    <w:p w:rsidR="005B39ED" w:rsidRPr="00926F2C" w:rsidRDefault="005B39ED" w:rsidP="008E0772">
      <w:pPr>
        <w:jc w:val="both"/>
        <w:rPr>
          <w:rStyle w:val="Strong"/>
          <w:b w:val="0"/>
          <w:bCs w:val="0"/>
        </w:rPr>
      </w:pPr>
      <w:r w:rsidRPr="00926F2C">
        <w:rPr>
          <w:rStyle w:val="Strong"/>
          <w:b w:val="0"/>
          <w:bCs w:val="0"/>
        </w:rPr>
        <w:t xml:space="preserve">Service Pack 1 includes patch 819945 </w:t>
      </w:r>
      <w:hyperlink r:id="rId341" w:tooltip="FIX: ASP.NET Controls Do Not Meer Accessibility Guidelines" w:history="1">
        <w:r w:rsidRPr="003D2D72">
          <w:rPr>
            <w:rStyle w:val="Hyperlink"/>
            <w:rFonts w:cs="Arial"/>
            <w:iCs/>
          </w:rPr>
          <w:t>FIX: ASP.NET Controls Do Not Meet Accessibility Guidelines</w:t>
        </w:r>
      </w:hyperlink>
      <w:r w:rsidRPr="00926F2C">
        <w:rPr>
          <w:rStyle w:val="Strong"/>
          <w:b w:val="0"/>
          <w:bCs w:val="0"/>
        </w:rPr>
        <w:t xml:space="preserve">. </w:t>
      </w:r>
    </w:p>
    <w:p w:rsidR="005B39ED" w:rsidRPr="00926F2C" w:rsidRDefault="005B39ED" w:rsidP="0000702A">
      <w:pPr>
        <w:pStyle w:val="Heading3"/>
        <w:keepNext w:val="0"/>
      </w:pPr>
      <w:r w:rsidRPr="00926F2C">
        <w:t>Graphics</w:t>
      </w:r>
    </w:p>
    <w:p w:rsidR="005B39ED" w:rsidRPr="00926F2C" w:rsidRDefault="005B39ED" w:rsidP="007A4E7D">
      <w:pPr>
        <w:pStyle w:val="Criteria"/>
        <w:keepNext w:val="0"/>
        <w:shd w:val="clear" w:color="auto" w:fill="F2F2F2"/>
      </w:pPr>
      <w:r>
        <w:t>1.1</w:t>
      </w:r>
      <w:r w:rsidRPr="00926F2C">
        <w:t xml:space="preserve">: Does each graphic have text to display as an alternative to the graphic? </w:t>
      </w:r>
    </w:p>
    <w:p w:rsidR="005B39ED" w:rsidRPr="00926F2C" w:rsidRDefault="005B39ED" w:rsidP="008E0772">
      <w:pPr>
        <w:pStyle w:val="CriteriaComment"/>
        <w:keepNext w:val="0"/>
        <w:jc w:val="both"/>
        <w:rPr>
          <w:rStyle w:val="Emphasis"/>
          <w:i w:val="0"/>
          <w:iCs w:val="0"/>
        </w:rPr>
      </w:pPr>
      <w:r w:rsidRPr="00926F2C">
        <w:rPr>
          <w:rStyle w:val="Emphasis"/>
          <w:i w:val="0"/>
          <w:iCs w:val="0"/>
        </w:rPr>
        <w:t xml:space="preserve">In HTML, </w:t>
      </w:r>
      <w:r>
        <w:rPr>
          <w:rStyle w:val="Emphasis"/>
          <w:i w:val="0"/>
          <w:iCs w:val="0"/>
        </w:rPr>
        <w:t xml:space="preserve">use </w:t>
      </w:r>
      <w:r w:rsidRPr="00926F2C">
        <w:rPr>
          <w:rStyle w:val="Emphasis"/>
          <w:i w:val="0"/>
          <w:iCs w:val="0"/>
        </w:rPr>
        <w:t xml:space="preserve">the ALT attribute with IMG and AREA SHAPE elements, </w:t>
      </w:r>
      <w:r>
        <w:rPr>
          <w:rStyle w:val="Emphasis"/>
          <w:i w:val="0"/>
          <w:iCs w:val="0"/>
        </w:rPr>
        <w:t>and so forth</w:t>
      </w:r>
      <w:r w:rsidRPr="00926F2C">
        <w:rPr>
          <w:rStyle w:val="Emphasis"/>
          <w:i w:val="0"/>
          <w:iCs w:val="0"/>
        </w:rPr>
        <w:t>. It is important to provide alternate</w:t>
      </w:r>
      <w:r>
        <w:rPr>
          <w:rStyle w:val="Emphasis"/>
          <w:i w:val="0"/>
          <w:iCs w:val="0"/>
        </w:rPr>
        <w:t xml:space="preserve"> text</w:t>
      </w:r>
      <w:r w:rsidRPr="00926F2C">
        <w:rPr>
          <w:rStyle w:val="Emphasis"/>
          <w:i w:val="0"/>
          <w:iCs w:val="0"/>
        </w:rPr>
        <w:t xml:space="preserve"> for graphics </w:t>
      </w:r>
      <w:r>
        <w:rPr>
          <w:rStyle w:val="Emphasis"/>
          <w:i w:val="0"/>
          <w:iCs w:val="0"/>
        </w:rPr>
        <w:t>because</w:t>
      </w:r>
      <w:r w:rsidRPr="00926F2C">
        <w:rPr>
          <w:rStyle w:val="Emphasis"/>
          <w:i w:val="0"/>
          <w:iCs w:val="0"/>
        </w:rPr>
        <w:t xml:space="preserve"> </w:t>
      </w:r>
      <w:r>
        <w:rPr>
          <w:rStyle w:val="Emphasis"/>
          <w:i w:val="0"/>
          <w:iCs w:val="0"/>
        </w:rPr>
        <w:t>some</w:t>
      </w:r>
      <w:r w:rsidRPr="00926F2C">
        <w:rPr>
          <w:rStyle w:val="Emphasis"/>
          <w:i w:val="0"/>
          <w:iCs w:val="0"/>
        </w:rPr>
        <w:t xml:space="preserve"> browsers </w:t>
      </w:r>
      <w:r>
        <w:rPr>
          <w:rStyle w:val="Emphasis"/>
          <w:i w:val="0"/>
          <w:iCs w:val="0"/>
        </w:rPr>
        <w:t>and</w:t>
      </w:r>
      <w:r w:rsidRPr="00926F2C">
        <w:rPr>
          <w:rStyle w:val="Emphasis"/>
          <w:i w:val="0"/>
          <w:iCs w:val="0"/>
        </w:rPr>
        <w:t xml:space="preserve"> screen readers cannot interpret or display </w:t>
      </w:r>
      <w:r>
        <w:rPr>
          <w:rStyle w:val="Emphasis"/>
          <w:i w:val="0"/>
          <w:iCs w:val="0"/>
        </w:rPr>
        <w:t>graphics</w:t>
      </w:r>
      <w:r w:rsidRPr="00926F2C">
        <w:rPr>
          <w:rStyle w:val="Emphasis"/>
          <w:i w:val="0"/>
          <w:iCs w:val="0"/>
        </w:rPr>
        <w:t xml:space="preserve"> properly.</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42" w:anchor="tech-text-equivalent" w:tooltip="Point de contrôle 1.1 des WCAG 1.0 " w:history="1">
        <w:r w:rsidRPr="00926F2C">
          <w:rPr>
            <w:rStyle w:val="Hyperlink"/>
          </w:rPr>
          <w:t>1.1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F146E1">
        <w:t>1.1_HTML_01, 1.1_HTML_07, 1.1_HTML_08</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000000"/>
          <w:sz w:val="20"/>
          <w:szCs w:val="20"/>
        </w:rPr>
        <w:t xml:space="preserve">WSS 2.0 and SPS 2003 can be used to create Web pages that satisfy this criterion. You can edit the page with Microsoft Office Front Page 2003 </w:t>
      </w:r>
      <w:r>
        <w:rPr>
          <w:i w:val="0"/>
          <w:iCs w:val="0"/>
          <w:color w:val="000000"/>
          <w:sz w:val="20"/>
          <w:szCs w:val="20"/>
        </w:rPr>
        <w:t xml:space="preserve">or the new Microsoft Office SharePoint Designer 2007 </w:t>
      </w:r>
      <w:r w:rsidRPr="00F5054A">
        <w:rPr>
          <w:i w:val="0"/>
          <w:iCs w:val="0"/>
          <w:color w:val="000000"/>
          <w:sz w:val="20"/>
          <w:szCs w:val="20"/>
        </w:rPr>
        <w:t>to take advantage of the tight integration between these products and technologies.</w:t>
      </w:r>
      <w:r w:rsidRPr="00473A73">
        <w:t xml:space="preserve"> </w:t>
      </w:r>
    </w:p>
    <w:p w:rsidR="005B39ED" w:rsidRPr="00473A73" w:rsidRDefault="005B39ED" w:rsidP="008E0772">
      <w:pPr>
        <w:pStyle w:val="CriteriaRefW3C"/>
        <w:keepNext w:val="0"/>
        <w:jc w:val="both"/>
        <w:rPr>
          <w:i w:val="0"/>
          <w:iCs w:val="0"/>
          <w:color w:val="000000"/>
          <w:sz w:val="20"/>
          <w:szCs w:val="20"/>
        </w:rPr>
      </w:pPr>
      <w:r>
        <w:rPr>
          <w:i w:val="0"/>
          <w:iCs w:val="0"/>
          <w:color w:val="000000"/>
          <w:sz w:val="20"/>
          <w:szCs w:val="20"/>
        </w:rPr>
        <w:t xml:space="preserve">Microsoft </w:t>
      </w:r>
      <w:r w:rsidRPr="00473A73">
        <w:rPr>
          <w:i w:val="0"/>
          <w:iCs w:val="0"/>
          <w:color w:val="000000"/>
          <w:sz w:val="20"/>
          <w:szCs w:val="20"/>
        </w:rPr>
        <w:t xml:space="preserve">Office SharePoint Designer 2007 works with the same types of Web sites as </w:t>
      </w:r>
      <w:r>
        <w:rPr>
          <w:i w:val="0"/>
          <w:iCs w:val="0"/>
          <w:color w:val="000000"/>
          <w:sz w:val="20"/>
          <w:szCs w:val="20"/>
        </w:rPr>
        <w:t xml:space="preserve">Microsoft </w:t>
      </w:r>
      <w:r w:rsidRPr="00473A73">
        <w:rPr>
          <w:i w:val="0"/>
          <w:iCs w:val="0"/>
          <w:color w:val="000000"/>
          <w:sz w:val="20"/>
          <w:szCs w:val="20"/>
        </w:rPr>
        <w:t>Office FrontPage 2003</w:t>
      </w:r>
      <w:r>
        <w:rPr>
          <w:i w:val="0"/>
          <w:iCs w:val="0"/>
          <w:color w:val="000000"/>
          <w:sz w:val="20"/>
          <w:szCs w:val="20"/>
        </w:rPr>
        <w:t xml:space="preserve"> in addition to the specific support of MOSS 2007 technologies (see chapter </w:t>
      </w:r>
      <w:fldSimple w:instr=" REF _Ref153279896 \r \h  \* MERGEFORMAT ">
        <w:r w:rsidRPr="001C0176">
          <w:rPr>
            <w:i w:val="0"/>
            <w:iCs w:val="0"/>
            <w:color w:val="000000"/>
            <w:sz w:val="20"/>
            <w:szCs w:val="20"/>
          </w:rPr>
          <w:t>5</w:t>
        </w:r>
      </w:fldSimple>
      <w:r>
        <w:rPr>
          <w:i w:val="0"/>
          <w:iCs w:val="0"/>
          <w:color w:val="000000"/>
          <w:sz w:val="20"/>
          <w:szCs w:val="20"/>
        </w:rPr>
        <w:t xml:space="preserve"> </w:t>
      </w:r>
      <w:fldSimple w:instr=" REF _Ref153279888 \h  \* MERGEFORMAT ">
        <w:r w:rsidRPr="001C0176">
          <w:rPr>
            <w:i w:val="0"/>
            <w:iCs w:val="0"/>
            <w:color w:val="000000"/>
            <w:sz w:val="20"/>
            <w:szCs w:val="20"/>
          </w:rPr>
          <w:t>Accessibility guidelines for using MOSS 2007 technologies for Web implementations</w:t>
        </w:r>
      </w:fldSimple>
      <w:r>
        <w:rPr>
          <w:i w:val="0"/>
          <w:iCs w:val="0"/>
          <w:color w:val="000000"/>
          <w:sz w:val="20"/>
          <w:szCs w:val="20"/>
        </w:rPr>
        <w:t>)</w:t>
      </w:r>
      <w:r w:rsidRPr="00473A73">
        <w:rPr>
          <w:i w:val="0"/>
          <w:iCs w:val="0"/>
          <w:color w:val="000000"/>
          <w:sz w:val="20"/>
          <w:szCs w:val="20"/>
        </w:rPr>
        <w:t xml:space="preserve">. These include Web sites built on Windows SharePoint Services, disk-based Web sites, and Web sites built on FrontPage Server Extensions. Office SharePoint Designer 2007 can also open and edit Web sites directly with </w:t>
      </w:r>
      <w:r>
        <w:rPr>
          <w:i w:val="0"/>
          <w:iCs w:val="0"/>
          <w:color w:val="000000"/>
          <w:sz w:val="20"/>
          <w:szCs w:val="20"/>
        </w:rPr>
        <w:t xml:space="preserve">the </w:t>
      </w:r>
      <w:r w:rsidRPr="00473A73">
        <w:rPr>
          <w:i w:val="0"/>
          <w:iCs w:val="0"/>
          <w:color w:val="000000"/>
          <w:sz w:val="20"/>
          <w:szCs w:val="20"/>
        </w:rPr>
        <w:t>File Transfer Protocol (FTP) and Web-based Distributed Authoring and Versioning (WebDAV)</w:t>
      </w:r>
      <w:r>
        <w:rPr>
          <w:i w:val="0"/>
          <w:iCs w:val="0"/>
          <w:color w:val="000000"/>
          <w:sz w:val="20"/>
          <w:szCs w:val="20"/>
        </w:rPr>
        <w:t xml:space="preserve"> protocols</w:t>
      </w:r>
      <w:r w:rsidRPr="00473A73">
        <w:rPr>
          <w:i w:val="0"/>
          <w:iCs w:val="0"/>
          <w:color w:val="000000"/>
          <w:sz w:val="20"/>
          <w:szCs w:val="20"/>
        </w:rPr>
        <w:t>.</w:t>
      </w:r>
    </w:p>
    <w:p w:rsidR="005B39ED" w:rsidRPr="00926F2C" w:rsidRDefault="005B39ED" w:rsidP="008E0772">
      <w:pPr>
        <w:keepNext w:val="0"/>
        <w:ind w:left="1260"/>
        <w:jc w:val="both"/>
      </w:pPr>
      <w:r>
        <w:t>T</w:t>
      </w:r>
      <w:r w:rsidRPr="00926F2C">
        <w:t xml:space="preserve">he best </w:t>
      </w:r>
      <w:r w:rsidRPr="00F5054A">
        <w:rPr>
          <w:color w:val="000000"/>
        </w:rPr>
        <w:t>approach</w:t>
      </w:r>
      <w:r w:rsidRPr="00926F2C">
        <w:t xml:space="preserve"> </w:t>
      </w:r>
      <w:r>
        <w:t>is to</w:t>
      </w:r>
      <w:r w:rsidRPr="00926F2C">
        <w:t xml:space="preserve"> set up a site definition </w:t>
      </w:r>
      <w:r>
        <w:t>that</w:t>
      </w:r>
      <w:r w:rsidRPr="00926F2C">
        <w:t xml:space="preserve"> integrates this criterion as described in the MSDN article </w:t>
      </w:r>
      <w:hyperlink r:id="rId343" w:tooltip="Tips for Enhancing the Accessibility of SharePoint Web Sites" w:history="1">
        <w:r w:rsidRPr="00813AA9">
          <w:rPr>
            <w:rStyle w:val="Hyperlink"/>
            <w:iCs/>
          </w:rPr>
          <w:t>Tips for Enhancing the Accessibility of SharePoint Web Sites</w:t>
        </w:r>
      </w:hyperlink>
      <w:r>
        <w:t>, in section</w:t>
      </w:r>
      <w:r w:rsidRPr="00926F2C">
        <w:t xml:space="preserve"> </w:t>
      </w:r>
      <w:r>
        <w:t>"</w:t>
      </w:r>
      <w:r w:rsidRPr="00813AA9">
        <w:t>Use Alternative Text for Images</w:t>
      </w:r>
      <w:r w:rsidRPr="00926F2C">
        <w:t>.</w:t>
      </w:r>
      <w:r>
        <w:t>"</w:t>
      </w:r>
      <w:r w:rsidRPr="00926F2C">
        <w:t xml:space="preserve"> This article illustrates how to use these products to create more accessible </w:t>
      </w:r>
      <w:r>
        <w:t>Web</w:t>
      </w:r>
      <w:r w:rsidRPr="00926F2C">
        <w:t xml:space="preserve"> sites while waiting for </w:t>
      </w:r>
      <w:r>
        <w:t>some</w:t>
      </w:r>
      <w:r w:rsidRPr="00926F2C">
        <w:t xml:space="preserve"> already-identified accessibility problems to be resolved in an upcoming release of Office. </w:t>
      </w:r>
    </w:p>
    <w:p w:rsidR="005B39ED" w:rsidRPr="00926F2C" w:rsidRDefault="005B39ED" w:rsidP="008E0772">
      <w:pPr>
        <w:keepNext w:val="0"/>
        <w:ind w:left="1260"/>
        <w:jc w:val="both"/>
      </w:pPr>
      <w:r w:rsidRPr="00926F2C">
        <w:t xml:space="preserve">HiSoftware offers a free download of </w:t>
      </w:r>
      <w:hyperlink r:id="rId344" w:tooltip="nouveaux modèles SharePoint " w:history="1">
        <w:r w:rsidRPr="00926F2C">
          <w:rPr>
            <w:rStyle w:val="Hyperlink"/>
          </w:rPr>
          <w:t>new SharePoint templates</w:t>
        </w:r>
      </w:hyperlink>
      <w:r w:rsidRPr="00926F2C">
        <w:t xml:space="preserve"> (in English)</w:t>
      </w:r>
      <w:r>
        <w:t>,</w:t>
      </w:r>
      <w:r w:rsidRPr="00926F2C">
        <w:t xml:space="preserve"> which </w:t>
      </w:r>
      <w:r>
        <w:t>you can</w:t>
      </w:r>
      <w:r w:rsidRPr="00926F2C">
        <w:t xml:space="preserve"> use to create </w:t>
      </w:r>
      <w:r>
        <w:t>Web</w:t>
      </w:r>
      <w:r w:rsidRPr="00926F2C">
        <w:t xml:space="preserve"> sites with integrated accessibility.</w:t>
      </w:r>
    </w:p>
    <w:p w:rsidR="005B39ED" w:rsidRPr="00926F2C" w:rsidRDefault="005B39ED" w:rsidP="008E0772">
      <w:pPr>
        <w:keepNext w:val="0"/>
        <w:ind w:left="1260"/>
        <w:jc w:val="both"/>
      </w:pPr>
      <w:r w:rsidRPr="00926F2C">
        <w:t xml:space="preserve">It remains the responsibility of SharePoint </w:t>
      </w:r>
      <w:r>
        <w:t xml:space="preserve">2003 </w:t>
      </w:r>
      <w:r w:rsidRPr="00926F2C">
        <w:t xml:space="preserve">developers to ensure that their </w:t>
      </w:r>
      <w:r>
        <w:t>Web</w:t>
      </w:r>
      <w:r w:rsidRPr="00926F2C">
        <w:t xml:space="preserve"> pages </w:t>
      </w:r>
      <w:r>
        <w:t>satisfy</w:t>
      </w:r>
      <w:r w:rsidRPr="00926F2C">
        <w:t xml:space="preserve"> this criterion. </w:t>
      </w:r>
      <w:r>
        <w:t>However</w:t>
      </w:r>
      <w:r w:rsidRPr="00926F2C">
        <w:t xml:space="preserve">, using site definitions does not enable developers to manage all HTML rendering issues. It is possible to appropriately modify ASPX pages, such as default.aspx, </w:t>
      </w:r>
      <w:r>
        <w:t xml:space="preserve">that are </w:t>
      </w:r>
      <w:r w:rsidRPr="00926F2C">
        <w:t xml:space="preserve">integrated in the site definitions. However, this </w:t>
      </w:r>
      <w:r>
        <w:t>does</w:t>
      </w:r>
      <w:r w:rsidRPr="00926F2C">
        <w:t xml:space="preserve"> no</w:t>
      </w:r>
      <w:r>
        <w:t>t</w:t>
      </w:r>
      <w:r w:rsidRPr="00926F2C">
        <w:t xml:space="preserve"> influence the standard SharePoint controls that </w:t>
      </w:r>
      <w:r>
        <w:t>might</w:t>
      </w:r>
      <w:r w:rsidRPr="00926F2C">
        <w:t xml:space="preserve"> include the page under consideration. Some controls </w:t>
      </w:r>
      <w:r>
        <w:t>might</w:t>
      </w:r>
      <w:r w:rsidRPr="00926F2C">
        <w:t xml:space="preserve"> </w:t>
      </w:r>
      <w:r>
        <w:t>need</w:t>
      </w:r>
      <w:r w:rsidRPr="00926F2C">
        <w:t xml:space="preserve"> to be rewritten for the rendering to comply with all the relevant criteria. It </w:t>
      </w:r>
      <w:r>
        <w:t>might</w:t>
      </w:r>
      <w:r w:rsidRPr="00926F2C">
        <w:t xml:space="preserve"> be necessary to produce new site definitions </w:t>
      </w:r>
      <w:r>
        <w:t xml:space="preserve">that </w:t>
      </w:r>
      <w:r w:rsidRPr="00926F2C">
        <w:t xml:space="preserve">contain new versions of certain SPS </w:t>
      </w:r>
      <w:r>
        <w:t xml:space="preserve">2003 </w:t>
      </w:r>
      <w:r w:rsidRPr="00926F2C">
        <w:t xml:space="preserve">controls (browsing, </w:t>
      </w:r>
      <w:r>
        <w:t>for example</w:t>
      </w:r>
      <w:r w:rsidRPr="00926F2C">
        <w:t xml:space="preserve">). </w:t>
      </w:r>
    </w:p>
    <w:p w:rsidR="005B39ED" w:rsidRPr="00926F2C" w:rsidRDefault="005B39ED" w:rsidP="007A4E7D">
      <w:pPr>
        <w:pStyle w:val="Criteria"/>
        <w:keepNext w:val="0"/>
        <w:shd w:val="clear" w:color="auto" w:fill="F2F2F2"/>
      </w:pPr>
      <w:r>
        <w:t>1.2</w:t>
      </w:r>
      <w:r w:rsidRPr="00926F2C">
        <w:t xml:space="preserve">: </w:t>
      </w:r>
      <w:r>
        <w:t>Is the alternate text f</w:t>
      </w:r>
      <w:r w:rsidRPr="00926F2C">
        <w:t>or each image</w:t>
      </w:r>
      <w:r>
        <w:t xml:space="preserve"> relevant</w:t>
      </w:r>
      <w:r w:rsidRPr="00926F2C">
        <w:t xml:space="preserve"> to the context in which the image is viewed?</w:t>
      </w:r>
    </w:p>
    <w:p w:rsidR="005B39ED" w:rsidRPr="00926F2C" w:rsidRDefault="005B39ED" w:rsidP="008E0772">
      <w:pPr>
        <w:pStyle w:val="CriteriaComment"/>
        <w:keepNext w:val="0"/>
        <w:jc w:val="both"/>
      </w:pPr>
      <w:r w:rsidRPr="00926F2C">
        <w:t xml:space="preserve">A given image </w:t>
      </w:r>
      <w:r>
        <w:t>might</w:t>
      </w:r>
      <w:r w:rsidRPr="00926F2C">
        <w:t xml:space="preserve"> have several meanings. It is the context </w:t>
      </w:r>
      <w:r>
        <w:t>of</w:t>
      </w:r>
      <w:r w:rsidRPr="00926F2C">
        <w:t xml:space="preserve"> the image </w:t>
      </w:r>
      <w:r>
        <w:t>that</w:t>
      </w:r>
      <w:r w:rsidRPr="00926F2C">
        <w:t xml:space="preserve"> determines the exact meaning. For example, a yellow bullet</w:t>
      </w:r>
      <w:r>
        <w:t xml:space="preserve"> icon</w:t>
      </w:r>
      <w:r w:rsidRPr="00926F2C">
        <w:t xml:space="preserve"> in a newspaper </w:t>
      </w:r>
      <w:r>
        <w:t>Web</w:t>
      </w:r>
      <w:r w:rsidRPr="00926F2C">
        <w:t xml:space="preserve"> site should </w:t>
      </w:r>
      <w:r>
        <w:t xml:space="preserve">have the ALT attribute </w:t>
      </w:r>
      <w:r w:rsidRPr="00926F2C">
        <w:t xml:space="preserve">set </w:t>
      </w:r>
      <w:r>
        <w:t xml:space="preserve">to </w:t>
      </w:r>
      <w:r w:rsidRPr="00926F2C">
        <w:t>ALT="" or ALT="*". However, if the same yellow bullet</w:t>
      </w:r>
      <w:r>
        <w:t xml:space="preserve"> icon</w:t>
      </w:r>
      <w:r w:rsidRPr="00926F2C">
        <w:t xml:space="preserve"> is included in a list of graphics </w:t>
      </w:r>
      <w:r>
        <w:t xml:space="preserve">that is </w:t>
      </w:r>
      <w:r w:rsidRPr="00926F2C">
        <w:t xml:space="preserve">available for download, it </w:t>
      </w:r>
      <w:r>
        <w:t>might</w:t>
      </w:r>
      <w:r w:rsidRPr="00926F2C">
        <w:t xml:space="preserve"> make more sense to set </w:t>
      </w:r>
      <w:r>
        <w:t xml:space="preserve">the attribute to </w:t>
      </w:r>
      <w:r w:rsidRPr="00926F2C">
        <w:t xml:space="preserve">ALT = "yellow diamond" to distinguish it from other graphics available on the page. </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45" w:anchor="tech-text-equivalent" w:tooltip="Point de contrôle 1.1 des WCAG 1.0 " w:history="1">
        <w:r w:rsidRPr="00926F2C">
          <w:rPr>
            <w:rStyle w:val="Hyperlink"/>
          </w:rPr>
          <w:t>1.1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F146E1">
        <w:t>1.1_HTML_03</w:t>
      </w:r>
    </w:p>
    <w:p w:rsidR="005B39ED" w:rsidRPr="00926F2C" w:rsidRDefault="005B39ED" w:rsidP="008E0772">
      <w:pPr>
        <w:pStyle w:val="CriteriaRefW3C"/>
        <w:keepNext w:val="0"/>
        <w:jc w:val="both"/>
      </w:pPr>
      <w:r>
        <w:t>Type of criterion:</w:t>
      </w:r>
      <w:r w:rsidRPr="00926F2C">
        <w:t xml:space="preserve"> development</w:t>
      </w:r>
    </w:p>
    <w:p w:rsidR="005B39ED" w:rsidRPr="00A525EC"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A525EC">
        <w:rPr>
          <w:rFonts w:cs="Times New Roman"/>
          <w:b/>
          <w:bCs/>
          <w:color w:val="000000"/>
          <w:sz w:val="20"/>
          <w:szCs w:val="20"/>
        </w:rPr>
        <w:t xml:space="preserve">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000000"/>
          <w:sz w:val="20"/>
          <w:szCs w:val="20"/>
        </w:rPr>
        <w:t>See 1.1 in this section. This criterion is subjective.</w:t>
      </w:r>
      <w:r w:rsidRPr="00926F2C">
        <w:t xml:space="preserve"> </w:t>
      </w:r>
    </w:p>
    <w:p w:rsidR="005B39ED" w:rsidRPr="00926F2C" w:rsidRDefault="005B39ED" w:rsidP="007A4E7D">
      <w:pPr>
        <w:pStyle w:val="Criteria"/>
        <w:keepNext w:val="0"/>
        <w:shd w:val="clear" w:color="auto" w:fill="F2F2F2"/>
      </w:pPr>
      <w:r>
        <w:t>1.3</w:t>
      </w:r>
      <w:r w:rsidRPr="00926F2C">
        <w:t xml:space="preserve">: Are graphics </w:t>
      </w:r>
      <w:r>
        <w:t>that are used only</w:t>
      </w:r>
      <w:r w:rsidRPr="00926F2C">
        <w:t xml:space="preserve"> for decorative purposes commented </w:t>
      </w:r>
      <w:r>
        <w:t>with</w:t>
      </w:r>
      <w:r w:rsidRPr="00926F2C">
        <w:t xml:space="preserve"> ALT=""?</w:t>
      </w:r>
    </w:p>
    <w:p w:rsidR="005B39ED" w:rsidRPr="00926F2C" w:rsidRDefault="005B39ED" w:rsidP="008E0772">
      <w:pPr>
        <w:pStyle w:val="CriteriaComment"/>
        <w:keepNext w:val="0"/>
        <w:jc w:val="both"/>
      </w:pPr>
      <w:r w:rsidRPr="00926F2C">
        <w:t xml:space="preserve">Some graphics have no informative value. </w:t>
      </w:r>
      <w:r>
        <w:t>An example is the use of</w:t>
      </w:r>
      <w:r w:rsidRPr="00926F2C">
        <w:t xml:space="preserve"> transparent pixels only for layout purposes. However, all graphical elements must be commented. For this reason, graphics </w:t>
      </w:r>
      <w:r>
        <w:t>that are used only</w:t>
      </w:r>
      <w:r w:rsidRPr="00926F2C">
        <w:t xml:space="preserve"> for decorative or layout purposes should be commented </w:t>
      </w:r>
      <w:r>
        <w:t>by setting the ALT attribute to</w:t>
      </w:r>
      <w:r w:rsidRPr="00926F2C">
        <w:t xml:space="preserve"> null (in HTML, ALT=""). </w:t>
      </w:r>
      <w:r>
        <w:t>S</w:t>
      </w:r>
      <w:r w:rsidRPr="00926F2C">
        <w:t xml:space="preserve">ome browsers </w:t>
      </w:r>
      <w:r>
        <w:t>do</w:t>
      </w:r>
      <w:r w:rsidRPr="00926F2C">
        <w:t xml:space="preserve"> not display the images</w:t>
      </w:r>
      <w:r>
        <w:t xml:space="preserve"> that use this type of comment</w:t>
      </w:r>
      <w:r w:rsidRPr="00926F2C">
        <w:t>.</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46" w:anchor="tech-text-equivalent" w:tooltip="Point de contrôle 1.1 des WCAG 1.0 " w:history="1">
        <w:r w:rsidRPr="00926F2C">
          <w:rPr>
            <w:rStyle w:val="Hyperlink"/>
          </w:rPr>
          <w:t>1.1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F146E1">
        <w:t>1.1_HTML_02</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000000"/>
          <w:sz w:val="20"/>
          <w:szCs w:val="20"/>
        </w:rPr>
        <w:t>See 1.1 in this section.</w:t>
      </w:r>
    </w:p>
    <w:p w:rsidR="005B39ED" w:rsidRPr="00926F2C" w:rsidRDefault="005B39ED" w:rsidP="007A4E7D">
      <w:pPr>
        <w:pStyle w:val="Criteria"/>
        <w:keepNext w:val="0"/>
        <w:shd w:val="clear" w:color="auto" w:fill="F2F2F2"/>
      </w:pPr>
      <w:r>
        <w:t>1.4</w:t>
      </w:r>
      <w:r w:rsidRPr="00926F2C">
        <w:t xml:space="preserve">: </w:t>
      </w:r>
      <w:r>
        <w:t>Is</w:t>
      </w:r>
      <w:r w:rsidRPr="00926F2C">
        <w:t xml:space="preserve"> the </w:t>
      </w:r>
      <w:r>
        <w:t xml:space="preserve">alternate </w:t>
      </w:r>
      <w:r w:rsidRPr="00926F2C">
        <w:t xml:space="preserve">text </w:t>
      </w:r>
      <w:r>
        <w:t>for each image no more</w:t>
      </w:r>
      <w:r w:rsidRPr="00926F2C">
        <w:t xml:space="preserve"> than 60 characters long?</w:t>
      </w:r>
    </w:p>
    <w:p w:rsidR="005B39ED" w:rsidRPr="00926F2C" w:rsidRDefault="005B39ED" w:rsidP="008E0772">
      <w:pPr>
        <w:pStyle w:val="CriteriaComment"/>
        <w:keepNext w:val="0"/>
        <w:jc w:val="both"/>
      </w:pPr>
      <w:r w:rsidRPr="00926F2C">
        <w:t>You should use a maximum of 60 characters in the ALT attribute</w:t>
      </w:r>
      <w:r>
        <w:t xml:space="preserve"> because alternate </w:t>
      </w:r>
      <w:r w:rsidRPr="00926F2C">
        <w:t xml:space="preserve">text </w:t>
      </w:r>
      <w:r>
        <w:t>might</w:t>
      </w:r>
      <w:r w:rsidRPr="00926F2C">
        <w:t xml:space="preserve"> bother some users. This is often the case </w:t>
      </w:r>
      <w:r>
        <w:t>for</w:t>
      </w:r>
      <w:r w:rsidRPr="00926F2C">
        <w:t xml:space="preserve"> </w:t>
      </w:r>
      <w:r>
        <w:t>people</w:t>
      </w:r>
      <w:r w:rsidRPr="00926F2C">
        <w:t xml:space="preserve"> </w:t>
      </w:r>
      <w:r>
        <w:t>who</w:t>
      </w:r>
      <w:r w:rsidRPr="00926F2C">
        <w:t xml:space="preserve"> us</w:t>
      </w:r>
      <w:r>
        <w:t>e</w:t>
      </w:r>
      <w:r w:rsidRPr="00926F2C">
        <w:t xml:space="preserve"> a screen magnification function</w:t>
      </w:r>
      <w:r>
        <w:t xml:space="preserve"> because of visual disabilities</w:t>
      </w:r>
      <w:r w:rsidRPr="00926F2C">
        <w:t>.</w:t>
      </w:r>
      <w:r>
        <w:t xml:space="preserve"> I</w:t>
      </w:r>
      <w:r w:rsidRPr="00926F2C">
        <w:t xml:space="preserve">t is important to limit the number of characters in </w:t>
      </w:r>
      <w:r>
        <w:t xml:space="preserve">the </w:t>
      </w:r>
      <w:r w:rsidRPr="00926F2C">
        <w:t xml:space="preserve">image comments so </w:t>
      </w:r>
      <w:r>
        <w:t>that such</w:t>
      </w:r>
      <w:r w:rsidRPr="00926F2C">
        <w:t xml:space="preserve"> user</w:t>
      </w:r>
      <w:r>
        <w:t>s</w:t>
      </w:r>
      <w:r w:rsidRPr="00926F2C">
        <w:t xml:space="preserve"> </w:t>
      </w:r>
      <w:r>
        <w:t xml:space="preserve">can minimize the effort required </w:t>
      </w:r>
      <w:r w:rsidRPr="00926F2C">
        <w:t>to obtain all the information.</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47" w:anchor="tech-text-equivalent" w:tooltip="Point de contrôle 1.1 des WCAG 1.0 " w:history="1">
        <w:r w:rsidRPr="00926F2C">
          <w:rPr>
            <w:rStyle w:val="Hyperlink"/>
          </w:rPr>
          <w:t>1.1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UWEM 1.0 Test(s): -</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000000"/>
          <w:sz w:val="20"/>
          <w:szCs w:val="20"/>
        </w:rPr>
        <w:t>See 1.1 in this section.</w:t>
      </w:r>
    </w:p>
    <w:p w:rsidR="005B39ED" w:rsidRPr="00926F2C" w:rsidRDefault="005B39ED" w:rsidP="007A4E7D">
      <w:pPr>
        <w:pStyle w:val="Criteria"/>
        <w:keepNext w:val="0"/>
        <w:shd w:val="clear" w:color="auto" w:fill="F2F2F2"/>
      </w:pPr>
      <w:r>
        <w:t>1.5</w:t>
      </w:r>
      <w:r w:rsidRPr="00926F2C">
        <w:t xml:space="preserve">: Are all comments </w:t>
      </w:r>
      <w:r>
        <w:t xml:space="preserve">that are </w:t>
      </w:r>
      <w:r w:rsidRPr="00926F2C">
        <w:t xml:space="preserve">linked to clickable areas </w:t>
      </w:r>
      <w:r>
        <w:t>of</w:t>
      </w:r>
      <w:r w:rsidRPr="00926F2C">
        <w:t xml:space="preserve"> a MAP image relevant? </w:t>
      </w:r>
    </w:p>
    <w:p w:rsidR="005B39ED" w:rsidRPr="00926F2C" w:rsidRDefault="005B39ED" w:rsidP="008E0772">
      <w:pPr>
        <w:pStyle w:val="CriteriaComment"/>
        <w:keepNext w:val="0"/>
        <w:jc w:val="both"/>
      </w:pPr>
      <w:r w:rsidRPr="00926F2C">
        <w:t xml:space="preserve">Definition: a MAP image is an image </w:t>
      </w:r>
      <w:r>
        <w:t xml:space="preserve">that </w:t>
      </w:r>
      <w:r w:rsidRPr="00926F2C">
        <w:t>present</w:t>
      </w:r>
      <w:r>
        <w:t>s</w:t>
      </w:r>
      <w:r w:rsidRPr="00926F2C">
        <w:t xml:space="preserve"> clickable areas </w:t>
      </w:r>
      <w:r>
        <w:t>so that the</w:t>
      </w:r>
      <w:r w:rsidRPr="00926F2C">
        <w:t xml:space="preserve"> user </w:t>
      </w:r>
      <w:r>
        <w:t xml:space="preserve">can click to </w:t>
      </w:r>
      <w:r w:rsidRPr="00926F2C">
        <w:t xml:space="preserve">select an option. </w:t>
      </w:r>
      <w:r>
        <w:t>W</w:t>
      </w:r>
      <w:r w:rsidRPr="00926F2C">
        <w:t xml:space="preserve">hen </w:t>
      </w:r>
      <w:r>
        <w:t xml:space="preserve">you </w:t>
      </w:r>
      <w:r w:rsidRPr="00926F2C">
        <w:t>us</w:t>
      </w:r>
      <w:r>
        <w:t>e</w:t>
      </w:r>
      <w:r w:rsidRPr="00926F2C">
        <w:t xml:space="preserve"> a MAP image</w:t>
      </w:r>
      <w:r>
        <w:t xml:space="preserve"> in HTML</w:t>
      </w:r>
      <w:r w:rsidRPr="00926F2C">
        <w:t xml:space="preserve"> (on the client or </w:t>
      </w:r>
      <w:r>
        <w:t xml:space="preserve">the </w:t>
      </w:r>
      <w:r w:rsidRPr="00926F2C">
        <w:t xml:space="preserve">server side), it is important to </w:t>
      </w:r>
      <w:r>
        <w:t>include</w:t>
      </w:r>
      <w:r w:rsidRPr="00926F2C">
        <w:t xml:space="preserve"> </w:t>
      </w:r>
      <w:r>
        <w:t>alternate</w:t>
      </w:r>
      <w:r w:rsidRPr="00926F2C">
        <w:t xml:space="preserve"> text for all clickable areas, </w:t>
      </w:r>
      <w:r>
        <w:t>as well as</w:t>
      </w:r>
      <w:r w:rsidRPr="00926F2C">
        <w:t xml:space="preserve"> for the MAP image itself (</w:t>
      </w:r>
      <w:r>
        <w:t>that is</w:t>
      </w:r>
      <w:r w:rsidRPr="00926F2C">
        <w:t xml:space="preserve">, the image </w:t>
      </w:r>
      <w:r>
        <w:t xml:space="preserve">that </w:t>
      </w:r>
      <w:r w:rsidRPr="00926F2C">
        <w:t>contain</w:t>
      </w:r>
      <w:r>
        <w:t>s</w:t>
      </w:r>
      <w:r w:rsidRPr="00926F2C">
        <w:t xml:space="preserve"> the USEMAP or ISMAP attribute).</w:t>
      </w:r>
    </w:p>
    <w:p w:rsidR="005B39ED" w:rsidRPr="00926F2C" w:rsidRDefault="005B39ED" w:rsidP="008E0772">
      <w:pPr>
        <w:pStyle w:val="CriteriaComment"/>
        <w:keepNext w:val="0"/>
        <w:jc w:val="both"/>
      </w:pPr>
      <w:r w:rsidRPr="00926F2C">
        <w:t xml:space="preserve">For </w:t>
      </w:r>
      <w:r>
        <w:t>a</w:t>
      </w:r>
      <w:r w:rsidRPr="00926F2C">
        <w:t xml:space="preserve"> MAP image on the client side, </w:t>
      </w:r>
      <w:r>
        <w:t>provide</w:t>
      </w:r>
      <w:r w:rsidRPr="00926F2C">
        <w:t xml:space="preserve"> alternate text by using the ALT attribute in each of the clickable areas (AREA SHAPE).</w:t>
      </w:r>
    </w:p>
    <w:p w:rsidR="005B39ED" w:rsidRPr="00926F2C" w:rsidRDefault="005B39ED" w:rsidP="008E0772">
      <w:pPr>
        <w:pStyle w:val="CriteriaComment"/>
        <w:keepNext w:val="0"/>
        <w:jc w:val="both"/>
      </w:pPr>
      <w:r w:rsidRPr="00926F2C">
        <w:t xml:space="preserve">For </w:t>
      </w:r>
      <w:r>
        <w:t>a</w:t>
      </w:r>
      <w:r w:rsidRPr="00926F2C">
        <w:t xml:space="preserve"> MAP image on the server side, </w:t>
      </w:r>
      <w:r>
        <w:t xml:space="preserve">provide </w:t>
      </w:r>
      <w:r w:rsidRPr="00926F2C">
        <w:t xml:space="preserve">redundant text links </w:t>
      </w:r>
      <w:r>
        <w:t>that</w:t>
      </w:r>
      <w:r w:rsidRPr="00926F2C">
        <w:t xml:space="preserve"> repeat the content of each of the clickable areas. </w:t>
      </w:r>
    </w:p>
    <w:p w:rsidR="005B39ED" w:rsidRPr="00926F2C" w:rsidRDefault="005B39ED" w:rsidP="008E0772">
      <w:pPr>
        <w:pStyle w:val="CriteriaComment"/>
        <w:keepNext w:val="0"/>
        <w:jc w:val="both"/>
      </w:pPr>
      <w:r w:rsidRPr="00926F2C">
        <w:t xml:space="preserve">Comment 1: </w:t>
      </w:r>
      <w:r>
        <w:t>T</w:t>
      </w:r>
      <w:r w:rsidRPr="00926F2C">
        <w:t xml:space="preserve">he alternate text provided for the image </w:t>
      </w:r>
      <w:r>
        <w:t xml:space="preserve">that </w:t>
      </w:r>
      <w:r w:rsidRPr="00926F2C">
        <w:t>contain</w:t>
      </w:r>
      <w:r>
        <w:t>s</w:t>
      </w:r>
      <w:r w:rsidRPr="00926F2C">
        <w:t xml:space="preserve"> the USEMAP or ISMAP attribute must not be null. </w:t>
      </w:r>
    </w:p>
    <w:p w:rsidR="005B39ED" w:rsidRPr="00926F2C" w:rsidRDefault="005B39ED" w:rsidP="008E0772">
      <w:pPr>
        <w:pStyle w:val="CriteriaComment"/>
        <w:keepNext w:val="0"/>
        <w:jc w:val="both"/>
      </w:pPr>
      <w:r w:rsidRPr="00926F2C">
        <w:t xml:space="preserve">Comment 2: It is recommended that MAP images be used on the client side rather than on the server side. </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48" w:anchor="tech-text-equivalent" w:tooltip="Point de contrôle 1.1 des WCAG 1.0 " w:history="1">
        <w:r w:rsidRPr="00926F2C">
          <w:rPr>
            <w:rStyle w:val="Hyperlink"/>
          </w:rPr>
          <w:t>1.1</w:t>
        </w:r>
      </w:hyperlink>
      <w:r w:rsidRPr="00926F2C">
        <w:t xml:space="preserve">, </w:t>
      </w:r>
      <w:hyperlink r:id="rId349" w:anchor="tech-redundant-server-links" w:tooltip="Point de contrôle 1.2 des WCAG 1.0 " w:history="1">
        <w:r w:rsidRPr="00926F2C">
          <w:rPr>
            <w:rStyle w:val="Hyperlink"/>
          </w:rPr>
          <w:t>1.2</w:t>
        </w:r>
      </w:hyperlink>
      <w:r w:rsidRPr="00926F2C">
        <w:t xml:space="preserve">, </w:t>
      </w:r>
      <w:hyperlink r:id="rId350" w:anchor="tech-client-side-maps" w:tooltip="Point de contrôle 9.1 des WCAG 1.0 " w:history="1">
        <w:r w:rsidRPr="00926F2C">
          <w:rPr>
            <w:rStyle w:val="Hyperlink"/>
          </w:rPr>
          <w:t>9.1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F146E1">
        <w:t>1.1_HTML_03, 1.2_HTML_01, 9.1_HTML_01</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F5054A" w:rsidRDefault="005B39ED" w:rsidP="008E0772">
      <w:pPr>
        <w:pStyle w:val="CriteriaRefW3C"/>
        <w:keepNext w:val="0"/>
        <w:jc w:val="both"/>
        <w:rPr>
          <w:i w:val="0"/>
          <w:iCs w:val="0"/>
          <w:color w:val="000000"/>
          <w:sz w:val="20"/>
          <w:szCs w:val="20"/>
        </w:rPr>
      </w:pPr>
      <w:r w:rsidRPr="007A4E7D">
        <w:rPr>
          <w:rFonts w:cs="Times New Roman"/>
          <w:b/>
          <w:bCs/>
          <w:color w:val="000000"/>
          <w:sz w:val="20"/>
          <w:szCs w:val="20"/>
        </w:rPr>
        <w:t>Comments:</w:t>
      </w:r>
      <w:r w:rsidRPr="00926F2C">
        <w:t xml:space="preserve"> </w:t>
      </w:r>
      <w:r w:rsidRPr="00F5054A">
        <w:rPr>
          <w:i w:val="0"/>
          <w:iCs w:val="0"/>
          <w:color w:val="000000"/>
          <w:sz w:val="20"/>
          <w:szCs w:val="20"/>
        </w:rPr>
        <w:t xml:space="preserve">WSS 2.0 and SPS 2003 do not contain and cannot generate standard MAP images. </w:t>
      </w:r>
    </w:p>
    <w:p w:rsidR="005B39ED" w:rsidRPr="00F5054A" w:rsidRDefault="005B39ED" w:rsidP="008E0772">
      <w:pPr>
        <w:pStyle w:val="CriteriaRefW3C"/>
        <w:keepNext w:val="0"/>
        <w:jc w:val="both"/>
        <w:rPr>
          <w:i w:val="0"/>
          <w:iCs w:val="0"/>
          <w:color w:val="000000"/>
          <w:sz w:val="20"/>
          <w:szCs w:val="20"/>
        </w:rPr>
      </w:pPr>
      <w:r w:rsidRPr="00F5054A">
        <w:rPr>
          <w:i w:val="0"/>
          <w:iCs w:val="0"/>
          <w:color w:val="000000"/>
          <w:sz w:val="20"/>
          <w:szCs w:val="20"/>
        </w:rPr>
        <w:t>It remains the responsibility of SharePoint 2003 developers, when creating templates that use this feature, to ensure that their Web pages satisfy this criterion. The solution is to systematically fill in the ALT attribute that is associated with the tag containing the USEMAP attribute (in addition to the images). Each clickable area (AREA SHAPE attribute) must include an appropriate ALT attribute.</w:t>
      </w:r>
    </w:p>
    <w:p w:rsidR="005B39ED" w:rsidRPr="00926F2C" w:rsidRDefault="005B39ED" w:rsidP="007A4E7D">
      <w:pPr>
        <w:pStyle w:val="Criteria"/>
        <w:keepNext w:val="0"/>
        <w:shd w:val="clear" w:color="auto" w:fill="F2F2F2"/>
      </w:pPr>
      <w:r>
        <w:t>1.6</w:t>
      </w:r>
      <w:r w:rsidRPr="00926F2C">
        <w:t xml:space="preserve">: </w:t>
      </w:r>
      <w:r>
        <w:t>Is the alternate content f</w:t>
      </w:r>
      <w:r w:rsidRPr="00926F2C">
        <w:t>or each text image at least the equivalent of the text appearing in the image?</w:t>
      </w:r>
    </w:p>
    <w:p w:rsidR="005B39ED" w:rsidRPr="00926F2C" w:rsidRDefault="005B39ED" w:rsidP="008E0772">
      <w:pPr>
        <w:pStyle w:val="CriteriaComment"/>
        <w:keepNext w:val="0"/>
        <w:jc w:val="both"/>
      </w:pPr>
      <w:r w:rsidRPr="00926F2C">
        <w:t xml:space="preserve">It is not recommended </w:t>
      </w:r>
      <w:r>
        <w:t>that you</w:t>
      </w:r>
      <w:r w:rsidRPr="00926F2C">
        <w:t xml:space="preserve"> present text in the form of </w:t>
      </w:r>
      <w:r>
        <w:t xml:space="preserve">an </w:t>
      </w:r>
      <w:r w:rsidRPr="00926F2C">
        <w:t>image. However, if there is an unavoidable graphical constraint (</w:t>
      </w:r>
      <w:r>
        <w:t>for example,</w:t>
      </w:r>
      <w:r w:rsidRPr="00926F2C">
        <w:t xml:space="preserve"> non-equivalent CSS rendering), the alternate text for a graphical element containing text should</w:t>
      </w:r>
      <w:r>
        <w:t>, at minimum,</w:t>
      </w:r>
      <w:r w:rsidRPr="00926F2C">
        <w:t xml:space="preserve"> present the exact content of the text itself. The alternate text </w:t>
      </w:r>
      <w:r>
        <w:t>can</w:t>
      </w:r>
      <w:r w:rsidRPr="00926F2C">
        <w:t xml:space="preserve"> provide additional information, but it must at least provide the exact content.</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51" w:anchor="tech-text-equivalent" w:tooltip="Point de contrôle 1.1 des WCAG 1.0 " w:history="1">
        <w:r w:rsidRPr="00926F2C">
          <w:rPr>
            <w:rStyle w:val="Hyperlink"/>
          </w:rPr>
          <w:t>1.1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F146E1">
        <w:t>1.1_HTML_03</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000000"/>
          <w:sz w:val="20"/>
          <w:szCs w:val="20"/>
        </w:rPr>
        <w:t>See 1.1 in this section.</w:t>
      </w:r>
    </w:p>
    <w:p w:rsidR="005B39ED" w:rsidRPr="00926F2C" w:rsidRDefault="005B39ED" w:rsidP="007A4E7D">
      <w:pPr>
        <w:pStyle w:val="Criteria"/>
        <w:keepNext w:val="0"/>
        <w:shd w:val="clear" w:color="auto" w:fill="F2F2F2"/>
      </w:pPr>
      <w:r>
        <w:t>1.7</w:t>
      </w:r>
      <w:r w:rsidRPr="00926F2C">
        <w:t xml:space="preserve">: </w:t>
      </w:r>
      <w:r>
        <w:t>Do all</w:t>
      </w:r>
      <w:r w:rsidRPr="00926F2C">
        <w:t xml:space="preserve"> image</w:t>
      </w:r>
      <w:r>
        <w:t>s that</w:t>
      </w:r>
      <w:r w:rsidRPr="00926F2C">
        <w:t xml:space="preserve"> require a detailed description</w:t>
      </w:r>
      <w:r>
        <w:t xml:space="preserve"> provide</w:t>
      </w:r>
      <w:r w:rsidRPr="00926F2C">
        <w:t xml:space="preserve"> comment text? </w:t>
      </w:r>
    </w:p>
    <w:p w:rsidR="005B39ED" w:rsidRPr="00926F2C" w:rsidRDefault="005B39ED" w:rsidP="008E0772">
      <w:pPr>
        <w:pStyle w:val="CriteriaComment"/>
        <w:keepNext w:val="0"/>
        <w:jc w:val="both"/>
      </w:pPr>
      <w:r>
        <w:t>W</w:t>
      </w:r>
      <w:r w:rsidRPr="00926F2C">
        <w:t xml:space="preserve">hen a graphical element requires a long description </w:t>
      </w:r>
      <w:r>
        <w:t xml:space="preserve">in HTML </w:t>
      </w:r>
      <w:r w:rsidRPr="00926F2C">
        <w:t>(</w:t>
      </w:r>
      <w:r>
        <w:t xml:space="preserve">for example, a </w:t>
      </w:r>
      <w:r w:rsidRPr="00926F2C">
        <w:t>complex image</w:t>
      </w:r>
      <w:r>
        <w:t xml:space="preserve"> or</w:t>
      </w:r>
      <w:r w:rsidRPr="00926F2C">
        <w:t xml:space="preserve"> alternate text longer than 60 characters) a text comment must be provided. Th</w:t>
      </w:r>
      <w:r>
        <w:t>e</w:t>
      </w:r>
      <w:r w:rsidRPr="00926F2C">
        <w:t xml:space="preserve"> </w:t>
      </w:r>
      <w:r>
        <w:t>comment can</w:t>
      </w:r>
      <w:r w:rsidRPr="00926F2C">
        <w:t xml:space="preserve"> be a link to a descriptive file (for example, a D-link</w:t>
      </w:r>
      <w:r>
        <w:t xml:space="preserve"> or</w:t>
      </w:r>
      <w:r w:rsidRPr="00926F2C">
        <w:t xml:space="preserve"> a clickable graphic), a caption </w:t>
      </w:r>
      <w:r>
        <w:t xml:space="preserve">that </w:t>
      </w:r>
      <w:r w:rsidRPr="00926F2C">
        <w:t>appear</w:t>
      </w:r>
      <w:r>
        <w:t>s</w:t>
      </w:r>
      <w:r w:rsidRPr="00926F2C">
        <w:t xml:space="preserve"> directly on the page, or a LONGDESC attribute.</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52" w:anchor="tech-text-equivalent" w:tooltip="Point de contrôle 1.1 des WCAG 1.0 " w:history="1">
        <w:r w:rsidRPr="00926F2C">
          <w:rPr>
            <w:rStyle w:val="Hyperlink"/>
          </w:rPr>
          <w:t>1.1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F146E1">
        <w:t>1.1_HTML_05</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8E0772">
      <w:pPr>
        <w:keepNext w:val="0"/>
        <w:ind w:left="1260"/>
        <w:jc w:val="both"/>
      </w:pPr>
      <w:r w:rsidRPr="007A4E7D">
        <w:rPr>
          <w:rFonts w:cs="Times New Roman"/>
          <w:b/>
          <w:bCs/>
          <w:i/>
          <w:iCs/>
          <w:color w:val="000000"/>
        </w:rPr>
        <w:t>Comments:</w:t>
      </w:r>
      <w:r w:rsidRPr="00345DE0">
        <w:t xml:space="preserve"> </w:t>
      </w:r>
      <w:r w:rsidRPr="00087717">
        <w:t xml:space="preserve">WSS 2.0 and SPS 2003 </w:t>
      </w:r>
      <w:r>
        <w:t>can</w:t>
      </w:r>
      <w:r w:rsidRPr="00345DE0">
        <w:t xml:space="preserve"> be used to</w:t>
      </w:r>
      <w:r w:rsidRPr="00926F2C">
        <w:t xml:space="preserve"> create </w:t>
      </w:r>
      <w:r>
        <w:t>Web</w:t>
      </w:r>
      <w:r w:rsidRPr="00926F2C">
        <w:t xml:space="preserve"> pages </w:t>
      </w:r>
      <w:r>
        <w:t>that</w:t>
      </w:r>
      <w:r w:rsidRPr="00926F2C">
        <w:t xml:space="preserve"> satisfy this criterion. </w:t>
      </w:r>
      <w:r w:rsidRPr="00926F2C">
        <w:rPr>
          <w:color w:val="000000"/>
        </w:rPr>
        <w:t xml:space="preserve">The LONGDESC attribute </w:t>
      </w:r>
      <w:r>
        <w:rPr>
          <w:color w:val="000000"/>
        </w:rPr>
        <w:t>can</w:t>
      </w:r>
      <w:r w:rsidRPr="00926F2C">
        <w:rPr>
          <w:color w:val="000000"/>
        </w:rPr>
        <w:t xml:space="preserve"> be added by using FrontPage 2003</w:t>
      </w:r>
      <w:r>
        <w:rPr>
          <w:color w:val="000000"/>
        </w:rPr>
        <w:t xml:space="preserve"> to</w:t>
      </w:r>
      <w:r w:rsidRPr="00926F2C">
        <w:rPr>
          <w:color w:val="000000"/>
        </w:rPr>
        <w:t xml:space="preserve"> edit</w:t>
      </w:r>
      <w:r>
        <w:rPr>
          <w:color w:val="000000"/>
        </w:rPr>
        <w:t xml:space="preserve"> </w:t>
      </w:r>
      <w:r w:rsidRPr="00926F2C">
        <w:rPr>
          <w:color w:val="000000"/>
        </w:rPr>
        <w:t xml:space="preserve">the page. </w:t>
      </w:r>
      <w:r w:rsidRPr="00926F2C">
        <w:t xml:space="preserve">The best approach </w:t>
      </w:r>
      <w:r>
        <w:t>is to</w:t>
      </w:r>
      <w:r w:rsidRPr="00926F2C">
        <w:t xml:space="preserve"> creat</w:t>
      </w:r>
      <w:r>
        <w:t>e</w:t>
      </w:r>
      <w:r w:rsidRPr="00926F2C">
        <w:t xml:space="preserve"> a site definition </w:t>
      </w:r>
      <w:r>
        <w:t>that</w:t>
      </w:r>
      <w:r w:rsidRPr="00926F2C">
        <w:t xml:space="preserve"> integrates this criterion. </w:t>
      </w:r>
    </w:p>
    <w:p w:rsidR="005B39ED" w:rsidRPr="00926F2C" w:rsidRDefault="005B39ED" w:rsidP="008E0772">
      <w:pPr>
        <w:pStyle w:val="CriteriaRefW3C"/>
        <w:keepNext w:val="0"/>
        <w:ind w:left="1416"/>
        <w:jc w:val="both"/>
      </w:pPr>
      <w:r w:rsidRPr="00F5054A">
        <w:rPr>
          <w:i w:val="0"/>
          <w:iCs w:val="0"/>
          <w:color w:val="000000"/>
          <w:sz w:val="20"/>
          <w:szCs w:val="20"/>
        </w:rPr>
        <w:t xml:space="preserve">The WCAG directive specifies that the LONGDESC attribute should be used, but currently most browsers do not support it. Internet Explorer 6.0 exposes this attribute from a programming point of view in its model object. Therefore, assistive technologies can make use of it. </w:t>
      </w:r>
      <w:hyperlink r:id="rId353" w:tooltip="Longdesc Linker for Internet Explorer 6" w:history="1">
        <w:r w:rsidRPr="00926F2C">
          <w:rPr>
            <w:rStyle w:val="Hyperlink"/>
            <w:i w:val="0"/>
            <w:iCs w:val="0"/>
            <w:sz w:val="20"/>
            <w:szCs w:val="20"/>
          </w:rPr>
          <w:t>Longdesc Linker for Internet Explorer 6</w:t>
        </w:r>
      </w:hyperlink>
      <w:r w:rsidRPr="00926F2C">
        <w:t xml:space="preserve"> </w:t>
      </w:r>
      <w:r w:rsidRPr="00F5054A">
        <w:rPr>
          <w:i w:val="0"/>
          <w:iCs w:val="0"/>
          <w:color w:val="000000"/>
          <w:sz w:val="20"/>
          <w:szCs w:val="20"/>
        </w:rPr>
        <w:t>is a free downloadable ActiveX component that makes it possible to add a Long Description element to the context menu used by Internet Explorer for images. This element is enabled if the selected image has a LONGDESC link. If the user selects the link (by holding down the SHIFT key while selecting), Internet Explorer follows it.</w:t>
      </w:r>
    </w:p>
    <w:p w:rsidR="005B39ED" w:rsidRPr="00926F2C" w:rsidRDefault="005B39ED" w:rsidP="007A4E7D">
      <w:pPr>
        <w:pStyle w:val="Criteria"/>
        <w:keepNext w:val="0"/>
        <w:shd w:val="clear" w:color="auto" w:fill="F2F2F2"/>
      </w:pPr>
      <w:r>
        <w:t>1.8</w:t>
      </w:r>
      <w:r w:rsidRPr="00926F2C">
        <w:t xml:space="preserve">: If a detailed description </w:t>
      </w:r>
      <w:r>
        <w:t>is provided for</w:t>
      </w:r>
      <w:r w:rsidRPr="00926F2C">
        <w:t xml:space="preserve"> </w:t>
      </w:r>
      <w:r>
        <w:t>an</w:t>
      </w:r>
      <w:r w:rsidRPr="00926F2C">
        <w:t xml:space="preserve"> image, is the content relevant?</w:t>
      </w:r>
    </w:p>
    <w:p w:rsidR="005B39ED" w:rsidRPr="00926F2C" w:rsidRDefault="005B39ED" w:rsidP="008E0772">
      <w:pPr>
        <w:pStyle w:val="CriteriaComment"/>
        <w:keepNext w:val="0"/>
        <w:jc w:val="both"/>
      </w:pPr>
      <w:r w:rsidRPr="00926F2C">
        <w:t xml:space="preserve">The content should provide </w:t>
      </w:r>
      <w:r>
        <w:t>additional information</w:t>
      </w:r>
      <w:r w:rsidRPr="00926F2C">
        <w:t xml:space="preserve"> to the description defined in the ALT attribute</w:t>
      </w:r>
      <w:r>
        <w:t xml:space="preserve"> for the image</w:t>
      </w:r>
      <w:r w:rsidRPr="00926F2C">
        <w:t>.</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54" w:anchor="tech-text-equivalent" w:tooltip="Point de contrôle 1.1 des WCAG 1.0 " w:history="1">
        <w:r w:rsidRPr="00926F2C">
          <w:rPr>
            <w:rStyle w:val="Hyperlink"/>
          </w:rPr>
          <w:t>1.1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F146E1">
        <w:t>1.1_HTML_04</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000000"/>
          <w:sz w:val="20"/>
          <w:szCs w:val="20"/>
        </w:rPr>
        <w:t>See 1.7 in this section. This criterion is subjective.</w:t>
      </w:r>
    </w:p>
    <w:p w:rsidR="005B39ED" w:rsidRPr="00926F2C" w:rsidRDefault="005B39ED" w:rsidP="007A4E7D">
      <w:pPr>
        <w:pStyle w:val="Criteria"/>
        <w:keepNext w:val="0"/>
        <w:shd w:val="clear" w:color="auto" w:fill="F2F2F2"/>
      </w:pPr>
      <w:r>
        <w:t>1.9</w:t>
      </w:r>
      <w:r w:rsidRPr="00926F2C">
        <w:t xml:space="preserve">: </w:t>
      </w:r>
      <w:r>
        <w:t>Does the text used in the ALT attribute f</w:t>
      </w:r>
      <w:r w:rsidRPr="00926F2C">
        <w:t xml:space="preserve">or each image </w:t>
      </w:r>
      <w:r>
        <w:t>provide</w:t>
      </w:r>
      <w:r w:rsidRPr="00926F2C">
        <w:t xml:space="preserve"> the function of the link?</w:t>
      </w:r>
    </w:p>
    <w:p w:rsidR="005B39ED" w:rsidRPr="00926F2C" w:rsidRDefault="005B39ED" w:rsidP="008E0772">
      <w:pPr>
        <w:pStyle w:val="CriteriaComment"/>
        <w:keepNext w:val="0"/>
        <w:jc w:val="both"/>
      </w:pPr>
      <w:r w:rsidRPr="00926F2C">
        <w:t>The image description is not always in keeping with the function of the link</w:t>
      </w:r>
      <w:r>
        <w:t>. For example,</w:t>
      </w:r>
      <w:r w:rsidRPr="00926F2C">
        <w:t xml:space="preserve"> if an arrow is used to indicate a link, use ALT="Next" instead of ALT="Right Arrow". Avoid using ALT="", which provides no information </w:t>
      </w:r>
      <w:r>
        <w:t>about</w:t>
      </w:r>
      <w:r w:rsidRPr="00926F2C">
        <w:t xml:space="preserve"> the function of the link.</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55" w:anchor="tech-meaningful-links" w:tooltip="Point de contrôle 13.1 des WCAG 1.0 " w:history="1">
        <w:r w:rsidRPr="00926F2C">
          <w:rPr>
            <w:rStyle w:val="Hyperlink"/>
          </w:rPr>
          <w:t>13.1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F146E1">
        <w:t>13.1_HTML_02</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8E0772">
      <w:pPr>
        <w:pStyle w:val="CriteriaRefW3C"/>
        <w:keepNext w:val="0"/>
        <w:jc w:val="both"/>
        <w:rPr>
          <w:i w:val="0"/>
          <w:iCs w:val="0"/>
          <w:color w:val="000000"/>
          <w:sz w:val="20"/>
          <w:szCs w:val="20"/>
        </w:rPr>
      </w:pPr>
      <w:r w:rsidRPr="007A4E7D">
        <w:rPr>
          <w:rFonts w:cs="Times New Roman"/>
          <w:b/>
          <w:bCs/>
          <w:color w:val="000000"/>
          <w:sz w:val="20"/>
          <w:szCs w:val="20"/>
        </w:rPr>
        <w:t>Comments:</w:t>
      </w:r>
      <w:r w:rsidRPr="00926F2C">
        <w:t xml:space="preserve"> </w:t>
      </w:r>
      <w:r w:rsidRPr="00C77C45">
        <w:rPr>
          <w:i w:val="0"/>
          <w:iCs w:val="0"/>
          <w:color w:val="000000"/>
          <w:sz w:val="20"/>
          <w:szCs w:val="20"/>
        </w:rPr>
        <w:t xml:space="preserve">WSS 2.0 and SPS 2003 can be used to create Web pages that satisfy this criterion. The solution is to place an ALT attribute between the &lt;IMG&gt; tags embedded in an &lt;A&gt; tag, making sure that the text is relevant. </w:t>
      </w:r>
    </w:p>
    <w:p w:rsidR="005B39ED" w:rsidRPr="00C77C45" w:rsidRDefault="005B39ED" w:rsidP="008E0772">
      <w:pPr>
        <w:pStyle w:val="CriteriaRefW3C"/>
        <w:keepNext w:val="0"/>
        <w:jc w:val="both"/>
        <w:rPr>
          <w:i w:val="0"/>
          <w:iCs w:val="0"/>
          <w:color w:val="000000"/>
          <w:sz w:val="20"/>
          <w:szCs w:val="20"/>
        </w:rPr>
      </w:pPr>
      <w:r w:rsidRPr="00C77C45">
        <w:rPr>
          <w:i w:val="0"/>
          <w:iCs w:val="0"/>
          <w:color w:val="000000"/>
          <w:sz w:val="20"/>
          <w:szCs w:val="20"/>
        </w:rPr>
        <w:t>It remains the responsibility of SharePoint 2003 developers to ensure that their Web pages satisfy this criterion.</w:t>
      </w:r>
    </w:p>
    <w:p w:rsidR="005B39ED" w:rsidRPr="00926F2C" w:rsidRDefault="005B39ED" w:rsidP="0000702A">
      <w:pPr>
        <w:pStyle w:val="Heading3"/>
        <w:keepNext w:val="0"/>
      </w:pPr>
      <w:r w:rsidRPr="00926F2C">
        <w:t>Frames</w:t>
      </w:r>
    </w:p>
    <w:p w:rsidR="005B39ED" w:rsidRPr="00926F2C" w:rsidRDefault="005B39ED" w:rsidP="007A4E7D">
      <w:pPr>
        <w:pStyle w:val="Criteria"/>
        <w:keepNext w:val="0"/>
        <w:shd w:val="clear" w:color="auto" w:fill="F2F2F2"/>
      </w:pPr>
      <w:r>
        <w:t>2.1</w:t>
      </w:r>
      <w:r w:rsidRPr="00926F2C">
        <w:t xml:space="preserve">: </w:t>
      </w:r>
      <w:r>
        <w:t>Does each frame have</w:t>
      </w:r>
      <w:r w:rsidRPr="00926F2C">
        <w:t xml:space="preserve"> a NAME attribute? </w:t>
      </w:r>
    </w:p>
    <w:p w:rsidR="005B39ED" w:rsidRPr="00926F2C" w:rsidRDefault="005B39ED" w:rsidP="008E0772">
      <w:pPr>
        <w:pStyle w:val="CriteriaComment"/>
        <w:keepNext w:val="0"/>
        <w:jc w:val="both"/>
      </w:pPr>
      <w:r w:rsidRPr="00926F2C">
        <w:t xml:space="preserve">In HTML, each frame must be named </w:t>
      </w:r>
      <w:r>
        <w:t xml:space="preserve">by </w:t>
      </w:r>
      <w:r w:rsidRPr="00926F2C">
        <w:t xml:space="preserve">using the NAME attribute. Browsing through frame-based </w:t>
      </w:r>
      <w:r>
        <w:t>Web</w:t>
      </w:r>
      <w:r w:rsidRPr="00926F2C">
        <w:t xml:space="preserve"> pages can be complex, especially for </w:t>
      </w:r>
      <w:r>
        <w:t>visually impaired</w:t>
      </w:r>
      <w:r w:rsidRPr="00926F2C">
        <w:t xml:space="preserve"> </w:t>
      </w:r>
      <w:r>
        <w:t>people</w:t>
      </w:r>
      <w:r w:rsidRPr="00926F2C">
        <w:t xml:space="preserve"> who become familiar with site content frame </w:t>
      </w:r>
      <w:r>
        <w:t>by</w:t>
      </w:r>
      <w:r w:rsidRPr="00926F2C">
        <w:t xml:space="preserve"> frame (whereas sighted people have an overview of the </w:t>
      </w:r>
      <w:r>
        <w:t>entire</w:t>
      </w:r>
      <w:r w:rsidRPr="00926F2C">
        <w:t xml:space="preserve"> site). Comment: The content of the NAME attribute should not include any spaces.</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56" w:anchor="tech-frame-titles" w:tooltip="Point de contrôle 12.1 des WCAG 1.0 " w:history="1">
        <w:r w:rsidRPr="00926F2C">
          <w:rPr>
            <w:rStyle w:val="Hyperlink"/>
          </w:rPr>
          <w:t>12.1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UWEM 1.0 Test(s): -</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WSS 2.0 and SPS 2003 are not frame-based by default. However, it is possible to create pages that have frames. It remains the responsibility of SharePoint 2003 developers to ensure that their Web pages satisfy this criterion.</w:t>
      </w:r>
      <w:r w:rsidRPr="00926F2C">
        <w:t xml:space="preserve"> </w:t>
      </w:r>
    </w:p>
    <w:p w:rsidR="005B39ED" w:rsidRPr="00926F2C" w:rsidRDefault="005B39ED" w:rsidP="007A4E7D">
      <w:pPr>
        <w:pStyle w:val="Criteria"/>
        <w:keepNext w:val="0"/>
        <w:shd w:val="clear" w:color="auto" w:fill="F2F2F2"/>
      </w:pPr>
      <w:r>
        <w:t>2.2</w:t>
      </w:r>
      <w:r w:rsidRPr="00926F2C">
        <w:t xml:space="preserve">: Are the names </w:t>
      </w:r>
      <w:r>
        <w:t>assigned</w:t>
      </w:r>
      <w:r w:rsidRPr="00926F2C">
        <w:t xml:space="preserve"> to frames relevant?</w:t>
      </w:r>
    </w:p>
    <w:p w:rsidR="005B39ED" w:rsidRPr="00926F2C" w:rsidRDefault="005B39ED" w:rsidP="008E0772">
      <w:pPr>
        <w:pStyle w:val="CriteriaComment"/>
        <w:keepNext w:val="0"/>
        <w:jc w:val="both"/>
      </w:pPr>
      <w:r>
        <w:t xml:space="preserve">The </w:t>
      </w:r>
      <w:r w:rsidRPr="00926F2C">
        <w:t xml:space="preserve">names </w:t>
      </w:r>
      <w:r>
        <w:t>assigned</w:t>
      </w:r>
      <w:r w:rsidRPr="00926F2C">
        <w:t xml:space="preserve"> to frames </w:t>
      </w:r>
      <w:r>
        <w:t>should be relevant.</w:t>
      </w:r>
      <w:r w:rsidRPr="00926F2C">
        <w:t xml:space="preserve"> Avoid naming frames with </w:t>
      </w:r>
      <w:r>
        <w:t>directional</w:t>
      </w:r>
      <w:r w:rsidRPr="00926F2C">
        <w:t xml:space="preserve"> data, such as "Left</w:t>
      </w:r>
      <w:r>
        <w:t>,</w:t>
      </w:r>
      <w:r w:rsidRPr="00926F2C">
        <w:t>" "Right</w:t>
      </w:r>
      <w:r>
        <w:t>,</w:t>
      </w:r>
      <w:r w:rsidRPr="00926F2C">
        <w:t>" or "Middle</w:t>
      </w:r>
      <w:r>
        <w:t>.</w:t>
      </w:r>
      <w:r w:rsidRPr="00926F2C">
        <w:t xml:space="preserve">" It is better to name frames with explicit names </w:t>
      </w:r>
      <w:r>
        <w:t xml:space="preserve">that </w:t>
      </w:r>
      <w:r w:rsidRPr="00926F2C">
        <w:t>refer to the function provided by the frame, such as "Menu</w:t>
      </w:r>
      <w:r>
        <w:t>,</w:t>
      </w:r>
      <w:r w:rsidRPr="00926F2C">
        <w:t>" "Navigation</w:t>
      </w:r>
      <w:r>
        <w:t>,</w:t>
      </w:r>
      <w:r w:rsidRPr="00926F2C">
        <w:t>" or "Content</w:t>
      </w:r>
      <w:r>
        <w:t>.</w:t>
      </w:r>
      <w:r w:rsidRPr="00926F2C">
        <w:t>"</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57" w:anchor="tech-frame-titles" w:tooltip="Point de contrôle 12.1 des WCAG 1.0 " w:history="1">
        <w:r w:rsidRPr="00926F2C">
          <w:rPr>
            <w:rStyle w:val="Hyperlink"/>
          </w:rPr>
          <w:t>12.1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UWEM 1.0 Test(s): -</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See 2.1 in this section.</w:t>
      </w:r>
    </w:p>
    <w:p w:rsidR="005B39ED" w:rsidRPr="00926F2C" w:rsidRDefault="005B39ED" w:rsidP="007A4E7D">
      <w:pPr>
        <w:pStyle w:val="Criteria"/>
        <w:keepNext w:val="0"/>
        <w:shd w:val="clear" w:color="auto" w:fill="F2F2F2"/>
      </w:pPr>
      <w:r>
        <w:t>2.3</w:t>
      </w:r>
      <w:r w:rsidRPr="00926F2C">
        <w:t>: Is there a NOFRAME tag?</w:t>
      </w:r>
    </w:p>
    <w:p w:rsidR="005B39ED" w:rsidRPr="00926F2C" w:rsidRDefault="005B39ED" w:rsidP="008E0772">
      <w:pPr>
        <w:pStyle w:val="CriteriaComment"/>
        <w:keepNext w:val="0"/>
        <w:jc w:val="both"/>
      </w:pPr>
      <w:r w:rsidRPr="00926F2C">
        <w:t xml:space="preserve">In HTML, the NOFRAME tag is used to provide the user with a summary of the main links on the </w:t>
      </w:r>
      <w:r>
        <w:t>Web</w:t>
      </w:r>
      <w:r w:rsidRPr="00926F2C">
        <w:t xml:space="preserve"> site. This </w:t>
      </w:r>
      <w:r>
        <w:t xml:space="preserve">tag </w:t>
      </w:r>
      <w:r w:rsidRPr="00926F2C">
        <w:t xml:space="preserve">facilitates browsing </w:t>
      </w:r>
      <w:r>
        <w:t>for</w:t>
      </w:r>
      <w:r w:rsidRPr="00926F2C">
        <w:t xml:space="preserve"> browser</w:t>
      </w:r>
      <w:r>
        <w:t>s</w:t>
      </w:r>
      <w:r w:rsidRPr="00926F2C">
        <w:t xml:space="preserve"> that do not handle frames.</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58" w:anchor="tech-fallback-page" w:tooltip="Point de contrôle 6.5 des WCAG 1.0 " w:history="1">
        <w:r w:rsidRPr="00926F2C">
          <w:rPr>
            <w:rStyle w:val="Hyperlink"/>
          </w:rPr>
          <w:t>6.5</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6.5_HTML_02</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See 2.1 in this section.</w:t>
      </w:r>
    </w:p>
    <w:p w:rsidR="005B39ED" w:rsidRPr="00926F2C" w:rsidRDefault="005B39ED" w:rsidP="007A4E7D">
      <w:pPr>
        <w:pStyle w:val="Criteria"/>
        <w:keepNext w:val="0"/>
        <w:shd w:val="clear" w:color="auto" w:fill="F2F2F2"/>
      </w:pPr>
      <w:r>
        <w:t>2.4</w:t>
      </w:r>
      <w:r w:rsidRPr="00926F2C">
        <w:t xml:space="preserve">: Is the content of the NOFRAME tag relevant? </w:t>
      </w:r>
    </w:p>
    <w:p w:rsidR="005B39ED" w:rsidRPr="00926F2C" w:rsidRDefault="005B39ED" w:rsidP="008E0772">
      <w:pPr>
        <w:pStyle w:val="CriteriaComment"/>
        <w:keepNext w:val="0"/>
        <w:jc w:val="both"/>
      </w:pPr>
      <w:r>
        <w:t>I</w:t>
      </w:r>
      <w:r w:rsidRPr="00926F2C">
        <w:t xml:space="preserve">f a NOFRAME tag is present, the information in the tag </w:t>
      </w:r>
      <w:r>
        <w:t>must</w:t>
      </w:r>
      <w:r w:rsidRPr="00926F2C">
        <w:t xml:space="preserve"> be </w:t>
      </w:r>
      <w:r>
        <w:t>relevant</w:t>
      </w:r>
      <w:r w:rsidRPr="00926F2C">
        <w:t xml:space="preserve">. In many cases, the NOFRAME tag is present but </w:t>
      </w:r>
      <w:r>
        <w:t>provides</w:t>
      </w:r>
      <w:r w:rsidRPr="00926F2C">
        <w:t xml:space="preserve"> information that is either inappropriate or incomplete. This tag is intended to provide the main links existing on the </w:t>
      </w:r>
      <w:r>
        <w:t>Web</w:t>
      </w:r>
      <w:r w:rsidRPr="00926F2C">
        <w:t xml:space="preserve"> site.</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59" w:anchor="tech-fallback-page" w:tooltip="Point de contrôle 6.5 des WCAG 1.0 " w:history="1">
        <w:r w:rsidRPr="00926F2C">
          <w:rPr>
            <w:rStyle w:val="Hyperlink"/>
          </w:rPr>
          <w:t>6.5</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6.5_HTML_02</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See 2.1 in this section.</w:t>
      </w:r>
    </w:p>
    <w:p w:rsidR="005B39ED" w:rsidRPr="00926F2C" w:rsidRDefault="005B39ED" w:rsidP="007A4E7D">
      <w:pPr>
        <w:pStyle w:val="Criteria"/>
        <w:keepNext w:val="0"/>
        <w:shd w:val="clear" w:color="auto" w:fill="F2F2F2"/>
      </w:pPr>
      <w:r>
        <w:t>2.5</w:t>
      </w:r>
      <w:r w:rsidRPr="00926F2C">
        <w:t xml:space="preserve">: </w:t>
      </w:r>
      <w:r>
        <w:t>Does each frame have</w:t>
      </w:r>
      <w:r w:rsidRPr="00926F2C">
        <w:t xml:space="preserve"> a TITLE attribute?</w:t>
      </w:r>
    </w:p>
    <w:p w:rsidR="005B39ED" w:rsidRPr="00926F2C" w:rsidRDefault="005B39ED" w:rsidP="008E0772">
      <w:pPr>
        <w:pStyle w:val="CriteriaComment"/>
        <w:keepNext w:val="0"/>
        <w:jc w:val="both"/>
      </w:pPr>
      <w:r w:rsidRPr="00926F2C">
        <w:t>In HTML, the TITLE attribute is used to describe, in a few words, the purpose of the frame. This</w:t>
      </w:r>
      <w:r>
        <w:t xml:space="preserve"> attribute</w:t>
      </w:r>
      <w:r w:rsidRPr="00926F2C">
        <w:t xml:space="preserve"> is complementary to the NAME attribute.</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60" w:anchor="tech-frame-titles" w:tooltip="Point de contrôle 12.1 des WCAG 1.0 " w:history="1">
        <w:r w:rsidRPr="00926F2C">
          <w:rPr>
            <w:rStyle w:val="Hyperlink"/>
          </w:rPr>
          <w:t>12.1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12.1_HTML_01</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See 2.1 in this section.</w:t>
      </w:r>
    </w:p>
    <w:p w:rsidR="005B39ED" w:rsidRPr="00926F2C" w:rsidRDefault="005B39ED" w:rsidP="007A4E7D">
      <w:pPr>
        <w:pStyle w:val="Criteria"/>
        <w:keepNext w:val="0"/>
        <w:shd w:val="clear" w:color="auto" w:fill="F2F2F2"/>
      </w:pPr>
      <w:r>
        <w:t>2.6</w:t>
      </w:r>
      <w:r w:rsidRPr="00926F2C">
        <w:t>: Is the content of the TITLE attribute relevant?</w:t>
      </w:r>
    </w:p>
    <w:p w:rsidR="005B39ED" w:rsidRPr="00926F2C" w:rsidRDefault="005B39ED" w:rsidP="008E0772">
      <w:pPr>
        <w:pStyle w:val="CriteriaComment"/>
        <w:keepNext w:val="0"/>
        <w:jc w:val="both"/>
      </w:pPr>
      <w:r w:rsidRPr="00926F2C">
        <w:t xml:space="preserve">Some </w:t>
      </w:r>
      <w:r>
        <w:t>assistive</w:t>
      </w:r>
      <w:r w:rsidRPr="00926F2C">
        <w:t xml:space="preserve"> technologies </w:t>
      </w:r>
      <w:r>
        <w:t>can</w:t>
      </w:r>
      <w:r w:rsidRPr="00926F2C">
        <w:t xml:space="preserve"> recognize this attribute. </w:t>
      </w:r>
      <w:r>
        <w:t>The content of this attribute helps</w:t>
      </w:r>
      <w:r w:rsidRPr="00926F2C">
        <w:t xml:space="preserve"> the user navigate from frame to frame independently and quickly determine the function of each frame.</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61" w:anchor="tech-frame-titles" w:tooltip="Point de contrôle 12.1 des WCAG 1.0 " w:history="1">
        <w:r w:rsidRPr="00926F2C">
          <w:rPr>
            <w:rStyle w:val="Hyperlink"/>
          </w:rPr>
          <w:t>12.1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12.1_HTML_02</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7A4E7D">
        <w:rPr>
          <w:i w:val="0"/>
          <w:iCs w:val="0"/>
          <w:color w:val="000000"/>
          <w:sz w:val="20"/>
          <w:szCs w:val="20"/>
        </w:rPr>
        <w:t>See 2.1 in this section.</w:t>
      </w:r>
    </w:p>
    <w:p w:rsidR="005B39ED" w:rsidRPr="00926F2C" w:rsidRDefault="005B39ED" w:rsidP="007A4E7D">
      <w:pPr>
        <w:pStyle w:val="Criteria"/>
        <w:keepNext w:val="0"/>
        <w:shd w:val="clear" w:color="auto" w:fill="F2F2F2"/>
      </w:pPr>
      <w:r>
        <w:t>2.7</w:t>
      </w:r>
      <w:r w:rsidRPr="00926F2C">
        <w:t xml:space="preserve">: </w:t>
      </w:r>
      <w:r>
        <w:t>Does each page have</w:t>
      </w:r>
      <w:r w:rsidRPr="00926F2C">
        <w:t xml:space="preserve"> a maximum of </w:t>
      </w:r>
      <w:r>
        <w:t>three</w:t>
      </w:r>
      <w:r w:rsidRPr="00926F2C">
        <w:t xml:space="preserve"> frames? </w:t>
      </w:r>
    </w:p>
    <w:p w:rsidR="005B39ED" w:rsidRPr="00926F2C" w:rsidRDefault="005B39ED" w:rsidP="008E0772">
      <w:pPr>
        <w:pStyle w:val="CriteriaComment"/>
        <w:keepNext w:val="0"/>
        <w:jc w:val="both"/>
      </w:pPr>
      <w:r w:rsidRPr="00926F2C">
        <w:t xml:space="preserve">It is important to </w:t>
      </w:r>
      <w:r>
        <w:t>have no more than three</w:t>
      </w:r>
      <w:r w:rsidRPr="00926F2C">
        <w:t xml:space="preserve"> frames </w:t>
      </w:r>
      <w:r>
        <w:t>on</w:t>
      </w:r>
      <w:r w:rsidRPr="00926F2C">
        <w:t xml:space="preserve"> any one page. If more than three frames are used, </w:t>
      </w:r>
      <w:r>
        <w:t>the page</w:t>
      </w:r>
      <w:r w:rsidRPr="00926F2C">
        <w:t xml:space="preserve"> becomes difficult to read, especially for users of </w:t>
      </w:r>
      <w:r>
        <w:t>assistive</w:t>
      </w:r>
      <w:r w:rsidRPr="00926F2C">
        <w:t xml:space="preserve"> technologies.</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62" w:anchor="tech-clear-nav-mechanism" w:tooltip="Point de contrôle 13.4 des WCAG 1.0 " w:history="1">
        <w:r w:rsidRPr="00926F2C">
          <w:rPr>
            <w:rStyle w:val="Hyperlink"/>
          </w:rPr>
          <w:t>13.4</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UWEM 1.0 Test(s): -</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See 2.1 in this section.</w:t>
      </w:r>
      <w:r w:rsidRPr="00926F2C">
        <w:t xml:space="preserve"> </w:t>
      </w:r>
    </w:p>
    <w:p w:rsidR="005B39ED" w:rsidRPr="00926F2C" w:rsidRDefault="005B39ED" w:rsidP="007A4E7D">
      <w:pPr>
        <w:pStyle w:val="Criteria"/>
        <w:keepNext w:val="0"/>
        <w:shd w:val="clear" w:color="auto" w:fill="F2F2F2"/>
      </w:pPr>
      <w:r>
        <w:t>2.8</w:t>
      </w:r>
      <w:r w:rsidRPr="00926F2C">
        <w:t>: When frames are used, is scrolling automatic?</w:t>
      </w:r>
    </w:p>
    <w:p w:rsidR="005B39ED" w:rsidRPr="00926F2C" w:rsidRDefault="005B39ED" w:rsidP="008E0772">
      <w:pPr>
        <w:pStyle w:val="CriteriaComment"/>
        <w:keepNext w:val="0"/>
        <w:jc w:val="both"/>
      </w:pPr>
      <w:r w:rsidRPr="00926F2C">
        <w:t xml:space="preserve">In HTML, </w:t>
      </w:r>
      <w:r>
        <w:t>a</w:t>
      </w:r>
      <w:r w:rsidRPr="00926F2C">
        <w:t xml:space="preserve"> frame can no longer be scaled</w:t>
      </w:r>
      <w:r>
        <w:t xml:space="preserve"> if scrolling is set to "NO</w:t>
      </w:r>
      <w:r w:rsidRPr="00926F2C">
        <w:t>.</w:t>
      </w:r>
      <w:r>
        <w:t>"</w:t>
      </w:r>
      <w:r w:rsidRPr="00926F2C">
        <w:t xml:space="preserve"> The scrolling function must be </w:t>
      </w:r>
      <w:r>
        <w:t>enabled</w:t>
      </w:r>
      <w:r w:rsidRPr="00926F2C">
        <w:t xml:space="preserve">. For users </w:t>
      </w:r>
      <w:r>
        <w:t>of</w:t>
      </w:r>
      <w:r w:rsidRPr="00926F2C">
        <w:t xml:space="preserve"> magnification software, which </w:t>
      </w:r>
      <w:r>
        <w:t>might</w:t>
      </w:r>
      <w:r w:rsidRPr="00926F2C">
        <w:t xml:space="preserve"> implement user-specific style sheets with larger fonts, </w:t>
      </w:r>
      <w:r>
        <w:t>and so forth</w:t>
      </w:r>
      <w:r w:rsidRPr="00926F2C">
        <w:t xml:space="preserve">, in-frame scrolling must be </w:t>
      </w:r>
      <w:r>
        <w:t>enabled to</w:t>
      </w:r>
      <w:r w:rsidRPr="00926F2C">
        <w:t xml:space="preserve"> </w:t>
      </w:r>
      <w:r>
        <w:t>allow</w:t>
      </w:r>
      <w:r w:rsidRPr="00926F2C">
        <w:t xml:space="preserve"> all content </w:t>
      </w:r>
      <w:r>
        <w:t>to</w:t>
      </w:r>
      <w:r w:rsidRPr="00926F2C">
        <w:t xml:space="preserve"> be accessed. </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hyperlink r:id="rId363" w:anchor="tech-consistent-style" w:tooltip="Point de contrôle 14.3 des WCAG 1.0 " w:history="1">
        <w:r w:rsidRPr="00926F2C">
          <w:rPr>
            <w:rStyle w:val="Hyperlink"/>
          </w:rPr>
          <w:t>14.3</w:t>
        </w:r>
      </w:hyperlink>
    </w:p>
    <w:p w:rsidR="005B39ED" w:rsidRDefault="005B39ED" w:rsidP="008E0772">
      <w:pPr>
        <w:pStyle w:val="CriteriaRefW3C"/>
        <w:ind w:left="1267"/>
        <w:jc w:val="both"/>
      </w:pPr>
      <w:r>
        <w:t>UWEM 1.0 Test(s): -</w:t>
      </w:r>
    </w:p>
    <w:p w:rsidR="005B39ED" w:rsidRPr="00926F2C" w:rsidRDefault="005B39ED" w:rsidP="008E0772">
      <w:pPr>
        <w:pStyle w:val="CriteriaRefW3C"/>
        <w:keepNext w:val="0"/>
        <w:jc w:val="both"/>
      </w:pPr>
      <w:r>
        <w:t>Type of criterion:</w:t>
      </w:r>
      <w:r w:rsidRPr="00926F2C">
        <w:t xml:space="preserve"> design /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C77C45" w:rsidRDefault="005B39ED" w:rsidP="008E0772">
      <w:pPr>
        <w:pStyle w:val="CriteriaRefW3C"/>
        <w:keepNext w:val="0"/>
        <w:jc w:val="both"/>
        <w:rPr>
          <w:i w:val="0"/>
          <w:iCs w:val="0"/>
          <w:color w:val="000000"/>
          <w:sz w:val="20"/>
          <w:szCs w:val="20"/>
        </w:rPr>
      </w:pPr>
      <w:r w:rsidRPr="007A4E7D">
        <w:rPr>
          <w:rFonts w:cs="Times New Roman"/>
          <w:b/>
          <w:bCs/>
          <w:color w:val="000000"/>
          <w:sz w:val="20"/>
          <w:szCs w:val="20"/>
        </w:rPr>
        <w:t>Comments:</w:t>
      </w:r>
      <w:r w:rsidRPr="00926F2C">
        <w:t xml:space="preserve"> </w:t>
      </w:r>
      <w:r w:rsidRPr="00C77C45">
        <w:rPr>
          <w:i w:val="0"/>
          <w:iCs w:val="0"/>
          <w:color w:val="000000"/>
          <w:sz w:val="20"/>
          <w:szCs w:val="20"/>
        </w:rPr>
        <w:t xml:space="preserve">See 2.1 in this section. </w:t>
      </w:r>
    </w:p>
    <w:p w:rsidR="005B39ED" w:rsidRPr="00926F2C" w:rsidRDefault="005B39ED" w:rsidP="0000702A">
      <w:pPr>
        <w:pStyle w:val="Heading3"/>
        <w:keepNext w:val="0"/>
      </w:pPr>
      <w:r w:rsidRPr="00926F2C">
        <w:t xml:space="preserve">Colors </w:t>
      </w:r>
    </w:p>
    <w:p w:rsidR="005B39ED" w:rsidRPr="00926F2C" w:rsidRDefault="005B39ED" w:rsidP="007A4E7D">
      <w:pPr>
        <w:pStyle w:val="Criteria"/>
        <w:keepNext w:val="0"/>
        <w:shd w:val="clear" w:color="auto" w:fill="F2F2F2"/>
      </w:pPr>
      <w:r>
        <w:t>3.1</w:t>
      </w:r>
      <w:r w:rsidRPr="00926F2C">
        <w:t xml:space="preserve">: Is information provided by color still readable when </w:t>
      </w:r>
      <w:r>
        <w:t>c</w:t>
      </w:r>
      <w:r w:rsidRPr="00926F2C">
        <w:t>olors are disabled?</w:t>
      </w:r>
    </w:p>
    <w:p w:rsidR="005B39ED" w:rsidRPr="00926F2C" w:rsidRDefault="005B39ED" w:rsidP="008E0772">
      <w:pPr>
        <w:pStyle w:val="CriteriaComment"/>
        <w:keepNext w:val="0"/>
        <w:jc w:val="both"/>
      </w:pPr>
      <w:r w:rsidRPr="00926F2C">
        <w:t xml:space="preserve">Web site designers must be particularly careful about information provided by colors. This information </w:t>
      </w:r>
      <w:r>
        <w:t>can</w:t>
      </w:r>
      <w:r w:rsidRPr="00926F2C">
        <w:t xml:space="preserve"> be lost to colorblind users or users who do not have adequate visual acuity to distinguish between certain colors.</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64" w:anchor="tech-color-convey" w:tooltip="Point de contrôle 2.1 des WCAG 1.0 " w:history="1">
        <w:r w:rsidRPr="00926F2C">
          <w:rPr>
            <w:rStyle w:val="Hyperlink"/>
          </w:rPr>
          <w:t>2.1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2.1_HTML_01, 2.1_HTML_02, 2.1_HTML_03, 2.1_CSS_01</w:t>
      </w:r>
    </w:p>
    <w:p w:rsidR="005B39ED" w:rsidRPr="00926F2C" w:rsidRDefault="005B39ED" w:rsidP="008E0772">
      <w:pPr>
        <w:pStyle w:val="CriteriaRefW3C"/>
        <w:keepNext w:val="0"/>
        <w:jc w:val="both"/>
      </w:pPr>
      <w:r>
        <w:t>Type of criterion:</w:t>
      </w:r>
      <w:r w:rsidRPr="00926F2C">
        <w:t xml:space="preserve"> design</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WSS 2.0 and SPS 2003 can be used to create Web pages that satisfy this criterion. It remains the responsibility of SharePoint 2003 developers to ensure that their Web pages satisfy this criterion.</w:t>
      </w:r>
      <w:r w:rsidRPr="00926F2C">
        <w:t xml:space="preserve"> </w:t>
      </w:r>
    </w:p>
    <w:p w:rsidR="005B39ED" w:rsidRPr="00926F2C" w:rsidRDefault="005B39ED" w:rsidP="007A4E7D">
      <w:pPr>
        <w:pStyle w:val="Criteria"/>
        <w:keepNext w:val="0"/>
        <w:shd w:val="clear" w:color="auto" w:fill="F2F2F2"/>
      </w:pPr>
      <w:r>
        <w:t>3.2</w:t>
      </w:r>
      <w:r w:rsidRPr="00926F2C">
        <w:t xml:space="preserve">: Is there enough contrast between colors to be distinguishable by users </w:t>
      </w:r>
      <w:r>
        <w:t>who</w:t>
      </w:r>
      <w:r w:rsidRPr="00926F2C">
        <w:t xml:space="preserve"> </w:t>
      </w:r>
      <w:r>
        <w:t xml:space="preserve">have </w:t>
      </w:r>
      <w:r w:rsidRPr="00926F2C">
        <w:t>impaired color vision?</w:t>
      </w:r>
    </w:p>
    <w:p w:rsidR="005B39ED" w:rsidRPr="00926F2C" w:rsidRDefault="005B39ED" w:rsidP="008E0772">
      <w:pPr>
        <w:pStyle w:val="CriteriaComment"/>
        <w:keepNext w:val="0"/>
        <w:jc w:val="both"/>
      </w:pPr>
      <w:r>
        <w:t>Some</w:t>
      </w:r>
      <w:r w:rsidRPr="00926F2C">
        <w:t xml:space="preserve"> color combinations should be avoided, such as red with blue, yellow with violet, yellow with green, </w:t>
      </w:r>
      <w:r>
        <w:t>and so forth</w:t>
      </w:r>
      <w:r w:rsidRPr="00926F2C">
        <w:t xml:space="preserve">. When there is not enough contrast between colors on </w:t>
      </w:r>
      <w:r>
        <w:t>a</w:t>
      </w:r>
      <w:r w:rsidRPr="00926F2C">
        <w:t xml:space="preserve"> page, the information provided </w:t>
      </w:r>
      <w:r>
        <w:t>by</w:t>
      </w:r>
      <w:r w:rsidRPr="00926F2C">
        <w:t xml:space="preserve"> contrast </w:t>
      </w:r>
      <w:r>
        <w:t>might</w:t>
      </w:r>
      <w:r w:rsidRPr="00926F2C">
        <w:t xml:space="preserve"> not be accessible </w:t>
      </w:r>
      <w:r>
        <w:t>to</w:t>
      </w:r>
      <w:r w:rsidRPr="00926F2C">
        <w:t xml:space="preserve"> users with poor or impaired color vision.</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65" w:anchor="tech-color-contrast" w:tooltip="Point de contrôle 2.2 des WCAG 1.0 " w:history="1">
        <w:r w:rsidRPr="00926F2C">
          <w:rPr>
            <w:rStyle w:val="Hyperlink"/>
          </w:rPr>
          <w:t>2.2</w:t>
        </w:r>
      </w:hyperlink>
    </w:p>
    <w:p w:rsidR="005B39ED" w:rsidRPr="00926F2C" w:rsidRDefault="005B39ED" w:rsidP="008E0772">
      <w:pPr>
        <w:pStyle w:val="CriteriaRefW3C"/>
        <w:keepNext w:val="0"/>
        <w:jc w:val="both"/>
      </w:pPr>
      <w:r>
        <w:t>WCAG 1.0 checkpoint(s) [Priority 3]:</w:t>
      </w:r>
      <w:r w:rsidRPr="00926F2C">
        <w:t xml:space="preserve"> </w:t>
      </w:r>
      <w:hyperlink r:id="rId366" w:anchor="tech-color-contrast" w:tooltip="Point de contrôle 2.2 des WCAG 1.0 " w:history="1">
        <w:r w:rsidRPr="00926F2C">
          <w:rPr>
            <w:rStyle w:val="Hyperlink"/>
          </w:rPr>
          <w:t>2.2</w:t>
        </w:r>
      </w:hyperlink>
    </w:p>
    <w:p w:rsidR="005B39ED" w:rsidRDefault="005B39ED" w:rsidP="008E0772">
      <w:pPr>
        <w:pStyle w:val="CriteriaRefW3C"/>
        <w:ind w:left="1267"/>
        <w:jc w:val="both"/>
      </w:pPr>
      <w:r>
        <w:t xml:space="preserve">UWEM 1.0 Test(s): </w:t>
      </w:r>
      <w:r w:rsidRPr="005733AB">
        <w:t>2.2_HTML_01, 2.2_CSS_01</w:t>
      </w:r>
    </w:p>
    <w:p w:rsidR="005B39ED" w:rsidRPr="00926F2C" w:rsidRDefault="005B39ED" w:rsidP="008E0772">
      <w:pPr>
        <w:pStyle w:val="CriteriaRefW3C"/>
        <w:keepNext w:val="0"/>
        <w:jc w:val="both"/>
      </w:pPr>
      <w:r>
        <w:t>Type of criterion:</w:t>
      </w:r>
      <w:r w:rsidRPr="00926F2C">
        <w:t xml:space="preserve"> design</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8E0772">
      <w:pPr>
        <w:keepNext w:val="0"/>
        <w:ind w:left="1260"/>
        <w:jc w:val="both"/>
        <w:rPr>
          <w:color w:val="000000"/>
        </w:rPr>
      </w:pPr>
      <w:r w:rsidRPr="007A4E7D">
        <w:rPr>
          <w:rFonts w:cs="Times New Roman"/>
          <w:b/>
          <w:bCs/>
          <w:i/>
          <w:iCs/>
          <w:color w:val="000000"/>
        </w:rPr>
        <w:t>Comments:</w:t>
      </w:r>
      <w:r w:rsidRPr="00926F2C">
        <w:rPr>
          <w:i/>
          <w:iCs/>
          <w:color w:val="000000"/>
        </w:rPr>
        <w:t xml:space="preserve"> </w:t>
      </w:r>
      <w:r>
        <w:rPr>
          <w:color w:val="000000"/>
        </w:rPr>
        <w:t xml:space="preserve">See </w:t>
      </w:r>
      <w:r w:rsidRPr="00926F2C">
        <w:rPr>
          <w:color w:val="000000"/>
        </w:rPr>
        <w:t>3.1</w:t>
      </w:r>
      <w:r>
        <w:rPr>
          <w:color w:val="000000"/>
        </w:rPr>
        <w:t xml:space="preserve"> in this section</w:t>
      </w:r>
      <w:r w:rsidRPr="00926F2C">
        <w:rPr>
          <w:color w:val="000000"/>
        </w:rPr>
        <w:t xml:space="preserve">. </w:t>
      </w:r>
      <w:r w:rsidRPr="00926F2C">
        <w:t xml:space="preserve">However, the best approach </w:t>
      </w:r>
      <w:r>
        <w:t>is to</w:t>
      </w:r>
      <w:r w:rsidRPr="00926F2C">
        <w:t xml:space="preserve"> set up a site definition </w:t>
      </w:r>
      <w:r>
        <w:t>that</w:t>
      </w:r>
      <w:r w:rsidRPr="00926F2C">
        <w:t xml:space="preserve"> integrates this criterion as described in the MSDN article </w:t>
      </w:r>
      <w:hyperlink r:id="rId367" w:tooltip="Tips for Enhancing the Accessibility of SharePoint Web Sites" w:history="1">
        <w:r w:rsidRPr="00726629">
          <w:rPr>
            <w:rStyle w:val="Hyperlink"/>
            <w:iCs/>
          </w:rPr>
          <w:t>Tips for Enhancing the Accessibility of SharePoint Web Sites</w:t>
        </w:r>
      </w:hyperlink>
      <w:r>
        <w:rPr>
          <w:iCs/>
        </w:rPr>
        <w:t xml:space="preserve"> </w:t>
      </w:r>
      <w:r>
        <w:t xml:space="preserve">in section </w:t>
      </w:r>
      <w:r w:rsidRPr="00926F2C">
        <w:t>"</w:t>
      </w:r>
      <w:r w:rsidRPr="00726629">
        <w:rPr>
          <w:iCs/>
        </w:rPr>
        <w:t>Create and Apply High-Contrast Themes to Web Sites</w:t>
      </w:r>
      <w:r>
        <w:t>.</w:t>
      </w:r>
      <w:r w:rsidRPr="00926F2C">
        <w:t xml:space="preserve">" </w:t>
      </w:r>
    </w:p>
    <w:p w:rsidR="005B39ED" w:rsidRPr="00C77C45" w:rsidRDefault="005B39ED" w:rsidP="008E0772">
      <w:pPr>
        <w:pStyle w:val="CriteriaRefW3C"/>
        <w:keepNext w:val="0"/>
        <w:jc w:val="both"/>
        <w:rPr>
          <w:i w:val="0"/>
          <w:iCs w:val="0"/>
          <w:color w:val="000000"/>
          <w:sz w:val="20"/>
          <w:szCs w:val="20"/>
        </w:rPr>
      </w:pPr>
      <w:r w:rsidRPr="00C77C45">
        <w:rPr>
          <w:i w:val="0"/>
          <w:iCs w:val="0"/>
          <w:color w:val="000000"/>
          <w:sz w:val="20"/>
          <w:szCs w:val="20"/>
        </w:rPr>
        <w:t xml:space="preserve">It remains the responsibility of SharePoint 2003 developers to ensure that their Web pages satisfy this criterion. </w:t>
      </w:r>
    </w:p>
    <w:p w:rsidR="005B39ED" w:rsidRPr="00926F2C" w:rsidRDefault="005B39ED" w:rsidP="008E0772">
      <w:pPr>
        <w:keepNext w:val="0"/>
        <w:ind w:left="1260"/>
        <w:jc w:val="both"/>
      </w:pPr>
      <w:r w:rsidRPr="00926F2C">
        <w:rPr>
          <w:color w:val="000000"/>
        </w:rPr>
        <w:t xml:space="preserve">To assess this criterion, a </w:t>
      </w:r>
      <w:r>
        <w:t>c</w:t>
      </w:r>
      <w:r w:rsidRPr="001F67E4">
        <w:t>olor contrast evaluation tool</w:t>
      </w:r>
      <w:r w:rsidRPr="00926F2C">
        <w:t xml:space="preserve">, such as the </w:t>
      </w:r>
      <w:hyperlink r:id="rId368" w:history="1">
        <w:r w:rsidRPr="001F67E4">
          <w:rPr>
            <w:rStyle w:val="Hyperlink"/>
          </w:rPr>
          <w:t>free downloadable software by Vision Australia</w:t>
        </w:r>
      </w:hyperlink>
      <w:r w:rsidRPr="00926F2C">
        <w:t xml:space="preserve">, </w:t>
      </w:r>
      <w:r>
        <w:t>can</w:t>
      </w:r>
      <w:r w:rsidRPr="00926F2C">
        <w:t xml:space="preserve"> be used to verify foreground and background color combinations to determine whether the color contrast enables proper viewing. The identification of proper </w:t>
      </w:r>
      <w:r>
        <w:t>c</w:t>
      </w:r>
      <w:r w:rsidRPr="00926F2C">
        <w:t xml:space="preserve">olor visibility is based on the </w:t>
      </w:r>
      <w:hyperlink r:id="rId369" w:anchor="color-contrast" w:tooltip="algorithmes du W3C de visibilité des couleurs" w:history="1">
        <w:r w:rsidRPr="00926F2C">
          <w:rPr>
            <w:rStyle w:val="Hyperlink"/>
          </w:rPr>
          <w:t>algorithms</w:t>
        </w:r>
      </w:hyperlink>
      <w:r w:rsidRPr="00926F2C">
        <w:t xml:space="preserve"> provided by the W3C.</w:t>
      </w:r>
    </w:p>
    <w:p w:rsidR="005B39ED" w:rsidRPr="00926F2C" w:rsidRDefault="005B39ED" w:rsidP="0000702A">
      <w:pPr>
        <w:pStyle w:val="Heading3"/>
        <w:keepNext w:val="0"/>
      </w:pPr>
      <w:r w:rsidRPr="00926F2C">
        <w:t>Multimedia</w:t>
      </w:r>
    </w:p>
    <w:p w:rsidR="005B39ED" w:rsidRPr="00926F2C" w:rsidRDefault="005B39ED" w:rsidP="007A4E7D">
      <w:pPr>
        <w:pStyle w:val="Criteria"/>
        <w:keepNext w:val="0"/>
        <w:shd w:val="clear" w:color="auto" w:fill="F2F2F2"/>
      </w:pPr>
      <w:r>
        <w:t>4.1</w:t>
      </w:r>
      <w:r w:rsidRPr="00926F2C">
        <w:t xml:space="preserve">: </w:t>
      </w:r>
      <w:r>
        <w:t>Can</w:t>
      </w:r>
      <w:r w:rsidRPr="00926F2C">
        <w:t xml:space="preserve"> the information </w:t>
      </w:r>
      <w:r>
        <w:t xml:space="preserve">that is </w:t>
      </w:r>
      <w:r w:rsidRPr="00926F2C">
        <w:t xml:space="preserve">conveyed </w:t>
      </w:r>
      <w:r>
        <w:t>by</w:t>
      </w:r>
      <w:r w:rsidRPr="00926F2C">
        <w:t xml:space="preserve"> multimedia </w:t>
      </w:r>
      <w:r>
        <w:t>be provided</w:t>
      </w:r>
      <w:r w:rsidRPr="00926F2C">
        <w:t xml:space="preserve"> another </w:t>
      </w:r>
      <w:r>
        <w:t>way</w:t>
      </w:r>
      <w:r w:rsidRPr="00926F2C">
        <w:t>?</w:t>
      </w:r>
    </w:p>
    <w:p w:rsidR="005B39ED" w:rsidRPr="00926F2C" w:rsidRDefault="005B39ED" w:rsidP="008E0772">
      <w:pPr>
        <w:pStyle w:val="CriteriaComment"/>
        <w:keepNext w:val="0"/>
        <w:jc w:val="both"/>
      </w:pPr>
      <w:r w:rsidRPr="00926F2C">
        <w:t xml:space="preserve">Whenever multimedia is used to provide information, it is important to provide an alternative for those who do not have access to </w:t>
      </w:r>
      <w:r>
        <w:t>multimedia</w:t>
      </w:r>
      <w:r w:rsidRPr="00926F2C">
        <w:t xml:space="preserve">. For example, </w:t>
      </w:r>
      <w:r>
        <w:t>if</w:t>
      </w:r>
      <w:r w:rsidRPr="00926F2C">
        <w:t xml:space="preserve"> a</w:t>
      </w:r>
      <w:r>
        <w:t xml:space="preserve"> multimedia </w:t>
      </w:r>
      <w:r w:rsidRPr="00926F2C">
        <w:t xml:space="preserve">file is made available on a </w:t>
      </w:r>
      <w:r>
        <w:t>Web</w:t>
      </w:r>
      <w:r w:rsidRPr="00926F2C">
        <w:t xml:space="preserve"> site, it is important to provide an accessible text-based alternative in a standard format</w:t>
      </w:r>
      <w:r>
        <w:t>,</w:t>
      </w:r>
      <w:r w:rsidRPr="00926F2C">
        <w:t xml:space="preserve"> </w:t>
      </w:r>
      <w:r>
        <w:t xml:space="preserve">such as </w:t>
      </w:r>
      <w:r w:rsidRPr="00926F2C">
        <w:t xml:space="preserve">RTF, TXT, </w:t>
      </w:r>
      <w:r>
        <w:t xml:space="preserve">or </w:t>
      </w:r>
      <w:r w:rsidRPr="00926F2C">
        <w:t>HTML.</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70" w:anchor="tech-auditory-descriptions" w:tooltip="1.3" w:history="1">
        <w:r w:rsidRPr="00926F2C">
          <w:rPr>
            <w:rStyle w:val="Hyperlink"/>
          </w:rPr>
          <w:t>1.3</w:t>
        </w:r>
      </w:hyperlink>
      <w:r>
        <w:t xml:space="preserve">, </w:t>
      </w:r>
      <w:hyperlink r:id="rId371" w:anchor="tech-text-equivalent" w:history="1">
        <w:r w:rsidRPr="00CB1837">
          <w:rPr>
            <w:rStyle w:val="Hyperlink"/>
          </w:rPr>
          <w:t>1.1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1.3_external_01, 1.3_external_02, 1.1_HTML_01, 1.1_HTML_02, 1.1_HTML_03, 1.1_HTML_04, 1.1_HTML_05, 1.1_HTML_06, 1.1_HTML_09, 1.1_HTML_10, 1.1_external_01, 1.1_external_02, 6.3_HTML_01</w:t>
      </w:r>
    </w:p>
    <w:p w:rsidR="005B39ED" w:rsidRPr="00926F2C" w:rsidRDefault="005B39ED" w:rsidP="008E0772">
      <w:pPr>
        <w:pStyle w:val="CriteriaRefW3C"/>
        <w:keepNext w:val="0"/>
        <w:jc w:val="both"/>
      </w:pPr>
      <w:r>
        <w:t>Type of criterion:</w:t>
      </w:r>
      <w:r w:rsidRPr="00926F2C">
        <w:t xml:space="preserve"> design /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WSS 2.0 and SPS 2003 can be used to create Web pages that satisfy this criterion. It remains the responsibility of SharePoint developers to ensure that their Web pages satisfy this criterion.</w:t>
      </w:r>
      <w:r w:rsidRPr="00926F2C">
        <w:t xml:space="preserve"> </w:t>
      </w:r>
    </w:p>
    <w:p w:rsidR="005B39ED" w:rsidRPr="00926F2C" w:rsidRDefault="005B39ED" w:rsidP="007A4E7D">
      <w:pPr>
        <w:pStyle w:val="Criteria"/>
        <w:keepNext w:val="0"/>
        <w:shd w:val="clear" w:color="auto" w:fill="F2F2F2"/>
      </w:pPr>
      <w:r>
        <w:t>4.2</w:t>
      </w:r>
      <w:r w:rsidRPr="00926F2C">
        <w:t>: Is the Multimedia content synchronized with the alternate support?</w:t>
      </w:r>
    </w:p>
    <w:p w:rsidR="005B39ED" w:rsidRPr="00926F2C" w:rsidRDefault="005B39ED" w:rsidP="008E0772">
      <w:pPr>
        <w:pStyle w:val="CriteriaComment"/>
        <w:keepNext w:val="0"/>
        <w:jc w:val="both"/>
      </w:pPr>
      <w:r w:rsidRPr="00926F2C">
        <w:t xml:space="preserve">If a video with sound is used on </w:t>
      </w:r>
      <w:r>
        <w:t>a</w:t>
      </w:r>
      <w:r w:rsidRPr="00926F2C">
        <w:t xml:space="preserve"> site, </w:t>
      </w:r>
      <w:r>
        <w:t>as</w:t>
      </w:r>
      <w:r w:rsidRPr="00926F2C">
        <w:t xml:space="preserve"> in the case of an interview between several people, it is important </w:t>
      </w:r>
      <w:r>
        <w:t xml:space="preserve">to synchronize </w:t>
      </w:r>
      <w:r w:rsidRPr="00926F2C">
        <w:t xml:space="preserve">the alternate support with the picture and the sound in the video. The W3C recommends the use of the </w:t>
      </w:r>
      <w:r>
        <w:t>Synchronized Multimedia Integration Language (</w:t>
      </w:r>
      <w:r w:rsidRPr="00926F2C">
        <w:t>SMIL</w:t>
      </w:r>
      <w:r>
        <w:t>)</w:t>
      </w:r>
      <w:r w:rsidRPr="00926F2C">
        <w:t xml:space="preserve"> programming language.</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72" w:anchor="tech-synchronize-equivalents" w:tooltip="Point de contrôle 1.4 des WCAG 1.0 " w:history="1">
        <w:r w:rsidRPr="00926F2C">
          <w:rPr>
            <w:rStyle w:val="Hyperlink"/>
          </w:rPr>
          <w:t>1.4</w:t>
        </w:r>
      </w:hyperlink>
      <w:r>
        <w:t xml:space="preserve">, </w:t>
      </w:r>
      <w:hyperlink r:id="rId373" w:anchor="tech-auditory-descriptions" w:history="1">
        <w:r w:rsidRPr="00CB1837">
          <w:rPr>
            <w:rStyle w:val="Hyperlink"/>
          </w:rPr>
          <w:t>1.3</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1.4_external_01</w:t>
      </w:r>
    </w:p>
    <w:p w:rsidR="005B39ED" w:rsidRPr="00926F2C" w:rsidRDefault="005B39ED" w:rsidP="008E0772">
      <w:pPr>
        <w:pStyle w:val="CriteriaRefW3C"/>
        <w:keepNext w:val="0"/>
        <w:jc w:val="both"/>
      </w:pPr>
      <w:r>
        <w:t>Type of criterion:</w:t>
      </w:r>
      <w:r w:rsidRPr="00926F2C">
        <w:t xml:space="preserve"> design /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8E0772">
      <w:pPr>
        <w:pStyle w:val="CriteriaRefW3C"/>
        <w:keepNext w:val="0"/>
        <w:jc w:val="both"/>
        <w:rPr>
          <w:i w:val="0"/>
          <w:color w:val="000000"/>
          <w:sz w:val="20"/>
          <w:szCs w:val="20"/>
        </w:rPr>
      </w:pPr>
      <w:r w:rsidRPr="007A4E7D">
        <w:rPr>
          <w:rFonts w:cs="Times New Roman"/>
          <w:b/>
          <w:bCs/>
          <w:color w:val="000000"/>
          <w:sz w:val="20"/>
          <w:szCs w:val="20"/>
        </w:rPr>
        <w:t>Comments:</w:t>
      </w:r>
      <w:r w:rsidRPr="00926F2C">
        <w:t xml:space="preserve"> </w:t>
      </w:r>
      <w:r w:rsidRPr="00C77C45">
        <w:rPr>
          <w:i w:val="0"/>
          <w:color w:val="000000"/>
          <w:sz w:val="20"/>
          <w:szCs w:val="20"/>
        </w:rPr>
        <w:t>This criterion requires the use a tool such as</w:t>
      </w:r>
      <w:r w:rsidRPr="00C77C45">
        <w:rPr>
          <w:i w:val="0"/>
          <w:sz w:val="20"/>
          <w:szCs w:val="20"/>
        </w:rPr>
        <w:t xml:space="preserve"> </w:t>
      </w:r>
      <w:hyperlink r:id="rId374" w:tooltip="Hi-Caption" w:history="1">
        <w:r w:rsidRPr="00C77C45">
          <w:rPr>
            <w:rStyle w:val="Hyperlink"/>
            <w:i w:val="0"/>
            <w:iCs w:val="0"/>
            <w:sz w:val="20"/>
            <w:szCs w:val="20"/>
          </w:rPr>
          <w:t>Hi-Caption</w:t>
        </w:r>
      </w:hyperlink>
      <w:r w:rsidRPr="00C77C45">
        <w:rPr>
          <w:i w:val="0"/>
          <w:sz w:val="20"/>
          <w:szCs w:val="20"/>
        </w:rPr>
        <w:t xml:space="preserve"> </w:t>
      </w:r>
      <w:r w:rsidRPr="00C77C45">
        <w:rPr>
          <w:i w:val="0"/>
          <w:color w:val="000000"/>
          <w:sz w:val="20"/>
          <w:szCs w:val="20"/>
        </w:rPr>
        <w:t xml:space="preserve">from HiSoftware, which is a Synchronized Multimedia Integration Language (SMIL) presentation editor, or Microsoft Synchronized Accessible Media Interchange (SAMI). Please refer to the technical articles </w:t>
      </w:r>
      <w:hyperlink r:id="rId375" w:tooltip="Understanding SAMI 1.0" w:history="1">
        <w:r w:rsidRPr="00C77C45">
          <w:rPr>
            <w:rStyle w:val="Hyperlink"/>
            <w:i w:val="0"/>
            <w:sz w:val="20"/>
            <w:szCs w:val="20"/>
          </w:rPr>
          <w:t>Understanding SAMI 1.0</w:t>
        </w:r>
      </w:hyperlink>
      <w:r w:rsidRPr="00C77C45">
        <w:rPr>
          <w:i w:val="0"/>
          <w:sz w:val="20"/>
          <w:szCs w:val="20"/>
        </w:rPr>
        <w:t xml:space="preserve"> </w:t>
      </w:r>
      <w:r w:rsidRPr="00C77C45">
        <w:rPr>
          <w:i w:val="0"/>
          <w:color w:val="000000"/>
          <w:sz w:val="20"/>
          <w:szCs w:val="20"/>
        </w:rPr>
        <w:t>and</w:t>
      </w:r>
      <w:r w:rsidRPr="00C77C45">
        <w:rPr>
          <w:i w:val="0"/>
          <w:sz w:val="20"/>
          <w:szCs w:val="20"/>
        </w:rPr>
        <w:t xml:space="preserve"> </w:t>
      </w:r>
      <w:hyperlink r:id="rId376" w:tooltip="Adding Closed Captions to Digital Media" w:history="1">
        <w:r w:rsidRPr="00C77C45">
          <w:rPr>
            <w:rStyle w:val="Hyperlink"/>
            <w:i w:val="0"/>
            <w:sz w:val="20"/>
            <w:szCs w:val="20"/>
          </w:rPr>
          <w:t>Adding Closed Captions to Digital Media</w:t>
        </w:r>
      </w:hyperlink>
      <w:r w:rsidRPr="00C77C45">
        <w:rPr>
          <w:i w:val="0"/>
          <w:sz w:val="20"/>
          <w:szCs w:val="20"/>
        </w:rPr>
        <w:t xml:space="preserve"> </w:t>
      </w:r>
      <w:hyperlink r:id="rId377" w:tooltip="Adding Closed Captions to Digital Media" w:history="1">
        <w:r w:rsidRPr="00C77C45">
          <w:rPr>
            <w:i w:val="0"/>
            <w:color w:val="000000"/>
            <w:sz w:val="20"/>
            <w:szCs w:val="20"/>
          </w:rPr>
          <w:t>for addition information about how to add subtitle tracks to the Windows Media format.</w:t>
        </w:r>
      </w:hyperlink>
      <w:r w:rsidRPr="00C77C45">
        <w:rPr>
          <w:i w:val="0"/>
          <w:color w:val="000000"/>
          <w:sz w:val="20"/>
          <w:szCs w:val="20"/>
        </w:rPr>
        <w:t xml:space="preserve"> </w:t>
      </w:r>
    </w:p>
    <w:p w:rsidR="005B39ED" w:rsidRPr="00C77C45" w:rsidRDefault="005B39ED" w:rsidP="008E0772">
      <w:pPr>
        <w:pStyle w:val="CriteriaRefW3C"/>
        <w:keepNext w:val="0"/>
        <w:jc w:val="both"/>
        <w:rPr>
          <w:i w:val="0"/>
          <w:color w:val="000000"/>
          <w:sz w:val="20"/>
          <w:szCs w:val="20"/>
        </w:rPr>
      </w:pPr>
      <w:r w:rsidRPr="00C77C45">
        <w:rPr>
          <w:i w:val="0"/>
          <w:color w:val="000000"/>
          <w:sz w:val="20"/>
          <w:szCs w:val="20"/>
        </w:rPr>
        <w:t xml:space="preserve">You might want to refer to </w:t>
      </w:r>
      <w:hyperlink r:id="rId378" w:tooltip="Creating Accessible Multimedia Demos with HiSoftware AccVerify, Hi-Caption, Microsoft PowerPoint and Microsoft Producer" w:history="1">
        <w:r w:rsidRPr="00C77C45">
          <w:rPr>
            <w:rStyle w:val="Hyperlink"/>
            <w:i w:val="0"/>
            <w:iCs w:val="0"/>
            <w:sz w:val="20"/>
            <w:szCs w:val="20"/>
          </w:rPr>
          <w:t xml:space="preserve">HiSoftware Hi-Caption Studio - </w:t>
        </w:r>
        <w:r w:rsidRPr="00C77C45">
          <w:rPr>
            <w:rStyle w:val="Hyperlink"/>
            <w:i w:val="0"/>
            <w:sz w:val="20"/>
            <w:szCs w:val="20"/>
          </w:rPr>
          <w:t>Creating Accessible Demos</w:t>
        </w:r>
      </w:hyperlink>
      <w:r w:rsidRPr="00C77C45">
        <w:rPr>
          <w:i w:val="0"/>
          <w:sz w:val="20"/>
          <w:szCs w:val="20"/>
        </w:rPr>
        <w:t xml:space="preserve"> </w:t>
      </w:r>
      <w:r w:rsidRPr="00C77C45">
        <w:rPr>
          <w:i w:val="0"/>
          <w:color w:val="000000"/>
          <w:sz w:val="20"/>
          <w:szCs w:val="20"/>
        </w:rPr>
        <w:t xml:space="preserve">as an illustration. </w:t>
      </w:r>
    </w:p>
    <w:p w:rsidR="005B39ED" w:rsidRPr="00C77C45" w:rsidRDefault="005B39ED" w:rsidP="008E0772">
      <w:pPr>
        <w:keepNext w:val="0"/>
        <w:ind w:left="1260"/>
        <w:jc w:val="both"/>
        <w:rPr>
          <w:color w:val="000000"/>
        </w:rPr>
      </w:pPr>
      <w:r w:rsidRPr="00C77C45">
        <w:rPr>
          <w:color w:val="000000"/>
        </w:rPr>
        <w:t>It remains the responsibility of SharePoint 2003 developers to ensure that their multimedia content satisfies this criterion.</w:t>
      </w:r>
    </w:p>
    <w:p w:rsidR="005B39ED" w:rsidRPr="00926F2C" w:rsidRDefault="005B39ED" w:rsidP="0000702A">
      <w:pPr>
        <w:pStyle w:val="Heading3"/>
        <w:keepNext w:val="0"/>
      </w:pPr>
      <w:r w:rsidRPr="00926F2C">
        <w:t xml:space="preserve">Tables </w:t>
      </w:r>
    </w:p>
    <w:p w:rsidR="005B39ED" w:rsidRPr="00926F2C" w:rsidRDefault="005B39ED" w:rsidP="007A4E7D">
      <w:pPr>
        <w:pStyle w:val="Criteria"/>
        <w:keepNext w:val="0"/>
        <w:shd w:val="clear" w:color="auto" w:fill="F2F2F2"/>
      </w:pPr>
      <w:r>
        <w:t>5.1</w:t>
      </w:r>
      <w:r w:rsidRPr="00926F2C">
        <w:t xml:space="preserve">: Is the SUMMARY attribute present and relevant? </w:t>
      </w:r>
    </w:p>
    <w:p w:rsidR="005B39ED" w:rsidRPr="00926F2C" w:rsidRDefault="005B39ED" w:rsidP="008E0772">
      <w:pPr>
        <w:pStyle w:val="CriteriaComment"/>
        <w:keepNext w:val="0"/>
        <w:jc w:val="both"/>
      </w:pPr>
      <w:r w:rsidRPr="00926F2C">
        <w:t xml:space="preserve">If the SUMMARY attribute is </w:t>
      </w:r>
      <w:r>
        <w:t>used correctly</w:t>
      </w:r>
      <w:r w:rsidRPr="00926F2C">
        <w:t xml:space="preserve">, </w:t>
      </w:r>
      <w:r>
        <w:t>it</w:t>
      </w:r>
      <w:r w:rsidRPr="00926F2C">
        <w:t xml:space="preserve"> provide</w:t>
      </w:r>
      <w:r>
        <w:t>s</w:t>
      </w:r>
      <w:r w:rsidRPr="00926F2C">
        <w:t xml:space="preserve"> additional information </w:t>
      </w:r>
      <w:r>
        <w:t>to disabled users, such as the visually impaired, about</w:t>
      </w:r>
      <w:r w:rsidRPr="00926F2C">
        <w:t xml:space="preserve"> the tables in a </w:t>
      </w:r>
      <w:r>
        <w:t>Web</w:t>
      </w:r>
      <w:r w:rsidRPr="00926F2C">
        <w:t xml:space="preserve"> page. </w:t>
      </w:r>
      <w:r>
        <w:t>If a</w:t>
      </w:r>
      <w:r w:rsidRPr="00926F2C">
        <w:t xml:space="preserve"> </w:t>
      </w:r>
      <w:r>
        <w:t>Web</w:t>
      </w:r>
      <w:r w:rsidRPr="00926F2C">
        <w:t xml:space="preserve"> page contain</w:t>
      </w:r>
      <w:r>
        <w:t>s</w:t>
      </w:r>
      <w:r w:rsidRPr="00926F2C">
        <w:t xml:space="preserve"> menu bars </w:t>
      </w:r>
      <w:r>
        <w:t xml:space="preserve">that are </w:t>
      </w:r>
      <w:r w:rsidRPr="00926F2C">
        <w:t xml:space="preserve">created </w:t>
      </w:r>
      <w:r>
        <w:t xml:space="preserve">by </w:t>
      </w:r>
      <w:r w:rsidRPr="00926F2C">
        <w:t>using an HTML table, setting SUMMARY="Menu bar" provide</w:t>
      </w:r>
      <w:r>
        <w:t>s</w:t>
      </w:r>
      <w:r w:rsidRPr="00926F2C">
        <w:t xml:space="preserve"> the user with an additional information </w:t>
      </w:r>
      <w:r>
        <w:t>about</w:t>
      </w:r>
      <w:r w:rsidRPr="00926F2C">
        <w:t xml:space="preserve"> the table function. </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hyperlink r:id="rId379" w:anchor="tech-table-summaries" w:tooltip="Point de contrôle 5.5 des WCAG 1.0 " w:history="1">
        <w:r w:rsidRPr="00926F2C">
          <w:rPr>
            <w:rStyle w:val="Hyperlink"/>
          </w:rPr>
          <w:t>5.5</w:t>
        </w:r>
      </w:hyperlink>
    </w:p>
    <w:p w:rsidR="005B39ED" w:rsidRDefault="005B39ED" w:rsidP="008E0772">
      <w:pPr>
        <w:pStyle w:val="CriteriaRefW3C"/>
        <w:ind w:left="1267"/>
        <w:jc w:val="both"/>
      </w:pPr>
      <w:r>
        <w:t>UWEM 1.0 Test(s): -</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No</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Tables are often used in WSS 2.0 and SPS 2003 especially for laying out information on a page.</w:t>
      </w:r>
    </w:p>
    <w:p w:rsidR="005B39ED" w:rsidRPr="00926F2C" w:rsidRDefault="005B39ED" w:rsidP="007A4E7D">
      <w:pPr>
        <w:pStyle w:val="Criteria"/>
        <w:keepNext w:val="0"/>
        <w:shd w:val="clear" w:color="auto" w:fill="F2F2F2"/>
      </w:pPr>
      <w:r>
        <w:t>5.2</w:t>
      </w:r>
      <w:r w:rsidRPr="00926F2C">
        <w:t xml:space="preserve">: In a data table, </w:t>
      </w:r>
      <w:r>
        <w:t>does</w:t>
      </w:r>
      <w:r w:rsidRPr="00926F2C">
        <w:t xml:space="preserve"> the CAPTION tag provide the title of the table? </w:t>
      </w:r>
    </w:p>
    <w:p w:rsidR="005B39ED" w:rsidRPr="00926F2C" w:rsidRDefault="005B39ED" w:rsidP="008E0772">
      <w:pPr>
        <w:pStyle w:val="CriteriaComment"/>
        <w:keepNext w:val="0"/>
        <w:jc w:val="both"/>
      </w:pPr>
      <w:r w:rsidRPr="00926F2C">
        <w:t xml:space="preserve">Rather than using formatted text to provide the title of </w:t>
      </w:r>
      <w:r>
        <w:t>a</w:t>
      </w:r>
      <w:r w:rsidRPr="00926F2C">
        <w:t xml:space="preserve"> table, it is </w:t>
      </w:r>
      <w:r>
        <w:t>better</w:t>
      </w:r>
      <w:r w:rsidRPr="00926F2C">
        <w:t xml:space="preserve"> to use the CAPTION tag, which is the tag </w:t>
      </w:r>
      <w:r>
        <w:t>dedicated</w:t>
      </w:r>
      <w:r w:rsidRPr="00926F2C">
        <w:t xml:space="preserve"> to displaying </w:t>
      </w:r>
      <w:r>
        <w:t>table</w:t>
      </w:r>
      <w:r w:rsidRPr="00926F2C">
        <w:t xml:space="preserve"> title</w:t>
      </w:r>
      <w:r>
        <w:t>s</w:t>
      </w:r>
      <w:r w:rsidRPr="00926F2C">
        <w:t xml:space="preserve">. </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hyperlink r:id="rId380" w:anchor="tech-table-summaries" w:tooltip="Point de contrôle 5.5 des WCAG 1.0 " w:history="1">
        <w:r w:rsidRPr="00926F2C">
          <w:rPr>
            <w:rStyle w:val="Hyperlink"/>
          </w:rPr>
          <w:t>5.5</w:t>
        </w:r>
      </w:hyperlink>
    </w:p>
    <w:p w:rsidR="005B39ED" w:rsidRDefault="005B39ED" w:rsidP="008E0772">
      <w:pPr>
        <w:pStyle w:val="CriteriaRefW3C"/>
        <w:ind w:left="1267"/>
        <w:jc w:val="both"/>
      </w:pPr>
      <w:r>
        <w:t xml:space="preserve">UWEM 1.0 Test(s): </w:t>
      </w:r>
      <w:r w:rsidRPr="005733AB">
        <w:t>12.3_HTML_07, 12.3_HTML_08, 5.4_HTML_04</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 </w:t>
      </w:r>
    </w:p>
    <w:p w:rsidR="005B39ED" w:rsidRPr="00C77C45" w:rsidRDefault="005B39ED" w:rsidP="008E0772">
      <w:pPr>
        <w:pStyle w:val="CriteriaRefW3C"/>
        <w:keepNext w:val="0"/>
        <w:jc w:val="both"/>
        <w:rPr>
          <w:i w:val="0"/>
          <w:iCs w:val="0"/>
          <w:color w:val="000000"/>
          <w:sz w:val="20"/>
          <w:szCs w:val="20"/>
        </w:rPr>
      </w:pPr>
      <w:r w:rsidRPr="007A4E7D">
        <w:rPr>
          <w:rFonts w:cs="Times New Roman"/>
          <w:b/>
          <w:bCs/>
          <w:color w:val="000000"/>
          <w:sz w:val="20"/>
          <w:szCs w:val="20"/>
        </w:rPr>
        <w:t>Comments:</w:t>
      </w:r>
      <w:r w:rsidRPr="00926F2C">
        <w:t xml:space="preserve"> </w:t>
      </w:r>
      <w:r w:rsidRPr="00C77C45">
        <w:rPr>
          <w:i w:val="0"/>
          <w:iCs w:val="0"/>
          <w:color w:val="000000"/>
          <w:sz w:val="20"/>
          <w:szCs w:val="20"/>
        </w:rPr>
        <w:t xml:space="preserve">WSS 2.0 and SPS 2003 can be used to create Web pages that satisfy this criterion. It remains the responsibility of SharePoint 2003 developers to ensure that their Web pages satisfy this criterion. </w:t>
      </w:r>
    </w:p>
    <w:p w:rsidR="005B39ED" w:rsidRPr="00C77C45" w:rsidRDefault="005B39ED" w:rsidP="008E0772">
      <w:pPr>
        <w:keepNext w:val="0"/>
        <w:ind w:left="1260"/>
        <w:jc w:val="both"/>
        <w:rPr>
          <w:color w:val="000000"/>
        </w:rPr>
      </w:pPr>
      <w:r w:rsidRPr="00C77C45">
        <w:rPr>
          <w:color w:val="000000"/>
        </w:rPr>
        <w:t>This criterion might not be met for tables that are generated by WSS 2.0 and SPS 2003 lists and document libraries.</w:t>
      </w:r>
    </w:p>
    <w:p w:rsidR="005B39ED" w:rsidRPr="00926F2C" w:rsidRDefault="005B39ED" w:rsidP="007A4E7D">
      <w:pPr>
        <w:pStyle w:val="Criteria"/>
        <w:keepNext w:val="0"/>
        <w:shd w:val="clear" w:color="auto" w:fill="F2F2F2"/>
      </w:pPr>
      <w:r>
        <w:t>5.3</w:t>
      </w:r>
      <w:r w:rsidRPr="00926F2C">
        <w:t xml:space="preserve">: In </w:t>
      </w:r>
      <w:r>
        <w:t>d</w:t>
      </w:r>
      <w:r w:rsidRPr="00926F2C">
        <w:t xml:space="preserve">ata </w:t>
      </w:r>
      <w:r>
        <w:t>t</w:t>
      </w:r>
      <w:r w:rsidRPr="00926F2C">
        <w:t xml:space="preserve">ables, are the column headers appropriate? </w:t>
      </w:r>
    </w:p>
    <w:p w:rsidR="005B39ED" w:rsidRPr="00926F2C" w:rsidRDefault="005B39ED" w:rsidP="008E0772">
      <w:pPr>
        <w:pStyle w:val="CriteriaComment"/>
        <w:keepNext w:val="0"/>
        <w:jc w:val="both"/>
      </w:pPr>
      <w:r w:rsidRPr="00926F2C">
        <w:t xml:space="preserve">In </w:t>
      </w:r>
      <w:r>
        <w:t xml:space="preserve">HTML </w:t>
      </w:r>
      <w:r w:rsidRPr="00926F2C">
        <w:t>data table</w:t>
      </w:r>
      <w:r>
        <w:t>s</w:t>
      </w:r>
      <w:r w:rsidRPr="00926F2C">
        <w:t xml:space="preserve">, the TH tag specifies column headers, enabling users of </w:t>
      </w:r>
      <w:r>
        <w:t>assistive</w:t>
      </w:r>
      <w:r w:rsidRPr="00926F2C">
        <w:t xml:space="preserve"> technologies to use text-to-voice software to </w:t>
      </w:r>
      <w:r>
        <w:t>determine</w:t>
      </w:r>
      <w:r w:rsidRPr="00926F2C">
        <w:t xml:space="preserve"> that </w:t>
      </w:r>
      <w:r>
        <w:t>they</w:t>
      </w:r>
      <w:r w:rsidRPr="00926F2C">
        <w:t xml:space="preserve"> are column headers.</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81" w:anchor="tech-table-headers" w:tooltip="Point de contrôle 5.1 des WCAG 1.0 " w:history="1">
        <w:r w:rsidRPr="00926F2C">
          <w:rPr>
            <w:rStyle w:val="Hyperlink"/>
          </w:rPr>
          <w:t>5.1</w:t>
        </w:r>
      </w:hyperlink>
    </w:p>
    <w:p w:rsidR="005B39ED" w:rsidRPr="00926F2C" w:rsidRDefault="005B39ED" w:rsidP="008E0772">
      <w:pPr>
        <w:pStyle w:val="CriteriaRefW3C"/>
        <w:keepNext w:val="0"/>
        <w:spacing w:after="0"/>
        <w:ind w:left="1267"/>
        <w:jc w:val="both"/>
      </w:pPr>
      <w:r>
        <w:t>WCAG 1.0 checkpoint(s) [Priority 2]:</w:t>
      </w:r>
      <w:r w:rsidRPr="00926F2C">
        <w:t xml:space="preserve"> </w:t>
      </w:r>
      <w:hyperlink r:id="rId382" w:anchor="tech-table-layout" w:tooltip="Point de contrôle 5.4 des WCAG 1.0 " w:history="1">
        <w:r w:rsidRPr="00926F2C">
          <w:rPr>
            <w:rStyle w:val="Hyperlink"/>
          </w:rPr>
          <w:t>5.4</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5.1_HTML_01, 5.4_HTML_01, 5.4_HTML_01</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 </w:t>
      </w:r>
    </w:p>
    <w:p w:rsidR="005B39ED" w:rsidRPr="00C77C45" w:rsidRDefault="005B39ED" w:rsidP="008E0772">
      <w:pPr>
        <w:pStyle w:val="CriteriaRefW3C"/>
        <w:keepNext w:val="0"/>
        <w:jc w:val="both"/>
        <w:rPr>
          <w:i w:val="0"/>
          <w:iCs w:val="0"/>
          <w:color w:val="000000"/>
          <w:sz w:val="20"/>
          <w:szCs w:val="20"/>
        </w:rPr>
      </w:pPr>
      <w:r w:rsidRPr="007A4E7D">
        <w:rPr>
          <w:rFonts w:cs="Times New Roman"/>
          <w:b/>
          <w:bCs/>
          <w:color w:val="000000"/>
          <w:sz w:val="20"/>
          <w:szCs w:val="20"/>
        </w:rPr>
        <w:t>Comments:</w:t>
      </w:r>
      <w:r w:rsidRPr="00926F2C">
        <w:t xml:space="preserve"> </w:t>
      </w:r>
      <w:r w:rsidRPr="00C77C45">
        <w:rPr>
          <w:i w:val="0"/>
          <w:iCs w:val="0"/>
          <w:color w:val="000000"/>
          <w:sz w:val="20"/>
          <w:szCs w:val="20"/>
        </w:rPr>
        <w:t>In some cases, the TH tag is used for layout purposes rather than for identifying the content of the column.</w:t>
      </w:r>
    </w:p>
    <w:p w:rsidR="005B39ED" w:rsidRPr="00C77C45" w:rsidRDefault="005B39ED" w:rsidP="008E0772">
      <w:pPr>
        <w:keepNext w:val="0"/>
        <w:ind w:left="1260"/>
        <w:jc w:val="both"/>
        <w:rPr>
          <w:color w:val="000000"/>
        </w:rPr>
      </w:pPr>
      <w:r w:rsidRPr="00C77C45">
        <w:rPr>
          <w:color w:val="000000"/>
        </w:rPr>
        <w:t>This criterion might not be met for tables that are generated by WSS 2.0 and SPS 2003 lists and document libraries.</w:t>
      </w:r>
    </w:p>
    <w:p w:rsidR="005B39ED" w:rsidRPr="00926F2C" w:rsidRDefault="005B39ED" w:rsidP="007A4E7D">
      <w:pPr>
        <w:pStyle w:val="Criteria"/>
        <w:keepNext w:val="0"/>
        <w:shd w:val="clear" w:color="auto" w:fill="F2F2F2"/>
      </w:pPr>
      <w:r>
        <w:t>5.4</w:t>
      </w:r>
      <w:r w:rsidRPr="00926F2C">
        <w:t>: In a data table</w:t>
      </w:r>
      <w:r>
        <w:t>, does</w:t>
      </w:r>
      <w:r w:rsidRPr="00926F2C">
        <w:t xml:space="preserve"> a HEADERS attribute link to each of the data cells in the table?</w:t>
      </w:r>
    </w:p>
    <w:p w:rsidR="005B39ED" w:rsidRPr="00926F2C" w:rsidRDefault="005B39ED" w:rsidP="008E0772">
      <w:pPr>
        <w:pStyle w:val="CriteriaComment"/>
        <w:keepNext w:val="0"/>
        <w:jc w:val="both"/>
      </w:pPr>
      <w:r w:rsidRPr="00926F2C">
        <w:t xml:space="preserve">When </w:t>
      </w:r>
      <w:r>
        <w:t>correctly</w:t>
      </w:r>
      <w:r w:rsidRPr="00926F2C">
        <w:t xml:space="preserve"> configured in a data table, the HEADERS and ID attributes make it possible to link </w:t>
      </w:r>
      <w:r>
        <w:t>each</w:t>
      </w:r>
      <w:r w:rsidRPr="00926F2C">
        <w:t xml:space="preserve"> data cell to the appropriate column header. This </w:t>
      </w:r>
      <w:r>
        <w:t>approach</w:t>
      </w:r>
      <w:r w:rsidRPr="00926F2C">
        <w:t xml:space="preserve"> enable</w:t>
      </w:r>
      <w:r>
        <w:t>s</w:t>
      </w:r>
      <w:r w:rsidRPr="00926F2C">
        <w:t xml:space="preserve"> users </w:t>
      </w:r>
      <w:r>
        <w:t>that have</w:t>
      </w:r>
      <w:r w:rsidRPr="00926F2C">
        <w:t xml:space="preserve"> only a linear view of the table to </w:t>
      </w:r>
      <w:r>
        <w:t>know which</w:t>
      </w:r>
      <w:r w:rsidRPr="00926F2C">
        <w:t xml:space="preserve"> header is linked to the current data cell.</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83" w:anchor="tech-table-structure" w:tooltip="Point de contrôle 5.2 des WCAG 1.0 " w:history="1">
        <w:r w:rsidRPr="00926F2C">
          <w:rPr>
            <w:rStyle w:val="Hyperlink"/>
          </w:rPr>
          <w:t>5.2</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5.2_HTML_01, 5.2_HTML_02, 5.4_HTML_03</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8E0772">
      <w:pPr>
        <w:pStyle w:val="CriteriaRefW3C"/>
        <w:keepNext w:val="0"/>
        <w:jc w:val="both"/>
        <w:rPr>
          <w:i w:val="0"/>
          <w:iCs w:val="0"/>
          <w:color w:val="000000"/>
          <w:sz w:val="20"/>
          <w:szCs w:val="20"/>
        </w:rPr>
      </w:pPr>
      <w:r w:rsidRPr="007A4E7D">
        <w:rPr>
          <w:rFonts w:cs="Times New Roman"/>
          <w:b/>
          <w:bCs/>
          <w:color w:val="000000"/>
          <w:sz w:val="20"/>
          <w:szCs w:val="20"/>
        </w:rPr>
        <w:t>Comments:</w:t>
      </w:r>
      <w:r w:rsidRPr="00926F2C">
        <w:t xml:space="preserve"> </w:t>
      </w:r>
      <w:r w:rsidRPr="00C77C45">
        <w:rPr>
          <w:i w:val="0"/>
          <w:iCs w:val="0"/>
          <w:color w:val="000000"/>
          <w:sz w:val="20"/>
          <w:szCs w:val="20"/>
        </w:rPr>
        <w:t xml:space="preserve">WSS 2.0 and SPS 2003 can be used to create Web pages that satisfy this criterion. It remains the responsibility of SharePoint 2003 developers to ensure that their Web pages satisfy this criterion. </w:t>
      </w:r>
    </w:p>
    <w:p w:rsidR="005B39ED" w:rsidRPr="00C77C45" w:rsidRDefault="005B39ED" w:rsidP="008E0772">
      <w:pPr>
        <w:keepNext w:val="0"/>
        <w:ind w:left="1260"/>
        <w:jc w:val="both"/>
        <w:rPr>
          <w:color w:val="000000"/>
        </w:rPr>
      </w:pPr>
      <w:r w:rsidRPr="00C77C45">
        <w:rPr>
          <w:color w:val="000000"/>
        </w:rPr>
        <w:t>This criterion might not be met for tables that are generated by WSS 2.0 and SPS 2003 lists and document libraries.</w:t>
      </w:r>
    </w:p>
    <w:p w:rsidR="005B39ED" w:rsidRPr="00926F2C" w:rsidRDefault="005B39ED" w:rsidP="007A4E7D">
      <w:pPr>
        <w:pStyle w:val="Criteria"/>
        <w:keepNext w:val="0"/>
        <w:shd w:val="clear" w:color="auto" w:fill="F2F2F2"/>
      </w:pPr>
      <w:r>
        <w:t>5.5</w:t>
      </w:r>
      <w:r w:rsidRPr="00926F2C">
        <w:t xml:space="preserve">: Is the content </w:t>
      </w:r>
      <w:r>
        <w:t xml:space="preserve">in formatted tables </w:t>
      </w:r>
      <w:r w:rsidRPr="00926F2C">
        <w:t xml:space="preserve">in </w:t>
      </w:r>
      <w:r>
        <w:t>correct</w:t>
      </w:r>
      <w:r w:rsidRPr="00926F2C">
        <w:t xml:space="preserve"> sequence?</w:t>
      </w:r>
    </w:p>
    <w:p w:rsidR="005B39ED" w:rsidRPr="00926F2C" w:rsidRDefault="005B39ED" w:rsidP="008E0772">
      <w:pPr>
        <w:pStyle w:val="CriteriaComment"/>
        <w:keepNext w:val="0"/>
        <w:jc w:val="both"/>
      </w:pPr>
      <w:r w:rsidRPr="00926F2C">
        <w:t xml:space="preserve">In formatted tables, the information must be ordered </w:t>
      </w:r>
      <w:r>
        <w:t>so that it is</w:t>
      </w:r>
      <w:r w:rsidRPr="00926F2C">
        <w:t xml:space="preserve"> displayed in an equivalent sequence when the information </w:t>
      </w:r>
      <w:r>
        <w:t xml:space="preserve">is read </w:t>
      </w:r>
      <w:r w:rsidRPr="00926F2C">
        <w:t xml:space="preserve">in a linear fashion. </w:t>
      </w:r>
      <w:r>
        <w:t>Care must be taken when organizing</w:t>
      </w:r>
      <w:r w:rsidRPr="00926F2C">
        <w:t xml:space="preserve"> information in a formatted table. HDL development tools </w:t>
      </w:r>
      <w:r>
        <w:t xml:space="preserve">that are currently available </w:t>
      </w:r>
      <w:r w:rsidRPr="00926F2C">
        <w:t xml:space="preserve">have a tendency to nest tables within one another. The result </w:t>
      </w:r>
      <w:r>
        <w:t xml:space="preserve">is </w:t>
      </w:r>
      <w:r w:rsidRPr="00926F2C">
        <w:t xml:space="preserve">that occasionally differences </w:t>
      </w:r>
      <w:r>
        <w:t xml:space="preserve">occur </w:t>
      </w:r>
      <w:r w:rsidRPr="00926F2C">
        <w:t xml:space="preserve">between the visual appearance of information in a graphical browser and the text equivalent, </w:t>
      </w:r>
      <w:r>
        <w:t>because</w:t>
      </w:r>
      <w:r w:rsidRPr="00926F2C">
        <w:t xml:space="preserve"> the latter is based on the structure of the HTML code (</w:t>
      </w:r>
      <w:r>
        <w:t>as</w:t>
      </w:r>
      <w:r w:rsidRPr="00926F2C">
        <w:t xml:space="preserve"> in LYNX-type text browsers, for example).</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84" w:anchor="tech-avoid-table-for-layout" w:tooltip="Point de contrôle 5.3 des WCAG 1.0 " w:history="1">
        <w:r w:rsidRPr="00926F2C">
          <w:rPr>
            <w:rStyle w:val="Hyperlink"/>
          </w:rPr>
          <w:t>5.3</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5.3_HTML_01</w:t>
      </w:r>
    </w:p>
    <w:p w:rsidR="005B39ED" w:rsidRPr="00926F2C" w:rsidRDefault="005B39ED" w:rsidP="008E0772">
      <w:pPr>
        <w:pStyle w:val="CriteriaRefW3C"/>
        <w:keepNext w:val="0"/>
        <w:jc w:val="both"/>
      </w:pPr>
      <w:r>
        <w:t>Type of criterion:</w:t>
      </w:r>
      <w:r w:rsidRPr="00926F2C">
        <w:t xml:space="preserve"> design</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No</w:t>
      </w:r>
    </w:p>
    <w:p w:rsidR="005B39ED" w:rsidRPr="00926F2C" w:rsidRDefault="005B39ED" w:rsidP="008E0772">
      <w:pPr>
        <w:keepNext w:val="0"/>
        <w:ind w:left="1267"/>
        <w:jc w:val="both"/>
        <w:rPr>
          <w:color w:val="000000"/>
        </w:rPr>
      </w:pPr>
      <w:r w:rsidRPr="007A4E7D">
        <w:rPr>
          <w:rFonts w:cs="Times New Roman"/>
          <w:b/>
          <w:bCs/>
          <w:i/>
          <w:iCs/>
          <w:color w:val="000000"/>
        </w:rPr>
        <w:t>Comments:</w:t>
      </w:r>
      <w:r w:rsidRPr="00926F2C">
        <w:rPr>
          <w:i/>
          <w:iCs/>
        </w:rPr>
        <w:t xml:space="preserve"> </w:t>
      </w:r>
      <w:r w:rsidRPr="00926F2C">
        <w:t xml:space="preserve">This criterion </w:t>
      </w:r>
      <w:r>
        <w:t>might</w:t>
      </w:r>
      <w:r w:rsidRPr="00926F2C">
        <w:t xml:space="preserve"> not be met for tables generated by </w:t>
      </w:r>
      <w:r>
        <w:rPr>
          <w:color w:val="000000"/>
        </w:rPr>
        <w:t>WSS 2.0 and SPS 2003</w:t>
      </w:r>
      <w:r w:rsidRPr="00926F2C">
        <w:rPr>
          <w:color w:val="000000"/>
        </w:rPr>
        <w:t xml:space="preserve"> lists and document libraries.</w:t>
      </w:r>
    </w:p>
    <w:p w:rsidR="005B39ED" w:rsidRPr="00926F2C" w:rsidRDefault="005B39ED" w:rsidP="0000702A">
      <w:pPr>
        <w:pStyle w:val="Heading3"/>
        <w:keepNext w:val="0"/>
      </w:pPr>
      <w:r w:rsidRPr="00926F2C">
        <w:t>Links</w:t>
      </w:r>
    </w:p>
    <w:p w:rsidR="005B39ED" w:rsidRPr="00926F2C" w:rsidRDefault="005B39ED" w:rsidP="007A4E7D">
      <w:pPr>
        <w:pStyle w:val="Criteria"/>
        <w:keepNext w:val="0"/>
        <w:shd w:val="clear" w:color="auto" w:fill="F2F2F2"/>
      </w:pPr>
      <w:r>
        <w:t>6.1</w:t>
      </w:r>
      <w:r w:rsidRPr="00926F2C">
        <w:t xml:space="preserve">: Are Link titles </w:t>
      </w:r>
      <w:r>
        <w:t>no more</w:t>
      </w:r>
      <w:r w:rsidRPr="00926F2C">
        <w:t xml:space="preserve"> than 80 characters long?</w:t>
      </w:r>
    </w:p>
    <w:p w:rsidR="005B39ED" w:rsidRPr="00926F2C" w:rsidRDefault="005B39ED" w:rsidP="008E0772">
      <w:pPr>
        <w:pStyle w:val="CriteriaComment"/>
        <w:keepNext w:val="0"/>
        <w:jc w:val="both"/>
      </w:pPr>
      <w:r w:rsidRPr="00926F2C">
        <w:t>Use a maximum of 80 characters in hypertext link titles (accents and spaces count for one character as well).</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85" w:anchor="tech-meaningful-links" w:tooltip="Point de contrôle 13.1 des WCAG 1.0 " w:history="1">
        <w:r w:rsidRPr="00926F2C">
          <w:rPr>
            <w:rStyle w:val="Hyperlink"/>
          </w:rPr>
          <w:t>13.1</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UWEM 1.0 Test(s): -</w:t>
      </w:r>
    </w:p>
    <w:p w:rsidR="005B39ED" w:rsidRPr="00926F2C" w:rsidRDefault="005B39ED" w:rsidP="008E0772">
      <w:pPr>
        <w:pStyle w:val="CriteriaRefW3C"/>
        <w:keepNext w:val="0"/>
        <w:jc w:val="both"/>
      </w:pPr>
      <w:r>
        <w:t>Type of criterion:</w:t>
      </w:r>
      <w:r w:rsidRPr="00926F2C">
        <w:t xml:space="preserve"> design /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The standard Web Part for link handling enables authors to publish links with titles containing a maximum of 256 characters. It remains the responsibility of SharePoint 2003 developers to ensure that their Web pages satisfy this criterion with a title of no more than 80 characters.</w:t>
      </w:r>
    </w:p>
    <w:p w:rsidR="005B39ED" w:rsidRPr="00926F2C" w:rsidRDefault="005B39ED" w:rsidP="007A4E7D">
      <w:pPr>
        <w:pStyle w:val="Criteria"/>
        <w:keepNext w:val="0"/>
        <w:shd w:val="clear" w:color="auto" w:fill="F2F2F2"/>
      </w:pPr>
      <w:r>
        <w:t>6.2</w:t>
      </w:r>
      <w:r w:rsidRPr="00926F2C">
        <w:t>: Are links explicit enough?</w:t>
      </w:r>
    </w:p>
    <w:p w:rsidR="005B39ED" w:rsidRPr="00926F2C" w:rsidRDefault="005B39ED" w:rsidP="008E0772">
      <w:pPr>
        <w:pStyle w:val="CriteriaComment"/>
        <w:keepNext w:val="0"/>
        <w:jc w:val="both"/>
      </w:pPr>
      <w:r w:rsidRPr="00926F2C">
        <w:t xml:space="preserve">Links must be understandable </w:t>
      </w:r>
      <w:r>
        <w:t>independent</w:t>
      </w:r>
      <w:r w:rsidRPr="00926F2C">
        <w:t xml:space="preserve"> of the page context. </w:t>
      </w:r>
      <w:r>
        <w:t>Some</w:t>
      </w:r>
      <w:r w:rsidRPr="00926F2C">
        <w:t xml:space="preserve"> </w:t>
      </w:r>
      <w:r>
        <w:t>assistive</w:t>
      </w:r>
      <w:r w:rsidRPr="00926F2C">
        <w:t xml:space="preserve"> technologies </w:t>
      </w:r>
      <w:r>
        <w:t>are able</w:t>
      </w:r>
      <w:r w:rsidRPr="00926F2C">
        <w:t xml:space="preserve"> to display </w:t>
      </w:r>
      <w:r>
        <w:t>a</w:t>
      </w:r>
      <w:r w:rsidRPr="00926F2C">
        <w:t xml:space="preserve"> list of available links. These links must be understandable </w:t>
      </w:r>
      <w:r>
        <w:t>without</w:t>
      </w:r>
      <w:r w:rsidRPr="00926F2C">
        <w:t xml:space="preserve"> the context of the </w:t>
      </w:r>
      <w:r>
        <w:t>Web</w:t>
      </w:r>
      <w:r w:rsidRPr="00926F2C">
        <w:t xml:space="preserve"> page to enable rapid scanning. Avoid links </w:t>
      </w:r>
      <w:r>
        <w:t>such as</w:t>
      </w:r>
      <w:r w:rsidRPr="00926F2C">
        <w:t xml:space="preserve"> "click here</w:t>
      </w:r>
      <w:r>
        <w:t>.</w:t>
      </w:r>
      <w:r w:rsidRPr="00926F2C">
        <w:t>"</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86" w:anchor="tech-meaningful-links" w:tooltip="Point de contrôle 13.1 des WCAG 1.0 " w:history="1">
        <w:r w:rsidRPr="00926F2C">
          <w:rPr>
            <w:rStyle w:val="Hyperlink"/>
          </w:rPr>
          <w:t>13.1</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13.1_HTML_02</w:t>
      </w:r>
    </w:p>
    <w:p w:rsidR="005B39ED" w:rsidRPr="00926F2C" w:rsidRDefault="005B39ED" w:rsidP="008E0772">
      <w:pPr>
        <w:pStyle w:val="CriteriaRefW3C"/>
        <w:keepNext w:val="0"/>
        <w:jc w:val="both"/>
      </w:pPr>
      <w:r>
        <w:t>Type of criterion:</w:t>
      </w:r>
      <w:r w:rsidRPr="00926F2C">
        <w:t xml:space="preserve"> design /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This criterion is subjective.</w:t>
      </w:r>
    </w:p>
    <w:p w:rsidR="005B39ED" w:rsidRPr="00926F2C" w:rsidRDefault="005B39ED" w:rsidP="007A4E7D">
      <w:pPr>
        <w:pStyle w:val="Criteria"/>
        <w:keepNext w:val="0"/>
        <w:shd w:val="clear" w:color="auto" w:fill="F2F2F2"/>
      </w:pPr>
      <w:r>
        <w:t>6.3</w:t>
      </w:r>
      <w:r w:rsidRPr="00926F2C">
        <w:t>: Is the TITLE attribute used</w:t>
      </w:r>
      <w:r>
        <w:t>, if required,</w:t>
      </w:r>
      <w:r w:rsidRPr="00926F2C">
        <w:t xml:space="preserve"> and is it </w:t>
      </w:r>
      <w:r>
        <w:t>no more</w:t>
      </w:r>
      <w:r w:rsidRPr="00926F2C">
        <w:t xml:space="preserve"> than 80 characters long?</w:t>
      </w:r>
    </w:p>
    <w:p w:rsidR="005B39ED" w:rsidRPr="00926F2C" w:rsidRDefault="005B39ED" w:rsidP="008E0772">
      <w:pPr>
        <w:pStyle w:val="CriteriaComment"/>
        <w:keepNext w:val="0"/>
        <w:jc w:val="both"/>
      </w:pPr>
      <w:r w:rsidRPr="00926F2C">
        <w:t xml:space="preserve">In HTML, the TITLE attribute is necessary </w:t>
      </w:r>
      <w:r>
        <w:t>if</w:t>
      </w:r>
      <w:r w:rsidRPr="00926F2C">
        <w:t xml:space="preserve"> additional information is required to understand a link. For example, </w:t>
      </w:r>
      <w:r>
        <w:t>if</w:t>
      </w:r>
      <w:r w:rsidRPr="00926F2C">
        <w:t xml:space="preserve"> a link is used to download a file, the TITLE attribute </w:t>
      </w:r>
      <w:r>
        <w:t>can</w:t>
      </w:r>
      <w:r w:rsidRPr="00926F2C">
        <w:t xml:space="preserve"> provide the file name, file size in bytes, file format, and destination ("open in new window").</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87" w:anchor="tech-meaningful-links" w:tooltip="Point de contrôle 13.1 des WCAG 1.0 " w:history="1">
        <w:r w:rsidRPr="00926F2C">
          <w:rPr>
            <w:rStyle w:val="Hyperlink"/>
          </w:rPr>
          <w:t>13.1</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UWEM 1.0 Test(s): -</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C77C45">
        <w:rPr>
          <w:i w:val="0"/>
          <w:iCs w:val="0"/>
          <w:color w:val="auto"/>
          <w:sz w:val="20"/>
          <w:szCs w:val="20"/>
        </w:rPr>
        <w:t xml:space="preserve"> -</w:t>
      </w:r>
    </w:p>
    <w:p w:rsidR="005B39ED" w:rsidRPr="00926F2C" w:rsidRDefault="005B39ED" w:rsidP="007A4E7D">
      <w:pPr>
        <w:pStyle w:val="Criteria"/>
        <w:keepNext w:val="0"/>
        <w:shd w:val="clear" w:color="auto" w:fill="F2F2F2"/>
      </w:pPr>
      <w:r>
        <w:t>6.4</w:t>
      </w:r>
      <w:r w:rsidRPr="00926F2C">
        <w:t>: Does the TITLE attribute provide more information about the link than the link title itself?</w:t>
      </w:r>
    </w:p>
    <w:p w:rsidR="005B39ED" w:rsidRPr="00926F2C" w:rsidRDefault="005B39ED" w:rsidP="008E0772">
      <w:pPr>
        <w:pStyle w:val="CriteriaComment"/>
        <w:keepNext w:val="0"/>
        <w:jc w:val="both"/>
      </w:pPr>
      <w:r w:rsidRPr="00926F2C">
        <w:t xml:space="preserve">The only information that some users have about a link is the title of the link or the content of the TITLE attribute. </w:t>
      </w:r>
      <w:r>
        <w:t>Therefore</w:t>
      </w:r>
      <w:r w:rsidRPr="00926F2C">
        <w:t xml:space="preserve">, the content of the TITLE attribute should, at the very least, repeat the information contained in the link title. For example, a TITLE attribute that simply indicates "this link opens in a new window" is not adequate, </w:t>
      </w:r>
      <w:r>
        <w:t>because</w:t>
      </w:r>
      <w:r w:rsidRPr="00926F2C">
        <w:t xml:space="preserve"> the user does not know the link destination. However, "Read article on tourism in China (new window)" provides all the essential information required about the link.</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88" w:anchor="tech-meaningful-links" w:tooltip="Point de contrôle 13.1 des WCAG 1.0 " w:history="1">
        <w:r w:rsidRPr="00926F2C">
          <w:rPr>
            <w:rStyle w:val="Hyperlink"/>
          </w:rPr>
          <w:t>13.1</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13.1_HTML_01, 13.1_HTML_02</w:t>
      </w:r>
    </w:p>
    <w:p w:rsidR="005B39ED" w:rsidRPr="00926F2C" w:rsidRDefault="005B39ED" w:rsidP="008E0772">
      <w:pPr>
        <w:pStyle w:val="CriteriaRefW3C"/>
        <w:keepNext w:val="0"/>
        <w:jc w:val="both"/>
      </w:pPr>
      <w:r>
        <w:t>Type of criterion:</w:t>
      </w:r>
      <w:r w:rsidRPr="00926F2C">
        <w:t xml:space="preserve"> -</w:t>
      </w:r>
      <w:r>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 (see 6.3)</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See 6.3 in this section.</w:t>
      </w:r>
    </w:p>
    <w:p w:rsidR="005B39ED" w:rsidRPr="00926F2C" w:rsidRDefault="005B39ED" w:rsidP="007A4E7D">
      <w:pPr>
        <w:pStyle w:val="Criteria"/>
        <w:keepNext w:val="0"/>
        <w:shd w:val="clear" w:color="auto" w:fill="F2F2F2"/>
      </w:pPr>
      <w:r>
        <w:t>6.5</w:t>
      </w:r>
      <w:r w:rsidRPr="00926F2C">
        <w:t>: Do all identical link titles lead to the same target?</w:t>
      </w:r>
    </w:p>
    <w:p w:rsidR="005B39ED" w:rsidRPr="00926F2C" w:rsidRDefault="005B39ED" w:rsidP="008E0772">
      <w:pPr>
        <w:pStyle w:val="CriteriaComment"/>
        <w:keepNext w:val="0"/>
        <w:jc w:val="both"/>
      </w:pPr>
      <w:r w:rsidRPr="00926F2C">
        <w:t xml:space="preserve">Avoid using link titles such as "Read article" </w:t>
      </w:r>
      <w:r>
        <w:t>multiple</w:t>
      </w:r>
      <w:r w:rsidRPr="00926F2C">
        <w:t xml:space="preserve"> times on </w:t>
      </w:r>
      <w:r>
        <w:t>a</w:t>
      </w:r>
      <w:r w:rsidRPr="00926F2C">
        <w:t xml:space="preserve"> page. It is important to use link titles that are not identical to </w:t>
      </w:r>
      <w:r>
        <w:t>help people</w:t>
      </w:r>
      <w:r w:rsidRPr="00926F2C">
        <w:t xml:space="preserve"> who wish to move from link to link to read the page more quickly</w:t>
      </w:r>
      <w:r>
        <w:t>.</w:t>
      </w:r>
      <w:r w:rsidRPr="00926F2C">
        <w:t xml:space="preserve"> </w:t>
      </w:r>
      <w:r>
        <w:t>I</w:t>
      </w:r>
      <w:r w:rsidRPr="00926F2C">
        <w:t xml:space="preserve">t is </w:t>
      </w:r>
      <w:r>
        <w:t xml:space="preserve">also </w:t>
      </w:r>
      <w:r w:rsidRPr="00926F2C">
        <w:t>important to use short, explicit links with unambiguous destinations.</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89" w:anchor="tech-meaningful-links" w:tooltip="Point de contrôle 13.1 des WCAG 1.0 " w:history="1">
        <w:r w:rsidRPr="00926F2C">
          <w:rPr>
            <w:rStyle w:val="Hyperlink"/>
          </w:rPr>
          <w:t>13.1</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13.1_HTML_01</w:t>
      </w:r>
    </w:p>
    <w:p w:rsidR="005B39ED" w:rsidRPr="00926F2C" w:rsidRDefault="005B39ED" w:rsidP="008E0772">
      <w:pPr>
        <w:pStyle w:val="CriteriaRefW3C"/>
        <w:keepNext w:val="0"/>
        <w:jc w:val="both"/>
      </w:pPr>
      <w:r>
        <w:t>Type of criterion:</w:t>
      </w:r>
      <w:r w:rsidRPr="00926F2C">
        <w:t xml:space="preserve"> design</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8E0772">
      <w:pPr>
        <w:pStyle w:val="CriteriaRefW3C"/>
        <w:keepNext w:val="0"/>
        <w:jc w:val="both"/>
      </w:pPr>
      <w:r w:rsidRPr="00C77C45">
        <w:rPr>
          <w:rFonts w:cs="Times New Roman"/>
          <w:b/>
          <w:bCs/>
          <w:color w:val="000000"/>
          <w:sz w:val="20"/>
          <w:szCs w:val="20"/>
          <w:lang w:val="fr-FR"/>
        </w:rPr>
        <w:t>Comments:</w:t>
      </w:r>
      <w:r w:rsidRPr="00C77C45">
        <w:rPr>
          <w:i w:val="0"/>
          <w:iCs w:val="0"/>
          <w:color w:val="auto"/>
          <w:sz w:val="20"/>
          <w:szCs w:val="20"/>
        </w:rPr>
        <w:t xml:space="preserve"> -</w:t>
      </w:r>
    </w:p>
    <w:p w:rsidR="005B39ED" w:rsidRPr="00926F2C" w:rsidRDefault="005B39ED" w:rsidP="0000702A">
      <w:pPr>
        <w:pStyle w:val="Heading3"/>
        <w:keepNext w:val="0"/>
      </w:pPr>
      <w:r w:rsidRPr="00926F2C">
        <w:t>Scripts</w:t>
      </w:r>
    </w:p>
    <w:p w:rsidR="005B39ED" w:rsidRPr="00926F2C" w:rsidRDefault="005B39ED" w:rsidP="007A4E7D">
      <w:pPr>
        <w:pStyle w:val="Criteria"/>
        <w:keepNext w:val="0"/>
        <w:shd w:val="clear" w:color="auto" w:fill="F2F2F2"/>
      </w:pPr>
      <w:r>
        <w:t>7.1</w:t>
      </w:r>
      <w:r w:rsidRPr="00926F2C">
        <w:t xml:space="preserve">: If a script requires alternate text to </w:t>
      </w:r>
      <w:r>
        <w:t>make it</w:t>
      </w:r>
      <w:r w:rsidRPr="00926F2C">
        <w:t xml:space="preserve"> accessible, is the information provided by the alternate text equivalent </w:t>
      </w:r>
      <w:r>
        <w:t>to</w:t>
      </w:r>
      <w:r w:rsidRPr="00926F2C">
        <w:t xml:space="preserve"> the information provided by the script?</w:t>
      </w:r>
    </w:p>
    <w:p w:rsidR="005B39ED" w:rsidRPr="00926F2C" w:rsidRDefault="005B39ED" w:rsidP="008E0772">
      <w:pPr>
        <w:pStyle w:val="CriteriaComment"/>
        <w:keepNext w:val="0"/>
        <w:jc w:val="both"/>
      </w:pPr>
      <w:r w:rsidRPr="00926F2C">
        <w:t xml:space="preserve">The information </w:t>
      </w:r>
      <w:r>
        <w:t xml:space="preserve">about a script </w:t>
      </w:r>
      <w:r w:rsidRPr="00926F2C">
        <w:t xml:space="preserve">should remain available even if </w:t>
      </w:r>
      <w:r>
        <w:t xml:space="preserve">the </w:t>
      </w:r>
      <w:r w:rsidRPr="00926F2C">
        <w:t xml:space="preserve">script </w:t>
      </w:r>
      <w:r>
        <w:t>is</w:t>
      </w:r>
      <w:r w:rsidRPr="00926F2C">
        <w:t xml:space="preserve"> disabled. </w:t>
      </w:r>
      <w:r>
        <w:t>For e</w:t>
      </w:r>
      <w:r w:rsidRPr="00926F2C">
        <w:t>xample</w:t>
      </w:r>
      <w:r>
        <w:t>,</w:t>
      </w:r>
      <w:r w:rsidRPr="00926F2C">
        <w:t xml:space="preserve"> </w:t>
      </w:r>
      <w:r>
        <w:t>i</w:t>
      </w:r>
      <w:r w:rsidRPr="00926F2C">
        <w:t xml:space="preserve">f a JavaScript script is used to validate an online form, the alternative </w:t>
      </w:r>
      <w:r>
        <w:t>might</w:t>
      </w:r>
      <w:r w:rsidRPr="00926F2C">
        <w:t xml:space="preserve"> be a server-side data entry control. </w:t>
      </w:r>
      <w:r>
        <w:t>S</w:t>
      </w:r>
      <w:r w:rsidRPr="00926F2C">
        <w:t xml:space="preserve">cripts can </w:t>
      </w:r>
      <w:r>
        <w:t>be disruptive to</w:t>
      </w:r>
      <w:r w:rsidRPr="00926F2C">
        <w:t xml:space="preserve"> users of </w:t>
      </w:r>
      <w:r>
        <w:t>assistive</w:t>
      </w:r>
      <w:r w:rsidRPr="00926F2C">
        <w:t xml:space="preserve"> technologies that do not support scripts or that support them only in a limited fashion. In addition, some users voluntarily disable script execution in </w:t>
      </w:r>
      <w:r>
        <w:t>standard</w:t>
      </w:r>
      <w:r w:rsidRPr="00926F2C">
        <w:t xml:space="preserve"> browsers. For this reason, an alternative must be available to </w:t>
      </w:r>
      <w:r>
        <w:t>retain</w:t>
      </w:r>
      <w:r w:rsidRPr="00926F2C">
        <w:t xml:space="preserve"> the information generated by the scripts.</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390" w:anchor="gl-new-technologies" w:tooltip="Point de contrôle 6.2 des WCAG 1.0 " w:history="1">
        <w:r w:rsidRPr="00926F2C">
          <w:rPr>
            <w:rStyle w:val="Hyperlink"/>
          </w:rPr>
          <w:t>6.2</w:t>
        </w:r>
      </w:hyperlink>
      <w:r w:rsidRPr="00926F2C">
        <w:t xml:space="preserve">, </w:t>
      </w:r>
      <w:hyperlink r:id="rId391" w:anchor="gl-new-technologies" w:tooltip="Point de contrôle 6.3 des WCAG 1.0 " w:history="1">
        <w:r w:rsidRPr="00926F2C">
          <w:rPr>
            <w:rStyle w:val="Hyperlink"/>
          </w:rPr>
          <w:t>6.3</w:t>
        </w:r>
      </w:hyperlink>
      <w:r w:rsidRPr="00926F2C">
        <w:t xml:space="preserve">, </w:t>
      </w:r>
      <w:hyperlink r:id="rId392" w:anchor="tech-directly-accessible" w:tooltip="Point de contrôle 8.1 des WCAG 1.0" w:history="1">
        <w:r w:rsidRPr="00926F2C">
          <w:rPr>
            <w:rStyle w:val="Hyperlink"/>
          </w:rPr>
          <w:t>8.1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6.2_HTML_02, 6.2_HTML_03, 6.3_HTML_02</w:t>
      </w:r>
    </w:p>
    <w:p w:rsidR="005B39ED" w:rsidRPr="00926F2C" w:rsidRDefault="005B39ED" w:rsidP="008E0772">
      <w:pPr>
        <w:pStyle w:val="CriteriaRefW3C"/>
        <w:keepNext w:val="0"/>
        <w:jc w:val="both"/>
      </w:pPr>
      <w:r>
        <w:t>Type of criterion:</w:t>
      </w:r>
      <w:r w:rsidRPr="00926F2C">
        <w:t xml:space="preserve"> design /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No</w:t>
      </w:r>
    </w:p>
    <w:p w:rsidR="005B39ED" w:rsidRPr="00C77C45" w:rsidRDefault="005B39ED" w:rsidP="008E0772">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C77C45">
        <w:rPr>
          <w:i w:val="0"/>
          <w:iCs w:val="0"/>
          <w:color w:val="auto"/>
          <w:sz w:val="20"/>
          <w:szCs w:val="20"/>
        </w:rPr>
        <w:t xml:space="preserve">WSS 2.0 and SPS 2003 can be used to create Web pages that satisfy this criterion. It remains the responsibility of SharePoint 2003 developers to ensure that their Web pages satisfy this criterion. </w:t>
      </w:r>
    </w:p>
    <w:p w:rsidR="005B39ED" w:rsidRPr="00C77C45" w:rsidRDefault="005B39ED" w:rsidP="008E0772">
      <w:pPr>
        <w:pStyle w:val="CriteriaRefW3C"/>
        <w:keepNext w:val="0"/>
        <w:jc w:val="both"/>
        <w:rPr>
          <w:i w:val="0"/>
          <w:iCs w:val="0"/>
          <w:color w:val="auto"/>
          <w:sz w:val="20"/>
          <w:szCs w:val="20"/>
        </w:rPr>
      </w:pPr>
      <w:r w:rsidRPr="00C77C45">
        <w:rPr>
          <w:i w:val="0"/>
          <w:iCs w:val="0"/>
          <w:color w:val="auto"/>
          <w:sz w:val="20"/>
          <w:szCs w:val="20"/>
        </w:rPr>
        <w:t>However, note that some operations do not work when scripts are disabled and no alternate page is provided. JavaScript scripts are used in menus, in rendering certain pages, as well as in validating online forms. In the latter case, the .NET code determines where controls are applied, depending upon the browser characteristics.</w:t>
      </w:r>
    </w:p>
    <w:p w:rsidR="005B39ED" w:rsidRPr="00926F2C" w:rsidRDefault="005B39ED" w:rsidP="008E0772">
      <w:pPr>
        <w:pStyle w:val="CriteriaRefW3C"/>
        <w:keepNext w:val="0"/>
        <w:jc w:val="both"/>
        <w:rPr>
          <w:rStyle w:val="Strong"/>
          <w:i w:val="0"/>
          <w:iCs w:val="0"/>
          <w:color w:val="000000"/>
        </w:rPr>
      </w:pPr>
      <w:r>
        <w:rPr>
          <w:rStyle w:val="Strong"/>
          <w:i w:val="0"/>
          <w:iCs w:val="0"/>
          <w:color w:val="000000"/>
        </w:rPr>
        <w:t>Because</w:t>
      </w:r>
      <w:r w:rsidRPr="00926F2C">
        <w:rPr>
          <w:rStyle w:val="Strong"/>
          <w:i w:val="0"/>
          <w:iCs w:val="0"/>
          <w:color w:val="000000"/>
        </w:rPr>
        <w:t xml:space="preserve"> the current versions of </w:t>
      </w:r>
      <w:r>
        <w:rPr>
          <w:rStyle w:val="Strong"/>
          <w:i w:val="0"/>
          <w:iCs w:val="0"/>
          <w:color w:val="000000"/>
        </w:rPr>
        <w:t>WSS</w:t>
      </w:r>
      <w:r w:rsidRPr="00926F2C">
        <w:rPr>
          <w:rStyle w:val="Strong"/>
          <w:i w:val="0"/>
          <w:iCs w:val="0"/>
          <w:color w:val="000000"/>
        </w:rPr>
        <w:t xml:space="preserve"> and </w:t>
      </w:r>
      <w:r>
        <w:rPr>
          <w:rStyle w:val="Strong"/>
          <w:i w:val="0"/>
          <w:iCs w:val="0"/>
          <w:color w:val="000000"/>
        </w:rPr>
        <w:t>SPS</w:t>
      </w:r>
      <w:r w:rsidRPr="00926F2C">
        <w:rPr>
          <w:rStyle w:val="Strong"/>
          <w:i w:val="0"/>
          <w:iCs w:val="0"/>
          <w:color w:val="000000"/>
        </w:rPr>
        <w:t xml:space="preserve"> are largely based on the use of JavaScript, this criterion </w:t>
      </w:r>
      <w:r>
        <w:rPr>
          <w:rStyle w:val="Strong"/>
          <w:i w:val="0"/>
          <w:iCs w:val="0"/>
          <w:color w:val="000000"/>
        </w:rPr>
        <w:t>might</w:t>
      </w:r>
      <w:r w:rsidRPr="00926F2C">
        <w:rPr>
          <w:rStyle w:val="Strong"/>
          <w:i w:val="0"/>
          <w:iCs w:val="0"/>
          <w:color w:val="000000"/>
        </w:rPr>
        <w:t xml:space="preserve"> not be satisfied. </w:t>
      </w:r>
    </w:p>
    <w:p w:rsidR="005B39ED" w:rsidRPr="00926F2C" w:rsidRDefault="005B39ED" w:rsidP="007A4E7D">
      <w:pPr>
        <w:pStyle w:val="Criteria"/>
        <w:keepNext w:val="0"/>
        <w:shd w:val="clear" w:color="auto" w:fill="F2F2F2"/>
      </w:pPr>
      <w:r>
        <w:t>7.2</w:t>
      </w:r>
      <w:r w:rsidRPr="00926F2C">
        <w:t>: Can actions be performed even if the peripheral for which they were designed is disabled?</w:t>
      </w:r>
    </w:p>
    <w:p w:rsidR="005B39ED" w:rsidRPr="00926F2C" w:rsidRDefault="005B39ED" w:rsidP="008E0772">
      <w:pPr>
        <w:pStyle w:val="CriteriaComment"/>
        <w:keepNext w:val="0"/>
        <w:jc w:val="both"/>
      </w:pPr>
      <w:r w:rsidRPr="00926F2C">
        <w:t xml:space="preserve">Some functions of a </w:t>
      </w:r>
      <w:r>
        <w:t>Web</w:t>
      </w:r>
      <w:r w:rsidRPr="00926F2C">
        <w:t xml:space="preserve"> site, </w:t>
      </w:r>
      <w:r>
        <w:t xml:space="preserve">such as those </w:t>
      </w:r>
      <w:r w:rsidRPr="00926F2C">
        <w:t xml:space="preserve">generated by JavaScript scripts, </w:t>
      </w:r>
      <w:r>
        <w:t>can</w:t>
      </w:r>
      <w:r w:rsidRPr="00926F2C">
        <w:t xml:space="preserve"> be activated </w:t>
      </w:r>
      <w:r>
        <w:t xml:space="preserve">only </w:t>
      </w:r>
      <w:r w:rsidRPr="00926F2C">
        <w:t xml:space="preserve">by a mouse click. However, some users cannot use a mouse to browse through a </w:t>
      </w:r>
      <w:r>
        <w:t>Web</w:t>
      </w:r>
      <w:r w:rsidRPr="00926F2C">
        <w:t xml:space="preserve"> site. It must be possible to browse through a </w:t>
      </w:r>
      <w:r>
        <w:t>Web</w:t>
      </w:r>
      <w:r w:rsidRPr="00926F2C">
        <w:t xml:space="preserve"> site</w:t>
      </w:r>
      <w:r>
        <w:t xml:space="preserve"> by</w:t>
      </w:r>
      <w:r w:rsidRPr="00926F2C">
        <w:t xml:space="preserve"> using just a keyboard. </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93" w:anchor="tech-keyboard-operable-scripts" w:tooltip="Point de contrôle 6.4 des WCAG 1.0 " w:history="1">
        <w:r w:rsidRPr="00926F2C">
          <w:rPr>
            <w:rStyle w:val="Hyperlink"/>
          </w:rPr>
          <w:t>6.4</w:t>
        </w:r>
      </w:hyperlink>
      <w:r w:rsidRPr="00926F2C">
        <w:t xml:space="preserve">, </w:t>
      </w:r>
      <w:hyperlink r:id="rId394" w:anchor="tech-keyboard-operable" w:tooltip="Point de contrôle 9.2 des WCAG 1.0 " w:history="1">
        <w:r w:rsidRPr="00926F2C">
          <w:rPr>
            <w:rStyle w:val="Hyperlink"/>
          </w:rPr>
          <w:t>9.2</w:t>
        </w:r>
      </w:hyperlink>
      <w:r w:rsidRPr="00926F2C">
        <w:t xml:space="preserve">, </w:t>
      </w:r>
      <w:hyperlink r:id="rId395" w:anchor="tech-device-independent-events" w:tooltip="Point de contrôle 9.3 des WCAG 1.0 " w:history="1">
        <w:r w:rsidRPr="00926F2C">
          <w:rPr>
            <w:rStyle w:val="Hyperlink"/>
          </w:rPr>
          <w:t>9.3</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9.2_external_01, 6.3_HTML_02, 6.4_HTML_01, 6.4_HTML_02, 6.4_external_01, 8.1_HTML_01, 8.1_external_01, 9.3_HTML_01</w:t>
      </w:r>
    </w:p>
    <w:p w:rsidR="005B39ED" w:rsidRPr="00926F2C" w:rsidRDefault="005B39ED" w:rsidP="008E0772">
      <w:pPr>
        <w:pStyle w:val="CriteriaRefW3C"/>
        <w:keepNext w:val="0"/>
        <w:jc w:val="both"/>
      </w:pPr>
      <w:r>
        <w:t>Type of criterion:</w:t>
      </w:r>
      <w:r w:rsidRPr="00926F2C">
        <w:t xml:space="preserve"> design /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No</w:t>
      </w:r>
    </w:p>
    <w:p w:rsidR="005B39ED" w:rsidRDefault="005B39ED" w:rsidP="008E0772">
      <w:pPr>
        <w:keepNext w:val="0"/>
        <w:ind w:left="1267"/>
        <w:jc w:val="both"/>
      </w:pPr>
      <w:r w:rsidRPr="007A4E7D">
        <w:rPr>
          <w:rFonts w:cs="Times New Roman"/>
          <w:b/>
          <w:bCs/>
          <w:i/>
          <w:iCs/>
          <w:color w:val="000000"/>
        </w:rPr>
        <w:t>Comments:</w:t>
      </w:r>
      <w:r w:rsidRPr="00926F2C">
        <w:rPr>
          <w:i/>
          <w:iCs/>
        </w:rPr>
        <w:t xml:space="preserve"> </w:t>
      </w:r>
      <w:r w:rsidRPr="00926F2C">
        <w:t xml:space="preserve">The use of a mouse is required for some actions in SharePoint </w:t>
      </w:r>
      <w:r>
        <w:t xml:space="preserve">2003 </w:t>
      </w:r>
      <w:r w:rsidRPr="00926F2C">
        <w:t>(context menu in list elements and document libraries).</w:t>
      </w:r>
    </w:p>
    <w:p w:rsidR="005B39ED" w:rsidRPr="00926F2C" w:rsidRDefault="005B39ED" w:rsidP="0000702A">
      <w:pPr>
        <w:pStyle w:val="Heading3"/>
        <w:keepNext w:val="0"/>
      </w:pPr>
      <w:r w:rsidRPr="00926F2C">
        <w:t xml:space="preserve">Mandatory elements </w:t>
      </w:r>
    </w:p>
    <w:p w:rsidR="005B39ED" w:rsidRPr="00926F2C" w:rsidRDefault="005B39ED" w:rsidP="007A4E7D">
      <w:pPr>
        <w:pStyle w:val="Criteria"/>
        <w:keepNext w:val="0"/>
        <w:shd w:val="clear" w:color="auto" w:fill="F2F2F2"/>
      </w:pPr>
      <w:r>
        <w:t>8.1</w:t>
      </w:r>
      <w:r w:rsidRPr="00926F2C">
        <w:t xml:space="preserve">: Is the DOCTYPE tag present at the beginning of the page source code? </w:t>
      </w:r>
    </w:p>
    <w:p w:rsidR="005B39ED" w:rsidRPr="00926F2C" w:rsidRDefault="005B39ED" w:rsidP="008E0772">
      <w:pPr>
        <w:pStyle w:val="CriteriaComment"/>
        <w:keepNext w:val="0"/>
        <w:jc w:val="both"/>
      </w:pPr>
      <w:r w:rsidRPr="00926F2C">
        <w:t>International WAI guidelines suggest using an appropriate and valid Doc</w:t>
      </w:r>
      <w:r>
        <w:t>ument T</w:t>
      </w:r>
      <w:r w:rsidRPr="00926F2C">
        <w:t xml:space="preserve">ype Definition </w:t>
      </w:r>
      <w:r>
        <w:t>(</w:t>
      </w:r>
      <w:r w:rsidRPr="00926F2C">
        <w:t>DTD</w:t>
      </w:r>
      <w:r>
        <w:t>)</w:t>
      </w:r>
      <w:r w:rsidRPr="00926F2C">
        <w:t xml:space="preserve"> to indicate the type of electronic document that the browser must load (frame-based, HTML, XML, </w:t>
      </w:r>
      <w:r>
        <w:t>and so forth</w:t>
      </w:r>
      <w:r w:rsidRPr="00926F2C">
        <w:t>). In HTML, the DOCTYPE tag is required to define the document type.</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96" w:anchor="tech-identify-grammar" w:tooltip="Point de contrôle 3.2 des WCAG 1.0 " w:history="1">
        <w:r w:rsidRPr="00926F2C">
          <w:rPr>
            <w:rStyle w:val="Hyperlink"/>
          </w:rPr>
          <w:t>3.2</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3.2_HTML_01</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8E0772">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C77C45">
        <w:rPr>
          <w:i w:val="0"/>
          <w:iCs w:val="0"/>
          <w:color w:val="auto"/>
          <w:sz w:val="20"/>
          <w:szCs w:val="20"/>
        </w:rPr>
        <w:t xml:space="preserve">The DOCTYPE tag is not available by default. </w:t>
      </w:r>
    </w:p>
    <w:p w:rsidR="005B39ED" w:rsidRPr="00C77C45" w:rsidRDefault="005B39ED" w:rsidP="008E0772">
      <w:pPr>
        <w:pStyle w:val="CriteriaRefW3C"/>
        <w:keepNext w:val="0"/>
        <w:jc w:val="both"/>
        <w:rPr>
          <w:i w:val="0"/>
          <w:iCs w:val="0"/>
          <w:color w:val="auto"/>
          <w:sz w:val="20"/>
          <w:szCs w:val="20"/>
        </w:rPr>
      </w:pPr>
      <w:r w:rsidRPr="00C77C45">
        <w:rPr>
          <w:i w:val="0"/>
          <w:iCs w:val="0"/>
          <w:color w:val="auto"/>
          <w:sz w:val="20"/>
          <w:szCs w:val="20"/>
        </w:rPr>
        <w:t xml:space="preserve">WSS 2.0 and SPS 2003 can be used to create Web pages that satisfy this criterion. It remains the responsibility of SharePoint 2003 developers to ensure that their Web pages satisfy this criterion. </w:t>
      </w:r>
    </w:p>
    <w:p w:rsidR="005B39ED" w:rsidRPr="00926F2C" w:rsidRDefault="005B39ED" w:rsidP="008E0772">
      <w:pPr>
        <w:keepNext w:val="0"/>
        <w:ind w:left="1260"/>
        <w:jc w:val="both"/>
      </w:pPr>
      <w:r>
        <w:t>N</w:t>
      </w:r>
      <w:r w:rsidRPr="00926F2C">
        <w:t>ote that the current version</w:t>
      </w:r>
      <w:r>
        <w:t>s</w:t>
      </w:r>
      <w:r w:rsidRPr="00926F2C">
        <w:t xml:space="preserve"> of </w:t>
      </w:r>
      <w:r>
        <w:t>WSS and SPS</w:t>
      </w:r>
      <w:r w:rsidRPr="00926F2C">
        <w:t xml:space="preserve"> </w:t>
      </w:r>
      <w:r>
        <w:t>do</w:t>
      </w:r>
      <w:r w:rsidRPr="00926F2C">
        <w:t xml:space="preserve"> not strictly </w:t>
      </w:r>
      <w:r>
        <w:t>comply with the</w:t>
      </w:r>
      <w:r w:rsidRPr="00926F2C">
        <w:t xml:space="preserve"> formal syntax requirements specified in HTML 4.01 or XHTML 1.0 as required by checkpoint 3.2.</w:t>
      </w:r>
    </w:p>
    <w:p w:rsidR="005B39ED" w:rsidRPr="00926F2C" w:rsidRDefault="005B39ED" w:rsidP="007A4E7D">
      <w:pPr>
        <w:pStyle w:val="Criteria"/>
        <w:keepNext w:val="0"/>
        <w:shd w:val="clear" w:color="auto" w:fill="F2F2F2"/>
      </w:pPr>
      <w:r>
        <w:t>8.2</w:t>
      </w:r>
      <w:r w:rsidRPr="00926F2C">
        <w:t xml:space="preserve">: Is the LANG attribute present at the beginning of the page source code </w:t>
      </w:r>
      <w:r>
        <w:t>to</w:t>
      </w:r>
      <w:r w:rsidRPr="00926F2C">
        <w:t xml:space="preserve"> </w:t>
      </w:r>
      <w:r>
        <w:t>clearly identify</w:t>
      </w:r>
      <w:r w:rsidRPr="00926F2C">
        <w:t xml:space="preserve"> the language used?</w:t>
      </w:r>
    </w:p>
    <w:p w:rsidR="005B39ED" w:rsidRPr="00926F2C" w:rsidRDefault="005B39ED" w:rsidP="008E0772">
      <w:pPr>
        <w:pStyle w:val="CriteriaComment"/>
        <w:keepNext w:val="0"/>
        <w:jc w:val="both"/>
      </w:pPr>
      <w:r w:rsidRPr="00926F2C">
        <w:t xml:space="preserve">It is important to specify the language </w:t>
      </w:r>
      <w:r>
        <w:t>of</w:t>
      </w:r>
      <w:r w:rsidRPr="00926F2C">
        <w:t xml:space="preserve"> a document to enable </w:t>
      </w:r>
      <w:r>
        <w:t>assistive</w:t>
      </w:r>
      <w:r w:rsidRPr="00926F2C">
        <w:t xml:space="preserve"> technologies to adapt content to </w:t>
      </w:r>
      <w:r>
        <w:t>the language</w:t>
      </w:r>
      <w:r w:rsidRPr="00926F2C">
        <w:t>. In HTML, the LANG attribute in the HTML tag</w:t>
      </w:r>
      <w:r>
        <w:t xml:space="preserve"> specifies the language</w:t>
      </w:r>
      <w:r w:rsidRPr="00926F2C">
        <w:t>.</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hyperlink r:id="rId397" w:anchor="tech-identify-lang" w:tooltip="Point de contrôle 4.3 des WCAG 1.0 " w:history="1">
        <w:r w:rsidRPr="00926F2C">
          <w:rPr>
            <w:rStyle w:val="Hyperlink"/>
          </w:rPr>
          <w:t>4.3</w:t>
        </w:r>
      </w:hyperlink>
    </w:p>
    <w:p w:rsidR="005B39ED" w:rsidRDefault="005B39ED" w:rsidP="008E0772">
      <w:pPr>
        <w:pStyle w:val="CriteriaRefW3C"/>
        <w:ind w:left="1267"/>
        <w:jc w:val="both"/>
      </w:pPr>
      <w:r>
        <w:t>UWEM 1.0 Test(s): -</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8E0772">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C77C45">
        <w:rPr>
          <w:i w:val="0"/>
          <w:iCs w:val="0"/>
          <w:color w:val="auto"/>
          <w:sz w:val="20"/>
          <w:szCs w:val="20"/>
        </w:rPr>
        <w:t xml:space="preserve">The LANG attribute is not used by default. </w:t>
      </w:r>
    </w:p>
    <w:p w:rsidR="005B39ED" w:rsidRPr="00C77C45" w:rsidRDefault="005B39ED" w:rsidP="008E0772">
      <w:pPr>
        <w:pStyle w:val="CriteriaRefW3C"/>
        <w:keepNext w:val="0"/>
        <w:jc w:val="both"/>
        <w:rPr>
          <w:i w:val="0"/>
          <w:iCs w:val="0"/>
          <w:color w:val="auto"/>
          <w:sz w:val="20"/>
          <w:szCs w:val="20"/>
        </w:rPr>
      </w:pPr>
      <w:r w:rsidRPr="00C77C45">
        <w:rPr>
          <w:i w:val="0"/>
          <w:iCs w:val="0"/>
          <w:color w:val="auto"/>
          <w:sz w:val="20"/>
          <w:szCs w:val="20"/>
        </w:rPr>
        <w:t xml:space="preserve">WSS 2.0 and SPS 2003 can be used to create Web pages that satisfy this criterion. It remains the responsibility of SharePoint 2003 developers to ensure that their Web pages satisfy this criterion. </w:t>
      </w:r>
    </w:p>
    <w:p w:rsidR="005B39ED" w:rsidRPr="00926F2C" w:rsidRDefault="005B39ED" w:rsidP="007A4E7D">
      <w:pPr>
        <w:pStyle w:val="Criteria"/>
        <w:keepNext w:val="0"/>
        <w:shd w:val="clear" w:color="auto" w:fill="F2F2F2"/>
      </w:pPr>
      <w:r>
        <w:t>8.3</w:t>
      </w:r>
      <w:r w:rsidRPr="00926F2C">
        <w:t>: Is there a TITLE tag in the page header?</w:t>
      </w:r>
    </w:p>
    <w:p w:rsidR="005B39ED" w:rsidRPr="00926F2C" w:rsidRDefault="005B39ED" w:rsidP="008E0772">
      <w:pPr>
        <w:pStyle w:val="CriteriaComment"/>
        <w:keepNext w:val="0"/>
        <w:jc w:val="both"/>
      </w:pPr>
      <w:r w:rsidRPr="00926F2C">
        <w:t xml:space="preserve">In HTML, the title of a page is coded by </w:t>
      </w:r>
      <w:r>
        <w:t>including</w:t>
      </w:r>
      <w:r w:rsidRPr="00926F2C">
        <w:t xml:space="preserve"> a TITLE tag in the document header. Voice browsers list the title of the page</w:t>
      </w:r>
      <w:r>
        <w:t xml:space="preserve"> first</w:t>
      </w:r>
      <w:r w:rsidRPr="00926F2C">
        <w:t xml:space="preserve"> </w:t>
      </w:r>
      <w:r>
        <w:t>so that a</w:t>
      </w:r>
      <w:r w:rsidRPr="00926F2C">
        <w:t xml:space="preserve"> user </w:t>
      </w:r>
      <w:r>
        <w:t>can get positioned</w:t>
      </w:r>
      <w:r w:rsidRPr="00926F2C">
        <w:t xml:space="preserve"> on the </w:t>
      </w:r>
      <w:r>
        <w:t>Web</w:t>
      </w:r>
      <w:r w:rsidRPr="00926F2C">
        <w:t xml:space="preserve"> site.</w:t>
      </w:r>
      <w:r>
        <w:t xml:space="preserve"> T</w:t>
      </w:r>
      <w:r w:rsidRPr="00926F2C">
        <w:t xml:space="preserve">he title is a </w:t>
      </w:r>
      <w:r>
        <w:t>constant</w:t>
      </w:r>
      <w:r w:rsidRPr="00926F2C">
        <w:t xml:space="preserve"> source of support</w:t>
      </w:r>
      <w:r>
        <w:t xml:space="preserve"> to those having an attention deficit disorder</w:t>
      </w:r>
      <w:r w:rsidRPr="00926F2C">
        <w:t xml:space="preserve">. </w:t>
      </w:r>
      <w:r>
        <w:t xml:space="preserve">The </w:t>
      </w:r>
      <w:r w:rsidRPr="00926F2C">
        <w:t xml:space="preserve">tag also makes it easier </w:t>
      </w:r>
      <w:r>
        <w:t xml:space="preserve">for search engines </w:t>
      </w:r>
      <w:r w:rsidRPr="00926F2C">
        <w:t>to referenc</w:t>
      </w:r>
      <w:r>
        <w:t>e the Web site</w:t>
      </w:r>
      <w:r w:rsidRPr="00926F2C">
        <w:t>.</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98" w:anchor="tech-use-metadata" w:tooltip="Point de contrôle 13.2 des WCAG 1.0 " w:history="1">
        <w:r w:rsidRPr="00926F2C">
          <w:rPr>
            <w:rStyle w:val="Hyperlink"/>
          </w:rPr>
          <w:t>13.2</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13.2_HTML_01</w:t>
      </w:r>
    </w:p>
    <w:p w:rsidR="005B39ED" w:rsidRPr="00926F2C" w:rsidRDefault="005B39ED" w:rsidP="008E0772">
      <w:pPr>
        <w:pStyle w:val="CriteriaRefW3C"/>
        <w:keepNext w:val="0"/>
        <w:jc w:val="both"/>
      </w:pPr>
      <w:r>
        <w:t>Type of criterion:</w:t>
      </w:r>
      <w:r w:rsidRPr="00926F2C">
        <w:t xml:space="preserve"> development (development rules)</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 xml:space="preserve">- </w:t>
      </w:r>
    </w:p>
    <w:p w:rsidR="005B39ED" w:rsidRPr="00926F2C" w:rsidRDefault="005B39ED" w:rsidP="007A4E7D">
      <w:pPr>
        <w:pStyle w:val="Criteria"/>
        <w:keepNext w:val="0"/>
        <w:shd w:val="clear" w:color="auto" w:fill="F2F2F2"/>
      </w:pPr>
      <w:r>
        <w:t>8.4</w:t>
      </w:r>
      <w:r w:rsidRPr="00926F2C">
        <w:t>: Is the content of the TITLE tag explicit?</w:t>
      </w:r>
    </w:p>
    <w:p w:rsidR="005B39ED" w:rsidRPr="00926F2C" w:rsidRDefault="005B39ED" w:rsidP="008E0772">
      <w:pPr>
        <w:pStyle w:val="CriteriaComment"/>
        <w:keepNext w:val="0"/>
        <w:jc w:val="both"/>
      </w:pPr>
      <w:r w:rsidRPr="00926F2C">
        <w:t xml:space="preserve">The TITLE tag </w:t>
      </w:r>
      <w:r>
        <w:t>provides</w:t>
      </w:r>
      <w:r w:rsidRPr="00926F2C">
        <w:t xml:space="preserve"> the title of the page that </w:t>
      </w:r>
      <w:r>
        <w:t>was</w:t>
      </w:r>
      <w:r w:rsidRPr="00926F2C">
        <w:t xml:space="preserve"> just loaded. It is important to provide an explicit title to </w:t>
      </w:r>
      <w:r>
        <w:t>help</w:t>
      </w:r>
      <w:r w:rsidRPr="00926F2C">
        <w:t xml:space="preserve"> user</w:t>
      </w:r>
      <w:r>
        <w:t>s</w:t>
      </w:r>
      <w:r w:rsidRPr="00926F2C">
        <w:t xml:space="preserve"> </w:t>
      </w:r>
      <w:r>
        <w:t>get</w:t>
      </w:r>
      <w:r w:rsidRPr="00926F2C">
        <w:t xml:space="preserve"> oriented </w:t>
      </w:r>
      <w:r>
        <w:t>during</w:t>
      </w:r>
      <w:r w:rsidRPr="00926F2C">
        <w:t xml:space="preserve"> browsing.</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399" w:anchor="tech-use-metadata" w:tooltip="Point de contrôle 13.2 des WCAG 1.0 " w:history="1">
        <w:r w:rsidRPr="00926F2C">
          <w:rPr>
            <w:rStyle w:val="Hyperlink"/>
          </w:rPr>
          <w:t>13.2</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13.2_HTML_01</w:t>
      </w:r>
    </w:p>
    <w:p w:rsidR="005B39ED" w:rsidRPr="00926F2C" w:rsidRDefault="005B39ED" w:rsidP="008E0772">
      <w:pPr>
        <w:pStyle w:val="CriteriaRefW3C"/>
        <w:keepNext w:val="0"/>
        <w:jc w:val="both"/>
      </w:pPr>
      <w:r>
        <w:t>Type of criterion:</w:t>
      </w:r>
      <w:r w:rsidRPr="00926F2C">
        <w:t xml:space="preserve"> design</w:t>
      </w:r>
    </w:p>
    <w:p w:rsidR="005B39ED" w:rsidRPr="007A4E7D" w:rsidRDefault="005B39ED" w:rsidP="008E0772">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8E0772">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C77C45">
        <w:rPr>
          <w:i w:val="0"/>
          <w:iCs w:val="0"/>
          <w:color w:val="auto"/>
          <w:sz w:val="20"/>
          <w:szCs w:val="20"/>
        </w:rPr>
        <w:t xml:space="preserve">See 8.3 in this section. This criterion is subjective. </w:t>
      </w:r>
    </w:p>
    <w:p w:rsidR="005B39ED" w:rsidRPr="00926F2C" w:rsidRDefault="005B39ED" w:rsidP="007A4E7D">
      <w:pPr>
        <w:pStyle w:val="Criteria"/>
        <w:keepNext w:val="0"/>
        <w:shd w:val="clear" w:color="auto" w:fill="F2F2F2"/>
      </w:pPr>
      <w:r>
        <w:t>8.5</w:t>
      </w:r>
      <w:r w:rsidRPr="00926F2C">
        <w:t>: Is the content of the TITLE tag different from one page to the next?</w:t>
      </w:r>
    </w:p>
    <w:p w:rsidR="005B39ED" w:rsidRPr="00926F2C" w:rsidRDefault="005B39ED" w:rsidP="008E0772">
      <w:pPr>
        <w:pStyle w:val="CriteriaComment"/>
        <w:keepNext w:val="0"/>
        <w:jc w:val="both"/>
      </w:pPr>
      <w:r w:rsidRPr="00926F2C">
        <w:t xml:space="preserve">Using </w:t>
      </w:r>
      <w:r>
        <w:t>an</w:t>
      </w:r>
      <w:r w:rsidRPr="00926F2C">
        <w:t xml:space="preserve"> identical title on every page of </w:t>
      </w:r>
      <w:r>
        <w:t>a Web</w:t>
      </w:r>
      <w:r w:rsidRPr="00926F2C">
        <w:t xml:space="preserve"> site can be confusing to users. The title of the page is the first information that appears on the screen</w:t>
      </w:r>
      <w:r>
        <w:t>. A</w:t>
      </w:r>
      <w:r w:rsidRPr="00926F2C">
        <w:t xml:space="preserve">ssigning the same title to </w:t>
      </w:r>
      <w:r>
        <w:t>multiple</w:t>
      </w:r>
      <w:r w:rsidRPr="00926F2C">
        <w:t xml:space="preserve"> documents is misleading.</w:t>
      </w:r>
    </w:p>
    <w:p w:rsidR="005B39ED" w:rsidRPr="00926F2C" w:rsidRDefault="005B39ED" w:rsidP="008E0772">
      <w:pPr>
        <w:pStyle w:val="CriteriaRefW3C"/>
        <w:keepNext w:val="0"/>
        <w:spacing w:after="0"/>
        <w:ind w:left="1267"/>
        <w:jc w:val="both"/>
      </w:pPr>
      <w:r>
        <w:t>WCAG 1.0 checkpoint(s) [Priority 1]:</w:t>
      </w:r>
      <w:r w:rsidRPr="00926F2C">
        <w:t xml:space="preserve"> -</w:t>
      </w:r>
    </w:p>
    <w:p w:rsidR="005B39ED" w:rsidRPr="00926F2C" w:rsidRDefault="005B39ED" w:rsidP="008E0772">
      <w:pPr>
        <w:pStyle w:val="CriteriaRefW3C"/>
        <w:keepNext w:val="0"/>
        <w:spacing w:after="0"/>
        <w:ind w:left="1267"/>
        <w:jc w:val="both"/>
      </w:pPr>
      <w:r>
        <w:t>WCAG 1.0 checkpoint(s) [Priority 2]:</w:t>
      </w:r>
      <w:r w:rsidRPr="00926F2C">
        <w:t xml:space="preserve"> </w:t>
      </w:r>
      <w:hyperlink r:id="rId400" w:anchor="tech-use-metadata" w:tooltip="Point de contrôle 13.2 des WCAG 1.0 " w:history="1">
        <w:r w:rsidRPr="00926F2C">
          <w:rPr>
            <w:rStyle w:val="Hyperlink"/>
          </w:rPr>
          <w:t>13.2</w:t>
        </w:r>
      </w:hyperlink>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UWEM 1.0 Test(s): -</w:t>
      </w:r>
    </w:p>
    <w:p w:rsidR="005B39ED" w:rsidRPr="00926F2C" w:rsidRDefault="005B39ED" w:rsidP="008E0772">
      <w:pPr>
        <w:pStyle w:val="CriteriaRefW3C"/>
        <w:keepNext w:val="0"/>
        <w:jc w:val="both"/>
      </w:pPr>
      <w:r>
        <w:t>Type of criterion:</w:t>
      </w:r>
      <w:r w:rsidRPr="00926F2C">
        <w:t xml:space="preserve"> design</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See 8.3 in this section. This criterion is subjective.</w:t>
      </w:r>
      <w:r w:rsidRPr="00926F2C">
        <w:t xml:space="preserve"> </w:t>
      </w:r>
    </w:p>
    <w:p w:rsidR="005B39ED" w:rsidRPr="00926F2C" w:rsidRDefault="005B39ED" w:rsidP="007A4E7D">
      <w:pPr>
        <w:pStyle w:val="Criteria"/>
        <w:keepNext w:val="0"/>
        <w:shd w:val="clear" w:color="auto" w:fill="F2F2F2"/>
      </w:pPr>
      <w:r>
        <w:t>8.6</w:t>
      </w:r>
      <w:r w:rsidRPr="00926F2C">
        <w:t xml:space="preserve">: Are language changes </w:t>
      </w:r>
      <w:r>
        <w:t>on</w:t>
      </w:r>
      <w:r w:rsidRPr="00926F2C">
        <w:t xml:space="preserve"> a page indicated?</w:t>
      </w:r>
    </w:p>
    <w:p w:rsidR="005B39ED" w:rsidRPr="00926F2C" w:rsidRDefault="005B39ED" w:rsidP="008E0772">
      <w:pPr>
        <w:pStyle w:val="CriteriaComment"/>
        <w:keepNext w:val="0"/>
        <w:jc w:val="both"/>
      </w:pPr>
      <w:r w:rsidRPr="00926F2C">
        <w:t xml:space="preserve">Whenever a language change occurs </w:t>
      </w:r>
      <w:r>
        <w:t>on</w:t>
      </w:r>
      <w:r w:rsidRPr="00926F2C">
        <w:t xml:space="preserve"> a page, </w:t>
      </w:r>
      <w:r>
        <w:t>it</w:t>
      </w:r>
      <w:r w:rsidRPr="00926F2C">
        <w:t xml:space="preserve"> should be indicated to the user. </w:t>
      </w:r>
      <w:r>
        <w:t>I</w:t>
      </w:r>
      <w:r w:rsidRPr="00926F2C">
        <w:t xml:space="preserve">f text-to-voice software is used, a </w:t>
      </w:r>
      <w:r>
        <w:t xml:space="preserve">change in </w:t>
      </w:r>
      <w:r w:rsidRPr="00926F2C">
        <w:t xml:space="preserve">language </w:t>
      </w:r>
      <w:r>
        <w:t>causes</w:t>
      </w:r>
      <w:r w:rsidRPr="00926F2C">
        <w:t xml:space="preserve"> the software detection language </w:t>
      </w:r>
      <w:r>
        <w:t>to</w:t>
      </w:r>
      <w:r w:rsidRPr="00926F2C">
        <w:t xml:space="preserve"> change </w:t>
      </w:r>
      <w:r>
        <w:t>as specified by</w:t>
      </w:r>
      <w:r w:rsidRPr="00926F2C">
        <w:t xml:space="preserve"> the LANG tags.</w:t>
      </w:r>
    </w:p>
    <w:p w:rsidR="005B39ED" w:rsidRPr="00926F2C" w:rsidRDefault="005B39ED" w:rsidP="008E0772">
      <w:pPr>
        <w:pStyle w:val="CriteriaRefW3C"/>
        <w:keepNext w:val="0"/>
        <w:spacing w:after="0"/>
        <w:ind w:left="1267"/>
        <w:jc w:val="both"/>
      </w:pPr>
      <w:r>
        <w:t>WCAG 1.0 checkpoint(s) [Priority 1]:</w:t>
      </w:r>
      <w:r w:rsidRPr="00926F2C">
        <w:t xml:space="preserve"> </w:t>
      </w:r>
      <w:hyperlink r:id="rId401" w:anchor="tech-identify-changes" w:tooltip="Point de contrôle 4.1 des WCAG 1.0 " w:history="1">
        <w:r w:rsidRPr="00926F2C">
          <w:rPr>
            <w:rStyle w:val="Hyperlink"/>
          </w:rPr>
          <w:t>4.1</w:t>
        </w:r>
      </w:hyperlink>
    </w:p>
    <w:p w:rsidR="005B39ED" w:rsidRPr="00926F2C" w:rsidRDefault="005B39ED" w:rsidP="008E0772">
      <w:pPr>
        <w:pStyle w:val="CriteriaRefW3C"/>
        <w:keepNext w:val="0"/>
        <w:spacing w:after="0"/>
        <w:ind w:left="1267"/>
        <w:jc w:val="both"/>
      </w:pPr>
      <w:r>
        <w:t>WCAG 1.0 checkpoint(s) [Priority 2]:</w:t>
      </w:r>
      <w:r w:rsidRPr="00926F2C">
        <w:t xml:space="preserve"> -</w:t>
      </w:r>
    </w:p>
    <w:p w:rsidR="005B39ED" w:rsidRPr="00926F2C" w:rsidRDefault="005B39ED" w:rsidP="008E0772">
      <w:pPr>
        <w:pStyle w:val="CriteriaRefW3C"/>
        <w:keepNext w:val="0"/>
        <w:jc w:val="both"/>
      </w:pPr>
      <w:r>
        <w:t>WCAG 1.0 checkpoint(s) [Priority 3]:</w:t>
      </w:r>
      <w:r w:rsidRPr="00926F2C">
        <w:t xml:space="preserve"> -</w:t>
      </w:r>
    </w:p>
    <w:p w:rsidR="005B39ED" w:rsidRDefault="005B39ED" w:rsidP="008E0772">
      <w:pPr>
        <w:pStyle w:val="CriteriaRefW3C"/>
        <w:ind w:left="1267"/>
        <w:jc w:val="both"/>
      </w:pPr>
      <w:r>
        <w:t xml:space="preserve">UWEM 1.0 Test(s): </w:t>
      </w:r>
      <w:r w:rsidRPr="005733AB">
        <w:t>4.1_HTML_01, 4.1_HTML_02, 4.1_HTML_03, 4.1_HTML_04, 4.1_CSS_01, 4.1_CSS_02</w:t>
      </w:r>
    </w:p>
    <w:p w:rsidR="005B39ED" w:rsidRPr="00926F2C" w:rsidRDefault="005B39ED" w:rsidP="008E0772">
      <w:pPr>
        <w:pStyle w:val="CriteriaRefW3C"/>
        <w:keepNext w:val="0"/>
        <w:jc w:val="both"/>
      </w:pPr>
      <w:r>
        <w:t>Type of criterion:</w:t>
      </w:r>
      <w:r w:rsidRPr="00926F2C">
        <w:t xml:space="preserve"> development</w:t>
      </w:r>
    </w:p>
    <w:p w:rsidR="005B39ED" w:rsidRPr="007A4E7D" w:rsidRDefault="005B39ED" w:rsidP="008E0772">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No</w:t>
      </w:r>
    </w:p>
    <w:p w:rsidR="005B39ED" w:rsidRPr="00926F2C" w:rsidRDefault="005B39ED" w:rsidP="008E0772">
      <w:pPr>
        <w:pStyle w:val="CriteriaRefW3C"/>
        <w:keepNext w:val="0"/>
        <w:jc w:val="both"/>
      </w:pPr>
      <w:r w:rsidRPr="007A4E7D">
        <w:rPr>
          <w:rFonts w:cs="Times New Roman"/>
          <w:b/>
          <w:bCs/>
          <w:color w:val="000000"/>
          <w:sz w:val="20"/>
          <w:szCs w:val="20"/>
        </w:rPr>
        <w:t>Comments:</w:t>
      </w:r>
      <w:r w:rsidRPr="00926F2C">
        <w:t> </w:t>
      </w:r>
      <w:r w:rsidRPr="00C77C45">
        <w:rPr>
          <w:i w:val="0"/>
          <w:iCs w:val="0"/>
          <w:color w:val="auto"/>
          <w:sz w:val="20"/>
          <w:szCs w:val="20"/>
        </w:rPr>
        <w:t>WSS 2.0 and SPS 2003 are not multilingual (the language depends upon the installed release). If a language change occurs, it probably originates from a WSS 2.0 or SPS 2003 control.</w:t>
      </w:r>
    </w:p>
    <w:p w:rsidR="005B39ED" w:rsidRPr="00926F2C" w:rsidRDefault="005B39ED" w:rsidP="0000702A">
      <w:pPr>
        <w:pStyle w:val="Heading3"/>
        <w:keepNext w:val="0"/>
      </w:pPr>
      <w:r w:rsidRPr="00926F2C">
        <w:t xml:space="preserve">Information structuring </w:t>
      </w:r>
    </w:p>
    <w:p w:rsidR="005B39ED" w:rsidRPr="00926F2C" w:rsidRDefault="005B39ED" w:rsidP="007A4E7D">
      <w:pPr>
        <w:pStyle w:val="Criteria"/>
        <w:keepNext w:val="0"/>
        <w:shd w:val="clear" w:color="auto" w:fill="F2F2F2"/>
      </w:pPr>
      <w:r>
        <w:t>9.1</w:t>
      </w:r>
      <w:r w:rsidRPr="00926F2C">
        <w:t xml:space="preserve">: Is information structured consistently </w:t>
      </w:r>
      <w:r>
        <w:t>for</w:t>
      </w:r>
      <w:r w:rsidRPr="00926F2C">
        <w:t xml:space="preserve"> the general context of the site? </w:t>
      </w:r>
    </w:p>
    <w:p w:rsidR="005B39ED" w:rsidRPr="00926F2C" w:rsidRDefault="005B39ED" w:rsidP="0091596D">
      <w:pPr>
        <w:pStyle w:val="CriteriaComment"/>
        <w:keepNext w:val="0"/>
        <w:jc w:val="both"/>
      </w:pPr>
      <w:r w:rsidRPr="00926F2C">
        <w:t>The structure of information on a page depend</w:t>
      </w:r>
      <w:r>
        <w:t>s</w:t>
      </w:r>
      <w:r w:rsidRPr="00926F2C">
        <w:t xml:space="preserve"> on the type of site (news, gaming, scientific, artistic, </w:t>
      </w:r>
      <w:r>
        <w:t>and so forth</w:t>
      </w:r>
      <w:r w:rsidRPr="00926F2C">
        <w:t xml:space="preserve">). In addition, the individual elements </w:t>
      </w:r>
      <w:r>
        <w:t xml:space="preserve">that </w:t>
      </w:r>
      <w:r w:rsidRPr="00926F2C">
        <w:t>provid</w:t>
      </w:r>
      <w:r>
        <w:t>e</w:t>
      </w:r>
      <w:r w:rsidRPr="00926F2C">
        <w:t xml:space="preserve"> information on the page (</w:t>
      </w:r>
      <w:r>
        <w:t xml:space="preserve">such as </w:t>
      </w:r>
      <w:r w:rsidRPr="00926F2C">
        <w:t>images</w:t>
      </w:r>
      <w:r>
        <w:t xml:space="preserve"> and</w:t>
      </w:r>
      <w:r w:rsidRPr="00926F2C">
        <w:t xml:space="preserve"> titles) </w:t>
      </w:r>
      <w:r>
        <w:t>might</w:t>
      </w:r>
      <w:r w:rsidRPr="00926F2C">
        <w:t xml:space="preserve"> not be a problem in and of themselves</w:t>
      </w:r>
      <w:r>
        <w:t>,</w:t>
      </w:r>
      <w:r w:rsidRPr="00926F2C">
        <w:t xml:space="preserve"> </w:t>
      </w:r>
      <w:r>
        <w:t>but</w:t>
      </w:r>
      <w:r w:rsidRPr="00926F2C">
        <w:t xml:space="preserve"> the arrangement of these elements </w:t>
      </w:r>
      <w:r>
        <w:t>in relation</w:t>
      </w:r>
      <w:r w:rsidRPr="00926F2C">
        <w:t xml:space="preserve"> to one another </w:t>
      </w:r>
      <w:r>
        <w:t>might</w:t>
      </w:r>
      <w:r w:rsidRPr="00926F2C">
        <w:t xml:space="preserve"> not </w:t>
      </w:r>
      <w:r>
        <w:t xml:space="preserve">be </w:t>
      </w:r>
      <w:r w:rsidRPr="00926F2C">
        <w:t xml:space="preserve">consistent. </w:t>
      </w:r>
      <w:r>
        <w:t>For e</w:t>
      </w:r>
      <w:r w:rsidRPr="00926F2C">
        <w:t>xample</w:t>
      </w:r>
      <w:r>
        <w:t>,</w:t>
      </w:r>
      <w:r w:rsidRPr="00926F2C">
        <w:t xml:space="preserve"> on a news site, no text</w:t>
      </w:r>
      <w:r>
        <w:t xml:space="preserve"> should be</w:t>
      </w:r>
      <w:r w:rsidRPr="00926F2C">
        <w:t xml:space="preserve"> displayed </w:t>
      </w:r>
      <w:r>
        <w:t>before</w:t>
      </w:r>
      <w:r w:rsidRPr="00926F2C">
        <w:t xml:space="preserve"> the title.</w:t>
      </w:r>
    </w:p>
    <w:p w:rsidR="005B39ED" w:rsidRPr="00926F2C" w:rsidRDefault="005B39ED" w:rsidP="0091596D">
      <w:pPr>
        <w:pStyle w:val="CriteriaRefW3C"/>
        <w:keepNext w:val="0"/>
        <w:spacing w:after="0"/>
        <w:ind w:left="1267"/>
        <w:jc w:val="both"/>
      </w:pPr>
      <w:r>
        <w:t>WCAG 1.0 checkpoint(s) [Priority 1]:</w:t>
      </w:r>
      <w:r w:rsidRPr="00926F2C">
        <w:t xml:space="preserve"> </w:t>
      </w:r>
      <w:hyperlink r:id="rId402" w:anchor="tech-simple-and-straightforward" w:tooltip="Point de contrôle 14.1 des WCAG 1.0 " w:history="1">
        <w:r w:rsidRPr="00926F2C">
          <w:rPr>
            <w:rStyle w:val="Hyperlink"/>
          </w:rPr>
          <w:t>14.1</w:t>
        </w:r>
      </w:hyperlink>
    </w:p>
    <w:p w:rsidR="005B39ED" w:rsidRPr="00926F2C" w:rsidRDefault="005B39ED" w:rsidP="0091596D">
      <w:pPr>
        <w:pStyle w:val="CriteriaRefW3C"/>
        <w:keepNext w:val="0"/>
        <w:spacing w:after="0"/>
        <w:ind w:left="1267"/>
        <w:jc w:val="both"/>
      </w:pPr>
      <w:r>
        <w:t>WCAG 1.0 checkpoint(s) [Priority 2]:</w:t>
      </w:r>
      <w:r w:rsidRPr="00926F2C">
        <w:t xml:space="preserve"> -</w:t>
      </w:r>
    </w:p>
    <w:p w:rsidR="005B39ED" w:rsidRPr="00926F2C" w:rsidRDefault="005B39ED" w:rsidP="0091596D">
      <w:pPr>
        <w:pStyle w:val="CriteriaRefW3C"/>
        <w:keepNext w:val="0"/>
        <w:jc w:val="both"/>
      </w:pPr>
      <w:r>
        <w:t>WCAG 1.0 checkpoint(s) [Priority 3]:</w:t>
      </w:r>
      <w:r w:rsidRPr="00926F2C">
        <w:t xml:space="preserve"> -</w:t>
      </w:r>
    </w:p>
    <w:p w:rsidR="005B39ED" w:rsidRDefault="005B39ED" w:rsidP="0091596D">
      <w:pPr>
        <w:pStyle w:val="CriteriaRefW3C"/>
        <w:ind w:left="1267"/>
        <w:jc w:val="both"/>
      </w:pPr>
      <w:r>
        <w:t xml:space="preserve">UWEM 1.0 Test(s): </w:t>
      </w:r>
      <w:r w:rsidRPr="005733AB">
        <w:t>12.3_HTML_10, 12.3_HTML_15, 14.1_HTML_01</w:t>
      </w:r>
    </w:p>
    <w:p w:rsidR="005B39ED" w:rsidRPr="00926F2C" w:rsidRDefault="005B39ED" w:rsidP="0091596D">
      <w:pPr>
        <w:pStyle w:val="CriteriaRefW3C"/>
        <w:keepNext w:val="0"/>
        <w:jc w:val="both"/>
      </w:pPr>
      <w:r>
        <w:t>Type of criterion:</w:t>
      </w:r>
      <w:r w:rsidRPr="00926F2C">
        <w:t xml:space="preserve"> design</w:t>
      </w:r>
    </w:p>
    <w:p w:rsidR="005B39ED" w:rsidRPr="007A4E7D" w:rsidRDefault="005B39ED" w:rsidP="0091596D">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Yes</w:t>
      </w:r>
    </w:p>
    <w:p w:rsidR="005B39ED" w:rsidRPr="00C77C45" w:rsidRDefault="005B39ED" w:rsidP="0091596D">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rPr>
          <w:b/>
          <w:bCs/>
        </w:rPr>
        <w:t xml:space="preserve"> </w:t>
      </w:r>
      <w:r w:rsidRPr="00C77C45">
        <w:rPr>
          <w:i w:val="0"/>
          <w:iCs w:val="0"/>
          <w:color w:val="auto"/>
          <w:sz w:val="20"/>
          <w:szCs w:val="20"/>
        </w:rPr>
        <w:t xml:space="preserve">This criterion is subjective. </w:t>
      </w:r>
    </w:p>
    <w:p w:rsidR="005B39ED" w:rsidRPr="00926F2C" w:rsidRDefault="005B39ED" w:rsidP="007A4E7D">
      <w:pPr>
        <w:pStyle w:val="Criteria"/>
        <w:keepNext w:val="0"/>
        <w:shd w:val="clear" w:color="auto" w:fill="F2F2F2"/>
      </w:pPr>
      <w:r>
        <w:t>9.2</w:t>
      </w:r>
      <w:r w:rsidRPr="00926F2C">
        <w:t xml:space="preserve">: Is the </w:t>
      </w:r>
      <w:r>
        <w:t>Web</w:t>
      </w:r>
      <w:r w:rsidRPr="00926F2C">
        <w:t xml:space="preserve"> page presented in a consistent fashion?</w:t>
      </w:r>
    </w:p>
    <w:p w:rsidR="005B39ED" w:rsidRPr="00926F2C" w:rsidRDefault="005B39ED" w:rsidP="0091596D">
      <w:pPr>
        <w:pStyle w:val="CriteriaComment"/>
        <w:keepNext w:val="0"/>
        <w:jc w:val="both"/>
      </w:pPr>
      <w:r w:rsidRPr="00926F2C">
        <w:t xml:space="preserve">Use of styles </w:t>
      </w:r>
      <w:r>
        <w:t xml:space="preserve">that are </w:t>
      </w:r>
      <w:r w:rsidRPr="00926F2C">
        <w:t>available in HTML</w:t>
      </w:r>
      <w:r>
        <w:t>, for example</w:t>
      </w:r>
      <w:r w:rsidRPr="00926F2C">
        <w:t xml:space="preserve"> H1</w:t>
      </w:r>
      <w:r>
        <w:t xml:space="preserve"> and</w:t>
      </w:r>
      <w:r w:rsidRPr="00926F2C">
        <w:t xml:space="preserve"> H2</w:t>
      </w:r>
      <w:r>
        <w:t>,</w:t>
      </w:r>
      <w:r w:rsidRPr="00926F2C">
        <w:t xml:space="preserve"> </w:t>
      </w:r>
      <w:r>
        <w:t>can</w:t>
      </w:r>
      <w:r w:rsidRPr="00926F2C">
        <w:t xml:space="preserve"> provide structure to </w:t>
      </w:r>
      <w:r>
        <w:t>a</w:t>
      </w:r>
      <w:r w:rsidRPr="00926F2C">
        <w:t xml:space="preserve"> </w:t>
      </w:r>
      <w:r>
        <w:t>Web</w:t>
      </w:r>
      <w:r w:rsidRPr="00926F2C">
        <w:t xml:space="preserve"> page. </w:t>
      </w:r>
      <w:r>
        <w:t>Such</w:t>
      </w:r>
      <w:r w:rsidRPr="00926F2C">
        <w:t xml:space="preserve"> tags are extremely important in structuring a </w:t>
      </w:r>
      <w:r>
        <w:t>Web</w:t>
      </w:r>
      <w:r w:rsidRPr="00926F2C">
        <w:t xml:space="preserve"> page</w:t>
      </w:r>
      <w:r>
        <w:t>.</w:t>
      </w:r>
      <w:r w:rsidRPr="00926F2C">
        <w:t xml:space="preserve"> </w:t>
      </w:r>
      <w:r>
        <w:t>For example, t</w:t>
      </w:r>
      <w:r w:rsidRPr="00926F2C">
        <w:t>he H1 tag indicate</w:t>
      </w:r>
      <w:r>
        <w:t>s</w:t>
      </w:r>
      <w:r w:rsidRPr="00926F2C">
        <w:t xml:space="preserve"> a title</w:t>
      </w:r>
      <w:r>
        <w:t xml:space="preserve"> and</w:t>
      </w:r>
      <w:r w:rsidRPr="00926F2C">
        <w:t xml:space="preserve"> the H2 tag </w:t>
      </w:r>
      <w:r>
        <w:t>indicates</w:t>
      </w:r>
      <w:r w:rsidRPr="00926F2C">
        <w:t xml:space="preserve"> </w:t>
      </w:r>
      <w:r>
        <w:t>subheadings</w:t>
      </w:r>
      <w:r w:rsidRPr="00926F2C">
        <w:t xml:space="preserve">. These tags must be used for their </w:t>
      </w:r>
      <w:r>
        <w:t>intended</w:t>
      </w:r>
      <w:r w:rsidRPr="00926F2C">
        <w:t xml:space="preserve"> purpose,</w:t>
      </w:r>
      <w:r>
        <w:t xml:space="preserve"> that is</w:t>
      </w:r>
      <w:r w:rsidRPr="00926F2C">
        <w:t>, to provide structure, and not for their graphic capabilities. Additionally, blocks of information should be separated from each other.</w:t>
      </w:r>
    </w:p>
    <w:p w:rsidR="005B39ED" w:rsidRPr="00926F2C" w:rsidRDefault="005B39ED" w:rsidP="0091596D">
      <w:pPr>
        <w:pStyle w:val="CriteriaRefW3C"/>
        <w:keepNext w:val="0"/>
        <w:spacing w:after="0"/>
        <w:ind w:left="1267"/>
        <w:jc w:val="both"/>
      </w:pPr>
      <w:r>
        <w:t>WCAG 1.0 checkpoint(s) [Priority 1]:</w:t>
      </w:r>
      <w:r w:rsidRPr="00926F2C">
        <w:t xml:space="preserve"> -</w:t>
      </w:r>
    </w:p>
    <w:p w:rsidR="005B39ED" w:rsidRPr="00926F2C" w:rsidRDefault="005B39ED" w:rsidP="0091596D">
      <w:pPr>
        <w:pStyle w:val="CriteriaRefW3C"/>
        <w:keepNext w:val="0"/>
        <w:spacing w:after="0"/>
        <w:ind w:left="1267"/>
        <w:jc w:val="both"/>
      </w:pPr>
      <w:r>
        <w:t>WCAG 1.0 checkpoint(s) [Priority 2]:</w:t>
      </w:r>
      <w:r w:rsidRPr="00926F2C">
        <w:t xml:space="preserve"> </w:t>
      </w:r>
      <w:hyperlink r:id="rId403" w:anchor="tech-logical-headings" w:tooltip="Point de contrôle 3.5 des WCAG 1.0 " w:history="1">
        <w:r w:rsidRPr="00926F2C">
          <w:rPr>
            <w:rStyle w:val="Hyperlink"/>
          </w:rPr>
          <w:t>3.5</w:t>
        </w:r>
      </w:hyperlink>
    </w:p>
    <w:p w:rsidR="005B39ED" w:rsidRPr="00926F2C" w:rsidRDefault="005B39ED" w:rsidP="0091596D">
      <w:pPr>
        <w:pStyle w:val="CriteriaRefW3C"/>
        <w:keepNext w:val="0"/>
        <w:jc w:val="both"/>
      </w:pPr>
      <w:r>
        <w:t>WCAG 1.0 checkpoint(s) [Priority 3]:</w:t>
      </w:r>
      <w:r w:rsidRPr="00926F2C">
        <w:t xml:space="preserve"> </w:t>
      </w:r>
      <w:hyperlink r:id="rId404" w:anchor="tech-front-loading" w:tooltip="Point de contrôle 13.8 des WCAG 1.0 " w:history="1">
        <w:r w:rsidRPr="00926F2C">
          <w:rPr>
            <w:rStyle w:val="Hyperlink"/>
          </w:rPr>
          <w:t>13.8</w:t>
        </w:r>
      </w:hyperlink>
    </w:p>
    <w:p w:rsidR="005B39ED" w:rsidRDefault="005B39ED" w:rsidP="0091596D">
      <w:pPr>
        <w:pStyle w:val="CriteriaRefW3C"/>
        <w:ind w:left="1267"/>
        <w:jc w:val="both"/>
      </w:pPr>
      <w:r>
        <w:t xml:space="preserve">UWEM 1.0 Test(s): </w:t>
      </w:r>
      <w:r w:rsidRPr="005733AB">
        <w:t>3.5_HTML_01, 3.5_HTML_02, 3.5_HTML_03, 3.5_HTML_04, 3.5_HTML_05</w:t>
      </w:r>
    </w:p>
    <w:p w:rsidR="005B39ED" w:rsidRPr="00926F2C" w:rsidRDefault="005B39ED" w:rsidP="0091596D">
      <w:pPr>
        <w:pStyle w:val="CriteriaRefW3C"/>
        <w:keepNext w:val="0"/>
        <w:jc w:val="both"/>
      </w:pPr>
      <w:r>
        <w:t>Type of criterion:</w:t>
      </w:r>
      <w:r w:rsidRPr="00926F2C">
        <w:t xml:space="preserve"> design</w:t>
      </w:r>
    </w:p>
    <w:p w:rsidR="005B39ED" w:rsidRPr="007A4E7D" w:rsidRDefault="005B39ED" w:rsidP="0091596D">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No</w:t>
      </w:r>
    </w:p>
    <w:p w:rsidR="005B39ED" w:rsidRPr="00926F2C" w:rsidRDefault="005B39ED" w:rsidP="0091596D">
      <w:pPr>
        <w:pStyle w:val="CriteriaRefW3C"/>
        <w:keepNext w:val="0"/>
        <w:jc w:val="both"/>
      </w:pPr>
      <w:r w:rsidRPr="007A4E7D">
        <w:rPr>
          <w:rFonts w:cs="Times New Roman"/>
          <w:b/>
          <w:bCs/>
          <w:color w:val="000000"/>
          <w:sz w:val="20"/>
          <w:szCs w:val="20"/>
        </w:rPr>
        <w:t>Comments:</w:t>
      </w:r>
      <w:r w:rsidRPr="00926F2C">
        <w:rPr>
          <w:rFonts w:ascii="Consolas" w:hAnsi="Consolas"/>
        </w:rPr>
        <w:t xml:space="preserve"> </w:t>
      </w:r>
      <w:r w:rsidRPr="00C77C45">
        <w:rPr>
          <w:i w:val="0"/>
          <w:iCs w:val="0"/>
          <w:color w:val="auto"/>
          <w:sz w:val="20"/>
          <w:szCs w:val="20"/>
        </w:rPr>
        <w:t>SharePoint 2003 technologies do not currently use headers such as H1 and H2 to structure Web pages.</w:t>
      </w:r>
      <w:r w:rsidRPr="00926F2C">
        <w:t xml:space="preserve"> </w:t>
      </w:r>
    </w:p>
    <w:p w:rsidR="005B39ED" w:rsidRPr="00926F2C" w:rsidRDefault="005B39ED" w:rsidP="0000702A">
      <w:pPr>
        <w:pStyle w:val="Heading3"/>
        <w:keepNext w:val="0"/>
      </w:pPr>
      <w:r>
        <w:t>I</w:t>
      </w:r>
      <w:r w:rsidRPr="00926F2C">
        <w:t>nformation</w:t>
      </w:r>
      <w:r>
        <w:t xml:space="preserve"> layout</w:t>
      </w:r>
      <w:r w:rsidRPr="00926F2C">
        <w:t xml:space="preserve"> </w:t>
      </w:r>
    </w:p>
    <w:p w:rsidR="005B39ED" w:rsidRPr="00926F2C" w:rsidRDefault="005B39ED" w:rsidP="007A4E7D">
      <w:pPr>
        <w:pStyle w:val="Criteria"/>
        <w:keepNext w:val="0"/>
        <w:shd w:val="clear" w:color="auto" w:fill="F2F2F2"/>
      </w:pPr>
      <w:r>
        <w:t>10.1</w:t>
      </w:r>
      <w:r w:rsidRPr="00926F2C">
        <w:t>: Is page content separated from content introduction?</w:t>
      </w:r>
    </w:p>
    <w:p w:rsidR="005B39ED" w:rsidRPr="0070523C" w:rsidRDefault="005B39ED" w:rsidP="0091596D">
      <w:pPr>
        <w:pStyle w:val="CriteriaComment"/>
        <w:keepNext w:val="0"/>
        <w:jc w:val="both"/>
      </w:pPr>
      <w:r w:rsidRPr="0070523C">
        <w:t xml:space="preserve">If </w:t>
      </w:r>
      <w:r>
        <w:t>a</w:t>
      </w:r>
      <w:r w:rsidRPr="0070523C">
        <w:t xml:space="preserve"> page is coded in HTML, it should not contain formatting information (</w:t>
      </w:r>
      <w:r>
        <w:t xml:space="preserve">for example, </w:t>
      </w:r>
      <w:r w:rsidRPr="0070523C">
        <w:t>BGCOLOR, FONT, ALIGN, B, I)</w:t>
      </w:r>
      <w:r>
        <w:t>,</w:t>
      </w:r>
      <w:r w:rsidRPr="0070523C">
        <w:t xml:space="preserve"> </w:t>
      </w:r>
      <w:r>
        <w:t>because</w:t>
      </w:r>
      <w:r w:rsidRPr="0070523C">
        <w:t xml:space="preserve"> all </w:t>
      </w:r>
      <w:r>
        <w:t xml:space="preserve">this information can </w:t>
      </w:r>
      <w:r w:rsidRPr="0070523C">
        <w:t>be included in style sheets.</w:t>
      </w:r>
    </w:p>
    <w:p w:rsidR="005B39ED" w:rsidRPr="00926F2C" w:rsidRDefault="005B39ED" w:rsidP="0091596D">
      <w:pPr>
        <w:pStyle w:val="CriteriaRefW3C"/>
        <w:keepNext w:val="0"/>
        <w:spacing w:after="0"/>
        <w:ind w:left="1267"/>
        <w:jc w:val="both"/>
      </w:pPr>
      <w:r>
        <w:t>WCAG 1.0 checkpoint(s) [Priority 1]:</w:t>
      </w:r>
      <w:r w:rsidRPr="00926F2C">
        <w:t xml:space="preserve"> -</w:t>
      </w:r>
    </w:p>
    <w:p w:rsidR="005B39ED" w:rsidRPr="00926F2C" w:rsidRDefault="005B39ED" w:rsidP="0091596D">
      <w:pPr>
        <w:pStyle w:val="CriteriaRefW3C"/>
        <w:keepNext w:val="0"/>
        <w:spacing w:after="0"/>
        <w:ind w:left="1267"/>
        <w:jc w:val="both"/>
      </w:pPr>
      <w:r>
        <w:t>WCAG 1.0 checkpoint(s) [Priority 2]:</w:t>
      </w:r>
      <w:r w:rsidRPr="00926F2C">
        <w:t xml:space="preserve"> </w:t>
      </w:r>
      <w:hyperlink r:id="rId405" w:anchor="tech-style-sheets" w:tooltip="Point de contrôle 3.3 des WCAG 1.0 " w:history="1">
        <w:r w:rsidRPr="00926F2C">
          <w:rPr>
            <w:rStyle w:val="Hyperlink"/>
          </w:rPr>
          <w:t>3.3</w:t>
        </w:r>
      </w:hyperlink>
    </w:p>
    <w:p w:rsidR="005B39ED" w:rsidRPr="00926F2C" w:rsidRDefault="005B39ED" w:rsidP="0091596D">
      <w:pPr>
        <w:pStyle w:val="CriteriaRefW3C"/>
        <w:keepNext w:val="0"/>
        <w:jc w:val="both"/>
      </w:pPr>
      <w:r>
        <w:t>WCAG 1.0 checkpoint(s) [Priority 3]:</w:t>
      </w:r>
      <w:r w:rsidRPr="00926F2C">
        <w:t xml:space="preserve"> -</w:t>
      </w:r>
    </w:p>
    <w:p w:rsidR="005B39ED" w:rsidRDefault="005B39ED" w:rsidP="0091596D">
      <w:pPr>
        <w:pStyle w:val="CriteriaRefW3C"/>
        <w:ind w:left="1267"/>
        <w:jc w:val="both"/>
      </w:pPr>
      <w:r>
        <w:t xml:space="preserve">UWEM 1.0 Test(s): </w:t>
      </w:r>
      <w:r w:rsidRPr="005733AB">
        <w:t>3.3_HTML_01, 3.3_HTML_02</w:t>
      </w:r>
    </w:p>
    <w:p w:rsidR="005B39ED" w:rsidRPr="00926F2C" w:rsidRDefault="005B39ED" w:rsidP="0091596D">
      <w:pPr>
        <w:pStyle w:val="CriteriaRefW3C"/>
        <w:keepNext w:val="0"/>
        <w:jc w:val="both"/>
      </w:pPr>
      <w:r>
        <w:t>Type of criterion:</w:t>
      </w:r>
      <w:r w:rsidRPr="00926F2C">
        <w:t xml:space="preserve"> development (development rules)</w:t>
      </w:r>
    </w:p>
    <w:p w:rsidR="005B39ED" w:rsidRPr="007A4E7D" w:rsidRDefault="005B39ED" w:rsidP="0091596D">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91596D">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w:t>
      </w:r>
    </w:p>
    <w:p w:rsidR="005B39ED" w:rsidRPr="00926F2C" w:rsidRDefault="005B39ED" w:rsidP="007A4E7D">
      <w:pPr>
        <w:pStyle w:val="Criteria"/>
        <w:keepNext w:val="0"/>
        <w:shd w:val="clear" w:color="auto" w:fill="F2F2F2"/>
      </w:pPr>
      <w:r>
        <w:t>10.2</w:t>
      </w:r>
      <w:r w:rsidRPr="00926F2C">
        <w:t xml:space="preserve">: If style sheets are disabled, is the information still accessible? </w:t>
      </w:r>
    </w:p>
    <w:p w:rsidR="005B39ED" w:rsidRPr="00926F2C" w:rsidRDefault="005B39ED" w:rsidP="003D2636">
      <w:pPr>
        <w:pStyle w:val="CriteriaComment"/>
        <w:keepNext w:val="0"/>
        <w:jc w:val="both"/>
      </w:pPr>
      <w:r>
        <w:t>T</w:t>
      </w:r>
      <w:r w:rsidRPr="00926F2C">
        <w:t>o separat</w:t>
      </w:r>
      <w:r>
        <w:t>e</w:t>
      </w:r>
      <w:r w:rsidRPr="00926F2C">
        <w:t xml:space="preserve"> content from layout </w:t>
      </w:r>
      <w:r>
        <w:t>on</w:t>
      </w:r>
      <w:r w:rsidRPr="00926F2C">
        <w:t xml:space="preserve"> an HTML page, </w:t>
      </w:r>
      <w:r>
        <w:t xml:space="preserve">use </w:t>
      </w:r>
      <w:r w:rsidRPr="00926F2C">
        <w:t xml:space="preserve">style sheets (CSS) </w:t>
      </w:r>
      <w:r>
        <w:t>to specify the</w:t>
      </w:r>
      <w:r w:rsidRPr="00926F2C">
        <w:t xml:space="preserve"> layout. </w:t>
      </w:r>
      <w:r>
        <w:t>However,</w:t>
      </w:r>
      <w:r w:rsidRPr="00926F2C">
        <w:t xml:space="preserve"> people who do not wish to read the page </w:t>
      </w:r>
      <w:r>
        <w:t xml:space="preserve">by </w:t>
      </w:r>
      <w:r w:rsidRPr="00926F2C">
        <w:t>using the author-selected style sheet should obtain the same information when they disable the page style sheet and use their own customized settings instead.</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06" w:anchor="tech-order-style-sheets" w:tooltip="Point de contrôle 6.1 des WCAG 1.0 " w:history="1">
        <w:r w:rsidRPr="00926F2C">
          <w:rPr>
            <w:rStyle w:val="Hyperlink"/>
          </w:rPr>
          <w:t>6.1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4.1_CSS_02, 6.1_HTML_01, 6.1_HTML_02</w:t>
      </w:r>
    </w:p>
    <w:p w:rsidR="005B39ED" w:rsidRPr="00926F2C" w:rsidRDefault="005B39ED" w:rsidP="003D2636">
      <w:pPr>
        <w:pStyle w:val="CriteriaRefW3C"/>
        <w:keepNext w:val="0"/>
        <w:jc w:val="both"/>
      </w:pPr>
      <w:r>
        <w:t>Type of criterion:</w:t>
      </w:r>
      <w:r w:rsidRPr="00926F2C">
        <w:t xml:space="preserve"> design /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3D2636">
      <w:pPr>
        <w:pStyle w:val="CriteriaRefW3C"/>
        <w:keepNext w:val="0"/>
        <w:jc w:val="both"/>
      </w:pPr>
      <w:r w:rsidRPr="00C77C45">
        <w:rPr>
          <w:rFonts w:cs="Times New Roman"/>
          <w:b/>
          <w:bCs/>
          <w:color w:val="000000"/>
          <w:sz w:val="20"/>
          <w:szCs w:val="20"/>
        </w:rPr>
        <w:t>Comments:</w:t>
      </w:r>
      <w:r w:rsidRPr="00926F2C">
        <w:t xml:space="preserve"> </w:t>
      </w:r>
      <w:r w:rsidRPr="00C77C45">
        <w:rPr>
          <w:i w:val="0"/>
          <w:iCs w:val="0"/>
          <w:color w:val="auto"/>
          <w:sz w:val="20"/>
          <w:szCs w:val="20"/>
        </w:rPr>
        <w:t>It remains the responsibility of SharePoint 2003 developers to ensure that their Web pages satisfy this criterion.</w:t>
      </w:r>
      <w:r w:rsidRPr="00926F2C">
        <w:t xml:space="preserve"> </w:t>
      </w:r>
    </w:p>
    <w:p w:rsidR="005B39ED" w:rsidRPr="00926F2C" w:rsidRDefault="005B39ED" w:rsidP="007A4E7D">
      <w:pPr>
        <w:pStyle w:val="Criteria"/>
        <w:keepNext w:val="0"/>
        <w:shd w:val="clear" w:color="auto" w:fill="F2F2F2"/>
      </w:pPr>
      <w:r w:rsidRPr="006659A4">
        <w:t>10.3</w:t>
      </w:r>
      <w:r w:rsidRPr="00926F2C">
        <w:t>: If style sheets are disabled, is the order in which information appears the same as initially defined?</w:t>
      </w:r>
    </w:p>
    <w:p w:rsidR="005B39ED" w:rsidRPr="00926F2C" w:rsidRDefault="005B39ED" w:rsidP="003D2636">
      <w:pPr>
        <w:pStyle w:val="CriteriaComment"/>
        <w:keepNext w:val="0"/>
        <w:jc w:val="both"/>
      </w:pPr>
      <w:r>
        <w:t>Style sheets</w:t>
      </w:r>
      <w:r w:rsidRPr="00926F2C">
        <w:t xml:space="preserve"> </w:t>
      </w:r>
      <w:r>
        <w:t>can</w:t>
      </w:r>
      <w:r w:rsidRPr="00926F2C">
        <w:t xml:space="preserve"> be used to construct HTML pages. </w:t>
      </w:r>
      <w:r>
        <w:t>If</w:t>
      </w:r>
      <w:r w:rsidRPr="00926F2C">
        <w:t xml:space="preserve"> style sheets are disabled by the user, the logical structure </w:t>
      </w:r>
      <w:r>
        <w:t>of</w:t>
      </w:r>
      <w:r w:rsidRPr="00926F2C">
        <w:t xml:space="preserve"> the page should </w:t>
      </w:r>
      <w:r>
        <w:t>stay</w:t>
      </w:r>
      <w:r w:rsidRPr="00926F2C">
        <w:t xml:space="preserve"> the same as initially defined. For example, the order of appearance of the divisions (DIV) </w:t>
      </w:r>
      <w:r>
        <w:t>should stay</w:t>
      </w:r>
      <w:r w:rsidRPr="00926F2C">
        <w:t xml:space="preserve"> the same when viewed </w:t>
      </w:r>
      <w:r>
        <w:t xml:space="preserve">by </w:t>
      </w:r>
      <w:r w:rsidRPr="00926F2C">
        <w:t xml:space="preserve">using a graphical browser </w:t>
      </w:r>
      <w:r>
        <w:t>or by</w:t>
      </w:r>
      <w:r w:rsidRPr="00926F2C">
        <w:t xml:space="preserve"> using a text-mode browser.</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07" w:anchor="tech-order-style-sheets" w:tooltip="Point de contrôle 6.1 des WCAG 1.0 " w:history="1">
        <w:r w:rsidRPr="00926F2C">
          <w:rPr>
            <w:rStyle w:val="Hyperlink"/>
          </w:rPr>
          <w:t>6.1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hyperlink r:id="rId408" w:anchor="tech-tab-order" w:tooltip="Point de contrôle 9.4 des WCAG 1.0 " w:history="1">
        <w:r w:rsidRPr="00926F2C">
          <w:rPr>
            <w:rStyle w:val="Hyperlink"/>
          </w:rPr>
          <w:t>9.4</w:t>
        </w:r>
      </w:hyperlink>
    </w:p>
    <w:p w:rsidR="005B39ED" w:rsidRDefault="005B39ED" w:rsidP="003D2636">
      <w:pPr>
        <w:pStyle w:val="CriteriaRefW3C"/>
        <w:ind w:left="1267"/>
        <w:jc w:val="both"/>
      </w:pPr>
      <w:r>
        <w:t xml:space="preserve">UWEM 1.0 Test(s): </w:t>
      </w:r>
      <w:r w:rsidRPr="005733AB">
        <w:t>3.6_HTML_01, 6.1_HTML_01, 6.1_HTML_02</w:t>
      </w:r>
    </w:p>
    <w:p w:rsidR="005B39ED" w:rsidRPr="00926F2C" w:rsidRDefault="005B39ED" w:rsidP="003D2636">
      <w:pPr>
        <w:pStyle w:val="CriteriaRefW3C"/>
        <w:keepNext w:val="0"/>
        <w:jc w:val="both"/>
      </w:pPr>
      <w:r>
        <w:t>Type of criterion:</w:t>
      </w:r>
      <w:r w:rsidRPr="00926F2C">
        <w:t xml:space="preserve"> design / development</w:t>
      </w:r>
    </w:p>
    <w:p w:rsidR="005B39ED" w:rsidRPr="007A4E7D" w:rsidRDefault="005B39ED" w:rsidP="003D2636">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It remains the responsibility of SharePoint 2003 developers to ensure that their Web pages satisfy this criterion.</w:t>
      </w:r>
      <w:r w:rsidRPr="00926F2C">
        <w:t xml:space="preserve"> </w:t>
      </w:r>
    </w:p>
    <w:p w:rsidR="005B39ED" w:rsidRPr="00926F2C" w:rsidRDefault="005B39ED" w:rsidP="0000702A">
      <w:pPr>
        <w:pStyle w:val="Heading3"/>
        <w:keepNext w:val="0"/>
      </w:pPr>
      <w:r w:rsidRPr="00926F2C">
        <w:t>Forms</w:t>
      </w:r>
    </w:p>
    <w:p w:rsidR="005B39ED" w:rsidRPr="00926F2C" w:rsidRDefault="005B39ED" w:rsidP="007A4E7D">
      <w:pPr>
        <w:pStyle w:val="Criteria"/>
        <w:keepNext w:val="0"/>
        <w:shd w:val="clear" w:color="auto" w:fill="F2F2F2"/>
      </w:pPr>
      <w:r w:rsidRPr="006659A4">
        <w:t>11.1</w:t>
      </w:r>
      <w:r w:rsidRPr="00926F2C">
        <w:t xml:space="preserve">: Are the LABEL tag and </w:t>
      </w:r>
      <w:r>
        <w:t>its</w:t>
      </w:r>
      <w:r w:rsidRPr="00926F2C">
        <w:t xml:space="preserve"> corresponding attributes (ID, FOR) present?</w:t>
      </w:r>
    </w:p>
    <w:p w:rsidR="005B39ED" w:rsidRPr="00926F2C" w:rsidRDefault="005B39ED" w:rsidP="003D2636">
      <w:pPr>
        <w:pStyle w:val="CriteriaComment"/>
        <w:keepNext w:val="0"/>
        <w:jc w:val="both"/>
      </w:pPr>
      <w:r w:rsidRPr="00926F2C">
        <w:t>In HTML pages, the LABEL tag</w:t>
      </w:r>
      <w:r>
        <w:t xml:space="preserve"> is</w:t>
      </w:r>
      <w:r w:rsidRPr="00926F2C">
        <w:t xml:space="preserve"> used with the ID and FOR attributes to link data entry fields </w:t>
      </w:r>
      <w:r>
        <w:t xml:space="preserve">directly </w:t>
      </w:r>
      <w:r w:rsidRPr="00926F2C">
        <w:t xml:space="preserve">to the associated text. This </w:t>
      </w:r>
      <w:r>
        <w:t xml:space="preserve">approach </w:t>
      </w:r>
      <w:r w:rsidRPr="00926F2C">
        <w:t xml:space="preserve">enables people </w:t>
      </w:r>
      <w:r>
        <w:t>who</w:t>
      </w:r>
      <w:r w:rsidRPr="00926F2C">
        <w:t xml:space="preserve"> use </w:t>
      </w:r>
      <w:r>
        <w:t>assistive</w:t>
      </w:r>
      <w:r w:rsidRPr="00926F2C">
        <w:t xml:space="preserve"> technologies to unambiguously determine which data entry field corresponds to the linked text.</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hyperlink r:id="rId409" w:anchor="tech-unassociated-labels" w:tooltip="Point de contrôle 10.2 des WCAG 1.0 " w:history="1">
        <w:r w:rsidRPr="00926F2C">
          <w:rPr>
            <w:rStyle w:val="Hyperlink"/>
          </w:rPr>
          <w:t>10.2</w:t>
        </w:r>
      </w:hyperlink>
      <w:r w:rsidRPr="00926F2C">
        <w:t xml:space="preserve">, </w:t>
      </w:r>
      <w:hyperlink r:id="rId410" w:anchor="tech-associate-labels" w:tooltip="Point de contrôle 12.4 des WCAG 1.0 " w:history="1">
        <w:r w:rsidRPr="00926F2C">
          <w:rPr>
            <w:rStyle w:val="Hyperlink"/>
          </w:rPr>
          <w:t>12.4</w:t>
        </w:r>
      </w:hyperlink>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10.2_HTML_01, 12.4_HTML_01, 12.4_HTML_02</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3D2636">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C77C45">
        <w:rPr>
          <w:i w:val="0"/>
          <w:iCs w:val="0"/>
          <w:color w:val="auto"/>
          <w:sz w:val="20"/>
          <w:szCs w:val="20"/>
        </w:rPr>
        <w:t>The LABEL tag is not used by default.</w:t>
      </w:r>
    </w:p>
    <w:p w:rsidR="005B39ED" w:rsidRPr="00C77C45" w:rsidRDefault="005B39ED" w:rsidP="003D2636">
      <w:pPr>
        <w:pStyle w:val="CriteriaRefW3C"/>
        <w:keepNext w:val="0"/>
        <w:jc w:val="both"/>
        <w:rPr>
          <w:i w:val="0"/>
          <w:iCs w:val="0"/>
          <w:color w:val="auto"/>
          <w:sz w:val="20"/>
          <w:szCs w:val="20"/>
        </w:rPr>
      </w:pPr>
      <w:r w:rsidRPr="00C77C45">
        <w:rPr>
          <w:i w:val="0"/>
          <w:iCs w:val="0"/>
          <w:color w:val="auto"/>
          <w:sz w:val="20"/>
          <w:szCs w:val="20"/>
        </w:rPr>
        <w:t xml:space="preserve">WSS 2.0 and SPS 2003 can be used to create Web pages that satisfy this criterion. It remains the responsibility of SharePoint 2003 developers to ensure that their Web pages satisfy this criterion. </w:t>
      </w:r>
    </w:p>
    <w:p w:rsidR="005B39ED" w:rsidRPr="00926F2C" w:rsidRDefault="005B39ED" w:rsidP="007A4E7D">
      <w:pPr>
        <w:pStyle w:val="Criteria"/>
        <w:keepNext w:val="0"/>
        <w:shd w:val="clear" w:color="auto" w:fill="F2F2F2"/>
      </w:pPr>
      <w:r>
        <w:t>11.2</w:t>
      </w:r>
      <w:r w:rsidRPr="00926F2C">
        <w:t>: In a form, is the SUBMIT button relevant?</w:t>
      </w:r>
    </w:p>
    <w:p w:rsidR="005B39ED" w:rsidRPr="00926F2C" w:rsidRDefault="005B39ED" w:rsidP="003D2636">
      <w:pPr>
        <w:pStyle w:val="CriteriaComment"/>
        <w:keepNext w:val="0"/>
        <w:jc w:val="both"/>
      </w:pPr>
      <w:r w:rsidRPr="00926F2C">
        <w:t>The OK</w:t>
      </w:r>
      <w:r>
        <w:t xml:space="preserve"> button</w:t>
      </w:r>
      <w:r w:rsidRPr="00926F2C">
        <w:t xml:space="preserve"> or Submit button is usually the </w:t>
      </w:r>
      <w:r>
        <w:t>final validation</w:t>
      </w:r>
      <w:r w:rsidRPr="00926F2C">
        <w:t xml:space="preserve"> step in filling out an online form. If this button is not clearly identified, it </w:t>
      </w:r>
      <w:r>
        <w:t>is</w:t>
      </w:r>
      <w:r w:rsidRPr="00926F2C">
        <w:t xml:space="preserve"> difficult for the user to interact with the </w:t>
      </w:r>
      <w:r>
        <w:t>Web</w:t>
      </w:r>
      <w:r w:rsidRPr="00926F2C">
        <w:t xml:space="preserve"> site. For example, </w:t>
      </w:r>
      <w:r>
        <w:t>if</w:t>
      </w:r>
      <w:r w:rsidRPr="00926F2C">
        <w:t xml:space="preserve"> the SUBMIT button is an image, comment the image with explicit text, such as "Submit Form</w:t>
      </w:r>
      <w:r>
        <w:t>.</w:t>
      </w:r>
      <w:r w:rsidRPr="00926F2C">
        <w:t>"</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11" w:anchor="tech-text-equivalent" w:tooltip="Point de contrôle 1.1 des WCAG 1.0 " w:history="1">
        <w:r w:rsidRPr="00926F2C">
          <w:rPr>
            <w:rStyle w:val="Hyperlink"/>
          </w:rPr>
          <w:t>1.1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1.1_HTML_02, 1.1_HTML_03</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WSS 2.0 and SPS 2003 can be used to create Web pages that satisfy this criterion</w:t>
      </w:r>
      <w:r w:rsidRPr="00926F2C">
        <w:t xml:space="preserve">. </w:t>
      </w:r>
    </w:p>
    <w:p w:rsidR="005B39ED" w:rsidRPr="00926F2C" w:rsidRDefault="005B39ED" w:rsidP="003D2636">
      <w:pPr>
        <w:keepNext w:val="0"/>
        <w:ind w:left="1260"/>
        <w:jc w:val="both"/>
      </w:pPr>
      <w:r w:rsidRPr="00926F2C">
        <w:t xml:space="preserve">However, the best approach </w:t>
      </w:r>
      <w:r>
        <w:t>is to</w:t>
      </w:r>
      <w:r w:rsidRPr="00926F2C">
        <w:t xml:space="preserve"> set up a site definition </w:t>
      </w:r>
      <w:r>
        <w:t>that</w:t>
      </w:r>
      <w:r w:rsidRPr="00926F2C">
        <w:t xml:space="preserve"> integrates this criterion as described in the MSDN article </w:t>
      </w:r>
      <w:hyperlink r:id="rId412" w:tooltip="Tips for Enhancing the Accessibility of SharePoint Web Sites" w:history="1">
        <w:r w:rsidRPr="007D07AA">
          <w:rPr>
            <w:rStyle w:val="Hyperlink"/>
            <w:iCs/>
          </w:rPr>
          <w:t>Tips for Enhancing the Accessibility of SharePoint Web Sites</w:t>
        </w:r>
      </w:hyperlink>
      <w:r>
        <w:t xml:space="preserve"> in </w:t>
      </w:r>
      <w:r w:rsidRPr="00926F2C">
        <w:t>section "</w:t>
      </w:r>
      <w:r w:rsidRPr="007D07AA">
        <w:t>Add Submit Buttons to the Bottom of Forms</w:t>
      </w:r>
      <w:r>
        <w:t>.</w:t>
      </w:r>
      <w:r w:rsidRPr="00926F2C">
        <w:t xml:space="preserve">" </w:t>
      </w:r>
    </w:p>
    <w:p w:rsidR="005B39ED" w:rsidRPr="00926F2C" w:rsidRDefault="005B39ED" w:rsidP="003D2636">
      <w:pPr>
        <w:keepNext w:val="0"/>
        <w:ind w:left="1260"/>
        <w:jc w:val="both"/>
      </w:pPr>
      <w:r>
        <w:t>N</w:t>
      </w:r>
      <w:r w:rsidRPr="00926F2C">
        <w:t xml:space="preserve">ote that HiSoftware offers free downloadable </w:t>
      </w:r>
      <w:hyperlink r:id="rId413" w:tooltip="new SharePoint templates" w:history="1">
        <w:r w:rsidRPr="00926F2C">
          <w:rPr>
            <w:rStyle w:val="Hyperlink"/>
          </w:rPr>
          <w:t>SharePoint templates</w:t>
        </w:r>
      </w:hyperlink>
      <w:r w:rsidRPr="00926F2C">
        <w:t xml:space="preserve"> (in English) </w:t>
      </w:r>
      <w:r>
        <w:t>that</w:t>
      </w:r>
      <w:r w:rsidRPr="00926F2C">
        <w:t xml:space="preserve"> </w:t>
      </w:r>
      <w:r>
        <w:t>can</w:t>
      </w:r>
      <w:r w:rsidRPr="00926F2C">
        <w:t xml:space="preserve"> be used to create </w:t>
      </w:r>
      <w:r>
        <w:t>Web</w:t>
      </w:r>
      <w:r w:rsidRPr="00926F2C">
        <w:t xml:space="preserve"> sites with integrated accessibility.</w:t>
      </w:r>
    </w:p>
    <w:p w:rsidR="005B39ED" w:rsidRPr="00A525EC" w:rsidRDefault="005B39ED" w:rsidP="003D2636">
      <w:pPr>
        <w:pStyle w:val="CriteriaRefW3C"/>
        <w:keepNext w:val="0"/>
        <w:jc w:val="both"/>
        <w:rPr>
          <w:i w:val="0"/>
          <w:iCs w:val="0"/>
          <w:color w:val="auto"/>
          <w:sz w:val="20"/>
          <w:szCs w:val="20"/>
        </w:rPr>
      </w:pPr>
      <w:r w:rsidRPr="00A525EC">
        <w:rPr>
          <w:i w:val="0"/>
          <w:iCs w:val="0"/>
          <w:color w:val="auto"/>
          <w:sz w:val="20"/>
          <w:szCs w:val="20"/>
        </w:rPr>
        <w:t xml:space="preserve">It remains the responsibility of SharePoint 2003 developers to ensure that their Web pages satisfy this criterion. </w:t>
      </w:r>
    </w:p>
    <w:p w:rsidR="005B39ED" w:rsidRPr="00926F2C" w:rsidRDefault="005B39ED" w:rsidP="007A4E7D">
      <w:pPr>
        <w:pStyle w:val="Criteria"/>
        <w:keepNext w:val="0"/>
        <w:shd w:val="clear" w:color="auto" w:fill="F2F2F2"/>
      </w:pPr>
      <w:r>
        <w:t>11.3</w:t>
      </w:r>
      <w:r w:rsidRPr="00926F2C">
        <w:t xml:space="preserve">: Is the data entry control </w:t>
      </w:r>
      <w:r>
        <w:t>in</w:t>
      </w:r>
      <w:r w:rsidRPr="00926F2C">
        <w:t xml:space="preserve"> online forms accessible?</w:t>
      </w:r>
    </w:p>
    <w:p w:rsidR="005B39ED" w:rsidRPr="00926F2C" w:rsidRDefault="005B39ED" w:rsidP="003D2636">
      <w:pPr>
        <w:pStyle w:val="CriteriaComment"/>
        <w:keepNext w:val="0"/>
        <w:jc w:val="both"/>
      </w:pPr>
      <w:r w:rsidRPr="00926F2C">
        <w:t xml:space="preserve">If an online form is validated </w:t>
      </w:r>
      <w:r>
        <w:t>by</w:t>
      </w:r>
      <w:r w:rsidRPr="00926F2C">
        <w:t xml:space="preserve"> us</w:t>
      </w:r>
      <w:r>
        <w:t>ing</w:t>
      </w:r>
      <w:r w:rsidRPr="00926F2C">
        <w:t xml:space="preserve"> a script on the client, for example, provide an alternative to the script so that the user, </w:t>
      </w:r>
      <w:r>
        <w:t>using any type of</w:t>
      </w:r>
      <w:r w:rsidRPr="00926F2C">
        <w:t xml:space="preserve"> browser, </w:t>
      </w:r>
      <w:r>
        <w:t>can</w:t>
      </w:r>
      <w:r w:rsidRPr="00926F2C">
        <w:t xml:space="preserve"> submit the information </w:t>
      </w:r>
      <w:r>
        <w:t>from</w:t>
      </w:r>
      <w:r w:rsidRPr="00926F2C">
        <w:t xml:space="preserve"> the form to the server. Additionally, if an HTML data entry control is used, mandatory data entry fields </w:t>
      </w:r>
      <w:r>
        <w:t xml:space="preserve">should </w:t>
      </w:r>
      <w:r w:rsidRPr="00926F2C">
        <w:t xml:space="preserve">be specified explicitly (for example, </w:t>
      </w:r>
      <w:r>
        <w:t xml:space="preserve">mandatory </w:t>
      </w:r>
      <w:r w:rsidRPr="00926F2C">
        <w:t xml:space="preserve">fields </w:t>
      </w:r>
      <w:r>
        <w:t xml:space="preserve">are </w:t>
      </w:r>
      <w:r w:rsidRPr="00926F2C">
        <w:t xml:space="preserve">preceded by an asterisk). Developers should not use colors to indicate mandatory fields or </w:t>
      </w:r>
      <w:r>
        <w:t>specify the mandatory</w:t>
      </w:r>
      <w:r w:rsidRPr="00926F2C">
        <w:t xml:space="preserve"> fields only at the bottom of the page.</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14" w:anchor="tech-scripts" w:tooltip="Point de contrôle 6.3 des WCAG 1.0 " w:history="1">
        <w:r w:rsidRPr="00926F2C">
          <w:rPr>
            <w:rStyle w:val="Hyperlink"/>
          </w:rPr>
          <w:t>6.3</w:t>
        </w:r>
      </w:hyperlink>
    </w:p>
    <w:p w:rsidR="005B39ED" w:rsidRPr="00926F2C" w:rsidRDefault="005B39ED" w:rsidP="003D2636">
      <w:pPr>
        <w:pStyle w:val="CriteriaRefW3C"/>
        <w:keepNext w:val="0"/>
        <w:spacing w:after="0"/>
        <w:ind w:left="1267"/>
        <w:jc w:val="both"/>
      </w:pPr>
      <w:r>
        <w:t>WCAG 1.0 checkpoint(s) [Priority 2]:</w:t>
      </w:r>
      <w:r w:rsidRPr="00926F2C">
        <w:t xml:space="preserve"> </w:t>
      </w:r>
      <w:hyperlink r:id="rId415" w:anchor="tech-fallback-page" w:tooltip="Point de contrôle 6.5 des WCAG 1.0 " w:history="1">
        <w:r w:rsidRPr="00926F2C">
          <w:rPr>
            <w:rStyle w:val="Hyperlink"/>
          </w:rPr>
          <w:t>6.5</w:t>
        </w:r>
      </w:hyperlink>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6.2_HTML_02, 6.2_HTML_03, 6.3_HTML_01, 6.3_HTML_02, 6.5_HTML_03</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3D2636">
      <w:pPr>
        <w:pStyle w:val="CriteriaRefW3C"/>
        <w:keepNext w:val="0"/>
        <w:jc w:val="both"/>
        <w:rPr>
          <w:rFonts w:cs="Times New Roman"/>
          <w:b/>
          <w:bCs/>
          <w:color w:val="000000"/>
          <w:sz w:val="20"/>
          <w:szCs w:val="20"/>
          <w:lang w:val="fr-FR"/>
        </w:rPr>
      </w:pPr>
      <w:r w:rsidRPr="00C77C45">
        <w:rPr>
          <w:rFonts w:cs="Times New Roman"/>
          <w:b/>
          <w:bCs/>
          <w:color w:val="000000"/>
          <w:sz w:val="20"/>
          <w:szCs w:val="20"/>
          <w:lang w:val="fr-FR"/>
        </w:rPr>
        <w:t xml:space="preserve">Comments: </w:t>
      </w:r>
    </w:p>
    <w:p w:rsidR="005B39ED" w:rsidRPr="00926F2C" w:rsidRDefault="005B39ED" w:rsidP="0000702A">
      <w:pPr>
        <w:pStyle w:val="Heading3"/>
        <w:keepNext w:val="0"/>
      </w:pPr>
      <w:r w:rsidRPr="00926F2C">
        <w:t>Browsing aids</w:t>
      </w:r>
    </w:p>
    <w:p w:rsidR="005B39ED" w:rsidRPr="00926F2C" w:rsidRDefault="005B39ED" w:rsidP="007A4E7D">
      <w:pPr>
        <w:pStyle w:val="Criteria"/>
        <w:keepNext w:val="0"/>
        <w:shd w:val="clear" w:color="auto" w:fill="F2F2F2"/>
      </w:pPr>
      <w:r>
        <w:t>12.1</w:t>
      </w:r>
      <w:r w:rsidRPr="00926F2C">
        <w:t xml:space="preserve">: Is the main </w:t>
      </w:r>
      <w:r>
        <w:t>navigation</w:t>
      </w:r>
      <w:r w:rsidRPr="00926F2C">
        <w:t xml:space="preserve"> menu on the </w:t>
      </w:r>
      <w:r>
        <w:t>Web</w:t>
      </w:r>
      <w:r w:rsidRPr="00926F2C">
        <w:t xml:space="preserve"> site located in the same place on all pages?</w:t>
      </w:r>
    </w:p>
    <w:p w:rsidR="005B39ED" w:rsidRPr="00926F2C" w:rsidRDefault="005B39ED" w:rsidP="003D2636">
      <w:pPr>
        <w:pStyle w:val="CriteriaComment"/>
        <w:keepNext w:val="0"/>
        <w:jc w:val="both"/>
      </w:pPr>
      <w:r w:rsidRPr="00926F2C">
        <w:t xml:space="preserve">When </w:t>
      </w:r>
      <w:r>
        <w:t xml:space="preserve">users </w:t>
      </w:r>
      <w:r w:rsidRPr="00926F2C">
        <w:t>brows</w:t>
      </w:r>
      <w:r>
        <w:t>e</w:t>
      </w:r>
      <w:r w:rsidRPr="00926F2C">
        <w:t xml:space="preserve"> through a site, </w:t>
      </w:r>
      <w:r>
        <w:t>they find it</w:t>
      </w:r>
      <w:r w:rsidRPr="00926F2C">
        <w:t xml:space="preserve"> easier to locate a menu or </w:t>
      </w:r>
      <w:r>
        <w:t>navigation</w:t>
      </w:r>
      <w:r w:rsidRPr="00926F2C">
        <w:t xml:space="preserve"> toolbar if it is always in the same place on all pages </w:t>
      </w:r>
      <w:r>
        <w:t>of</w:t>
      </w:r>
      <w:r w:rsidRPr="00926F2C">
        <w:t xml:space="preserve"> the </w:t>
      </w:r>
      <w:r>
        <w:t>Web</w:t>
      </w:r>
      <w:r w:rsidRPr="00926F2C">
        <w:t xml:space="preserve"> site. If browsing mechanisms differ from one page to the next, </w:t>
      </w:r>
      <w:r>
        <w:t>it</w:t>
      </w:r>
      <w:r w:rsidRPr="00926F2C">
        <w:t xml:space="preserve"> create</w:t>
      </w:r>
      <w:r>
        <w:t>s</w:t>
      </w:r>
      <w:r w:rsidRPr="00926F2C">
        <w:t xml:space="preserve"> difficulties for user</w:t>
      </w:r>
      <w:r>
        <w:t>s</w:t>
      </w:r>
      <w:r w:rsidRPr="00926F2C">
        <w:t xml:space="preserve"> and might cause </w:t>
      </w:r>
      <w:r>
        <w:t>them</w:t>
      </w:r>
      <w:r w:rsidRPr="00926F2C">
        <w:t xml:space="preserve"> to abandon the </w:t>
      </w:r>
      <w:r>
        <w:t>Web</w:t>
      </w:r>
      <w:r w:rsidRPr="00926F2C">
        <w:t xml:space="preserve"> site.</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hyperlink r:id="rId416" w:anchor="tech-clear-nav-mechanism" w:tooltip="Point de contrôle 13.4 des WCAG 1.0 " w:history="1">
        <w:r w:rsidRPr="00926F2C">
          <w:rPr>
            <w:rStyle w:val="Hyperlink"/>
          </w:rPr>
          <w:t>13.4</w:t>
        </w:r>
      </w:hyperlink>
    </w:p>
    <w:p w:rsidR="005B39ED" w:rsidRPr="00926F2C" w:rsidRDefault="005B39ED" w:rsidP="003D2636">
      <w:pPr>
        <w:pStyle w:val="CriteriaRefW3C"/>
        <w:keepNext w:val="0"/>
        <w:jc w:val="both"/>
      </w:pPr>
      <w:r>
        <w:t>WCAG 1.0 checkpoint(s) [Priority 3]:</w:t>
      </w:r>
      <w:r w:rsidRPr="00926F2C">
        <w:t xml:space="preserve"> </w:t>
      </w:r>
      <w:hyperlink r:id="rId417" w:anchor="tech-consistent-style" w:tooltip="Point de contrôle 14.3 des WCAG 1.0 " w:history="1">
        <w:r w:rsidRPr="00926F2C">
          <w:rPr>
            <w:rStyle w:val="Hyperlink"/>
          </w:rPr>
          <w:t>14.3</w:t>
        </w:r>
      </w:hyperlink>
    </w:p>
    <w:p w:rsidR="005B39ED" w:rsidRDefault="005B39ED" w:rsidP="003D2636">
      <w:pPr>
        <w:pStyle w:val="CriteriaRefW3C"/>
        <w:ind w:left="1267"/>
        <w:jc w:val="both"/>
      </w:pPr>
      <w:r>
        <w:t xml:space="preserve">UWEM 1.0 Test(s): </w:t>
      </w:r>
      <w:r w:rsidRPr="005733AB">
        <w:t>13.4_HTML_01</w:t>
      </w:r>
    </w:p>
    <w:p w:rsidR="005B39ED" w:rsidRPr="00926F2C" w:rsidRDefault="005B39ED" w:rsidP="003D2636">
      <w:pPr>
        <w:pStyle w:val="CriteriaRefW3C"/>
        <w:keepNext w:val="0"/>
        <w:jc w:val="both"/>
      </w:pPr>
      <w:r>
        <w:t>Type of criterion:</w:t>
      </w:r>
      <w:r w:rsidRPr="00926F2C">
        <w:t xml:space="preserve"> design</w:t>
      </w:r>
    </w:p>
    <w:p w:rsidR="005B39ED" w:rsidRPr="007A4E7D" w:rsidRDefault="005B39ED" w:rsidP="003D2636">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3D2636">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C77C45">
        <w:rPr>
          <w:i w:val="0"/>
          <w:iCs w:val="0"/>
          <w:color w:val="auto"/>
          <w:sz w:val="20"/>
          <w:szCs w:val="20"/>
        </w:rPr>
        <w:t xml:space="preserve">WSS 2.0 and SPS 2003 can be used to create Web pages that satisfy this criterion. </w:t>
      </w:r>
    </w:p>
    <w:p w:rsidR="005B39ED" w:rsidRPr="00926F2C" w:rsidRDefault="005B39ED" w:rsidP="003D2636">
      <w:pPr>
        <w:keepNext w:val="0"/>
        <w:ind w:left="1260"/>
        <w:jc w:val="both"/>
      </w:pPr>
      <w:r w:rsidRPr="00926F2C">
        <w:t xml:space="preserve">The best approach </w:t>
      </w:r>
      <w:r>
        <w:t>is to</w:t>
      </w:r>
      <w:r w:rsidRPr="00926F2C">
        <w:t xml:space="preserve"> set up a site definition </w:t>
      </w:r>
      <w:r>
        <w:t>that</w:t>
      </w:r>
      <w:r w:rsidRPr="00926F2C">
        <w:t xml:space="preserve"> integrates this criterion as described in the MSDN article </w:t>
      </w:r>
      <w:hyperlink r:id="rId418" w:tooltip="Tips for Enhancing the Accessibility of SharePoint Web Sites" w:history="1">
        <w:r w:rsidRPr="00033533">
          <w:rPr>
            <w:rStyle w:val="Hyperlink"/>
            <w:iCs/>
          </w:rPr>
          <w:t>Tips for Enhancing the Accessibility of SharePoint Web Sites</w:t>
        </w:r>
      </w:hyperlink>
      <w:r>
        <w:t xml:space="preserve"> </w:t>
      </w:r>
      <w:r w:rsidRPr="00926F2C">
        <w:t>in section "</w:t>
      </w:r>
      <w:r w:rsidRPr="00033533">
        <w:t>Add Skip-to-Main Content Links</w:t>
      </w:r>
      <w:r w:rsidRPr="00926F2C">
        <w:t xml:space="preserve">". </w:t>
      </w:r>
    </w:p>
    <w:p w:rsidR="005B39ED" w:rsidRPr="00926F2C" w:rsidRDefault="005B39ED" w:rsidP="003D2636">
      <w:pPr>
        <w:keepNext w:val="0"/>
        <w:ind w:left="1260"/>
        <w:jc w:val="both"/>
      </w:pPr>
      <w:r>
        <w:t>N</w:t>
      </w:r>
      <w:r w:rsidRPr="00926F2C">
        <w:t xml:space="preserve">ote that HiSoftware offers free downloadable </w:t>
      </w:r>
      <w:hyperlink r:id="rId419" w:tooltip="nouveaux modèles SharePoint " w:history="1">
        <w:r w:rsidRPr="00926F2C">
          <w:rPr>
            <w:rStyle w:val="Hyperlink"/>
          </w:rPr>
          <w:t>SharePoint templates</w:t>
        </w:r>
      </w:hyperlink>
      <w:r w:rsidRPr="00926F2C">
        <w:t xml:space="preserve"> (in English) </w:t>
      </w:r>
      <w:r>
        <w:t>that</w:t>
      </w:r>
      <w:r w:rsidRPr="00926F2C">
        <w:t xml:space="preserve"> </w:t>
      </w:r>
      <w:r>
        <w:t>can</w:t>
      </w:r>
      <w:r w:rsidRPr="00926F2C">
        <w:t xml:space="preserve"> be used to create </w:t>
      </w:r>
      <w:r>
        <w:t>Web</w:t>
      </w:r>
      <w:r w:rsidRPr="00926F2C">
        <w:t xml:space="preserve"> sites with integrated accessibility.</w:t>
      </w:r>
    </w:p>
    <w:p w:rsidR="005B39ED" w:rsidRPr="00C77C45" w:rsidRDefault="005B39ED" w:rsidP="003D2636">
      <w:pPr>
        <w:pStyle w:val="CriteriaRefW3C"/>
        <w:keepNext w:val="0"/>
        <w:jc w:val="both"/>
        <w:rPr>
          <w:i w:val="0"/>
          <w:iCs w:val="0"/>
          <w:color w:val="auto"/>
          <w:sz w:val="20"/>
          <w:szCs w:val="20"/>
        </w:rPr>
      </w:pPr>
      <w:r w:rsidRPr="00C77C45">
        <w:rPr>
          <w:i w:val="0"/>
          <w:iCs w:val="0"/>
          <w:color w:val="auto"/>
          <w:sz w:val="20"/>
          <w:szCs w:val="20"/>
        </w:rPr>
        <w:t xml:space="preserve">It remains the responsibility of SharePoint 2003 developers to ensure that their Web pages satisfy this criterion. </w:t>
      </w:r>
    </w:p>
    <w:p w:rsidR="005B39ED" w:rsidRPr="00926F2C" w:rsidRDefault="005B39ED" w:rsidP="007A4E7D">
      <w:pPr>
        <w:pStyle w:val="Criteria"/>
        <w:keepNext w:val="0"/>
        <w:shd w:val="clear" w:color="auto" w:fill="F2F2F2"/>
      </w:pPr>
      <w:r>
        <w:t>12.2</w:t>
      </w:r>
      <w:r w:rsidRPr="00926F2C">
        <w:t xml:space="preserve">: If keyboard shortcuts </w:t>
      </w:r>
      <w:r>
        <w:t>are</w:t>
      </w:r>
      <w:r w:rsidRPr="00926F2C">
        <w:t xml:space="preserve"> defined for the site, are </w:t>
      </w:r>
      <w:r>
        <w:t>they</w:t>
      </w:r>
      <w:r w:rsidRPr="00926F2C">
        <w:t xml:space="preserve"> active on the page? </w:t>
      </w:r>
    </w:p>
    <w:p w:rsidR="005B39ED" w:rsidRPr="00926F2C" w:rsidRDefault="005B39ED" w:rsidP="003D2636">
      <w:pPr>
        <w:pStyle w:val="CriteriaComment"/>
        <w:keepNext w:val="0"/>
        <w:jc w:val="both"/>
      </w:pPr>
      <w:r>
        <w:t>If</w:t>
      </w:r>
      <w:r w:rsidRPr="00926F2C">
        <w:t xml:space="preserve"> keyboard shortcuts </w:t>
      </w:r>
      <w:r>
        <w:t>are</w:t>
      </w:r>
      <w:r w:rsidRPr="00926F2C">
        <w:t xml:space="preserve"> set up for a page, these shortcuts </w:t>
      </w:r>
      <w:r>
        <w:t>should be</w:t>
      </w:r>
      <w:r w:rsidRPr="00926F2C">
        <w:t xml:space="preserve"> activated and homogeneous throughout the pages </w:t>
      </w:r>
      <w:r>
        <w:t>of</w:t>
      </w:r>
      <w:r w:rsidRPr="00926F2C">
        <w:t xml:space="preserve"> the </w:t>
      </w:r>
      <w:r>
        <w:t>Web</w:t>
      </w:r>
      <w:r w:rsidRPr="00926F2C">
        <w:t xml:space="preserve"> site. </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hyperlink r:id="rId420" w:anchor="tech-clear-nav-mechanism" w:tooltip="Point de contrôle 13.4 des WCAG 1.0 " w:history="1">
        <w:r w:rsidRPr="00926F2C">
          <w:rPr>
            <w:rStyle w:val="Hyperlink"/>
          </w:rPr>
          <w:t>13.4</w:t>
        </w:r>
      </w:hyperlink>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13.4_HTML_01</w:t>
      </w:r>
    </w:p>
    <w:p w:rsidR="005B39ED" w:rsidRPr="00926F2C" w:rsidRDefault="005B39ED" w:rsidP="003D2636">
      <w:pPr>
        <w:pStyle w:val="CriteriaRefW3C"/>
        <w:keepNext w:val="0"/>
        <w:jc w:val="both"/>
      </w:pPr>
      <w:r>
        <w:t>Type of criterion:</w:t>
      </w:r>
      <w:r w:rsidRPr="00926F2C">
        <w:t xml:space="preserve"> design / development</w:t>
      </w:r>
    </w:p>
    <w:p w:rsidR="005B39ED" w:rsidRPr="007A4E7D" w:rsidRDefault="005B39ED" w:rsidP="003D2636">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Shortcuts are not available on screens that do not provide menus.</w:t>
      </w:r>
      <w:r w:rsidRPr="00926F2C">
        <w:t xml:space="preserve"> </w:t>
      </w:r>
    </w:p>
    <w:p w:rsidR="005B39ED" w:rsidRPr="00926F2C" w:rsidRDefault="005B39ED" w:rsidP="0000702A">
      <w:pPr>
        <w:pStyle w:val="Heading3"/>
        <w:keepNext w:val="0"/>
      </w:pPr>
      <w:r w:rsidRPr="00926F2C">
        <w:t xml:space="preserve">Accessible content </w:t>
      </w:r>
    </w:p>
    <w:p w:rsidR="005B39ED" w:rsidRPr="00926F2C" w:rsidRDefault="005B39ED" w:rsidP="007A4E7D">
      <w:pPr>
        <w:pStyle w:val="Criteria"/>
        <w:keepNext w:val="0"/>
        <w:shd w:val="clear" w:color="auto" w:fill="F2F2F2"/>
      </w:pPr>
      <w:r w:rsidRPr="006659A4">
        <w:t>13.1</w:t>
      </w:r>
      <w:r w:rsidRPr="00926F2C">
        <w:t xml:space="preserve">: </w:t>
      </w:r>
      <w:r>
        <w:t>Can</w:t>
      </w:r>
      <w:r w:rsidRPr="00926F2C">
        <w:t xml:space="preserve"> the user control screen refresh?</w:t>
      </w:r>
    </w:p>
    <w:p w:rsidR="005B39ED" w:rsidRPr="00926F2C" w:rsidRDefault="005B39ED" w:rsidP="003D2636">
      <w:pPr>
        <w:pStyle w:val="CriteriaComment"/>
        <w:keepNext w:val="0"/>
        <w:jc w:val="both"/>
      </w:pPr>
      <w:r w:rsidRPr="00926F2C">
        <w:t xml:space="preserve">When screen content is automatically refreshed, the cursor in screen readers (such as </w:t>
      </w:r>
      <w:r>
        <w:t>JAWS</w:t>
      </w:r>
      <w:r w:rsidRPr="00926F2C">
        <w:t xml:space="preserve">) is automatically reset to the top of the page, making it difficult </w:t>
      </w:r>
      <w:r>
        <w:t xml:space="preserve">for the user </w:t>
      </w:r>
      <w:r w:rsidRPr="00926F2C">
        <w:t xml:space="preserve">to read the </w:t>
      </w:r>
      <w:r>
        <w:t xml:space="preserve">entire </w:t>
      </w:r>
      <w:r w:rsidRPr="00926F2C">
        <w:t>page.</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hyperlink r:id="rId421" w:anchor="tech-no-periodic-refresh" w:tooltip="Point de contrôle 7.4 des WCAG 1.0 " w:history="1">
        <w:r w:rsidRPr="00926F2C">
          <w:rPr>
            <w:rStyle w:val="Hyperlink"/>
          </w:rPr>
          <w:t>7.4</w:t>
        </w:r>
      </w:hyperlink>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7.4_HTML_01, 7.4_HTML_02, 7.4_external_01</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7A4E7D" w:rsidRDefault="005B39ED" w:rsidP="003D2636">
      <w:pPr>
        <w:pStyle w:val="CriteriaRefW3C"/>
        <w:keepNext w:val="0"/>
        <w:jc w:val="both"/>
        <w:rPr>
          <w:rFonts w:cs="Times New Roman"/>
          <w:b/>
          <w:bCs/>
          <w:color w:val="000000"/>
          <w:sz w:val="20"/>
          <w:szCs w:val="20"/>
        </w:rPr>
      </w:pPr>
      <w:r w:rsidRPr="007A4E7D">
        <w:rPr>
          <w:rFonts w:cs="Times New Roman"/>
          <w:b/>
          <w:bCs/>
          <w:color w:val="000000"/>
          <w:sz w:val="20"/>
          <w:szCs w:val="20"/>
        </w:rPr>
        <w:t xml:space="preserve">Comments: </w:t>
      </w:r>
    </w:p>
    <w:p w:rsidR="005B39ED" w:rsidRPr="00926F2C" w:rsidRDefault="005B39ED" w:rsidP="007A4E7D">
      <w:pPr>
        <w:pStyle w:val="Criteria"/>
        <w:keepNext w:val="0"/>
        <w:shd w:val="clear" w:color="auto" w:fill="F2F2F2"/>
      </w:pPr>
      <w:r w:rsidRPr="006659A4">
        <w:t>13.2</w:t>
      </w:r>
      <w:r w:rsidRPr="00926F2C">
        <w:t xml:space="preserve">: If the user is automatically redirected, </w:t>
      </w:r>
      <w:r>
        <w:t>is it</w:t>
      </w:r>
      <w:r w:rsidRPr="00926F2C">
        <w:t xml:space="preserve"> without </w:t>
      </w:r>
      <w:r>
        <w:t xml:space="preserve">using </w:t>
      </w:r>
      <w:r w:rsidRPr="00926F2C">
        <w:t xml:space="preserve">a script? </w:t>
      </w:r>
    </w:p>
    <w:p w:rsidR="005B39ED" w:rsidRPr="00926F2C" w:rsidRDefault="005B39ED" w:rsidP="003D2636">
      <w:pPr>
        <w:pStyle w:val="CriteriaComment"/>
        <w:keepNext w:val="0"/>
        <w:jc w:val="both"/>
      </w:pPr>
      <w:r w:rsidRPr="00926F2C">
        <w:t xml:space="preserve">It is best to use automatic redirection solutions from the server side. In this way, redirection </w:t>
      </w:r>
      <w:r>
        <w:t>does not</w:t>
      </w:r>
      <w:r w:rsidRPr="00926F2C">
        <w:t xml:space="preserve"> depend on the client workstation. </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hyperlink r:id="rId422" w:anchor="tech-no-auto-forward" w:tooltip="Point de contrôle 7.5 des WCAG 1.0 " w:history="1">
        <w:r w:rsidRPr="00926F2C">
          <w:rPr>
            <w:rStyle w:val="Hyperlink"/>
          </w:rPr>
          <w:t>7.5</w:t>
        </w:r>
      </w:hyperlink>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7.5_HTML_01, 7.5_HTML_02, 7.5_external_01</w:t>
      </w:r>
    </w:p>
    <w:p w:rsidR="005B39ED" w:rsidRPr="00926F2C" w:rsidRDefault="005B39ED" w:rsidP="003D2636">
      <w:pPr>
        <w:pStyle w:val="CriteriaRefW3C"/>
        <w:keepNext w:val="0"/>
        <w:jc w:val="both"/>
      </w:pPr>
      <w:r>
        <w:t>Type of criterion:</w:t>
      </w:r>
      <w:r w:rsidRPr="00926F2C">
        <w:t xml:space="preserve"> Design / development (development rules)</w:t>
      </w:r>
    </w:p>
    <w:p w:rsidR="005B39ED" w:rsidRPr="007A4E7D" w:rsidRDefault="005B39ED" w:rsidP="003D2636">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w:t>
      </w:r>
    </w:p>
    <w:p w:rsidR="005B39ED" w:rsidRPr="00926F2C" w:rsidRDefault="005B39ED" w:rsidP="007A4E7D">
      <w:pPr>
        <w:pStyle w:val="Criteria"/>
        <w:keepNext w:val="0"/>
        <w:shd w:val="clear" w:color="auto" w:fill="F2F2F2"/>
      </w:pPr>
      <w:r w:rsidRPr="006659A4">
        <w:t>13.3</w:t>
      </w:r>
      <w:r w:rsidRPr="00926F2C">
        <w:t xml:space="preserve">: Is </w:t>
      </w:r>
      <w:r>
        <w:t>a</w:t>
      </w:r>
      <w:r w:rsidRPr="00926F2C">
        <w:t xml:space="preserve"> </w:t>
      </w:r>
      <w:r>
        <w:t>Web</w:t>
      </w:r>
      <w:r w:rsidRPr="00926F2C">
        <w:t xml:space="preserve"> site visitor alerted when new windows appear?</w:t>
      </w:r>
    </w:p>
    <w:p w:rsidR="005B39ED" w:rsidRPr="00926F2C" w:rsidRDefault="005B39ED" w:rsidP="003D2636">
      <w:pPr>
        <w:pStyle w:val="CriteriaComment"/>
        <w:keepNext w:val="0"/>
        <w:jc w:val="both"/>
      </w:pPr>
      <w:r w:rsidRPr="00926F2C">
        <w:t xml:space="preserve">The term "new windows" can refer to two types of windows: new browser windows or pop-up windows. New browser windows are opened </w:t>
      </w:r>
      <w:r>
        <w:t xml:space="preserve">by </w:t>
      </w:r>
      <w:r w:rsidRPr="00926F2C">
        <w:t xml:space="preserve">using an HTML command, whereas pop-up windows are opened </w:t>
      </w:r>
      <w:r>
        <w:t xml:space="preserve">by </w:t>
      </w:r>
      <w:r w:rsidRPr="00926F2C">
        <w:t xml:space="preserve">using a script on the client side. In </w:t>
      </w:r>
      <w:r>
        <w:t>some</w:t>
      </w:r>
      <w:r w:rsidRPr="00926F2C">
        <w:t xml:space="preserve"> cases, people </w:t>
      </w:r>
      <w:r>
        <w:t xml:space="preserve">who </w:t>
      </w:r>
      <w:r w:rsidRPr="00926F2C">
        <w:t>us</w:t>
      </w:r>
      <w:r>
        <w:t>e</w:t>
      </w:r>
      <w:r w:rsidRPr="00926F2C">
        <w:t xml:space="preserve"> browsers </w:t>
      </w:r>
      <w:r>
        <w:t>that</w:t>
      </w:r>
      <w:r w:rsidRPr="00926F2C">
        <w:t xml:space="preserve"> do not support scripting on the client side or who voluntarily disable scripts in their browser </w:t>
      </w:r>
      <w:r>
        <w:t>do</w:t>
      </w:r>
      <w:r w:rsidRPr="00926F2C">
        <w:t xml:space="preserve"> not have access to the information contained in pop-up window</w:t>
      </w:r>
      <w:r>
        <w:t>s</w:t>
      </w:r>
      <w:r w:rsidRPr="00926F2C">
        <w:t xml:space="preserve">. If a pop-up window opens automatically whenever a page is loaded, it makes the site difficult to read, especially for </w:t>
      </w:r>
      <w:r>
        <w:t>people</w:t>
      </w:r>
      <w:r w:rsidRPr="00926F2C">
        <w:t xml:space="preserve"> </w:t>
      </w:r>
      <w:r>
        <w:t xml:space="preserve">who </w:t>
      </w:r>
      <w:r w:rsidRPr="00926F2C">
        <w:t>us</w:t>
      </w:r>
      <w:r>
        <w:t>e</w:t>
      </w:r>
      <w:r w:rsidRPr="00926F2C">
        <w:t xml:space="preserve"> </w:t>
      </w:r>
      <w:r>
        <w:t>assistive</w:t>
      </w:r>
      <w:r w:rsidRPr="00926F2C">
        <w:t xml:space="preserve"> technologies for browsing. It is not </w:t>
      </w:r>
      <w:r>
        <w:t>recommended</w:t>
      </w:r>
      <w:r w:rsidRPr="00926F2C">
        <w:t xml:space="preserve"> that new windows be opened, especially </w:t>
      </w:r>
      <w:r>
        <w:t>if</w:t>
      </w:r>
      <w:r w:rsidRPr="00926F2C">
        <w:t xml:space="preserve"> the user is not notified.</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hyperlink r:id="rId423" w:anchor="tech-avoid-pop-ups" w:tooltip="Point de contrôle 10.1 des WCAG 1.0 " w:history="1">
        <w:r w:rsidRPr="00926F2C">
          <w:rPr>
            <w:rStyle w:val="Hyperlink"/>
          </w:rPr>
          <w:t>10.1</w:t>
        </w:r>
      </w:hyperlink>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1F110C">
        <w:t>10.1_HTML_01</w:t>
      </w:r>
      <w:r w:rsidRPr="004E2B4D">
        <w:t xml:space="preserve">, </w:t>
      </w:r>
      <w:r w:rsidRPr="001F110C">
        <w:t>10.1_HTML_02</w:t>
      </w:r>
      <w:r w:rsidRPr="004E2B4D">
        <w:t xml:space="preserve">, </w:t>
      </w:r>
      <w:r w:rsidRPr="001F110C">
        <w:t>10.1_HTML_03</w:t>
      </w:r>
    </w:p>
    <w:p w:rsidR="005B39ED" w:rsidRPr="00926F2C" w:rsidRDefault="005B39ED" w:rsidP="003D2636">
      <w:pPr>
        <w:pStyle w:val="CriteriaRefW3C"/>
        <w:keepNext w:val="0"/>
        <w:jc w:val="both"/>
      </w:pPr>
      <w:r>
        <w:t>Type of criterion:</w:t>
      </w:r>
      <w:r w:rsidRPr="00926F2C">
        <w:t xml:space="preserve"> design</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No</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w:t>
      </w:r>
    </w:p>
    <w:p w:rsidR="005B39ED" w:rsidRPr="00926F2C" w:rsidRDefault="005B39ED" w:rsidP="007A4E7D">
      <w:pPr>
        <w:pStyle w:val="Criteria"/>
        <w:keepNext w:val="0"/>
        <w:shd w:val="clear" w:color="auto" w:fill="F2F2F2"/>
      </w:pPr>
      <w:r w:rsidRPr="006659A4">
        <w:t>13.4</w:t>
      </w:r>
      <w:r w:rsidRPr="00926F2C">
        <w:t>: Is there an alternative to scripts for opening new windows?</w:t>
      </w:r>
    </w:p>
    <w:p w:rsidR="005B39ED" w:rsidRPr="00926F2C" w:rsidRDefault="005B39ED" w:rsidP="003D2636">
      <w:pPr>
        <w:pStyle w:val="CriteriaComment"/>
        <w:keepNext w:val="0"/>
        <w:jc w:val="both"/>
      </w:pPr>
      <w:r w:rsidRPr="00926F2C">
        <w:t xml:space="preserve">If no alternative to pop-ups </w:t>
      </w:r>
      <w:r>
        <w:t>is</w:t>
      </w:r>
      <w:r w:rsidRPr="00926F2C">
        <w:t xml:space="preserve"> provided, some users </w:t>
      </w:r>
      <w:r>
        <w:t>can</w:t>
      </w:r>
      <w:r w:rsidRPr="00926F2C">
        <w:t>not access pop-ups (for example, users whose browsers do not support scripting</w:t>
      </w:r>
      <w:r>
        <w:t xml:space="preserve"> or</w:t>
      </w:r>
      <w:r w:rsidRPr="00926F2C">
        <w:t xml:space="preserve"> who voluntarily disable scripting in their browser).</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hyperlink r:id="rId424" w:anchor="tech-avoid-pop-ups" w:tooltip="Point de contrôle 10.1 des WCAG 1.0 " w:history="1">
        <w:r w:rsidRPr="00926F2C">
          <w:rPr>
            <w:rStyle w:val="Hyperlink"/>
          </w:rPr>
          <w:t>10.1</w:t>
        </w:r>
      </w:hyperlink>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1F110C">
        <w:t>6.2_HTML_03, 6.3_HTML_02</w:t>
      </w:r>
    </w:p>
    <w:p w:rsidR="005B39ED" w:rsidRPr="00926F2C" w:rsidRDefault="005B39ED" w:rsidP="003D2636">
      <w:pPr>
        <w:pStyle w:val="CriteriaRefW3C"/>
        <w:keepNext w:val="0"/>
        <w:jc w:val="both"/>
      </w:pPr>
      <w:r>
        <w:t>Type of criterion:</w:t>
      </w:r>
      <w:r w:rsidRPr="00926F2C">
        <w:t xml:space="preserve"> design /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No (see 13.3)</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See 13.3 in this section.</w:t>
      </w:r>
    </w:p>
    <w:p w:rsidR="005B39ED" w:rsidRPr="00926F2C" w:rsidRDefault="005B39ED" w:rsidP="007A4E7D">
      <w:pPr>
        <w:pStyle w:val="Criteria"/>
        <w:keepNext w:val="0"/>
        <w:shd w:val="clear" w:color="auto" w:fill="F2F2F2"/>
      </w:pPr>
      <w:r w:rsidRPr="006659A4">
        <w:t>13.5</w:t>
      </w:r>
      <w:r w:rsidRPr="00926F2C">
        <w:t xml:space="preserve">: Is additional information available to describe files that </w:t>
      </w:r>
      <w:r>
        <w:t>can</w:t>
      </w:r>
      <w:r w:rsidRPr="00926F2C">
        <w:t xml:space="preserve"> be downloaded from the </w:t>
      </w:r>
      <w:r>
        <w:t>Web</w:t>
      </w:r>
      <w:r w:rsidRPr="00926F2C">
        <w:t xml:space="preserve"> site?</w:t>
      </w:r>
    </w:p>
    <w:p w:rsidR="005B39ED" w:rsidRPr="00926F2C" w:rsidRDefault="005B39ED" w:rsidP="003D2636">
      <w:pPr>
        <w:pStyle w:val="CriteriaComment"/>
        <w:keepNext w:val="0"/>
        <w:jc w:val="both"/>
      </w:pPr>
      <w:r w:rsidRPr="00926F2C">
        <w:t xml:space="preserve">When </w:t>
      </w:r>
      <w:r>
        <w:t xml:space="preserve">a user </w:t>
      </w:r>
      <w:r w:rsidRPr="00926F2C">
        <w:t>download</w:t>
      </w:r>
      <w:r>
        <w:t>s</w:t>
      </w:r>
      <w:r w:rsidRPr="00926F2C">
        <w:t xml:space="preserve"> files, the following information should be provided: file format, file size, link to a conversion utility if required, link to software </w:t>
      </w:r>
      <w:r>
        <w:t>needed</w:t>
      </w:r>
      <w:r w:rsidRPr="00926F2C">
        <w:t xml:space="preserve"> to read the file format if required, </w:t>
      </w:r>
      <w:r>
        <w:t xml:space="preserve">and </w:t>
      </w:r>
      <w:r w:rsidRPr="00926F2C">
        <w:t xml:space="preserve">e-mail address </w:t>
      </w:r>
      <w:r>
        <w:t>for</w:t>
      </w:r>
      <w:r w:rsidRPr="00926F2C">
        <w:t xml:space="preserve"> request</w:t>
      </w:r>
      <w:r>
        <w:t>ing</w:t>
      </w:r>
      <w:r w:rsidRPr="00926F2C">
        <w:t xml:space="preserve"> a file in an alternate format. Files </w:t>
      </w:r>
      <w:r>
        <w:t xml:space="preserve">that are </w:t>
      </w:r>
      <w:r w:rsidRPr="00926F2C">
        <w:t xml:space="preserve">available for download on the </w:t>
      </w:r>
      <w:r>
        <w:t>Web</w:t>
      </w:r>
      <w:r w:rsidRPr="00926F2C">
        <w:t xml:space="preserve"> site are not always in an accessible format. </w:t>
      </w:r>
      <w:r>
        <w:t>Therefore</w:t>
      </w:r>
      <w:r w:rsidRPr="00926F2C">
        <w:t>, it is important to provide the necessary means to access the download</w:t>
      </w:r>
      <w:r>
        <w:t>able files</w:t>
      </w:r>
      <w:r w:rsidRPr="00926F2C">
        <w:t>. If a file is in PDF format</w:t>
      </w:r>
      <w:r>
        <w:t>,</w:t>
      </w:r>
      <w:r w:rsidRPr="00926F2C">
        <w:t xml:space="preserve"> for example, the user should be provided with the opportunity </w:t>
      </w:r>
      <w:r>
        <w:t>to</w:t>
      </w:r>
      <w:r w:rsidRPr="00926F2C">
        <w:t xml:space="preserve"> download Acrobat Reader software (or a URL for an online conversion utility</w:t>
      </w:r>
      <w:r>
        <w:t>)</w:t>
      </w:r>
      <w:r w:rsidRPr="00926F2C">
        <w:t>.</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hyperlink r:id="rId425" w:anchor="tech-content-preferences" w:tooltip="Point de contrôle 11.3 des WCAG 1.0 " w:history="1">
        <w:r w:rsidRPr="00926F2C">
          <w:rPr>
            <w:rStyle w:val="Hyperlink"/>
          </w:rPr>
          <w:t>11.3</w:t>
        </w:r>
      </w:hyperlink>
    </w:p>
    <w:p w:rsidR="005B39ED" w:rsidRDefault="005B39ED" w:rsidP="003D2636">
      <w:pPr>
        <w:pStyle w:val="CriteriaRefW3C"/>
        <w:ind w:left="1267"/>
        <w:jc w:val="both"/>
      </w:pPr>
      <w:r>
        <w:t xml:space="preserve">UWEM 1.0 Test(s): </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File size is not available.</w:t>
      </w:r>
      <w:r w:rsidRPr="00926F2C">
        <w:t xml:space="preserve"> </w:t>
      </w:r>
    </w:p>
    <w:p w:rsidR="005B39ED" w:rsidRPr="00926F2C" w:rsidRDefault="005B39ED" w:rsidP="007A4E7D">
      <w:pPr>
        <w:pStyle w:val="Criteria"/>
        <w:keepNext w:val="0"/>
        <w:shd w:val="clear" w:color="auto" w:fill="F2F2F2"/>
      </w:pPr>
      <w:r>
        <w:t>13.6</w:t>
      </w:r>
      <w:r w:rsidRPr="00926F2C">
        <w:t>: Does the specific presentation or layout of information interfere with the ability to access its content?</w:t>
      </w:r>
    </w:p>
    <w:p w:rsidR="005B39ED" w:rsidRPr="00926F2C" w:rsidRDefault="005B39ED" w:rsidP="003D2636">
      <w:pPr>
        <w:pStyle w:val="CriteriaComment"/>
        <w:keepNext w:val="0"/>
        <w:jc w:val="both"/>
      </w:pPr>
      <w:r w:rsidRPr="00926F2C">
        <w:t xml:space="preserve">Care must be taken to ensure that specific layout or presentation elements (blinking text, scrolling text, </w:t>
      </w:r>
      <w:r>
        <w:t>and so forth</w:t>
      </w:r>
      <w:r w:rsidRPr="00926F2C">
        <w:t>) do not interfere with the</w:t>
      </w:r>
      <w:r>
        <w:t xml:space="preserve"> user's</w:t>
      </w:r>
      <w:r w:rsidRPr="00926F2C">
        <w:t xml:space="preserve"> ability to access the information</w:t>
      </w:r>
      <w:r>
        <w:t>:</w:t>
      </w:r>
      <w:r w:rsidRPr="00926F2C">
        <w:t xml:space="preserve"> </w:t>
      </w:r>
      <w:r>
        <w:t>for example,</w:t>
      </w:r>
      <w:r w:rsidRPr="00926F2C">
        <w:t xml:space="preserve"> fast blinking text (difficult for most users</w:t>
      </w:r>
      <w:r>
        <w:t xml:space="preserve"> to read</w:t>
      </w:r>
      <w:r w:rsidRPr="00926F2C">
        <w:t xml:space="preserve"> and even </w:t>
      </w:r>
      <w:r>
        <w:t>more difficult</w:t>
      </w:r>
      <w:r w:rsidRPr="00926F2C">
        <w:t xml:space="preserve"> for </w:t>
      </w:r>
      <w:r>
        <w:t>people</w:t>
      </w:r>
      <w:r w:rsidRPr="00926F2C">
        <w:t xml:space="preserve"> with visual disabilities)</w:t>
      </w:r>
      <w:r>
        <w:t xml:space="preserve"> or</w:t>
      </w:r>
      <w:r w:rsidRPr="00926F2C">
        <w:t xml:space="preserve"> fast scrolling information (difficult for </w:t>
      </w:r>
      <w:r>
        <w:t>people</w:t>
      </w:r>
      <w:r w:rsidRPr="00926F2C">
        <w:t xml:space="preserve"> with visual disabilities or </w:t>
      </w:r>
      <w:r>
        <w:t>for people</w:t>
      </w:r>
      <w:r w:rsidRPr="00926F2C">
        <w:t xml:space="preserve"> </w:t>
      </w:r>
      <w:r>
        <w:t>who have reading</w:t>
      </w:r>
      <w:r w:rsidRPr="00926F2C">
        <w:t xml:space="preserve"> difficulties). </w:t>
      </w:r>
      <w:r>
        <w:t>If</w:t>
      </w:r>
      <w:r w:rsidRPr="00926F2C">
        <w:t xml:space="preserve"> this type of presentation or layout is generated by an applet, a FLASH animation, or a GIF file, an alternative should be made available.</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26" w:anchor="tech-avoid-flicker" w:tooltip="Point de contrôle 7.1 des WCAG 1.0 " w:history="1">
        <w:r w:rsidRPr="00926F2C">
          <w:rPr>
            <w:rStyle w:val="Hyperlink"/>
          </w:rPr>
          <w:t>7.1</w:t>
        </w:r>
      </w:hyperlink>
    </w:p>
    <w:p w:rsidR="005B39ED" w:rsidRPr="00926F2C" w:rsidRDefault="005B39ED" w:rsidP="003D2636">
      <w:pPr>
        <w:pStyle w:val="CriteriaRefW3C"/>
        <w:keepNext w:val="0"/>
        <w:spacing w:after="0"/>
        <w:ind w:left="1267"/>
        <w:jc w:val="both"/>
      </w:pPr>
      <w:r>
        <w:t>WCAG 1.0 checkpoint(s) [Priority 2]:</w:t>
      </w:r>
      <w:r w:rsidRPr="00926F2C">
        <w:t xml:space="preserve"> </w:t>
      </w:r>
      <w:hyperlink r:id="rId427" w:anchor="tech-avoid-blinking" w:tooltip="Point de contrôle 7.2 des WCAG 1.0 " w:history="1">
        <w:r w:rsidRPr="00926F2C">
          <w:rPr>
            <w:rStyle w:val="Hyperlink"/>
          </w:rPr>
          <w:t>7.2</w:t>
        </w:r>
      </w:hyperlink>
      <w:r w:rsidRPr="00926F2C">
        <w:t xml:space="preserve">, </w:t>
      </w:r>
      <w:hyperlink r:id="rId428" w:anchor="tech-avoid-movement" w:tooltip="Point de contrôle 7.3 des WCAG 1.0 " w:history="1">
        <w:r w:rsidRPr="00926F2C">
          <w:rPr>
            <w:rStyle w:val="Hyperlink"/>
          </w:rPr>
          <w:t>7.3</w:t>
        </w:r>
      </w:hyperlink>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1F110C">
        <w:t>7.1_HTML_01, 7.1_HTML_02, 7.1_HTML_03, 7.1_CSS_01, 7</w:t>
      </w:r>
      <w:r>
        <w:t>.1_external_01, 7.1_external_02</w:t>
      </w:r>
      <w:r w:rsidRPr="001F110C">
        <w:t>, 7.3_HTML_01, 7.3_HTML_02, 7.3_external_01, 7.3_external_02</w:t>
      </w:r>
    </w:p>
    <w:p w:rsidR="005B39ED" w:rsidRPr="00926F2C" w:rsidRDefault="005B39ED" w:rsidP="003D2636">
      <w:pPr>
        <w:pStyle w:val="CriteriaRefW3C"/>
        <w:keepNext w:val="0"/>
        <w:jc w:val="both"/>
      </w:pPr>
      <w:r>
        <w:t>Type of criterion:</w:t>
      </w:r>
      <w:r w:rsidRPr="00926F2C">
        <w:t xml:space="preserve"> design</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3D2636">
      <w:pPr>
        <w:keepNext w:val="0"/>
        <w:ind w:left="1260"/>
        <w:jc w:val="both"/>
      </w:pPr>
      <w:r w:rsidRPr="007A4E7D">
        <w:rPr>
          <w:rFonts w:cs="Times New Roman"/>
          <w:b/>
          <w:bCs/>
          <w:i/>
          <w:iCs/>
          <w:color w:val="000000"/>
        </w:rPr>
        <w:t>Comments:</w:t>
      </w:r>
      <w:r w:rsidRPr="00926F2C">
        <w:rPr>
          <w:i/>
          <w:iCs/>
        </w:rPr>
        <w:t xml:space="preserve"> </w:t>
      </w:r>
      <w:r>
        <w:t>WSS 2.0</w:t>
      </w:r>
      <w:r w:rsidRPr="00926F2C">
        <w:t xml:space="preserve"> and </w:t>
      </w:r>
      <w:r>
        <w:t>SPS 2003</w:t>
      </w:r>
      <w:r w:rsidRPr="00926F2C">
        <w:t xml:space="preserve"> </w:t>
      </w:r>
      <w:r>
        <w:t>can</w:t>
      </w:r>
      <w:r w:rsidRPr="00926F2C">
        <w:t xml:space="preserve"> be used to create </w:t>
      </w:r>
      <w:r>
        <w:t>Web</w:t>
      </w:r>
      <w:r w:rsidRPr="00926F2C">
        <w:t xml:space="preserve"> pages </w:t>
      </w:r>
      <w:r>
        <w:t>that</w:t>
      </w:r>
      <w:r w:rsidRPr="00926F2C">
        <w:t xml:space="preserve"> satisfy this criterion.</w:t>
      </w:r>
      <w:r w:rsidRPr="00C77C45">
        <w:t xml:space="preserve"> </w:t>
      </w:r>
    </w:p>
    <w:p w:rsidR="005B39ED" w:rsidRPr="00C77C45" w:rsidRDefault="005B39ED" w:rsidP="003D2636">
      <w:pPr>
        <w:pStyle w:val="CriteriaRefW3C"/>
        <w:keepNext w:val="0"/>
        <w:jc w:val="both"/>
        <w:rPr>
          <w:i w:val="0"/>
          <w:iCs w:val="0"/>
          <w:color w:val="auto"/>
          <w:sz w:val="20"/>
          <w:szCs w:val="20"/>
        </w:rPr>
      </w:pPr>
      <w:r w:rsidRPr="00C77C45">
        <w:rPr>
          <w:i w:val="0"/>
          <w:iCs w:val="0"/>
          <w:color w:val="auto"/>
          <w:sz w:val="20"/>
          <w:szCs w:val="20"/>
        </w:rPr>
        <w:t xml:space="preserve">It remains the responsibility of SharePoint 2003 developers to ensure that their Web pages satisfy this criterion. </w:t>
      </w:r>
    </w:p>
    <w:p w:rsidR="005B39ED" w:rsidRPr="00926F2C" w:rsidRDefault="005B39ED" w:rsidP="0000702A">
      <w:pPr>
        <w:pStyle w:val="Heading3"/>
        <w:keepNext w:val="0"/>
      </w:pPr>
      <w:r w:rsidRPr="00926F2C">
        <w:t>Summary</w:t>
      </w:r>
    </w:p>
    <w:p w:rsidR="005B39ED" w:rsidRDefault="005B39ED" w:rsidP="003D2636">
      <w:pPr>
        <w:keepNext w:val="0"/>
        <w:jc w:val="both"/>
      </w:pPr>
      <w:r>
        <w:t xml:space="preserve">As can be seen by the preceding discussion, </w:t>
      </w:r>
      <w:r w:rsidRPr="00926F2C">
        <w:t xml:space="preserve">SharePoint </w:t>
      </w:r>
      <w:r>
        <w:t xml:space="preserve">2003 </w:t>
      </w:r>
      <w:r w:rsidRPr="00926F2C">
        <w:t xml:space="preserve">technologies are capable of producing </w:t>
      </w:r>
      <w:r>
        <w:t>Web</w:t>
      </w:r>
      <w:r w:rsidRPr="00926F2C">
        <w:t xml:space="preserve"> sites</w:t>
      </w:r>
      <w:r>
        <w:t xml:space="preserve"> that comply with WCAG 1.0 checkpoints in all three priority levels</w:t>
      </w:r>
      <w:r w:rsidRPr="00926F2C">
        <w:t xml:space="preserve">. The only </w:t>
      </w:r>
      <w:r>
        <w:t>issues</w:t>
      </w:r>
      <w:r w:rsidRPr="00926F2C">
        <w:t xml:space="preserve"> that arise are </w:t>
      </w:r>
      <w:r>
        <w:t>related</w:t>
      </w:r>
      <w:r w:rsidRPr="00926F2C">
        <w:t xml:space="preserve"> to alternatives </w:t>
      </w:r>
      <w:r>
        <w:t>for</w:t>
      </w:r>
      <w:r w:rsidRPr="00926F2C">
        <w:t xml:space="preserve"> client-side script usage.</w:t>
      </w:r>
    </w:p>
    <w:p w:rsidR="005B39ED" w:rsidRPr="00926F2C" w:rsidRDefault="005B39ED" w:rsidP="003D2636">
      <w:pPr>
        <w:keepNext w:val="0"/>
        <w:jc w:val="both"/>
      </w:pPr>
      <w:r>
        <w:t xml:space="preserve">This said, throughout the lifecycle of a </w:t>
      </w:r>
      <w:r w:rsidRPr="00926F2C">
        <w:t xml:space="preserve">SharePoint </w:t>
      </w:r>
      <w:r>
        <w:t xml:space="preserve">2003 </w:t>
      </w:r>
      <w:r w:rsidRPr="00926F2C">
        <w:t>technologies</w:t>
      </w:r>
      <w:r>
        <w:t>-based</w:t>
      </w:r>
      <w:r w:rsidRPr="00926F2C">
        <w:t xml:space="preserve"> </w:t>
      </w:r>
      <w:r>
        <w:t>project, t</w:t>
      </w:r>
      <w:r w:rsidRPr="00926F2C">
        <w:t xml:space="preserve">he design </w:t>
      </w:r>
      <w:r>
        <w:t>considerations</w:t>
      </w:r>
      <w:r w:rsidRPr="00926F2C">
        <w:t xml:space="preserve"> </w:t>
      </w:r>
      <w:r>
        <w:t>identified</w:t>
      </w:r>
      <w:r w:rsidRPr="00926F2C">
        <w:t xml:space="preserve"> in section </w:t>
      </w:r>
      <w:fldSimple w:instr=" REF _Ref153013062 \r \h  \* MERGEFORMAT ">
        <w:r>
          <w:t>2.1</w:t>
        </w:r>
      </w:fldSimple>
      <w:r>
        <w:t xml:space="preserve"> “</w:t>
      </w:r>
      <w:fldSimple w:instr=" REF _Ref153013062 \h  \* MERGEFORMAT ">
        <w:r w:rsidRPr="0066255E">
          <w:t>Design</w:t>
        </w:r>
        <w:r>
          <w:t xml:space="preserve"> checklist for</w:t>
        </w:r>
        <w:r w:rsidRPr="0066255E">
          <w:t xml:space="preserve"> </w:t>
        </w:r>
        <w:r>
          <w:t xml:space="preserve">accessible </w:t>
        </w:r>
        <w:r w:rsidRPr="0066255E">
          <w:t>Web content</w:t>
        </w:r>
      </w:fldSimple>
      <w:r>
        <w:t>” a</w:t>
      </w:r>
      <w:r w:rsidRPr="00926F2C">
        <w:t>s</w:t>
      </w:r>
      <w:r>
        <w:t xml:space="preserve"> well as the ones </w:t>
      </w:r>
      <w:r w:rsidRPr="006D73B7">
        <w:t xml:space="preserve">described in section </w:t>
      </w:r>
      <w:fldSimple w:instr=" REF _Ref153013112 \r \h  \* MERGEFORMAT ">
        <w:r>
          <w:t>2.2</w:t>
        </w:r>
      </w:fldSimple>
      <w:r>
        <w:t xml:space="preserve"> “</w:t>
      </w:r>
      <w:fldSimple w:instr=" REF _Ref153013112 \h  \* MERGEFORMAT ">
        <w:r>
          <w:t>Coding checklist for</w:t>
        </w:r>
        <w:r w:rsidRPr="0066255E">
          <w:t xml:space="preserve"> accessible Web content</w:t>
        </w:r>
      </w:fldSimple>
      <w:r>
        <w:t>” s</w:t>
      </w:r>
      <w:r w:rsidRPr="00926F2C">
        <w:t>hould be observed.</w:t>
      </w:r>
    </w:p>
    <w:p w:rsidR="005B39ED" w:rsidRPr="00926F2C" w:rsidRDefault="005B39ED" w:rsidP="003D2636">
      <w:pPr>
        <w:pStyle w:val="Heading2"/>
        <w:keepNext w:val="0"/>
        <w:jc w:val="both"/>
      </w:pPr>
      <w:bookmarkStart w:id="88" w:name="_Toc155936367"/>
      <w:r w:rsidRPr="00926F2C">
        <w:t>Assess</w:t>
      </w:r>
      <w:r>
        <w:t>ment  and validation</w:t>
      </w:r>
      <w:r w:rsidRPr="00926F2C">
        <w:t xml:space="preserve"> </w:t>
      </w:r>
      <w:r>
        <w:t xml:space="preserve">of </w:t>
      </w:r>
      <w:r w:rsidRPr="00926F2C">
        <w:t xml:space="preserve">a SharePoint </w:t>
      </w:r>
      <w:r>
        <w:t>2003 Web</w:t>
      </w:r>
      <w:r w:rsidRPr="00926F2C">
        <w:t xml:space="preserve"> site</w:t>
      </w:r>
      <w:r>
        <w:t xml:space="preserve"> </w:t>
      </w:r>
      <w:r w:rsidRPr="00584967">
        <w:t>for WCAG 1.0 checkpoints</w:t>
      </w:r>
      <w:bookmarkEnd w:id="88"/>
    </w:p>
    <w:p w:rsidR="005B39ED" w:rsidRPr="00926F2C" w:rsidRDefault="005B39ED" w:rsidP="003D2636">
      <w:pPr>
        <w:keepNext w:val="0"/>
        <w:jc w:val="both"/>
      </w:pPr>
      <w:r w:rsidRPr="00926F2C">
        <w:t xml:space="preserve">The information provided under section </w:t>
      </w:r>
      <w:fldSimple w:instr=" REF _Ref153017815 \r \h  \* MERGEFORMAT ">
        <w:r>
          <w:t>2.3</w:t>
        </w:r>
      </w:fldSimple>
      <w:r w:rsidRPr="00926F2C">
        <w:t xml:space="preserve"> </w:t>
      </w:r>
      <w:r>
        <w:t>"</w:t>
      </w:r>
      <w:fldSimple w:instr=" REF _Ref153017815 \h  \* MERGEFORMAT ">
        <w:r>
          <w:t>Assessment</w:t>
        </w:r>
        <w:r w:rsidRPr="00926F2C">
          <w:t xml:space="preserve"> and validation of </w:t>
        </w:r>
        <w:r>
          <w:t>accessible</w:t>
        </w:r>
        <w:r w:rsidRPr="00926F2C">
          <w:t xml:space="preserve"> </w:t>
        </w:r>
        <w:r>
          <w:t>Web</w:t>
        </w:r>
        <w:r w:rsidRPr="00926F2C">
          <w:t xml:space="preserve"> </w:t>
        </w:r>
        <w:r>
          <w:t>Content</w:t>
        </w:r>
      </w:fldSimple>
      <w:r>
        <w:t>"</w:t>
      </w:r>
      <w:r w:rsidRPr="00926F2C">
        <w:t xml:space="preserve"> also </w:t>
      </w:r>
      <w:r>
        <w:t>applies</w:t>
      </w:r>
      <w:r w:rsidRPr="00926F2C">
        <w:t xml:space="preserve"> in </w:t>
      </w:r>
      <w:r>
        <w:t>for SharePoint 2003-based Web sites.</w:t>
      </w:r>
    </w:p>
    <w:p w:rsidR="005B39ED" w:rsidRPr="00926F2C" w:rsidRDefault="005B39ED" w:rsidP="003D2636">
      <w:pPr>
        <w:keepNext w:val="0"/>
        <w:jc w:val="both"/>
      </w:pPr>
      <w:r w:rsidRPr="00926F2C">
        <w:t xml:space="preserve">In addition to the tools mentioned </w:t>
      </w:r>
      <w:r>
        <w:t>earlier in this document</w:t>
      </w:r>
      <w:r w:rsidRPr="00926F2C">
        <w:t>, this section discuss</w:t>
      </w:r>
      <w:r>
        <w:t>es</w:t>
      </w:r>
      <w:r w:rsidRPr="00926F2C">
        <w:t xml:space="preserve"> specific solutions that integrate with SharePoint </w:t>
      </w:r>
      <w:r>
        <w:t xml:space="preserve">2003 </w:t>
      </w:r>
      <w:r w:rsidRPr="00926F2C">
        <w:t>technologies.</w:t>
      </w:r>
    </w:p>
    <w:p w:rsidR="005B39ED" w:rsidRPr="00926F2C" w:rsidRDefault="005B39ED" w:rsidP="003D2636">
      <w:pPr>
        <w:keepNext w:val="0"/>
        <w:jc w:val="both"/>
      </w:pPr>
      <w:r w:rsidRPr="00926F2C">
        <w:t>HiSoftware provides a suite of software t</w:t>
      </w:r>
      <w:r>
        <w:t>ools that work with SharePoint 2003 t</w:t>
      </w:r>
      <w:r w:rsidRPr="00926F2C">
        <w:t xml:space="preserve">echnologies and the Visual Studio </w:t>
      </w:r>
      <w:r>
        <w:t xml:space="preserve">2005 </w:t>
      </w:r>
      <w:r w:rsidRPr="00926F2C">
        <w:t>development environment.</w:t>
      </w:r>
    </w:p>
    <w:p w:rsidR="005B39ED" w:rsidRPr="00926F2C" w:rsidRDefault="005B39ED" w:rsidP="003D2636">
      <w:pPr>
        <w:keepNext w:val="0"/>
        <w:jc w:val="both"/>
      </w:pPr>
      <w:r w:rsidRPr="00926F2C">
        <w:t xml:space="preserve">In addition to the solutions described in section </w:t>
      </w:r>
      <w:fldSimple w:instr=" REF _Ref153334966 \r \h  \* MERGEFORMAT ">
        <w:r>
          <w:t>3.2</w:t>
        </w:r>
      </w:fldSimple>
      <w:r w:rsidRPr="00926F2C">
        <w:t xml:space="preserve"> </w:t>
      </w:r>
      <w:r>
        <w:t>“</w:t>
      </w:r>
      <w:hyperlink w:anchor="_HiSoftware_Access" w:history="1">
        <w:fldSimple w:instr=" REF _Ref153334974 \h  \* MERGEFORMAT ">
          <w:r>
            <w:t>Assessment and validatio</w:t>
          </w:r>
          <w:r w:rsidRPr="00EB5E44">
            <w:t xml:space="preserve">n </w:t>
          </w:r>
          <w:r>
            <w:t>of a</w:t>
          </w:r>
          <w:r w:rsidRPr="00EB5E44">
            <w:t xml:space="preserve"> MCMS 2002 Web site</w:t>
          </w:r>
          <w:r>
            <w:t xml:space="preserve"> </w:t>
          </w:r>
          <w:r w:rsidRPr="00423F4A">
            <w:t>for WCAG 1.0 checkpoints</w:t>
          </w:r>
        </w:fldSimple>
      </w:hyperlink>
      <w:r>
        <w:t>”</w:t>
      </w:r>
      <w:r w:rsidRPr="00926F2C">
        <w:t xml:space="preserve">, the </w:t>
      </w:r>
      <w:hyperlink r:id="rId429" w:tooltip="AccMonitor Integration for Microsoft SharePoint Portal Server" w:history="1">
        <w:r w:rsidRPr="00926F2C">
          <w:rPr>
            <w:rStyle w:val="Hyperlink"/>
          </w:rPr>
          <w:t>AccMonitor Integration for Microsoft SharePoint Portal Server</w:t>
        </w:r>
      </w:hyperlink>
      <w:r w:rsidRPr="00926F2C">
        <w:t xml:space="preserve"> for AccMonitor Compliance Server 2005 provides a test management and remediation solution for accessibility and content quality checking for </w:t>
      </w:r>
      <w:r>
        <w:t>SPS</w:t>
      </w:r>
      <w:r w:rsidRPr="00926F2C">
        <w:t xml:space="preserve"> 2003 workspaces.</w:t>
      </w:r>
    </w:p>
    <w:p w:rsidR="005B39ED" w:rsidRPr="00926F2C" w:rsidRDefault="005B39ED" w:rsidP="003D2636">
      <w:pPr>
        <w:keepNext w:val="0"/>
        <w:jc w:val="both"/>
      </w:pPr>
      <w:r w:rsidRPr="00926F2C">
        <w:t xml:space="preserve">The </w:t>
      </w:r>
      <w:r>
        <w:t>HiSoftware white paper</w:t>
      </w:r>
      <w:r w:rsidRPr="00926F2C">
        <w:t xml:space="preserve"> </w:t>
      </w:r>
      <w:hyperlink r:id="rId430" w:tooltip="Harnessing the power of HiSoftware AccMonitor Compliance Server 2005 for Microsoft SharePoint Portal Server 2003" w:history="1">
        <w:r w:rsidRPr="00B32934">
          <w:rPr>
            <w:rStyle w:val="Hyperlink"/>
            <w:iCs/>
          </w:rPr>
          <w:t>Harnessing the power of HiSoftware AccMonitor Compliance Server 2005 for Microsoft SharePoint Portal Server 2003</w:t>
        </w:r>
      </w:hyperlink>
      <w:r w:rsidRPr="00926F2C">
        <w:t xml:space="preserve"> describes the integration </w:t>
      </w:r>
      <w:r>
        <w:t>features</w:t>
      </w:r>
      <w:r w:rsidRPr="00926F2C">
        <w:t xml:space="preserve"> provided by AccMonitor Compliance Server 2005</w:t>
      </w:r>
      <w:r>
        <w:t>, as well as</w:t>
      </w:r>
      <w:r w:rsidRPr="00926F2C">
        <w:t xml:space="preserve"> how to integrate HiSoftware-SharePoint Tester into a </w:t>
      </w:r>
      <w:r>
        <w:t>SPS</w:t>
      </w:r>
      <w:r w:rsidRPr="00926F2C">
        <w:t xml:space="preserve"> 2003 instance.</w:t>
      </w:r>
    </w:p>
    <w:p w:rsidR="005B39ED" w:rsidRDefault="005B39ED" w:rsidP="003D2636">
      <w:pPr>
        <w:keepNext w:val="0"/>
        <w:jc w:val="both"/>
      </w:pPr>
      <w:r w:rsidRPr="00926F2C">
        <w:t xml:space="preserve">For </w:t>
      </w:r>
      <w:r>
        <w:t>additional</w:t>
      </w:r>
      <w:r w:rsidRPr="00926F2C">
        <w:t xml:space="preserve"> information, refer to the article </w:t>
      </w:r>
      <w:hyperlink r:id="rId431" w:tooltip="AccMonitor Compliance Server 2005 Advances Accessibility and Content Quality for SharePoint Portal Server " w:history="1">
        <w:r w:rsidRPr="009A1B3B">
          <w:rPr>
            <w:rStyle w:val="Hyperlink"/>
            <w:iCs/>
          </w:rPr>
          <w:t>AccMonitor Compliance Server 2005 Advances Accessibility and Content Quality for SharePoint Portal Server v2.0 Sites</w:t>
        </w:r>
      </w:hyperlink>
      <w:r w:rsidRPr="00926F2C">
        <w:t>.</w:t>
      </w:r>
    </w:p>
    <w:p w:rsidR="005B39ED" w:rsidRDefault="005B39ED" w:rsidP="003D2636">
      <w:pPr>
        <w:pStyle w:val="Heading1"/>
        <w:jc w:val="both"/>
      </w:pPr>
      <w:bookmarkStart w:id="89" w:name="_Ref153279888"/>
      <w:bookmarkStart w:id="90" w:name="_Ref153279896"/>
      <w:bookmarkStart w:id="91" w:name="_Toc155936368"/>
      <w:r>
        <w:t>Accessibility g</w:t>
      </w:r>
      <w:r w:rsidRPr="00926F2C">
        <w:t xml:space="preserve">uidelines for </w:t>
      </w:r>
      <w:r>
        <w:t xml:space="preserve">using MOSS 2007 technologies for Web </w:t>
      </w:r>
      <w:r w:rsidRPr="00926F2C">
        <w:t>implementation</w:t>
      </w:r>
      <w:r>
        <w:t>s</w:t>
      </w:r>
      <w:bookmarkEnd w:id="89"/>
      <w:bookmarkEnd w:id="90"/>
      <w:bookmarkEnd w:id="91"/>
    </w:p>
    <w:p w:rsidR="005B39ED" w:rsidRDefault="005B39ED" w:rsidP="003D2636">
      <w:pPr>
        <w:jc w:val="both"/>
        <w:rPr>
          <w:lang w:eastAsia="fr-FR"/>
        </w:rPr>
      </w:pPr>
      <w:r>
        <w:rPr>
          <w:lang w:eastAsia="fr-FR"/>
        </w:rPr>
        <w:t>M</w:t>
      </w:r>
      <w:r w:rsidRPr="00386601">
        <w:rPr>
          <w:lang w:eastAsia="fr-FR"/>
        </w:rPr>
        <w:t>icrosoft Office SharePoint Server (MOSS) 2007 provides portal and search features that represent the next generation of SharePoint Portal Server (SPS) 2003</w:t>
      </w:r>
      <w:r>
        <w:rPr>
          <w:lang w:eastAsia="fr-FR"/>
        </w:rPr>
        <w:t xml:space="preserve"> </w:t>
      </w:r>
      <w:r w:rsidRPr="003D57B4">
        <w:t>(see previous chapter</w:t>
      </w:r>
      <w:r>
        <w:t xml:space="preserve"> </w:t>
      </w:r>
      <w:fldSimple w:instr=" REF _Ref153023974 \r \h  \* MERGEFORMAT ">
        <w:r>
          <w:t>4</w:t>
        </w:r>
      </w:fldSimple>
      <w:r>
        <w:t xml:space="preserve"> “</w:t>
      </w:r>
      <w:fldSimple w:instr=" REF _Ref153023984 \h  \* MERGEFORMAT ">
        <w:r>
          <w:t>Accessibility g</w:t>
        </w:r>
        <w:r w:rsidRPr="00926F2C">
          <w:t xml:space="preserve">uidelines for </w:t>
        </w:r>
        <w:r>
          <w:t xml:space="preserve">using SharePoint 2003 technologies for Web </w:t>
        </w:r>
        <w:r w:rsidRPr="00926F2C">
          <w:t>implementation</w:t>
        </w:r>
        <w:r>
          <w:t>s</w:t>
        </w:r>
      </w:fldSimple>
      <w:r>
        <w:t>”</w:t>
      </w:r>
      <w:r w:rsidRPr="003D57B4">
        <w:t>)</w:t>
      </w:r>
      <w:r>
        <w:rPr>
          <w:lang w:eastAsia="fr-FR"/>
        </w:rPr>
        <w:t xml:space="preserve">. </w:t>
      </w:r>
    </w:p>
    <w:p w:rsidR="005B39ED" w:rsidRDefault="005B39ED" w:rsidP="003D2636">
      <w:pPr>
        <w:jc w:val="both"/>
        <w:rPr>
          <w:lang w:eastAsia="fr-FR"/>
        </w:rPr>
      </w:pPr>
      <w:r w:rsidRPr="00386601">
        <w:rPr>
          <w:lang w:eastAsia="fr-FR"/>
        </w:rPr>
        <w:t xml:space="preserve">However, extra dimensions </w:t>
      </w:r>
      <w:r>
        <w:rPr>
          <w:lang w:eastAsia="fr-FR"/>
        </w:rPr>
        <w:t xml:space="preserve">have been given to </w:t>
      </w:r>
      <w:r w:rsidRPr="00386601">
        <w:rPr>
          <w:lang w:eastAsia="fr-FR"/>
        </w:rPr>
        <w:t xml:space="preserve">MOSS 2007 in Web </w:t>
      </w:r>
      <w:r>
        <w:rPr>
          <w:lang w:eastAsia="fr-FR"/>
        </w:rPr>
        <w:t>c</w:t>
      </w:r>
      <w:r w:rsidRPr="00386601">
        <w:rPr>
          <w:lang w:eastAsia="fr-FR"/>
        </w:rPr>
        <w:t xml:space="preserve">ontent </w:t>
      </w:r>
      <w:r>
        <w:rPr>
          <w:lang w:eastAsia="fr-FR"/>
        </w:rPr>
        <w:t>m</w:t>
      </w:r>
      <w:r w:rsidRPr="00386601">
        <w:rPr>
          <w:lang w:eastAsia="fr-FR"/>
        </w:rPr>
        <w:t>anagement</w:t>
      </w:r>
      <w:r>
        <w:rPr>
          <w:lang w:eastAsia="fr-FR"/>
        </w:rPr>
        <w:t xml:space="preserve"> (WCM)</w:t>
      </w:r>
      <w:r w:rsidRPr="00386601">
        <w:rPr>
          <w:lang w:eastAsia="fr-FR"/>
        </w:rPr>
        <w:t xml:space="preserve">, document and records management, business process integration and forms, and business intelligence. </w:t>
      </w:r>
    </w:p>
    <w:p w:rsidR="005B39ED" w:rsidRDefault="005B39ED" w:rsidP="003D2636">
      <w:pPr>
        <w:jc w:val="both"/>
        <w:rPr>
          <w:lang w:eastAsia="fr-FR"/>
        </w:rPr>
      </w:pPr>
      <w:r>
        <w:rPr>
          <w:lang w:eastAsia="fr-FR"/>
        </w:rPr>
        <w:t xml:space="preserve">As a result, </w:t>
      </w:r>
      <w:r w:rsidRPr="00386601">
        <w:rPr>
          <w:lang w:eastAsia="fr-FR"/>
        </w:rPr>
        <w:t xml:space="preserve">MOSS </w:t>
      </w:r>
      <w:r>
        <w:rPr>
          <w:lang w:eastAsia="fr-FR"/>
        </w:rPr>
        <w:t xml:space="preserve">2007 constitutes an integrated suite of server capabilities that can help improve organizational effectiveness by providing comprehensive content management and enterprise search, accelerating shared business processes, and facilitating information-sharing across boundaries for better business insight. Office SharePoint Server 2007 supports all intranet, extranet, and Web applications across an enterprise within one integrated platform, instead of relying on separate fragmented systems. </w:t>
      </w:r>
    </w:p>
    <w:p w:rsidR="005B39ED" w:rsidRDefault="005B39ED" w:rsidP="003D2636">
      <w:pPr>
        <w:jc w:val="both"/>
      </w:pPr>
      <w:r w:rsidRPr="00076A00">
        <w:t>Mic</w:t>
      </w:r>
      <w:r>
        <w:t>rosoft Office Forms Server 2007, a subset of MOSS 2007, offers</w:t>
      </w:r>
      <w:r w:rsidRPr="00076A00">
        <w:t xml:space="preserve"> a solution that aims at facilitating the </w:t>
      </w:r>
      <w:r w:rsidRPr="00076A00">
        <w:rPr>
          <w:rFonts w:cs="Times New Roman"/>
        </w:rPr>
        <w:t xml:space="preserve">form templates </w:t>
      </w:r>
      <w:r>
        <w:t xml:space="preserve">publishing and </w:t>
      </w:r>
      <w:r w:rsidRPr="00076A00">
        <w:t xml:space="preserve">management </w:t>
      </w:r>
      <w:r w:rsidRPr="00076A00">
        <w:rPr>
          <w:rFonts w:cs="Times New Roman"/>
        </w:rPr>
        <w:t>from a central local.</w:t>
      </w:r>
      <w:r>
        <w:rPr>
          <w:lang w:eastAsia="fr-FR"/>
        </w:rPr>
        <w:t xml:space="preserve"> </w:t>
      </w:r>
    </w:p>
    <w:p w:rsidR="005B39ED" w:rsidRDefault="005B39ED" w:rsidP="003D2636">
      <w:pPr>
        <w:jc w:val="both"/>
        <w:rPr>
          <w:lang w:eastAsia="fr-FR"/>
        </w:rPr>
      </w:pPr>
      <w:r>
        <w:rPr>
          <w:lang w:eastAsia="fr-FR"/>
        </w:rPr>
        <w:t>MOSS 2007 is built upon Microsoft Windows SharePoint Services (WSS) 3.0</w:t>
      </w:r>
      <w:r>
        <w:rPr>
          <w:rStyle w:val="FootnoteReference"/>
          <w:lang w:eastAsia="fr-FR"/>
        </w:rPr>
        <w:footnoteReference w:id="12"/>
      </w:r>
      <w:r>
        <w:rPr>
          <w:lang w:eastAsia="fr-FR"/>
        </w:rPr>
        <w:t xml:space="preserve">, which includes into a common architecture many features previously provided by MCMS 2002 (see previous chapter </w:t>
      </w:r>
      <w:fldSimple w:instr=" REF _Ref153363780 \r \h  \* MERGEFORMAT ">
        <w:r>
          <w:rPr>
            <w:lang w:eastAsia="fr-FR"/>
          </w:rPr>
          <w:t>3</w:t>
        </w:r>
      </w:fldSimple>
      <w:r>
        <w:rPr>
          <w:lang w:eastAsia="fr-FR"/>
        </w:rPr>
        <w:t xml:space="preserve"> </w:t>
      </w:r>
      <w:fldSimple w:instr=" REF _Ref153363785 \h  \* MERGEFORMAT ">
        <w:r>
          <w:t>Accessibility g</w:t>
        </w:r>
        <w:r w:rsidRPr="00926F2C">
          <w:t xml:space="preserve">uidelines </w:t>
        </w:r>
        <w:r>
          <w:t>for using</w:t>
        </w:r>
        <w:r w:rsidRPr="00926F2C">
          <w:t xml:space="preserve"> </w:t>
        </w:r>
        <w:r>
          <w:t xml:space="preserve">Microsoft </w:t>
        </w:r>
        <w:r w:rsidRPr="00926F2C">
          <w:t>Content Management Server 2002</w:t>
        </w:r>
        <w:r w:rsidRPr="0010343F">
          <w:t xml:space="preserve"> </w:t>
        </w:r>
        <w:r w:rsidRPr="00926F2C">
          <w:t xml:space="preserve">for </w:t>
        </w:r>
        <w:r>
          <w:t xml:space="preserve">Web </w:t>
        </w:r>
        <w:r w:rsidRPr="00926F2C">
          <w:t>implementations</w:t>
        </w:r>
      </w:fldSimple>
      <w:r>
        <w:rPr>
          <w:lang w:eastAsia="fr-FR"/>
        </w:rPr>
        <w:t>), such as web content management, and related workflows. Generally speaking, many tasks such as navigation, summary links, and scheduled deployment that an MCMS 2002 developer would perform can now be performed by users or IT professionals.</w:t>
      </w:r>
    </w:p>
    <w:p w:rsidR="005B39ED" w:rsidRDefault="005B39ED" w:rsidP="003D2636">
      <w:pPr>
        <w:jc w:val="both"/>
        <w:rPr>
          <w:lang w:eastAsia="fr-FR"/>
        </w:rPr>
      </w:pPr>
      <w:r>
        <w:rPr>
          <w:lang w:eastAsia="fr-FR"/>
        </w:rPr>
        <w:t>M</w:t>
      </w:r>
      <w:r w:rsidRPr="003D57B4">
        <w:rPr>
          <w:lang w:eastAsia="fr-FR"/>
        </w:rPr>
        <w:t xml:space="preserve">any of the new features in MOSS </w:t>
      </w:r>
      <w:r>
        <w:rPr>
          <w:lang w:eastAsia="fr-FR"/>
        </w:rPr>
        <w:t xml:space="preserve">2007 </w:t>
      </w:r>
      <w:r w:rsidRPr="003D57B4">
        <w:rPr>
          <w:lang w:eastAsia="fr-FR"/>
        </w:rPr>
        <w:t xml:space="preserve">are made possible by new WSS </w:t>
      </w:r>
      <w:r>
        <w:rPr>
          <w:lang w:eastAsia="fr-FR"/>
        </w:rPr>
        <w:t xml:space="preserve">3.0 </w:t>
      </w:r>
      <w:r w:rsidRPr="003D57B4">
        <w:rPr>
          <w:lang w:eastAsia="fr-FR"/>
        </w:rPr>
        <w:t xml:space="preserve">innovations </w:t>
      </w:r>
      <w:r>
        <w:rPr>
          <w:lang w:eastAsia="fr-FR"/>
        </w:rPr>
        <w:t xml:space="preserve">(and ASP.NET 2.0) </w:t>
      </w:r>
      <w:r w:rsidRPr="003D57B4">
        <w:rPr>
          <w:lang w:eastAsia="fr-FR"/>
        </w:rPr>
        <w:t xml:space="preserve">such as Master </w:t>
      </w:r>
      <w:r>
        <w:rPr>
          <w:lang w:eastAsia="fr-FR"/>
        </w:rPr>
        <w:t>p</w:t>
      </w:r>
      <w:r w:rsidRPr="003D57B4">
        <w:rPr>
          <w:lang w:eastAsia="fr-FR"/>
        </w:rPr>
        <w:t>age integration, content types, versioning, and workflows</w:t>
      </w:r>
      <w:r>
        <w:rPr>
          <w:lang w:eastAsia="fr-FR"/>
        </w:rPr>
        <w:t xml:space="preserve">. </w:t>
      </w:r>
      <w:r w:rsidRPr="00386601">
        <w:rPr>
          <w:lang w:eastAsia="fr-FR"/>
        </w:rPr>
        <w:t xml:space="preserve">MOSS 2007 portal sites are created using WSS features and site definitions along with familiar ASP.NET building blocks such as Master Pages and Web Parts. </w:t>
      </w:r>
    </w:p>
    <w:p w:rsidR="005B39ED" w:rsidRPr="00386601" w:rsidRDefault="005B39ED" w:rsidP="003D2636">
      <w:pPr>
        <w:jc w:val="both"/>
        <w:rPr>
          <w:lang w:eastAsia="fr-FR"/>
        </w:rPr>
      </w:pPr>
      <w:r w:rsidRPr="00386601">
        <w:rPr>
          <w:lang w:eastAsia="fr-FR"/>
        </w:rPr>
        <w:t>This means that MOSS</w:t>
      </w:r>
      <w:r>
        <w:rPr>
          <w:lang w:eastAsia="fr-FR"/>
        </w:rPr>
        <w:t xml:space="preserve"> 2007</w:t>
      </w:r>
      <w:r w:rsidRPr="00386601">
        <w:rPr>
          <w:lang w:eastAsia="fr-FR"/>
        </w:rPr>
        <w:t xml:space="preserve"> solutions can easily be extended with ASP.NET components such as server-side controls and custom Web Parts as well as custom components that utilize WSS features like custom list definitions, document libraries, event handlers, and workflows.</w:t>
      </w:r>
    </w:p>
    <w:p w:rsidR="005B39ED" w:rsidRDefault="005B39ED" w:rsidP="003D2636">
      <w:pPr>
        <w:jc w:val="both"/>
        <w:rPr>
          <w:lang w:eastAsia="fr-FR"/>
        </w:rPr>
      </w:pPr>
      <w:r>
        <w:rPr>
          <w:lang w:eastAsia="fr-FR"/>
        </w:rPr>
        <w:t xml:space="preserve">The white paper </w:t>
      </w:r>
      <w:hyperlink r:id="rId432" w:tooltip="Gathering MOSS - New Dev-Centric Features In Office SharePoint Server Keep Your Apps Rolling" w:history="1">
        <w:r w:rsidRPr="00D32AB7">
          <w:rPr>
            <w:rStyle w:val="Hyperlink"/>
            <w:rFonts w:cs="Arial"/>
            <w:lang w:eastAsia="fr-FR"/>
          </w:rPr>
          <w:t>Gathering MOSS - New Dev-Centric Features In Office SharePoint Server Keep Your Apps Rolling</w:t>
        </w:r>
      </w:hyperlink>
      <w:r>
        <w:rPr>
          <w:lang w:eastAsia="fr-FR"/>
        </w:rPr>
        <w:t xml:space="preserve"> </w:t>
      </w:r>
      <w:r w:rsidRPr="00D32AB7">
        <w:rPr>
          <w:lang w:eastAsia="fr-FR"/>
        </w:rPr>
        <w:t>provided a broad survey of the most significant services and features provided by MOSS 2007</w:t>
      </w:r>
      <w:r>
        <w:rPr>
          <w:lang w:eastAsia="fr-FR"/>
        </w:rPr>
        <w:t xml:space="preserve"> technologies</w:t>
      </w:r>
      <w:r w:rsidRPr="00D32AB7">
        <w:rPr>
          <w:lang w:eastAsia="fr-FR"/>
        </w:rPr>
        <w:t>.</w:t>
      </w:r>
    </w:p>
    <w:p w:rsidR="005B39ED" w:rsidRDefault="005B39ED" w:rsidP="003D2636">
      <w:pPr>
        <w:jc w:val="both"/>
      </w:pPr>
      <w:r w:rsidRPr="00926F2C">
        <w:t xml:space="preserve">For </w:t>
      </w:r>
      <w:r>
        <w:t>additional</w:t>
      </w:r>
      <w:r w:rsidRPr="00926F2C">
        <w:t xml:space="preserve"> information </w:t>
      </w:r>
      <w:r>
        <w:t>about</w:t>
      </w:r>
      <w:r w:rsidRPr="00926F2C">
        <w:t xml:space="preserve"> </w:t>
      </w:r>
      <w:r>
        <w:t xml:space="preserve">MOSS 2007 </w:t>
      </w:r>
      <w:r w:rsidRPr="00926F2C">
        <w:t xml:space="preserve">technologies, refer to the </w:t>
      </w:r>
      <w:r>
        <w:t>links for</w:t>
      </w:r>
      <w:r w:rsidRPr="00926F2C">
        <w:t xml:space="preserve"> </w:t>
      </w:r>
      <w:r>
        <w:t>WSS</w:t>
      </w:r>
      <w:r w:rsidRPr="00926F2C">
        <w:t xml:space="preserve"> </w:t>
      </w:r>
      <w:r>
        <w:t>3</w:t>
      </w:r>
      <w:r w:rsidRPr="00926F2C">
        <w:t xml:space="preserve">.0 and </w:t>
      </w:r>
      <w:r>
        <w:t xml:space="preserve">MOSS 2007 respectively at </w:t>
      </w:r>
      <w:hyperlink r:id="rId433" w:history="1">
        <w:r w:rsidRPr="00FA1725">
          <w:rPr>
            <w:rStyle w:val="Hyperlink"/>
          </w:rPr>
          <w:t>http://www.microsoft.com/sharepoint/default.mspx</w:t>
        </w:r>
      </w:hyperlink>
      <w:r>
        <w:t>.</w:t>
      </w:r>
    </w:p>
    <w:p w:rsidR="005B39ED" w:rsidRDefault="005B39ED" w:rsidP="003D2636">
      <w:pPr>
        <w:jc w:val="both"/>
      </w:pPr>
      <w:r>
        <w:t xml:space="preserve">Please also note the availability of the </w:t>
      </w:r>
      <w:hyperlink r:id="rId434" w:tooltip="Microsoft Office SharePoint Server 2007 Software Development Kit (SDK)" w:history="1">
        <w:r w:rsidRPr="008C0957">
          <w:rPr>
            <w:rStyle w:val="Hyperlink"/>
            <w:rFonts w:cs="Arial"/>
          </w:rPr>
          <w:t>Microsoft Office SharePoint Server 2007 Software Development Kit (SDK)</w:t>
        </w:r>
      </w:hyperlink>
      <w:r>
        <w:t xml:space="preserve"> and the </w:t>
      </w:r>
      <w:hyperlink r:id="rId435" w:tooltip="Windows SharePoint Services 3.0 SDK" w:history="1">
        <w:r>
          <w:rPr>
            <w:rStyle w:val="Hyperlink"/>
            <w:rFonts w:cs="Arial"/>
          </w:rPr>
          <w:t>Microsoft Windows SharePoint Services 3.0 SDK</w:t>
        </w:r>
      </w:hyperlink>
      <w:r w:rsidRPr="008C0957">
        <w:t xml:space="preserve"> </w:t>
      </w:r>
      <w:r>
        <w:t>that include documentation (overview information, step-by-step, and how-to procedures for programming) for the technologies that MOSS 2007 provides for developers, code several examples within the topics,</w:t>
      </w:r>
      <w:r w:rsidRPr="008C0957">
        <w:t xml:space="preserve"> </w:t>
      </w:r>
      <w:r>
        <w:t>as well as some tips and best practices for using the development platform of MOSS 2007 technologies.</w:t>
      </w:r>
    </w:p>
    <w:p w:rsidR="005B39ED" w:rsidRDefault="005B39ED" w:rsidP="006F0A5B">
      <w:r>
        <w:br w:type="page"/>
      </w:r>
    </w:p>
    <w:p w:rsidR="005B39ED" w:rsidRDefault="005B39ED" w:rsidP="006F0A5B">
      <w:pPr>
        <w:pStyle w:val="Heading2"/>
        <w:ind w:left="1267" w:hanging="547"/>
        <w:jc w:val="both"/>
      </w:pPr>
      <w:bookmarkStart w:id="92" w:name="_Toc155936369"/>
      <w:r w:rsidRPr="00584967">
        <w:t>Evaluati</w:t>
      </w:r>
      <w:r>
        <w:t>on of</w:t>
      </w:r>
      <w:r w:rsidRPr="00584967">
        <w:t xml:space="preserve"> </w:t>
      </w:r>
      <w:r>
        <w:t>MOSS</w:t>
      </w:r>
      <w:r w:rsidRPr="00584967">
        <w:t xml:space="preserve"> </w:t>
      </w:r>
      <w:r>
        <w:t xml:space="preserve">2007 </w:t>
      </w:r>
      <w:r w:rsidRPr="00584967">
        <w:t>Web sites for WCAG 1.0 checkpoints</w:t>
      </w:r>
      <w:bookmarkEnd w:id="92"/>
    </w:p>
    <w:p w:rsidR="005B39ED" w:rsidRPr="00671A5A" w:rsidRDefault="005B39ED" w:rsidP="003D2636">
      <w:pPr>
        <w:jc w:val="both"/>
        <w:rPr>
          <w:highlight w:val="yellow"/>
        </w:rPr>
      </w:pPr>
      <w:r w:rsidRPr="00584967">
        <w:t>This white paper evaluat</w:t>
      </w:r>
      <w:r>
        <w:t>es</w:t>
      </w:r>
      <w:r w:rsidRPr="00584967">
        <w:t xml:space="preserve"> the use of </w:t>
      </w:r>
      <w:r>
        <w:t>MOSS</w:t>
      </w:r>
      <w:r w:rsidRPr="00584967">
        <w:t xml:space="preserve"> </w:t>
      </w:r>
      <w:r>
        <w:t xml:space="preserve">2007 </w:t>
      </w:r>
      <w:r w:rsidRPr="00584967">
        <w:t xml:space="preserve">technologies for creating Web sites that comply with the checkpoints defined for the </w:t>
      </w:r>
      <w:hyperlink r:id="rId436" w:anchor="Guidelines" w:history="1">
        <w:r w:rsidRPr="005F26B3">
          <w:rPr>
            <w:rStyle w:val="Hyperlink"/>
          </w:rPr>
          <w:t>14 guidelines in the Web Content Accessibility Guidelines (WCA</w:t>
        </w:r>
        <w:r>
          <w:rPr>
            <w:rStyle w:val="Hyperlink"/>
          </w:rPr>
          <w:t>G) 1.0</w:t>
        </w:r>
      </w:hyperlink>
      <w:r w:rsidRPr="005F26B3">
        <w:t xml:space="preserve">, which were developed by the W3C/WAI </w:t>
      </w:r>
      <w:r>
        <w:t xml:space="preserve">and published 5 May 1999 </w:t>
      </w:r>
      <w:r w:rsidRPr="005F26B3">
        <w:t xml:space="preserve">(see </w:t>
      </w:r>
      <w:r w:rsidRPr="00AC7336">
        <w:t>section 1.3.1 "WCAG 1.0</w:t>
      </w:r>
      <w:r>
        <w:t>"</w:t>
      </w:r>
      <w:r w:rsidRPr="005F26B3">
        <w:t xml:space="preserve">). </w:t>
      </w:r>
      <w:r>
        <w:t>Sometime after WCAG 2.0 is approved and released, a future version of this document will evaluate compliance with the guidelines in the new release.</w:t>
      </w:r>
    </w:p>
    <w:p w:rsidR="005B39ED" w:rsidRPr="00926F2C" w:rsidRDefault="005B39ED" w:rsidP="003D2636">
      <w:pPr>
        <w:jc w:val="both"/>
      </w:pPr>
      <w:r w:rsidRPr="00B2551C">
        <w:t xml:space="preserve">To </w:t>
      </w:r>
      <w:r>
        <w:t>assess how MOSS</w:t>
      </w:r>
      <w:r w:rsidRPr="00584967">
        <w:t xml:space="preserve"> </w:t>
      </w:r>
      <w:r>
        <w:t>2007 technologies support and satisfy WCAG 1.0 guidelines, this document considers whether WSS</w:t>
      </w:r>
      <w:r w:rsidRPr="00926F2C">
        <w:t xml:space="preserve"> </w:t>
      </w:r>
      <w:r>
        <w:t>3</w:t>
      </w:r>
      <w:r w:rsidRPr="00926F2C">
        <w:t>.0 and</w:t>
      </w:r>
      <w:r>
        <w:t>,</w:t>
      </w:r>
      <w:r w:rsidRPr="00926F2C">
        <w:t xml:space="preserve"> consequently</w:t>
      </w:r>
      <w:r>
        <w:t>,</w:t>
      </w:r>
      <w:r w:rsidRPr="00926F2C">
        <w:t xml:space="preserve"> </w:t>
      </w:r>
      <w:r>
        <w:t>MOSS</w:t>
      </w:r>
      <w:r w:rsidRPr="00926F2C">
        <w:t xml:space="preserve"> 200</w:t>
      </w:r>
      <w:r>
        <w:t xml:space="preserve">7 </w:t>
      </w:r>
      <w:r w:rsidRPr="00926F2C">
        <w:t>support</w:t>
      </w:r>
      <w:r>
        <w:t xml:space="preserve"> the checkpoints, or </w:t>
      </w:r>
      <w:r w:rsidRPr="00926F2C">
        <w:t xml:space="preserve">in </w:t>
      </w:r>
      <w:r>
        <w:t>some</w:t>
      </w:r>
      <w:r w:rsidRPr="00926F2C">
        <w:t xml:space="preserve"> cases</w:t>
      </w:r>
      <w:r>
        <w:t>,</w:t>
      </w:r>
      <w:r w:rsidRPr="00926F2C">
        <w:t xml:space="preserve"> </w:t>
      </w:r>
      <w:r>
        <w:t xml:space="preserve">how </w:t>
      </w:r>
      <w:r w:rsidRPr="00926F2C">
        <w:t xml:space="preserve">these products </w:t>
      </w:r>
      <w:r>
        <w:t>can</w:t>
      </w:r>
      <w:r w:rsidRPr="00926F2C">
        <w:t xml:space="preserve"> be adapted to ensure compliance with the </w:t>
      </w:r>
      <w:r>
        <w:t>checkpoints</w:t>
      </w:r>
      <w:r w:rsidRPr="00926F2C">
        <w:t xml:space="preserve">. </w:t>
      </w:r>
    </w:p>
    <w:p w:rsidR="005B39ED" w:rsidRDefault="005B39ED" w:rsidP="003D2636">
      <w:pPr>
        <w:jc w:val="both"/>
      </w:pPr>
      <w:r>
        <w:t>T</w:t>
      </w:r>
      <w:r w:rsidRPr="00926F2C">
        <w:t xml:space="preserve">his assessment takes into account the following documents: </w:t>
      </w:r>
      <w:hyperlink r:id="rId437" w:history="1">
        <w:r>
          <w:rPr>
            <w:rStyle w:val="Hyperlink"/>
          </w:rPr>
          <w:t>Windows Sharepoint Services 3.0 Beta 2 VPAT</w:t>
        </w:r>
      </w:hyperlink>
      <w:r w:rsidRPr="00926F2C">
        <w:t xml:space="preserve"> and </w:t>
      </w:r>
      <w:hyperlink r:id="rId438" w:history="1">
        <w:r w:rsidRPr="009869A1">
          <w:rPr>
            <w:rStyle w:val="Hyperlink"/>
          </w:rPr>
          <w:t>Office System 2007 Beta 2 Shared Features VPAT</w:t>
        </w:r>
      </w:hyperlink>
      <w:r w:rsidRPr="00926F2C">
        <w:t>.</w:t>
      </w:r>
    </w:p>
    <w:p w:rsidR="005B39ED" w:rsidRPr="004E58CF" w:rsidRDefault="005B39ED" w:rsidP="00A87A1B">
      <w:pPr>
        <w:pStyle w:val="Heading3"/>
      </w:pPr>
      <w:bookmarkStart w:id="93" w:name="_Ref153609823"/>
      <w:r>
        <w:t>A “More accessible” Mode</w:t>
      </w:r>
      <w:bookmarkEnd w:id="93"/>
    </w:p>
    <w:p w:rsidR="005B39ED" w:rsidRDefault="005B39ED" w:rsidP="003D2636">
      <w:pPr>
        <w:jc w:val="both"/>
      </w:pPr>
      <w:r w:rsidRPr="00A87A1B">
        <w:t xml:space="preserve">On an </w:t>
      </w:r>
      <w:r>
        <w:t>MOSS 2007 technologies-based site,</w:t>
      </w:r>
      <w:r w:rsidRPr="00A87A1B">
        <w:t xml:space="preserve"> most user interface (UI) elements, such as links, form controls, and buttons, are designed to use </w:t>
      </w:r>
      <w:hyperlink r:id="rId439" w:tooltip="Microsoft Active Accessibility (MSAA)" w:history="1">
        <w:r w:rsidRPr="00F75DBB">
          <w:rPr>
            <w:rStyle w:val="Hyperlink"/>
            <w:rFonts w:cs="Arial"/>
          </w:rPr>
          <w:t>Microsoft Active Accessibility (MSAA)</w:t>
        </w:r>
      </w:hyperlink>
      <w:r>
        <w:t>.</w:t>
      </w:r>
      <w:r w:rsidRPr="00A87A1B">
        <w:t xml:space="preserve"> MSAA enables people with disabilities to interact with content by using </w:t>
      </w:r>
      <w:r>
        <w:t>assistive</w:t>
      </w:r>
      <w:r w:rsidRPr="00A87A1B">
        <w:t xml:space="preserve"> t</w:t>
      </w:r>
      <w:r>
        <w:t>echnologies</w:t>
      </w:r>
      <w:r w:rsidRPr="00A87A1B">
        <w:t xml:space="preserve"> </w:t>
      </w:r>
      <w:r>
        <w:t xml:space="preserve">(see eponym section </w:t>
      </w:r>
      <w:fldSimple w:instr=" REF _Ref122419931 \r \h  \* MERGEFORMAT ">
        <w:r>
          <w:t>1.2.2</w:t>
        </w:r>
      </w:fldSimple>
      <w:r>
        <w:t xml:space="preserve"> </w:t>
      </w:r>
      <w:fldSimple w:instr=" REF _Ref122419931 \h  \* MERGEFORMAT ">
        <w:r w:rsidRPr="00926F2C">
          <w:rPr>
            <w:lang w:eastAsia="ko-KR"/>
          </w:rPr>
          <w:t>Assistive technologies</w:t>
        </w:r>
      </w:fldSimple>
      <w:r>
        <w:t xml:space="preserve">) </w:t>
      </w:r>
      <w:r w:rsidRPr="00A87A1B">
        <w:t>such as screen readers, which are devices that provide a synthesized speech or Braille description of what a blind or low-vision user is unable to see on a computer screen or Web site. Proper MSAA names are given on all editable controls, links, and buttons.</w:t>
      </w:r>
    </w:p>
    <w:p w:rsidR="005B39ED" w:rsidRDefault="005B39ED" w:rsidP="003D2636">
      <w:pPr>
        <w:jc w:val="both"/>
      </w:pPr>
      <w:r w:rsidRPr="00141B6E">
        <w:t>Because some custom UI elements do not use MSAA properties,</w:t>
      </w:r>
      <w:r>
        <w:t xml:space="preserve"> the More Accessible mode enable to render custom controls as an equivalent standard HTML controls so that they will be better recognized by AT devices. "More accessible mode" is exposed via the Document Object Model (DOM) so that third parties can create solutions catered to screen reader users. </w:t>
      </w:r>
    </w:p>
    <w:p w:rsidR="005B39ED" w:rsidRDefault="005B39ED" w:rsidP="003D2636">
      <w:pPr>
        <w:jc w:val="both"/>
      </w:pPr>
      <w:r>
        <w:rPr>
          <w:noProof/>
        </w:rPr>
        <w:pict>
          <v:shape id="Picture 27" o:spid="_x0000_s1028" type="#_x0000_t75" alt="Turn on more accessible mode" style="position:absolute;left:0;text-align:left;margin-left:24.35pt;margin-top:-8.6pt;width:146.4pt;height:87.85pt;z-index:251660288;visibility:visible">
            <v:imagedata r:id="rId440" o:title=""/>
            <o:lock v:ext="edit" aspectratio="f"/>
            <w10:wrap type="square"/>
          </v:shape>
        </w:pict>
      </w:r>
      <w:r>
        <w:t>More Accessible Mode does not enable alternate versions of every UI element. For example, if a custom control has been added to a MOSS 2007 technologies-based site, enabling More Accessible Mode does not automatically create an alternate version of that control.</w:t>
      </w:r>
    </w:p>
    <w:p w:rsidR="005B39ED" w:rsidRDefault="005B39ED" w:rsidP="003D2636">
      <w:pPr>
        <w:jc w:val="both"/>
      </w:pPr>
      <w:r>
        <w:t xml:space="preserve">The More Accessible Mode can be turned on or off by pressing the TAB key immediately after placing focus on the page in a browser. Press the TAB key until you reach the </w:t>
      </w:r>
      <w:r w:rsidRPr="0072601E">
        <w:rPr>
          <w:i/>
        </w:rPr>
        <w:t>Turn on more accessible mode</w:t>
      </w:r>
      <w:r>
        <w:t xml:space="preserve"> or </w:t>
      </w:r>
      <w:r w:rsidRPr="0072601E">
        <w:rPr>
          <w:i/>
        </w:rPr>
        <w:t>Turn off more accessible mode</w:t>
      </w:r>
      <w:r>
        <w:t xml:space="preserve"> link.</w:t>
      </w:r>
    </w:p>
    <w:p w:rsidR="005B39ED" w:rsidRDefault="005B39ED" w:rsidP="003D2636">
      <w:pPr>
        <w:jc w:val="both"/>
      </w:pPr>
      <w:r>
        <w:t>Even though the link to turn on More Accessible Mode is the first element in the tab order — which means that it is the first option when interacting with on the page — you may need to press the TAB key more than once to activate the feature. This is because the browser menus or toolbars may initially have the active focus. More Accessible Mode changes the way that the page renders for you, not for other users of the site. Because this is a local setting, no one besides you knows that you enabled this setting. More Accessible Mode remains enabled until you turn it off or close your browser. More Accessible Mode enables the following items to be rendered in a way that optimizes them to work better with AT devices such as screen readers:</w:t>
      </w:r>
    </w:p>
    <w:p w:rsidR="005B39ED" w:rsidRDefault="005B39ED" w:rsidP="003D2636">
      <w:pPr>
        <w:pStyle w:val="ListBullet"/>
      </w:pPr>
      <w:r w:rsidRPr="00706BCB">
        <w:rPr>
          <w:i/>
        </w:rPr>
        <w:t>Menus</w:t>
      </w:r>
      <w:r>
        <w:t xml:space="preserve"> - Instead of displaying a drop-down menu of options for files in a document library, a new browser window is opened that contains all of the menu items as hyperlinks. This format is easier for AT devices to interpret. At</w:t>
      </w:r>
      <w:r w:rsidRPr="0072601E">
        <w:t xml:space="preserve"> </w:t>
      </w:r>
      <w:r>
        <w:t xml:space="preserve">the </w:t>
      </w:r>
      <w:r w:rsidRPr="0072601E">
        <w:t xml:space="preserve">same time, the user is informed that a new window will open if he clicks on the </w:t>
      </w:r>
      <w:r>
        <w:t>menu link</w:t>
      </w:r>
      <w:r w:rsidRPr="0072601E">
        <w:t xml:space="preserve">; the </w:t>
      </w:r>
      <w:r>
        <w:t xml:space="preserve">TITLE </w:t>
      </w:r>
      <w:r w:rsidRPr="0072601E">
        <w:t xml:space="preserve">attribute contains the Open </w:t>
      </w:r>
      <w:r>
        <w:t xml:space="preserve">menu </w:t>
      </w:r>
      <w:r w:rsidRPr="0072601E">
        <w:t>term</w:t>
      </w:r>
      <w:r>
        <w:t>inology</w:t>
      </w:r>
      <w:r w:rsidRPr="0072601E">
        <w:t xml:space="preserve"> </w:t>
      </w:r>
      <w:r>
        <w:t xml:space="preserve">(see point 13.3 in section </w:t>
      </w:r>
      <w:r>
        <w:fldChar w:fldCharType="begin"/>
      </w:r>
      <w:r>
        <w:instrText xml:space="preserve"> REF _Ref153610813 \r \h </w:instrText>
      </w:r>
      <w:r>
        <w:fldChar w:fldCharType="separate"/>
      </w:r>
      <w:r>
        <w:t>5.1.14</w:t>
      </w:r>
      <w:r>
        <w:fldChar w:fldCharType="end"/>
      </w:r>
      <w:r>
        <w:t xml:space="preserve"> </w:t>
      </w:r>
      <w:r>
        <w:fldChar w:fldCharType="begin"/>
      </w:r>
      <w:r>
        <w:instrText xml:space="preserve"> REF _Ref153610813 \h </w:instrText>
      </w:r>
      <w:r>
        <w:fldChar w:fldCharType="separate"/>
      </w:r>
      <w:r w:rsidRPr="00926F2C">
        <w:t>Accessible content</w:t>
      </w:r>
      <w:r>
        <w:fldChar w:fldCharType="end"/>
      </w:r>
      <w:r>
        <w:t xml:space="preserve">). </w:t>
      </w:r>
    </w:p>
    <w:p w:rsidR="005B39ED" w:rsidRDefault="005B39ED" w:rsidP="00E935AF">
      <w:pPr>
        <w:pStyle w:val="ListBullet"/>
      </w:pPr>
      <w:r w:rsidRPr="00706BCB">
        <w:rPr>
          <w:i/>
        </w:rPr>
        <w:t>Optimized fields</w:t>
      </w:r>
      <w:r>
        <w:t xml:space="preserve"> - Some fields are difficult for accessibility tools to interpret. When More Accessible Mode is enabled, these fields are replaced with fields that are optimized for accessibility tools. For example, some WSS 3.0 and MOSS 2007 lists support enhanced text fields that enable users to add formatted text, images, tables, and hyperlinks. Because of the way these fields are rendered in a browser, some accessibility tools cannot read them. When More Accessible Mode is enabled, such fields are replaced with standard plain text fields that are compliant with accessibility tools. </w:t>
      </w:r>
    </w:p>
    <w:p w:rsidR="005B39ED" w:rsidRDefault="005B39ED" w:rsidP="003D2636">
      <w:pPr>
        <w:keepNext w:val="0"/>
        <w:spacing w:after="0"/>
        <w:jc w:val="both"/>
        <w:rPr>
          <w:iCs/>
          <w:color w:val="000000"/>
        </w:rPr>
      </w:pPr>
      <w:hyperlink r:id="rId441" w:tooltip="Windows Speech Recognition" w:history="1">
        <w:r w:rsidRPr="009E3FAC">
          <w:rPr>
            <w:rStyle w:val="Hyperlink"/>
            <w:rFonts w:cs="Arial"/>
            <w:iCs/>
          </w:rPr>
          <w:t>Windows Speech Recognition</w:t>
        </w:r>
      </w:hyperlink>
      <w:r w:rsidRPr="008F62CD">
        <w:rPr>
          <w:iCs/>
          <w:color w:val="000000"/>
        </w:rPr>
        <w:t xml:space="preserve"> is a speech based </w:t>
      </w:r>
      <w:r>
        <w:rPr>
          <w:iCs/>
          <w:color w:val="000000"/>
        </w:rPr>
        <w:t>assistive</w:t>
      </w:r>
      <w:r w:rsidRPr="008F62CD">
        <w:rPr>
          <w:iCs/>
          <w:color w:val="000000"/>
        </w:rPr>
        <w:t xml:space="preserve"> t</w:t>
      </w:r>
      <w:r>
        <w:rPr>
          <w:iCs/>
          <w:color w:val="000000"/>
        </w:rPr>
        <w:t xml:space="preserve">echnology </w:t>
      </w:r>
      <w:r w:rsidRPr="008F62CD">
        <w:rPr>
          <w:iCs/>
          <w:color w:val="000000"/>
        </w:rPr>
        <w:t xml:space="preserve">that is available in Windows Vista. Windows Speech Recognition enables users to perform actions by speaking </w:t>
      </w:r>
      <w:r>
        <w:rPr>
          <w:iCs/>
          <w:color w:val="000000"/>
        </w:rPr>
        <w:t xml:space="preserve">(in English) </w:t>
      </w:r>
      <w:r w:rsidRPr="008F62CD">
        <w:rPr>
          <w:iCs/>
          <w:color w:val="000000"/>
        </w:rPr>
        <w:t>instead of using a keyboard or mouse.</w:t>
      </w:r>
    </w:p>
    <w:p w:rsidR="005B39ED" w:rsidRPr="008F62CD" w:rsidRDefault="005B39ED" w:rsidP="003D2636">
      <w:pPr>
        <w:keepNext w:val="0"/>
        <w:spacing w:after="0"/>
        <w:jc w:val="both"/>
        <w:rPr>
          <w:iCs/>
          <w:color w:val="000000"/>
        </w:rPr>
      </w:pPr>
    </w:p>
    <w:p w:rsidR="005B39ED" w:rsidRPr="008F62CD" w:rsidRDefault="005B39ED" w:rsidP="003D2636">
      <w:pPr>
        <w:keepNext w:val="0"/>
        <w:jc w:val="both"/>
        <w:rPr>
          <w:iCs/>
          <w:color w:val="000000"/>
        </w:rPr>
      </w:pPr>
      <w:r w:rsidRPr="008F62CD">
        <w:rPr>
          <w:iCs/>
          <w:color w:val="000000"/>
        </w:rPr>
        <w:t>There are known issues related to the use of Windows Speech R</w:t>
      </w:r>
      <w:r>
        <w:rPr>
          <w:iCs/>
          <w:color w:val="000000"/>
        </w:rPr>
        <w:t>ecognition with some menus on a</w:t>
      </w:r>
      <w:r w:rsidRPr="008F62CD">
        <w:rPr>
          <w:iCs/>
          <w:color w:val="000000"/>
        </w:rPr>
        <w:t xml:space="preserve"> </w:t>
      </w:r>
      <w:r>
        <w:rPr>
          <w:iCs/>
          <w:color w:val="000000"/>
        </w:rPr>
        <w:t>WSS 3.0/MOSS</w:t>
      </w:r>
      <w:r w:rsidRPr="008F62CD">
        <w:rPr>
          <w:iCs/>
          <w:color w:val="000000"/>
        </w:rPr>
        <w:t xml:space="preserve"> 2007 page, including the menus for </w:t>
      </w:r>
      <w:r w:rsidRPr="009E3FAC">
        <w:rPr>
          <w:i/>
          <w:iCs/>
          <w:color w:val="000000"/>
        </w:rPr>
        <w:t>New</w:t>
      </w:r>
      <w:r w:rsidRPr="008F62CD">
        <w:rPr>
          <w:iCs/>
          <w:color w:val="000000"/>
        </w:rPr>
        <w:t xml:space="preserve">, </w:t>
      </w:r>
      <w:r w:rsidRPr="009E3FAC">
        <w:rPr>
          <w:i/>
          <w:iCs/>
          <w:color w:val="000000"/>
        </w:rPr>
        <w:t>Upload</w:t>
      </w:r>
      <w:r w:rsidRPr="008F62CD">
        <w:rPr>
          <w:iCs/>
          <w:color w:val="000000"/>
        </w:rPr>
        <w:t xml:space="preserve">, </w:t>
      </w:r>
      <w:r w:rsidRPr="009E3FAC">
        <w:rPr>
          <w:i/>
          <w:iCs/>
          <w:color w:val="000000"/>
        </w:rPr>
        <w:t>Welcome User</w:t>
      </w:r>
      <w:r w:rsidRPr="008F62CD">
        <w:rPr>
          <w:iCs/>
          <w:color w:val="000000"/>
        </w:rPr>
        <w:t xml:space="preserve"> and the drop-down menu of options that are available for files in a document library.</w:t>
      </w:r>
    </w:p>
    <w:p w:rsidR="005B39ED" w:rsidRPr="008F62CD" w:rsidRDefault="005B39ED" w:rsidP="003D2636">
      <w:pPr>
        <w:keepNext w:val="0"/>
        <w:jc w:val="both"/>
        <w:rPr>
          <w:iCs/>
          <w:color w:val="000000"/>
        </w:rPr>
      </w:pPr>
      <w:r w:rsidRPr="008F62CD">
        <w:rPr>
          <w:iCs/>
          <w:color w:val="000000"/>
        </w:rPr>
        <w:t xml:space="preserve">To access these menus by using Windows Speech Recognition, </w:t>
      </w:r>
      <w:r>
        <w:rPr>
          <w:iCs/>
          <w:color w:val="000000"/>
        </w:rPr>
        <w:t xml:space="preserve">you need to </w:t>
      </w:r>
      <w:r w:rsidRPr="008F62CD">
        <w:rPr>
          <w:iCs/>
          <w:color w:val="000000"/>
        </w:rPr>
        <w:t>activate More Accessible Mode by doing the following:</w:t>
      </w:r>
    </w:p>
    <w:p w:rsidR="005B39ED" w:rsidRPr="009E3FAC" w:rsidRDefault="005B39ED" w:rsidP="003D2636">
      <w:pPr>
        <w:pStyle w:val="ListParagraph"/>
        <w:numPr>
          <w:ilvl w:val="0"/>
          <w:numId w:val="23"/>
        </w:numPr>
        <w:ind w:left="1080"/>
        <w:contextualSpacing w:val="0"/>
        <w:jc w:val="both"/>
      </w:pPr>
      <w:r w:rsidRPr="009E3FAC">
        <w:t>Open the site home page in a browser, and then say, "Press TAB" until the Turn on mo</w:t>
      </w:r>
      <w:r>
        <w:t>re accessible mode link appears;</w:t>
      </w:r>
      <w:r w:rsidRPr="009E3FAC">
        <w:t xml:space="preserve"> </w:t>
      </w:r>
    </w:p>
    <w:p w:rsidR="005B39ED" w:rsidRPr="009E3FAC" w:rsidRDefault="005B39ED" w:rsidP="003D2636">
      <w:pPr>
        <w:pStyle w:val="ListParagraph"/>
        <w:numPr>
          <w:ilvl w:val="0"/>
          <w:numId w:val="23"/>
        </w:numPr>
        <w:ind w:left="1080"/>
        <w:contextualSpacing w:val="0"/>
        <w:jc w:val="both"/>
      </w:pPr>
      <w:r>
        <w:t>Say, "Press ENTER</w:t>
      </w:r>
      <w:r w:rsidRPr="009E3FAC">
        <w:t>"</w:t>
      </w:r>
      <w:r>
        <w:t>;</w:t>
      </w:r>
      <w:r w:rsidRPr="009E3FAC">
        <w:t xml:space="preserve"> </w:t>
      </w:r>
    </w:p>
    <w:p w:rsidR="005B39ED" w:rsidRPr="009E3FAC" w:rsidRDefault="005B39ED" w:rsidP="003D2636">
      <w:pPr>
        <w:pStyle w:val="ListParagraph"/>
        <w:numPr>
          <w:ilvl w:val="0"/>
          <w:numId w:val="23"/>
        </w:numPr>
        <w:ind w:left="1080"/>
        <w:contextualSpacing w:val="0"/>
        <w:jc w:val="both"/>
      </w:pPr>
      <w:r w:rsidRPr="009E3FAC">
        <w:t>To use a split button menu such as the New or Upload button on a list toolbar, or to use the menu of options for a document in a document library, bring the active focus to the elem</w:t>
      </w:r>
      <w:r>
        <w:t>ent first by saying, "Press TAB</w:t>
      </w:r>
      <w:r w:rsidRPr="009E3FAC">
        <w:t>"</w:t>
      </w:r>
      <w:r>
        <w:t>,</w:t>
      </w:r>
      <w:r w:rsidRPr="009E3FAC">
        <w:t xml:space="preserve"> and </w:t>
      </w:r>
      <w:r>
        <w:t>then say, "Press ALT DOWN ARROW</w:t>
      </w:r>
      <w:r w:rsidRPr="009E3FAC">
        <w:t>"</w:t>
      </w:r>
      <w:r>
        <w:t>;</w:t>
      </w:r>
      <w:r w:rsidRPr="009E3FAC">
        <w:t xml:space="preserve"> </w:t>
      </w:r>
    </w:p>
    <w:p w:rsidR="005B39ED" w:rsidRPr="008F62CD" w:rsidRDefault="005B39ED" w:rsidP="003D2636">
      <w:pPr>
        <w:keepNext w:val="0"/>
        <w:jc w:val="both"/>
        <w:rPr>
          <w:iCs/>
          <w:color w:val="000000"/>
        </w:rPr>
      </w:pPr>
      <w:r w:rsidRPr="008F62CD">
        <w:rPr>
          <w:iCs/>
          <w:color w:val="000000"/>
        </w:rPr>
        <w:t>A new browser window that contains links from the menu will open.</w:t>
      </w:r>
    </w:p>
    <w:p w:rsidR="005B39ED" w:rsidRPr="009E3FAC" w:rsidRDefault="005B39ED" w:rsidP="003D2636">
      <w:pPr>
        <w:keepNext w:val="0"/>
        <w:jc w:val="both"/>
        <w:rPr>
          <w:iCs/>
          <w:color w:val="000000"/>
        </w:rPr>
      </w:pPr>
      <w:r w:rsidRPr="008F62CD">
        <w:rPr>
          <w:iCs/>
          <w:color w:val="000000"/>
        </w:rPr>
        <w:t>For menus that have more than one comm</w:t>
      </w:r>
      <w:r>
        <w:rPr>
          <w:iCs/>
          <w:color w:val="000000"/>
        </w:rPr>
        <w:t>and, say, "Press ALT DOWN ARROW</w:t>
      </w:r>
      <w:r w:rsidRPr="008F62CD">
        <w:rPr>
          <w:iCs/>
          <w:color w:val="000000"/>
        </w:rPr>
        <w:t>"</w:t>
      </w:r>
      <w:r>
        <w:rPr>
          <w:iCs/>
          <w:color w:val="000000"/>
        </w:rPr>
        <w:t>.</w:t>
      </w:r>
    </w:p>
    <w:p w:rsidR="005B39ED" w:rsidRDefault="005B39ED" w:rsidP="003D2636">
      <w:pPr>
        <w:jc w:val="both"/>
      </w:pPr>
      <w:r>
        <w:t>In addition to enhanced text fields, several other types of fields are replaced with alternate fields in More Accessible Mode:</w:t>
      </w:r>
    </w:p>
    <w:tbl>
      <w:tblPr>
        <w:tblW w:w="8595" w:type="dxa"/>
        <w:tblInd w:w="735" w:type="dxa"/>
        <w:tblLayout w:type="fixed"/>
        <w:tblCellMar>
          <w:top w:w="15" w:type="dxa"/>
          <w:left w:w="15" w:type="dxa"/>
          <w:bottom w:w="15" w:type="dxa"/>
          <w:right w:w="15" w:type="dxa"/>
        </w:tblCellMar>
        <w:tblLook w:val="0000"/>
      </w:tblPr>
      <w:tblGrid>
        <w:gridCol w:w="3690"/>
        <w:gridCol w:w="4905"/>
      </w:tblGrid>
      <w:tr w:rsidR="005B39ED" w:rsidRPr="00CE3570" w:rsidTr="00141B6E">
        <w:tc>
          <w:tcPr>
            <w:tcW w:w="3690" w:type="dxa"/>
            <w:shd w:val="solid" w:color="auto" w:fill="auto"/>
            <w:vAlign w:val="center"/>
          </w:tcPr>
          <w:p w:rsidR="005B39ED" w:rsidRPr="00CE3570" w:rsidRDefault="005B39ED" w:rsidP="00141B6E">
            <w:pPr>
              <w:keepNext w:val="0"/>
              <w:spacing w:before="60" w:after="60"/>
              <w:ind w:left="30"/>
              <w:rPr>
                <w:b/>
                <w:bCs/>
                <w:color w:val="FFFFFF"/>
                <w:sz w:val="18"/>
                <w:szCs w:val="18"/>
              </w:rPr>
            </w:pPr>
            <w:r w:rsidRPr="00141B6E">
              <w:rPr>
                <w:b/>
                <w:bCs/>
                <w:color w:val="FFFFFF"/>
                <w:sz w:val="18"/>
                <w:szCs w:val="18"/>
              </w:rPr>
              <w:t>Field in standard mode</w:t>
            </w:r>
          </w:p>
        </w:tc>
        <w:tc>
          <w:tcPr>
            <w:tcW w:w="4905" w:type="dxa"/>
            <w:shd w:val="solid" w:color="auto" w:fill="auto"/>
            <w:vAlign w:val="center"/>
          </w:tcPr>
          <w:p w:rsidR="005B39ED" w:rsidRPr="00CE3570" w:rsidRDefault="005B39ED" w:rsidP="00141B6E">
            <w:pPr>
              <w:keepNext w:val="0"/>
              <w:spacing w:before="60" w:after="60"/>
              <w:ind w:left="0"/>
              <w:rPr>
                <w:b/>
                <w:bCs/>
                <w:color w:val="FFFFFF"/>
                <w:sz w:val="18"/>
                <w:szCs w:val="18"/>
              </w:rPr>
            </w:pPr>
            <w:r w:rsidRPr="00706BCB">
              <w:rPr>
                <w:b/>
                <w:bCs/>
                <w:color w:val="FFFFFF"/>
                <w:sz w:val="18"/>
                <w:szCs w:val="18"/>
              </w:rPr>
              <w:t>Alternate field in More Accessible Mode</w:t>
            </w:r>
          </w:p>
        </w:tc>
      </w:tr>
      <w:tr w:rsidR="005B39ED" w:rsidRPr="00141B6E" w:rsidTr="00141B6E">
        <w:tc>
          <w:tcPr>
            <w:tcW w:w="3690" w:type="dxa"/>
          </w:tcPr>
          <w:p w:rsidR="005B39ED" w:rsidRPr="00141B6E" w:rsidRDefault="005B39ED" w:rsidP="003D2636">
            <w:pPr>
              <w:spacing w:before="60" w:after="60"/>
              <w:ind w:left="60" w:right="60"/>
              <w:jc w:val="both"/>
              <w:rPr>
                <w:i/>
                <w:sz w:val="18"/>
                <w:szCs w:val="18"/>
              </w:rPr>
            </w:pPr>
            <w:r w:rsidRPr="00141B6E">
              <w:rPr>
                <w:i/>
                <w:sz w:val="18"/>
                <w:szCs w:val="18"/>
              </w:rPr>
              <w:t>Enhanced text field</w:t>
            </w:r>
          </w:p>
        </w:tc>
        <w:tc>
          <w:tcPr>
            <w:tcW w:w="4905" w:type="dxa"/>
          </w:tcPr>
          <w:p w:rsidR="005B39ED" w:rsidRPr="00141B6E" w:rsidRDefault="005B39ED" w:rsidP="003D2636">
            <w:pPr>
              <w:spacing w:before="60" w:after="60"/>
              <w:ind w:left="60" w:right="60"/>
              <w:jc w:val="both"/>
              <w:rPr>
                <w:i/>
                <w:sz w:val="18"/>
                <w:szCs w:val="18"/>
              </w:rPr>
            </w:pPr>
            <w:r w:rsidRPr="00141B6E">
              <w:rPr>
                <w:i/>
                <w:sz w:val="18"/>
                <w:szCs w:val="18"/>
              </w:rPr>
              <w:t xml:space="preserve">Multiple line text field </w:t>
            </w:r>
          </w:p>
        </w:tc>
      </w:tr>
      <w:tr w:rsidR="005B39ED" w:rsidRPr="00141B6E" w:rsidTr="00141B6E">
        <w:tc>
          <w:tcPr>
            <w:tcW w:w="3690" w:type="dxa"/>
          </w:tcPr>
          <w:p w:rsidR="005B39ED" w:rsidRPr="00141B6E" w:rsidRDefault="005B39ED" w:rsidP="003D2636">
            <w:pPr>
              <w:spacing w:before="60" w:after="60"/>
              <w:ind w:left="60" w:right="60"/>
              <w:jc w:val="both"/>
              <w:rPr>
                <w:i/>
                <w:sz w:val="18"/>
                <w:szCs w:val="18"/>
              </w:rPr>
            </w:pPr>
            <w:r w:rsidRPr="00141B6E">
              <w:rPr>
                <w:i/>
                <w:sz w:val="18"/>
                <w:szCs w:val="18"/>
              </w:rPr>
              <w:t>Graphical summary charts (for surveys)</w:t>
            </w:r>
          </w:p>
        </w:tc>
        <w:tc>
          <w:tcPr>
            <w:tcW w:w="4905" w:type="dxa"/>
          </w:tcPr>
          <w:p w:rsidR="005B39ED" w:rsidRPr="00141B6E" w:rsidRDefault="005B39ED" w:rsidP="003D2636">
            <w:pPr>
              <w:spacing w:before="60" w:after="60"/>
              <w:ind w:left="60" w:right="60"/>
              <w:jc w:val="both"/>
              <w:rPr>
                <w:i/>
                <w:sz w:val="18"/>
                <w:szCs w:val="18"/>
              </w:rPr>
            </w:pPr>
            <w:r w:rsidRPr="00141B6E">
              <w:rPr>
                <w:i/>
                <w:sz w:val="18"/>
                <w:szCs w:val="18"/>
              </w:rPr>
              <w:t>Table with table headers</w:t>
            </w:r>
            <w:r>
              <w:rPr>
                <w:i/>
                <w:sz w:val="18"/>
                <w:szCs w:val="18"/>
              </w:rPr>
              <w:t xml:space="preserve"> (see point 5.3 in section </w:t>
            </w:r>
            <w:fldSimple w:instr=" REF _Ref153606043 \r \h  \* MERGEFORMAT ">
              <w:r w:rsidRPr="001C0176">
                <w:rPr>
                  <w:i/>
                  <w:sz w:val="18"/>
                  <w:szCs w:val="18"/>
                </w:rPr>
                <w:t>5.1.6</w:t>
              </w:r>
            </w:fldSimple>
            <w:r w:rsidRPr="00194850">
              <w:rPr>
                <w:i/>
                <w:sz w:val="18"/>
                <w:szCs w:val="18"/>
              </w:rPr>
              <w:t xml:space="preserve"> </w:t>
            </w:r>
            <w:fldSimple w:instr=" REF _Ref153606043 \h  \* MERGEFORMAT ">
              <w:r w:rsidRPr="001C0176">
                <w:rPr>
                  <w:i/>
                  <w:sz w:val="18"/>
                  <w:szCs w:val="18"/>
                </w:rPr>
                <w:t>Tables</w:t>
              </w:r>
            </w:fldSimple>
            <w:r>
              <w:rPr>
                <w:i/>
                <w:sz w:val="18"/>
                <w:szCs w:val="18"/>
              </w:rPr>
              <w:t>)</w:t>
            </w:r>
          </w:p>
        </w:tc>
      </w:tr>
      <w:tr w:rsidR="005B39ED" w:rsidRPr="00141B6E" w:rsidTr="00141B6E">
        <w:tc>
          <w:tcPr>
            <w:tcW w:w="3690" w:type="dxa"/>
          </w:tcPr>
          <w:p w:rsidR="005B39ED" w:rsidRPr="00141B6E" w:rsidRDefault="005B39ED" w:rsidP="003D2636">
            <w:pPr>
              <w:spacing w:before="60" w:after="60"/>
              <w:ind w:left="60" w:right="60"/>
              <w:jc w:val="both"/>
              <w:rPr>
                <w:i/>
                <w:sz w:val="18"/>
                <w:szCs w:val="18"/>
              </w:rPr>
            </w:pPr>
            <w:r w:rsidRPr="00141B6E">
              <w:rPr>
                <w:i/>
                <w:sz w:val="18"/>
                <w:szCs w:val="18"/>
              </w:rPr>
              <w:t xml:space="preserve">Gantt chart (in a project list) </w:t>
            </w:r>
          </w:p>
        </w:tc>
        <w:tc>
          <w:tcPr>
            <w:tcW w:w="4905" w:type="dxa"/>
          </w:tcPr>
          <w:p w:rsidR="005B39ED" w:rsidRPr="00141B6E" w:rsidRDefault="005B39ED" w:rsidP="003D2636">
            <w:pPr>
              <w:spacing w:before="60" w:after="60"/>
              <w:ind w:left="60" w:right="60"/>
              <w:jc w:val="both"/>
              <w:rPr>
                <w:i/>
                <w:sz w:val="18"/>
                <w:szCs w:val="18"/>
              </w:rPr>
            </w:pPr>
            <w:r>
              <w:rPr>
                <w:i/>
                <w:sz w:val="18"/>
                <w:szCs w:val="18"/>
              </w:rPr>
              <w:t xml:space="preserve">Table with table headers (see point 5.3 in section </w:t>
            </w:r>
            <w:fldSimple w:instr=" REF _Ref153606043 \r \h  \* MERGEFORMAT ">
              <w:r w:rsidRPr="001C0176">
                <w:rPr>
                  <w:i/>
                  <w:sz w:val="18"/>
                  <w:szCs w:val="18"/>
                </w:rPr>
                <w:t>5.1.6</w:t>
              </w:r>
            </w:fldSimple>
            <w:r w:rsidRPr="00194850">
              <w:rPr>
                <w:i/>
                <w:sz w:val="18"/>
                <w:szCs w:val="18"/>
              </w:rPr>
              <w:t xml:space="preserve"> </w:t>
            </w:r>
            <w:fldSimple w:instr=" REF _Ref153606043 \h  \* MERGEFORMAT ">
              <w:r w:rsidRPr="001C0176">
                <w:rPr>
                  <w:i/>
                  <w:sz w:val="18"/>
                  <w:szCs w:val="18"/>
                </w:rPr>
                <w:t>Tables</w:t>
              </w:r>
            </w:fldSimple>
            <w:r>
              <w:rPr>
                <w:i/>
                <w:sz w:val="18"/>
                <w:szCs w:val="18"/>
              </w:rPr>
              <w:t xml:space="preserve">). </w:t>
            </w:r>
            <w:r w:rsidRPr="00141B6E">
              <w:rPr>
                <w:i/>
                <w:sz w:val="18"/>
                <w:szCs w:val="18"/>
              </w:rPr>
              <w:t>A table with table headers also appears below a Gantt chart in standard mode.</w:t>
            </w:r>
          </w:p>
        </w:tc>
      </w:tr>
      <w:tr w:rsidR="005B39ED" w:rsidRPr="00141B6E" w:rsidTr="00141B6E">
        <w:tc>
          <w:tcPr>
            <w:tcW w:w="3690" w:type="dxa"/>
          </w:tcPr>
          <w:p w:rsidR="005B39ED" w:rsidRPr="00141B6E" w:rsidRDefault="005B39ED" w:rsidP="003D2636">
            <w:pPr>
              <w:spacing w:before="60" w:after="60"/>
              <w:ind w:left="60" w:right="60"/>
              <w:jc w:val="both"/>
              <w:rPr>
                <w:i/>
                <w:sz w:val="18"/>
                <w:szCs w:val="18"/>
              </w:rPr>
            </w:pPr>
            <w:r w:rsidRPr="00141B6E">
              <w:rPr>
                <w:i/>
                <w:sz w:val="18"/>
                <w:szCs w:val="18"/>
              </w:rPr>
              <w:t xml:space="preserve">Contact selector </w:t>
            </w:r>
          </w:p>
        </w:tc>
        <w:tc>
          <w:tcPr>
            <w:tcW w:w="4905" w:type="dxa"/>
          </w:tcPr>
          <w:p w:rsidR="005B39ED" w:rsidRPr="00141B6E" w:rsidRDefault="005B39ED" w:rsidP="003D2636">
            <w:pPr>
              <w:spacing w:before="60" w:after="60"/>
              <w:ind w:left="60" w:right="60"/>
              <w:jc w:val="both"/>
              <w:rPr>
                <w:i/>
                <w:sz w:val="18"/>
                <w:szCs w:val="18"/>
              </w:rPr>
            </w:pPr>
            <w:r w:rsidRPr="00141B6E">
              <w:rPr>
                <w:i/>
                <w:sz w:val="18"/>
                <w:szCs w:val="18"/>
              </w:rPr>
              <w:t>Text field</w:t>
            </w:r>
          </w:p>
        </w:tc>
      </w:tr>
    </w:tbl>
    <w:p w:rsidR="005B39ED" w:rsidRDefault="005B39ED" w:rsidP="003D2636">
      <w:pPr>
        <w:spacing w:before="360"/>
        <w:jc w:val="both"/>
      </w:pPr>
      <w:r>
        <w:t>Finally, s</w:t>
      </w:r>
      <w:r w:rsidRPr="00141B6E">
        <w:t xml:space="preserve">creen reader friendly Instant Messaging presence status and menu interaction on presence enabled people fields. ALT text that describes the presence status on people fields </w:t>
      </w:r>
      <w:r>
        <w:t xml:space="preserve">have been added </w:t>
      </w:r>
      <w:r w:rsidRPr="00141B6E">
        <w:t xml:space="preserve">on the </w:t>
      </w:r>
      <w:r>
        <w:t xml:space="preserve">WSS 3.0 and MOSS 2007 </w:t>
      </w:r>
      <w:r w:rsidRPr="00141B6E">
        <w:t>site</w:t>
      </w:r>
      <w:r>
        <w:t>s</w:t>
      </w:r>
      <w:r w:rsidRPr="00141B6E">
        <w:t>, and made ENTER the action of opening the menu for these to simplify the keyboard only experience.</w:t>
      </w:r>
    </w:p>
    <w:p w:rsidR="005B39ED" w:rsidRPr="00926F2C" w:rsidRDefault="005B39ED" w:rsidP="001F110C">
      <w:pPr>
        <w:pStyle w:val="Heading3"/>
        <w:keepNext w:val="0"/>
      </w:pPr>
      <w:bookmarkStart w:id="94" w:name="_Ref153607986"/>
      <w:r w:rsidRPr="00926F2C">
        <w:t>Graphics</w:t>
      </w:r>
      <w:bookmarkEnd w:id="94"/>
    </w:p>
    <w:p w:rsidR="005B39ED" w:rsidRPr="00926F2C" w:rsidRDefault="005B39ED" w:rsidP="001F110C">
      <w:pPr>
        <w:pStyle w:val="Criteria"/>
        <w:keepNext w:val="0"/>
        <w:shd w:val="clear" w:color="auto" w:fill="F2F2F2"/>
      </w:pPr>
      <w:r>
        <w:t>1.1</w:t>
      </w:r>
      <w:r w:rsidRPr="00926F2C">
        <w:t xml:space="preserve">: Does each graphic have text to display as an alternative to the graphic? </w:t>
      </w:r>
    </w:p>
    <w:p w:rsidR="005B39ED" w:rsidRPr="00926F2C" w:rsidRDefault="005B39ED" w:rsidP="003D2636">
      <w:pPr>
        <w:pStyle w:val="CriteriaComment"/>
        <w:keepNext w:val="0"/>
        <w:jc w:val="both"/>
        <w:rPr>
          <w:rStyle w:val="Emphasis"/>
          <w:i w:val="0"/>
          <w:iCs w:val="0"/>
        </w:rPr>
      </w:pPr>
      <w:r w:rsidRPr="00926F2C">
        <w:rPr>
          <w:rStyle w:val="Emphasis"/>
          <w:i w:val="0"/>
          <w:iCs w:val="0"/>
        </w:rPr>
        <w:t xml:space="preserve">In HTML, </w:t>
      </w:r>
      <w:r>
        <w:rPr>
          <w:rStyle w:val="Emphasis"/>
          <w:i w:val="0"/>
          <w:iCs w:val="0"/>
        </w:rPr>
        <w:t xml:space="preserve">use </w:t>
      </w:r>
      <w:r w:rsidRPr="00926F2C">
        <w:rPr>
          <w:rStyle w:val="Emphasis"/>
          <w:i w:val="0"/>
          <w:iCs w:val="0"/>
        </w:rPr>
        <w:t xml:space="preserve">the ALT attribute with IMG and AREA SHAPE elements, </w:t>
      </w:r>
      <w:r>
        <w:rPr>
          <w:rStyle w:val="Emphasis"/>
          <w:i w:val="0"/>
          <w:iCs w:val="0"/>
        </w:rPr>
        <w:t>and so forth</w:t>
      </w:r>
      <w:r w:rsidRPr="00926F2C">
        <w:rPr>
          <w:rStyle w:val="Emphasis"/>
          <w:i w:val="0"/>
          <w:iCs w:val="0"/>
        </w:rPr>
        <w:t>. It is important to provide alternate</w:t>
      </w:r>
      <w:r>
        <w:rPr>
          <w:rStyle w:val="Emphasis"/>
          <w:i w:val="0"/>
          <w:iCs w:val="0"/>
        </w:rPr>
        <w:t xml:space="preserve"> text</w:t>
      </w:r>
      <w:r w:rsidRPr="00926F2C">
        <w:rPr>
          <w:rStyle w:val="Emphasis"/>
          <w:i w:val="0"/>
          <w:iCs w:val="0"/>
        </w:rPr>
        <w:t xml:space="preserve"> for graphics </w:t>
      </w:r>
      <w:r>
        <w:rPr>
          <w:rStyle w:val="Emphasis"/>
          <w:i w:val="0"/>
          <w:iCs w:val="0"/>
        </w:rPr>
        <w:t>because</w:t>
      </w:r>
      <w:r w:rsidRPr="00926F2C">
        <w:rPr>
          <w:rStyle w:val="Emphasis"/>
          <w:i w:val="0"/>
          <w:iCs w:val="0"/>
        </w:rPr>
        <w:t xml:space="preserve"> </w:t>
      </w:r>
      <w:r>
        <w:rPr>
          <w:rStyle w:val="Emphasis"/>
          <w:i w:val="0"/>
          <w:iCs w:val="0"/>
        </w:rPr>
        <w:t>some</w:t>
      </w:r>
      <w:r w:rsidRPr="00926F2C">
        <w:rPr>
          <w:rStyle w:val="Emphasis"/>
          <w:i w:val="0"/>
          <w:iCs w:val="0"/>
        </w:rPr>
        <w:t xml:space="preserve"> browsers </w:t>
      </w:r>
      <w:r>
        <w:rPr>
          <w:rStyle w:val="Emphasis"/>
          <w:i w:val="0"/>
          <w:iCs w:val="0"/>
        </w:rPr>
        <w:t>and</w:t>
      </w:r>
      <w:r w:rsidRPr="00926F2C">
        <w:rPr>
          <w:rStyle w:val="Emphasis"/>
          <w:i w:val="0"/>
          <w:iCs w:val="0"/>
        </w:rPr>
        <w:t xml:space="preserve"> screen readers cannot interpret or display </w:t>
      </w:r>
      <w:r>
        <w:rPr>
          <w:rStyle w:val="Emphasis"/>
          <w:i w:val="0"/>
          <w:iCs w:val="0"/>
        </w:rPr>
        <w:t>graphics</w:t>
      </w:r>
      <w:r w:rsidRPr="00926F2C">
        <w:rPr>
          <w:rStyle w:val="Emphasis"/>
          <w:i w:val="0"/>
          <w:iCs w:val="0"/>
        </w:rPr>
        <w:t xml:space="preserve"> properly.</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42" w:anchor="tech-text-equivalent" w:tooltip="Point de contrôle 1.1 des WCAG 1.0 " w:history="1">
        <w:r w:rsidRPr="00926F2C">
          <w:rPr>
            <w:rStyle w:val="Hyperlink"/>
          </w:rPr>
          <w:t>1.1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F146E1">
        <w:t>1.1_HTML_01, 1.1_HTML_07, 1.1_HTML_08</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Default="005B39ED" w:rsidP="003D2636">
      <w:pPr>
        <w:pStyle w:val="CriteriaRefW3C"/>
        <w:keepNext w:val="0"/>
        <w:jc w:val="both"/>
        <w:rPr>
          <w:i w:val="0"/>
          <w:iCs w:val="0"/>
          <w:color w:val="000000"/>
          <w:sz w:val="20"/>
          <w:szCs w:val="20"/>
        </w:rPr>
      </w:pPr>
      <w:r w:rsidRPr="007A4E7D">
        <w:rPr>
          <w:rFonts w:cs="Times New Roman"/>
          <w:b/>
          <w:bCs/>
          <w:color w:val="000000"/>
          <w:sz w:val="20"/>
          <w:szCs w:val="20"/>
        </w:rPr>
        <w:t>Comments:</w:t>
      </w:r>
      <w:r w:rsidRPr="00926F2C">
        <w:t xml:space="preserve"> </w:t>
      </w:r>
      <w:r>
        <w:rPr>
          <w:i w:val="0"/>
          <w:iCs w:val="0"/>
          <w:color w:val="auto"/>
          <w:sz w:val="20"/>
          <w:szCs w:val="20"/>
        </w:rPr>
        <w:t>WSS 3.0 and MOSS</w:t>
      </w:r>
      <w:r w:rsidRPr="00C77C45">
        <w:rPr>
          <w:i w:val="0"/>
          <w:iCs w:val="0"/>
          <w:color w:val="auto"/>
          <w:sz w:val="20"/>
          <w:szCs w:val="20"/>
        </w:rPr>
        <w:t xml:space="preserve"> 200</w:t>
      </w:r>
      <w:r>
        <w:rPr>
          <w:i w:val="0"/>
          <w:iCs w:val="0"/>
          <w:color w:val="auto"/>
          <w:sz w:val="20"/>
          <w:szCs w:val="20"/>
        </w:rPr>
        <w:t>7 sites use by default</w:t>
      </w:r>
      <w:r>
        <w:rPr>
          <w:i w:val="0"/>
          <w:iCs w:val="0"/>
          <w:color w:val="000000"/>
          <w:sz w:val="20"/>
          <w:szCs w:val="20"/>
        </w:rPr>
        <w:t xml:space="preserve"> </w:t>
      </w:r>
      <w:r w:rsidRPr="00FE2A3C">
        <w:rPr>
          <w:i w:val="0"/>
          <w:iCs w:val="0"/>
          <w:color w:val="000000"/>
          <w:sz w:val="20"/>
          <w:szCs w:val="20"/>
        </w:rPr>
        <w:t>descriptive ALT text for images that convey meaning or important information to users.</w:t>
      </w:r>
    </w:p>
    <w:p w:rsidR="005B39ED" w:rsidRDefault="005B39ED" w:rsidP="003D2636">
      <w:pPr>
        <w:pStyle w:val="CriteriaRefW3C"/>
        <w:keepNext w:val="0"/>
        <w:jc w:val="both"/>
      </w:pPr>
      <w:r>
        <w:rPr>
          <w:i w:val="0"/>
          <w:iCs w:val="0"/>
          <w:color w:val="000000"/>
          <w:sz w:val="20"/>
          <w:szCs w:val="20"/>
        </w:rPr>
        <w:t>For specific custom pages, templates (</w:t>
      </w:r>
      <w:r w:rsidRPr="00682334">
        <w:rPr>
          <w:i w:val="0"/>
          <w:color w:val="000000"/>
          <w:sz w:val="20"/>
          <w:szCs w:val="20"/>
        </w:rPr>
        <w:t xml:space="preserve">see 10.1 in section </w:t>
      </w:r>
      <w:fldSimple w:instr=" REF _Ref153356495 \r \h  \* MERGEFORMAT ">
        <w:r w:rsidRPr="001C0176">
          <w:rPr>
            <w:i w:val="0"/>
            <w:color w:val="000000"/>
            <w:sz w:val="20"/>
            <w:szCs w:val="20"/>
          </w:rPr>
          <w:t>5.1.11</w:t>
        </w:r>
      </w:fldSimple>
      <w:r w:rsidRPr="00682334">
        <w:rPr>
          <w:i w:val="0"/>
          <w:color w:val="000000"/>
          <w:sz w:val="20"/>
          <w:szCs w:val="20"/>
        </w:rPr>
        <w:t xml:space="preserve"> </w:t>
      </w:r>
      <w:fldSimple w:instr=" REF _Ref153356495 \h  \* MERGEFORMAT ">
        <w:r w:rsidRPr="001C0176">
          <w:rPr>
            <w:i w:val="0"/>
            <w:color w:val="000000"/>
            <w:sz w:val="20"/>
            <w:szCs w:val="20"/>
          </w:rPr>
          <w:t>Information layout</w:t>
        </w:r>
      </w:fldSimple>
      <w:r w:rsidRPr="00682334">
        <w:rPr>
          <w:i w:val="0"/>
          <w:color w:val="000000"/>
          <w:sz w:val="20"/>
          <w:szCs w:val="20"/>
        </w:rPr>
        <w:t>)</w:t>
      </w:r>
      <w:r w:rsidRPr="00682334">
        <w:rPr>
          <w:i w:val="0"/>
          <w:iCs w:val="0"/>
          <w:color w:val="000000"/>
          <w:sz w:val="20"/>
          <w:szCs w:val="20"/>
        </w:rPr>
        <w:t xml:space="preserve"> </w:t>
      </w:r>
      <w:r>
        <w:rPr>
          <w:i w:val="0"/>
          <w:iCs w:val="0"/>
          <w:color w:val="000000"/>
          <w:sz w:val="20"/>
          <w:szCs w:val="20"/>
        </w:rPr>
        <w:t xml:space="preserve">and </w:t>
      </w:r>
      <w:r w:rsidRPr="00F5054A">
        <w:rPr>
          <w:i w:val="0"/>
          <w:iCs w:val="0"/>
          <w:color w:val="000000"/>
          <w:sz w:val="20"/>
          <w:szCs w:val="20"/>
        </w:rPr>
        <w:t>Web pages that satisfy this criterion</w:t>
      </w:r>
      <w:r>
        <w:rPr>
          <w:i w:val="0"/>
          <w:iCs w:val="0"/>
          <w:color w:val="000000"/>
          <w:sz w:val="20"/>
          <w:szCs w:val="20"/>
        </w:rPr>
        <w:t xml:space="preserve"> can be created</w:t>
      </w:r>
      <w:r w:rsidRPr="00F5054A">
        <w:rPr>
          <w:i w:val="0"/>
          <w:iCs w:val="0"/>
          <w:color w:val="000000"/>
          <w:sz w:val="20"/>
          <w:szCs w:val="20"/>
        </w:rPr>
        <w:t xml:space="preserve">. You can edit the page with </w:t>
      </w:r>
      <w:r>
        <w:rPr>
          <w:i w:val="0"/>
          <w:iCs w:val="0"/>
          <w:color w:val="000000"/>
          <w:sz w:val="20"/>
          <w:szCs w:val="20"/>
        </w:rPr>
        <w:t xml:space="preserve">Microsoft Office SharePoint Designer 2007 </w:t>
      </w:r>
      <w:r w:rsidRPr="00F5054A">
        <w:rPr>
          <w:i w:val="0"/>
          <w:iCs w:val="0"/>
          <w:color w:val="000000"/>
          <w:sz w:val="20"/>
          <w:szCs w:val="20"/>
        </w:rPr>
        <w:t>to take advantage of the tight integration between these products and technologies.</w:t>
      </w:r>
      <w:r w:rsidRPr="00473A73">
        <w:t xml:space="preserve"> </w:t>
      </w:r>
    </w:p>
    <w:p w:rsidR="005B39ED" w:rsidRPr="00926F2C" w:rsidRDefault="005B39ED" w:rsidP="003D2636">
      <w:pPr>
        <w:keepNext w:val="0"/>
        <w:ind w:left="1260"/>
        <w:jc w:val="both"/>
      </w:pPr>
      <w:r w:rsidRPr="00926F2C">
        <w:t xml:space="preserve">It remains the responsibility of </w:t>
      </w:r>
      <w:r>
        <w:t>MOSS</w:t>
      </w:r>
      <w:r w:rsidRPr="00926F2C">
        <w:t xml:space="preserve"> </w:t>
      </w:r>
      <w:r>
        <w:t xml:space="preserve">2007 </w:t>
      </w:r>
      <w:r w:rsidRPr="00926F2C">
        <w:t xml:space="preserve">developers to ensure that their </w:t>
      </w:r>
      <w:r>
        <w:t>Web</w:t>
      </w:r>
      <w:r w:rsidRPr="00926F2C">
        <w:t xml:space="preserve"> pages </w:t>
      </w:r>
      <w:r>
        <w:t>satisfy</w:t>
      </w:r>
      <w:r w:rsidRPr="00926F2C">
        <w:t xml:space="preserve"> this criterion. </w:t>
      </w:r>
    </w:p>
    <w:p w:rsidR="005B39ED" w:rsidRPr="00926F2C" w:rsidRDefault="005B39ED" w:rsidP="001F110C">
      <w:pPr>
        <w:pStyle w:val="Criteria"/>
        <w:keepNext w:val="0"/>
        <w:shd w:val="clear" w:color="auto" w:fill="F2F2F2"/>
      </w:pPr>
      <w:r>
        <w:t>1.2</w:t>
      </w:r>
      <w:r w:rsidRPr="00926F2C">
        <w:t xml:space="preserve">: </w:t>
      </w:r>
      <w:r>
        <w:t>Is the alternate text f</w:t>
      </w:r>
      <w:r w:rsidRPr="00926F2C">
        <w:t>or each image</w:t>
      </w:r>
      <w:r>
        <w:t xml:space="preserve"> relevant</w:t>
      </w:r>
      <w:r w:rsidRPr="00926F2C">
        <w:t xml:space="preserve"> to the context in which the image is viewed?</w:t>
      </w:r>
    </w:p>
    <w:p w:rsidR="005B39ED" w:rsidRPr="00926F2C" w:rsidRDefault="005B39ED" w:rsidP="003D2636">
      <w:pPr>
        <w:pStyle w:val="CriteriaComment"/>
        <w:keepNext w:val="0"/>
        <w:jc w:val="both"/>
      </w:pPr>
      <w:r w:rsidRPr="00926F2C">
        <w:t xml:space="preserve">A given image </w:t>
      </w:r>
      <w:r>
        <w:t>might</w:t>
      </w:r>
      <w:r w:rsidRPr="00926F2C">
        <w:t xml:space="preserve"> have several meanings. It is the context </w:t>
      </w:r>
      <w:r>
        <w:t>of</w:t>
      </w:r>
      <w:r w:rsidRPr="00926F2C">
        <w:t xml:space="preserve"> the image </w:t>
      </w:r>
      <w:r>
        <w:t>that</w:t>
      </w:r>
      <w:r w:rsidRPr="00926F2C">
        <w:t xml:space="preserve"> determines the exact meaning. For example, a yellow bullet</w:t>
      </w:r>
      <w:r>
        <w:t xml:space="preserve"> icon</w:t>
      </w:r>
      <w:r w:rsidRPr="00926F2C">
        <w:t xml:space="preserve"> in a newspaper </w:t>
      </w:r>
      <w:r>
        <w:t>Web</w:t>
      </w:r>
      <w:r w:rsidRPr="00926F2C">
        <w:t xml:space="preserve"> site should </w:t>
      </w:r>
      <w:r>
        <w:t xml:space="preserve">have the ALT attribute </w:t>
      </w:r>
      <w:r w:rsidRPr="00926F2C">
        <w:t xml:space="preserve">set </w:t>
      </w:r>
      <w:r>
        <w:t xml:space="preserve">to </w:t>
      </w:r>
      <w:r w:rsidRPr="00926F2C">
        <w:t>ALT="" or ALT="*". However, if the same yellow bullet</w:t>
      </w:r>
      <w:r>
        <w:t xml:space="preserve"> icon</w:t>
      </w:r>
      <w:r w:rsidRPr="00926F2C">
        <w:t xml:space="preserve"> is included in a list of graphics </w:t>
      </w:r>
      <w:r>
        <w:t xml:space="preserve">that is </w:t>
      </w:r>
      <w:r w:rsidRPr="00926F2C">
        <w:t xml:space="preserve">available for download, it </w:t>
      </w:r>
      <w:r>
        <w:t>might</w:t>
      </w:r>
      <w:r w:rsidRPr="00926F2C">
        <w:t xml:space="preserve"> make more sense to set </w:t>
      </w:r>
      <w:r>
        <w:t xml:space="preserve">the attribute to </w:t>
      </w:r>
      <w:r w:rsidRPr="00926F2C">
        <w:t xml:space="preserve">ALT = "yellow diamond" to distinguish it from other graphics available on the page. </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43" w:anchor="tech-text-equivalent" w:tooltip="Point de contrôle 1.1 des WCAG 1.0 " w:history="1">
        <w:r w:rsidRPr="00926F2C">
          <w:rPr>
            <w:rStyle w:val="Hyperlink"/>
          </w:rPr>
          <w:t>1.1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F146E1">
        <w:t>1.1_HTML_03</w:t>
      </w:r>
    </w:p>
    <w:p w:rsidR="005B39ED" w:rsidRPr="00926F2C" w:rsidRDefault="005B39ED" w:rsidP="003D2636">
      <w:pPr>
        <w:pStyle w:val="CriteriaRefW3C"/>
        <w:keepNext w:val="0"/>
        <w:jc w:val="both"/>
      </w:pPr>
      <w:r>
        <w:t>Type of criterion:</w:t>
      </w:r>
      <w:r w:rsidRPr="00926F2C">
        <w:t xml:space="preserve"> development</w:t>
      </w:r>
    </w:p>
    <w:p w:rsidR="005B39ED" w:rsidRPr="00A525EC"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A525EC">
        <w:rPr>
          <w:rFonts w:cs="Times New Roman"/>
          <w:b/>
          <w:bCs/>
          <w:color w:val="000000"/>
          <w:sz w:val="20"/>
          <w:szCs w:val="20"/>
        </w:rPr>
        <w:t xml:space="preserve">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000000"/>
          <w:sz w:val="20"/>
          <w:szCs w:val="20"/>
        </w:rPr>
        <w:t>See 1.1 in this section. This criterion is subjective.</w:t>
      </w:r>
      <w:r w:rsidRPr="00926F2C">
        <w:t xml:space="preserve"> </w:t>
      </w:r>
    </w:p>
    <w:p w:rsidR="005B39ED" w:rsidRPr="00926F2C" w:rsidRDefault="005B39ED" w:rsidP="001F110C">
      <w:pPr>
        <w:pStyle w:val="Criteria"/>
        <w:keepNext w:val="0"/>
        <w:shd w:val="clear" w:color="auto" w:fill="F2F2F2"/>
      </w:pPr>
      <w:r>
        <w:t>1.3</w:t>
      </w:r>
      <w:r w:rsidRPr="00926F2C">
        <w:t xml:space="preserve">: Are graphics </w:t>
      </w:r>
      <w:r>
        <w:t>that are used only</w:t>
      </w:r>
      <w:r w:rsidRPr="00926F2C">
        <w:t xml:space="preserve"> for decorative purposes commented </w:t>
      </w:r>
      <w:r>
        <w:t>with</w:t>
      </w:r>
      <w:r w:rsidRPr="00926F2C">
        <w:t xml:space="preserve"> ALT=""?</w:t>
      </w:r>
    </w:p>
    <w:p w:rsidR="005B39ED" w:rsidRPr="00926F2C" w:rsidRDefault="005B39ED" w:rsidP="003D2636">
      <w:pPr>
        <w:pStyle w:val="CriteriaComment"/>
        <w:keepNext w:val="0"/>
        <w:jc w:val="both"/>
      </w:pPr>
      <w:r w:rsidRPr="00926F2C">
        <w:t xml:space="preserve">Some graphics have no informative value. </w:t>
      </w:r>
      <w:r>
        <w:t>An example is the use of</w:t>
      </w:r>
      <w:r w:rsidRPr="00926F2C">
        <w:t xml:space="preserve"> transparent pixels only for layout purposes. However, all graphical elements must be commented. For this reason, graphics </w:t>
      </w:r>
      <w:r>
        <w:t>that are used only</w:t>
      </w:r>
      <w:r w:rsidRPr="00926F2C">
        <w:t xml:space="preserve"> for decorative or layout purposes should be commented </w:t>
      </w:r>
      <w:r>
        <w:t>by setting the ALT attribute to</w:t>
      </w:r>
      <w:r w:rsidRPr="00926F2C">
        <w:t xml:space="preserve"> null (in HTML, ALT=""). </w:t>
      </w:r>
      <w:r>
        <w:t>S</w:t>
      </w:r>
      <w:r w:rsidRPr="00926F2C">
        <w:t xml:space="preserve">ome browsers </w:t>
      </w:r>
      <w:r>
        <w:t>do</w:t>
      </w:r>
      <w:r w:rsidRPr="00926F2C">
        <w:t xml:space="preserve"> not display the images</w:t>
      </w:r>
      <w:r>
        <w:t xml:space="preserve"> that use this type of comment</w:t>
      </w:r>
      <w:r w:rsidRPr="00926F2C">
        <w:t>.</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44" w:anchor="tech-text-equivalent" w:tooltip="Point de contrôle 1.1 des WCAG 1.0 " w:history="1">
        <w:r w:rsidRPr="00926F2C">
          <w:rPr>
            <w:rStyle w:val="Hyperlink"/>
          </w:rPr>
          <w:t>1.1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F146E1">
        <w:t>1.1_HTML_02</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FE2A3C">
        <w:rPr>
          <w:i w:val="0"/>
          <w:iCs w:val="0"/>
          <w:color w:val="000000"/>
          <w:sz w:val="20"/>
          <w:szCs w:val="20"/>
        </w:rPr>
        <w:t xml:space="preserve">By default, </w:t>
      </w:r>
      <w:r>
        <w:rPr>
          <w:i w:val="0"/>
          <w:iCs w:val="0"/>
          <w:color w:val="000000"/>
          <w:sz w:val="20"/>
          <w:szCs w:val="20"/>
        </w:rPr>
        <w:t>i</w:t>
      </w:r>
      <w:r w:rsidRPr="00FE2A3C">
        <w:rPr>
          <w:i w:val="0"/>
          <w:iCs w:val="0"/>
          <w:color w:val="000000"/>
          <w:sz w:val="20"/>
          <w:szCs w:val="20"/>
        </w:rPr>
        <w:t xml:space="preserve">mages that are considered spacer images or have no informational value contained in them have </w:t>
      </w:r>
      <w:r w:rsidRPr="002A224A">
        <w:rPr>
          <w:rFonts w:ascii="Courier New" w:hAnsi="Courier New" w:cs="Courier New"/>
          <w:i w:val="0"/>
          <w:iCs w:val="0"/>
          <w:color w:val="000000"/>
          <w:sz w:val="20"/>
          <w:szCs w:val="20"/>
        </w:rPr>
        <w:t>ALT=""</w:t>
      </w:r>
      <w:r w:rsidRPr="00FE2A3C">
        <w:rPr>
          <w:i w:val="0"/>
          <w:iCs w:val="0"/>
          <w:color w:val="000000"/>
          <w:sz w:val="20"/>
          <w:szCs w:val="20"/>
        </w:rPr>
        <w:t>, which t</w:t>
      </w:r>
      <w:r w:rsidRPr="002A224A">
        <w:rPr>
          <w:i w:val="0"/>
          <w:iCs w:val="0"/>
          <w:color w:val="000000"/>
          <w:sz w:val="20"/>
          <w:szCs w:val="20"/>
        </w:rPr>
        <w:t xml:space="preserve">ells </w:t>
      </w:r>
      <w:r>
        <w:rPr>
          <w:i w:val="0"/>
          <w:iCs w:val="0"/>
          <w:color w:val="000000"/>
          <w:sz w:val="20"/>
          <w:szCs w:val="20"/>
        </w:rPr>
        <w:t xml:space="preserve">AT devices </w:t>
      </w:r>
      <w:r w:rsidRPr="002A224A">
        <w:rPr>
          <w:i w:val="0"/>
          <w:iCs w:val="0"/>
          <w:color w:val="000000"/>
          <w:sz w:val="20"/>
          <w:szCs w:val="20"/>
        </w:rPr>
        <w:t>(</w:t>
      </w:r>
      <w:r w:rsidRPr="002A224A">
        <w:rPr>
          <w:i w:val="0"/>
          <w:color w:val="000000"/>
          <w:sz w:val="20"/>
          <w:szCs w:val="20"/>
        </w:rPr>
        <w:t xml:space="preserve">see section </w:t>
      </w:r>
      <w:fldSimple w:instr=" REF _Ref122419931 \r \h  \* MERGEFORMAT ">
        <w:r w:rsidRPr="001C0176">
          <w:rPr>
            <w:i w:val="0"/>
            <w:color w:val="000000"/>
            <w:sz w:val="20"/>
            <w:szCs w:val="20"/>
          </w:rPr>
          <w:t>1.2.2</w:t>
        </w:r>
      </w:fldSimple>
      <w:r w:rsidRPr="002A224A">
        <w:rPr>
          <w:i w:val="0"/>
          <w:color w:val="000000"/>
          <w:sz w:val="20"/>
          <w:szCs w:val="20"/>
        </w:rPr>
        <w:t xml:space="preserve"> </w:t>
      </w:r>
      <w:fldSimple w:instr=" REF _Ref122419931 \h  \* MERGEFORMAT ">
        <w:r w:rsidRPr="001C0176">
          <w:rPr>
            <w:i w:val="0"/>
            <w:color w:val="000000"/>
            <w:sz w:val="20"/>
            <w:szCs w:val="20"/>
            <w:lang w:eastAsia="ko-KR"/>
          </w:rPr>
          <w:t>Assistive technologies</w:t>
        </w:r>
      </w:fldSimple>
      <w:r w:rsidRPr="002A224A">
        <w:rPr>
          <w:i w:val="0"/>
          <w:color w:val="000000"/>
          <w:sz w:val="20"/>
          <w:szCs w:val="20"/>
        </w:rPr>
        <w:t>)</w:t>
      </w:r>
      <w:r w:rsidRPr="002A224A">
        <w:rPr>
          <w:i w:val="0"/>
          <w:iCs w:val="0"/>
          <w:color w:val="000000"/>
          <w:sz w:val="20"/>
          <w:szCs w:val="20"/>
        </w:rPr>
        <w:t xml:space="preserve"> that the images do</w:t>
      </w:r>
      <w:r w:rsidRPr="00FE2A3C">
        <w:rPr>
          <w:i w:val="0"/>
          <w:iCs w:val="0"/>
          <w:color w:val="000000"/>
          <w:sz w:val="20"/>
          <w:szCs w:val="20"/>
        </w:rPr>
        <w:t xml:space="preserve"> not convey content or information.</w:t>
      </w:r>
      <w:r>
        <w:rPr>
          <w:i w:val="0"/>
          <w:iCs w:val="0"/>
          <w:color w:val="000000"/>
          <w:sz w:val="20"/>
          <w:szCs w:val="20"/>
        </w:rPr>
        <w:t xml:space="preserve"> </w:t>
      </w:r>
      <w:r w:rsidRPr="00F5054A">
        <w:rPr>
          <w:i w:val="0"/>
          <w:iCs w:val="0"/>
          <w:color w:val="000000"/>
          <w:sz w:val="20"/>
          <w:szCs w:val="20"/>
        </w:rPr>
        <w:t>See</w:t>
      </w:r>
      <w:r>
        <w:rPr>
          <w:i w:val="0"/>
          <w:iCs w:val="0"/>
          <w:color w:val="000000"/>
          <w:sz w:val="20"/>
          <w:szCs w:val="20"/>
        </w:rPr>
        <w:t xml:space="preserve"> also </w:t>
      </w:r>
      <w:r w:rsidRPr="00F5054A">
        <w:rPr>
          <w:i w:val="0"/>
          <w:iCs w:val="0"/>
          <w:color w:val="000000"/>
          <w:sz w:val="20"/>
          <w:szCs w:val="20"/>
        </w:rPr>
        <w:t>1.1 in this section.</w:t>
      </w:r>
      <w:r>
        <w:rPr>
          <w:i w:val="0"/>
          <w:iCs w:val="0"/>
          <w:color w:val="000000"/>
          <w:sz w:val="20"/>
          <w:szCs w:val="20"/>
        </w:rPr>
        <w:t xml:space="preserve"> </w:t>
      </w:r>
    </w:p>
    <w:p w:rsidR="005B39ED" w:rsidRPr="00926F2C" w:rsidRDefault="005B39ED" w:rsidP="001F110C">
      <w:pPr>
        <w:pStyle w:val="Criteria"/>
        <w:keepNext w:val="0"/>
        <w:shd w:val="clear" w:color="auto" w:fill="F2F2F2"/>
      </w:pPr>
      <w:r>
        <w:t>1.4</w:t>
      </w:r>
      <w:r w:rsidRPr="00926F2C">
        <w:t xml:space="preserve">: </w:t>
      </w:r>
      <w:r>
        <w:t>Is</w:t>
      </w:r>
      <w:r w:rsidRPr="00926F2C">
        <w:t xml:space="preserve"> the </w:t>
      </w:r>
      <w:r>
        <w:t xml:space="preserve">alternate </w:t>
      </w:r>
      <w:r w:rsidRPr="00926F2C">
        <w:t xml:space="preserve">text </w:t>
      </w:r>
      <w:r>
        <w:t>for each image no more</w:t>
      </w:r>
      <w:r w:rsidRPr="00926F2C">
        <w:t xml:space="preserve"> than 60 characters long?</w:t>
      </w:r>
    </w:p>
    <w:p w:rsidR="005B39ED" w:rsidRPr="00926F2C" w:rsidRDefault="005B39ED" w:rsidP="003D2636">
      <w:pPr>
        <w:pStyle w:val="CriteriaComment"/>
        <w:keepNext w:val="0"/>
        <w:jc w:val="both"/>
      </w:pPr>
      <w:r w:rsidRPr="00926F2C">
        <w:t>You should use a maximum of 60 characters in the ALT attribute</w:t>
      </w:r>
      <w:r>
        <w:t xml:space="preserve"> because alternate </w:t>
      </w:r>
      <w:r w:rsidRPr="00926F2C">
        <w:t xml:space="preserve">text </w:t>
      </w:r>
      <w:r>
        <w:t>might</w:t>
      </w:r>
      <w:r w:rsidRPr="00926F2C">
        <w:t xml:space="preserve"> bother some users. This is often the case </w:t>
      </w:r>
      <w:r>
        <w:t>for</w:t>
      </w:r>
      <w:r w:rsidRPr="00926F2C">
        <w:t xml:space="preserve"> </w:t>
      </w:r>
      <w:r>
        <w:t>people</w:t>
      </w:r>
      <w:r w:rsidRPr="00926F2C">
        <w:t xml:space="preserve"> </w:t>
      </w:r>
      <w:r>
        <w:t>who</w:t>
      </w:r>
      <w:r w:rsidRPr="00926F2C">
        <w:t xml:space="preserve"> us</w:t>
      </w:r>
      <w:r>
        <w:t>e</w:t>
      </w:r>
      <w:r w:rsidRPr="00926F2C">
        <w:t xml:space="preserve"> a screen magnification function</w:t>
      </w:r>
      <w:r>
        <w:t xml:space="preserve"> because of visual disabilities</w:t>
      </w:r>
      <w:r w:rsidRPr="00926F2C">
        <w:t>.</w:t>
      </w:r>
      <w:r>
        <w:t xml:space="preserve"> I</w:t>
      </w:r>
      <w:r w:rsidRPr="00926F2C">
        <w:t xml:space="preserve">t is important to limit the number of characters in </w:t>
      </w:r>
      <w:r>
        <w:t xml:space="preserve">the </w:t>
      </w:r>
      <w:r w:rsidRPr="00926F2C">
        <w:t xml:space="preserve">image comments so </w:t>
      </w:r>
      <w:r>
        <w:t>that such</w:t>
      </w:r>
      <w:r w:rsidRPr="00926F2C">
        <w:t xml:space="preserve"> user</w:t>
      </w:r>
      <w:r>
        <w:t>s</w:t>
      </w:r>
      <w:r w:rsidRPr="00926F2C">
        <w:t xml:space="preserve"> </w:t>
      </w:r>
      <w:r>
        <w:t xml:space="preserve">can minimize the effort required </w:t>
      </w:r>
      <w:r w:rsidRPr="00926F2C">
        <w:t>to obtain all the information.</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45" w:anchor="tech-text-equivalent" w:tooltip="Point de contrôle 1.1 des WCAG 1.0 " w:history="1">
        <w:r w:rsidRPr="00926F2C">
          <w:rPr>
            <w:rStyle w:val="Hyperlink"/>
          </w:rPr>
          <w:t>1.1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UWEM 1.0 Test(s): -</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000000"/>
          <w:sz w:val="20"/>
          <w:szCs w:val="20"/>
        </w:rPr>
        <w:t>See 1.1 in this section.</w:t>
      </w:r>
    </w:p>
    <w:p w:rsidR="005B39ED" w:rsidRPr="00926F2C" w:rsidRDefault="005B39ED" w:rsidP="001F110C">
      <w:pPr>
        <w:pStyle w:val="Criteria"/>
        <w:keepNext w:val="0"/>
        <w:shd w:val="clear" w:color="auto" w:fill="F2F2F2"/>
      </w:pPr>
      <w:r>
        <w:t>1.5</w:t>
      </w:r>
      <w:r w:rsidRPr="00926F2C">
        <w:t xml:space="preserve">: Are all comments </w:t>
      </w:r>
      <w:r>
        <w:t xml:space="preserve">that are </w:t>
      </w:r>
      <w:r w:rsidRPr="00926F2C">
        <w:t xml:space="preserve">linked to clickable areas </w:t>
      </w:r>
      <w:r>
        <w:t>of</w:t>
      </w:r>
      <w:r w:rsidRPr="00926F2C">
        <w:t xml:space="preserve"> a MAP image relevant? </w:t>
      </w:r>
    </w:p>
    <w:p w:rsidR="005B39ED" w:rsidRPr="00926F2C" w:rsidRDefault="005B39ED" w:rsidP="003D2636">
      <w:pPr>
        <w:pStyle w:val="CriteriaComment"/>
        <w:keepNext w:val="0"/>
        <w:jc w:val="both"/>
      </w:pPr>
      <w:r w:rsidRPr="00926F2C">
        <w:t xml:space="preserve">Definition: a MAP image is an image </w:t>
      </w:r>
      <w:r>
        <w:t xml:space="preserve">that </w:t>
      </w:r>
      <w:r w:rsidRPr="00926F2C">
        <w:t>present</w:t>
      </w:r>
      <w:r>
        <w:t>s</w:t>
      </w:r>
      <w:r w:rsidRPr="00926F2C">
        <w:t xml:space="preserve"> clickable areas </w:t>
      </w:r>
      <w:r>
        <w:t>so that the</w:t>
      </w:r>
      <w:r w:rsidRPr="00926F2C">
        <w:t xml:space="preserve"> user </w:t>
      </w:r>
      <w:r>
        <w:t xml:space="preserve">can click to </w:t>
      </w:r>
      <w:r w:rsidRPr="00926F2C">
        <w:t xml:space="preserve">select an option. </w:t>
      </w:r>
      <w:r>
        <w:t>W</w:t>
      </w:r>
      <w:r w:rsidRPr="00926F2C">
        <w:t xml:space="preserve">hen </w:t>
      </w:r>
      <w:r>
        <w:t xml:space="preserve">you </w:t>
      </w:r>
      <w:r w:rsidRPr="00926F2C">
        <w:t>us</w:t>
      </w:r>
      <w:r>
        <w:t>e</w:t>
      </w:r>
      <w:r w:rsidRPr="00926F2C">
        <w:t xml:space="preserve"> a MAP image</w:t>
      </w:r>
      <w:r>
        <w:t xml:space="preserve"> in HTML</w:t>
      </w:r>
      <w:r w:rsidRPr="00926F2C">
        <w:t xml:space="preserve"> (on the client or </w:t>
      </w:r>
      <w:r>
        <w:t xml:space="preserve">the </w:t>
      </w:r>
      <w:r w:rsidRPr="00926F2C">
        <w:t xml:space="preserve">server side), it is important to </w:t>
      </w:r>
      <w:r>
        <w:t>include</w:t>
      </w:r>
      <w:r w:rsidRPr="00926F2C">
        <w:t xml:space="preserve"> </w:t>
      </w:r>
      <w:r>
        <w:t>alternate</w:t>
      </w:r>
      <w:r w:rsidRPr="00926F2C">
        <w:t xml:space="preserve"> text for all clickable areas, </w:t>
      </w:r>
      <w:r>
        <w:t>as well as</w:t>
      </w:r>
      <w:r w:rsidRPr="00926F2C">
        <w:t xml:space="preserve"> for the MAP image itself (</w:t>
      </w:r>
      <w:r>
        <w:t>that is</w:t>
      </w:r>
      <w:r w:rsidRPr="00926F2C">
        <w:t xml:space="preserve">, the image </w:t>
      </w:r>
      <w:r>
        <w:t xml:space="preserve">that </w:t>
      </w:r>
      <w:r w:rsidRPr="00926F2C">
        <w:t>contain</w:t>
      </w:r>
      <w:r>
        <w:t>s</w:t>
      </w:r>
      <w:r w:rsidRPr="00926F2C">
        <w:t xml:space="preserve"> the USEMAP or ISMAP attribute).</w:t>
      </w:r>
    </w:p>
    <w:p w:rsidR="005B39ED" w:rsidRPr="00926F2C" w:rsidRDefault="005B39ED" w:rsidP="003D2636">
      <w:pPr>
        <w:pStyle w:val="CriteriaComment"/>
        <w:keepNext w:val="0"/>
        <w:jc w:val="both"/>
      </w:pPr>
      <w:r w:rsidRPr="00926F2C">
        <w:t xml:space="preserve">For </w:t>
      </w:r>
      <w:r>
        <w:t>a</w:t>
      </w:r>
      <w:r w:rsidRPr="00926F2C">
        <w:t xml:space="preserve"> MAP image on the client side, </w:t>
      </w:r>
      <w:r>
        <w:t>provide</w:t>
      </w:r>
      <w:r w:rsidRPr="00926F2C">
        <w:t xml:space="preserve"> alternate text by using the ALT attribute in each of the clickable areas (AREA SHAPE).</w:t>
      </w:r>
    </w:p>
    <w:p w:rsidR="005B39ED" w:rsidRPr="00926F2C" w:rsidRDefault="005B39ED" w:rsidP="003D2636">
      <w:pPr>
        <w:pStyle w:val="CriteriaComment"/>
        <w:keepNext w:val="0"/>
        <w:jc w:val="both"/>
      </w:pPr>
      <w:r w:rsidRPr="00926F2C">
        <w:t xml:space="preserve">For </w:t>
      </w:r>
      <w:r>
        <w:t>a</w:t>
      </w:r>
      <w:r w:rsidRPr="00926F2C">
        <w:t xml:space="preserve"> MAP image on the server side, </w:t>
      </w:r>
      <w:r>
        <w:t xml:space="preserve">provide </w:t>
      </w:r>
      <w:r w:rsidRPr="00926F2C">
        <w:t xml:space="preserve">redundant text links </w:t>
      </w:r>
      <w:r>
        <w:t>that</w:t>
      </w:r>
      <w:r w:rsidRPr="00926F2C">
        <w:t xml:space="preserve"> repeat the content of each of the clickable areas. </w:t>
      </w:r>
    </w:p>
    <w:p w:rsidR="005B39ED" w:rsidRPr="00926F2C" w:rsidRDefault="005B39ED" w:rsidP="003D2636">
      <w:pPr>
        <w:pStyle w:val="CriteriaComment"/>
        <w:keepNext w:val="0"/>
        <w:jc w:val="both"/>
      </w:pPr>
      <w:r w:rsidRPr="00926F2C">
        <w:t xml:space="preserve">Comment 1: </w:t>
      </w:r>
      <w:r>
        <w:t>T</w:t>
      </w:r>
      <w:r w:rsidRPr="00926F2C">
        <w:t xml:space="preserve">he alternate text provided for the image </w:t>
      </w:r>
      <w:r>
        <w:t xml:space="preserve">that </w:t>
      </w:r>
      <w:r w:rsidRPr="00926F2C">
        <w:t>contain</w:t>
      </w:r>
      <w:r>
        <w:t>s</w:t>
      </w:r>
      <w:r w:rsidRPr="00926F2C">
        <w:t xml:space="preserve"> the USEMAP or ISMAP attribute must not be null. </w:t>
      </w:r>
    </w:p>
    <w:p w:rsidR="005B39ED" w:rsidRPr="00926F2C" w:rsidRDefault="005B39ED" w:rsidP="003D2636">
      <w:pPr>
        <w:pStyle w:val="CriteriaComment"/>
        <w:keepNext w:val="0"/>
        <w:jc w:val="both"/>
      </w:pPr>
      <w:r w:rsidRPr="00926F2C">
        <w:t xml:space="preserve">Comment 2: It is recommended that MAP images be used on the client side rather than on the server side. </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46" w:anchor="tech-text-equivalent" w:tooltip="Point de contrôle 1.1 des WCAG 1.0 " w:history="1">
        <w:r w:rsidRPr="00926F2C">
          <w:rPr>
            <w:rStyle w:val="Hyperlink"/>
          </w:rPr>
          <w:t>1.1</w:t>
        </w:r>
      </w:hyperlink>
      <w:r w:rsidRPr="00926F2C">
        <w:t xml:space="preserve">, </w:t>
      </w:r>
      <w:hyperlink r:id="rId447" w:anchor="tech-redundant-server-links" w:tooltip="Point de contrôle 1.2 des WCAG 1.0 " w:history="1">
        <w:r w:rsidRPr="00926F2C">
          <w:rPr>
            <w:rStyle w:val="Hyperlink"/>
          </w:rPr>
          <w:t>1.2</w:t>
        </w:r>
      </w:hyperlink>
      <w:r w:rsidRPr="00926F2C">
        <w:t xml:space="preserve">, </w:t>
      </w:r>
      <w:hyperlink r:id="rId448" w:anchor="tech-client-side-maps" w:tooltip="Point de contrôle 9.1 des WCAG 1.0 " w:history="1">
        <w:r w:rsidRPr="00926F2C">
          <w:rPr>
            <w:rStyle w:val="Hyperlink"/>
          </w:rPr>
          <w:t>9.1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F146E1">
        <w:t>1.1_HTML_03, 1.2_HTML_01, 9.1_HTML_01</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F5054A" w:rsidRDefault="005B39ED" w:rsidP="003D2636">
      <w:pPr>
        <w:pStyle w:val="CriteriaRefW3C"/>
        <w:keepNext w:val="0"/>
        <w:jc w:val="both"/>
        <w:rPr>
          <w:i w:val="0"/>
          <w:iCs w:val="0"/>
          <w:color w:val="000000"/>
          <w:sz w:val="20"/>
          <w:szCs w:val="20"/>
        </w:rPr>
      </w:pPr>
      <w:r w:rsidRPr="007A4E7D">
        <w:rPr>
          <w:rFonts w:cs="Times New Roman"/>
          <w:b/>
          <w:bCs/>
          <w:color w:val="000000"/>
          <w:sz w:val="20"/>
          <w:szCs w:val="20"/>
        </w:rPr>
        <w:t>Comments:</w:t>
      </w:r>
      <w:r w:rsidRPr="00926F2C">
        <w:t xml:space="preserve"> </w:t>
      </w:r>
      <w:r>
        <w:rPr>
          <w:i w:val="0"/>
          <w:iCs w:val="0"/>
          <w:color w:val="auto"/>
          <w:sz w:val="20"/>
          <w:szCs w:val="20"/>
        </w:rPr>
        <w:t>WSS 3.0 and MOSS</w:t>
      </w:r>
      <w:r w:rsidRPr="00C77C45">
        <w:rPr>
          <w:i w:val="0"/>
          <w:iCs w:val="0"/>
          <w:color w:val="auto"/>
          <w:sz w:val="20"/>
          <w:szCs w:val="20"/>
        </w:rPr>
        <w:t xml:space="preserve"> 200</w:t>
      </w:r>
      <w:r>
        <w:rPr>
          <w:i w:val="0"/>
          <w:iCs w:val="0"/>
          <w:color w:val="auto"/>
          <w:sz w:val="20"/>
          <w:szCs w:val="20"/>
        </w:rPr>
        <w:t xml:space="preserve">7 </w:t>
      </w:r>
      <w:r w:rsidRPr="00F5054A">
        <w:rPr>
          <w:i w:val="0"/>
          <w:iCs w:val="0"/>
          <w:color w:val="000000"/>
          <w:sz w:val="20"/>
          <w:szCs w:val="20"/>
        </w:rPr>
        <w:t xml:space="preserve">do not contain and cannot generate standard MAP images. </w:t>
      </w:r>
    </w:p>
    <w:p w:rsidR="005B39ED" w:rsidRPr="00F5054A" w:rsidRDefault="005B39ED" w:rsidP="003D2636">
      <w:pPr>
        <w:pStyle w:val="CriteriaRefW3C"/>
        <w:keepNext w:val="0"/>
        <w:jc w:val="both"/>
        <w:rPr>
          <w:i w:val="0"/>
          <w:iCs w:val="0"/>
          <w:color w:val="000000"/>
          <w:sz w:val="20"/>
          <w:szCs w:val="20"/>
        </w:rPr>
      </w:pPr>
      <w:r w:rsidRPr="00F5054A">
        <w:rPr>
          <w:i w:val="0"/>
          <w:iCs w:val="0"/>
          <w:color w:val="000000"/>
          <w:sz w:val="20"/>
          <w:szCs w:val="20"/>
        </w:rPr>
        <w:t xml:space="preserve">It remains the </w:t>
      </w:r>
      <w:r w:rsidRPr="00A51F4E">
        <w:rPr>
          <w:i w:val="0"/>
          <w:iCs w:val="0"/>
          <w:color w:val="000000"/>
          <w:sz w:val="20"/>
          <w:szCs w:val="20"/>
        </w:rPr>
        <w:t xml:space="preserve">responsibility of MOSS 2007 developers, when creating templates </w:t>
      </w:r>
      <w:r w:rsidRPr="00A51F4E">
        <w:rPr>
          <w:i w:val="0"/>
          <w:color w:val="000000"/>
          <w:sz w:val="20"/>
          <w:szCs w:val="20"/>
        </w:rPr>
        <w:t xml:space="preserve">(see 10.1 in section </w:t>
      </w:r>
      <w:fldSimple w:instr=" REF _Ref153356495 \r \h  \* MERGEFORMAT ">
        <w:r w:rsidRPr="001C0176">
          <w:rPr>
            <w:i w:val="0"/>
            <w:color w:val="000000"/>
            <w:sz w:val="20"/>
            <w:szCs w:val="20"/>
          </w:rPr>
          <w:t>5.1.11</w:t>
        </w:r>
      </w:fldSimple>
      <w:r w:rsidRPr="00A51F4E">
        <w:rPr>
          <w:i w:val="0"/>
          <w:color w:val="000000"/>
          <w:sz w:val="20"/>
          <w:szCs w:val="20"/>
        </w:rPr>
        <w:t xml:space="preserve"> </w:t>
      </w:r>
      <w:fldSimple w:instr=" REF _Ref153356495 \h  \* MERGEFORMAT ">
        <w:r w:rsidRPr="001C0176">
          <w:rPr>
            <w:i w:val="0"/>
            <w:color w:val="000000"/>
            <w:sz w:val="20"/>
            <w:szCs w:val="20"/>
          </w:rPr>
          <w:t>Information layout</w:t>
        </w:r>
      </w:fldSimple>
      <w:r w:rsidRPr="00A51F4E">
        <w:rPr>
          <w:i w:val="0"/>
          <w:color w:val="000000"/>
          <w:sz w:val="20"/>
          <w:szCs w:val="20"/>
        </w:rPr>
        <w:t>)</w:t>
      </w:r>
      <w:r>
        <w:rPr>
          <w:i w:val="0"/>
          <w:color w:val="000000"/>
          <w:sz w:val="20"/>
          <w:szCs w:val="20"/>
        </w:rPr>
        <w:t xml:space="preserve"> </w:t>
      </w:r>
      <w:r w:rsidRPr="00A51F4E">
        <w:rPr>
          <w:i w:val="0"/>
          <w:iCs w:val="0"/>
          <w:color w:val="000000"/>
          <w:sz w:val="20"/>
          <w:szCs w:val="20"/>
        </w:rPr>
        <w:t>that use this</w:t>
      </w:r>
      <w:r w:rsidRPr="00F5054A">
        <w:rPr>
          <w:i w:val="0"/>
          <w:iCs w:val="0"/>
          <w:color w:val="000000"/>
          <w:sz w:val="20"/>
          <w:szCs w:val="20"/>
        </w:rPr>
        <w:t xml:space="preserve"> feature, to ensure that their Web pages satisfy this criterion. The solution is to systematically fill in the ALT attribute that is associated with the tag containing the USEMAP attribute (in addition to the images). Each clickable area (AREA SHAPE attribute) must include an appropriate ALT attribute.</w:t>
      </w:r>
    </w:p>
    <w:p w:rsidR="005B39ED" w:rsidRPr="00926F2C" w:rsidRDefault="005B39ED" w:rsidP="001F110C">
      <w:pPr>
        <w:pStyle w:val="Criteria"/>
        <w:keepNext w:val="0"/>
        <w:shd w:val="clear" w:color="auto" w:fill="F2F2F2"/>
      </w:pPr>
      <w:r>
        <w:t>1.6</w:t>
      </w:r>
      <w:r w:rsidRPr="00926F2C">
        <w:t xml:space="preserve">: </w:t>
      </w:r>
      <w:r>
        <w:t>Is the alternate content f</w:t>
      </w:r>
      <w:r w:rsidRPr="00926F2C">
        <w:t>or each text image at least the equivalent of the text appearing in the image?</w:t>
      </w:r>
    </w:p>
    <w:p w:rsidR="005B39ED" w:rsidRPr="00926F2C" w:rsidRDefault="005B39ED" w:rsidP="003D2636">
      <w:pPr>
        <w:pStyle w:val="CriteriaComment"/>
        <w:keepNext w:val="0"/>
        <w:jc w:val="both"/>
      </w:pPr>
      <w:r w:rsidRPr="00926F2C">
        <w:t xml:space="preserve">It is not recommended </w:t>
      </w:r>
      <w:r>
        <w:t>that you</w:t>
      </w:r>
      <w:r w:rsidRPr="00926F2C">
        <w:t xml:space="preserve"> present text in the form of </w:t>
      </w:r>
      <w:r>
        <w:t xml:space="preserve">an </w:t>
      </w:r>
      <w:r w:rsidRPr="00926F2C">
        <w:t>image. However, if there is an unavoidable graphical constraint (</w:t>
      </w:r>
      <w:r>
        <w:t>for example,</w:t>
      </w:r>
      <w:r w:rsidRPr="00926F2C">
        <w:t xml:space="preserve"> non-equivalent CSS rendering), the alternate text for a graphical element containing text should</w:t>
      </w:r>
      <w:r>
        <w:t>, at minimum,</w:t>
      </w:r>
      <w:r w:rsidRPr="00926F2C">
        <w:t xml:space="preserve"> present the exact content of the text itself. The alternate text </w:t>
      </w:r>
      <w:r>
        <w:t>can</w:t>
      </w:r>
      <w:r w:rsidRPr="00926F2C">
        <w:t xml:space="preserve"> provide additional information, but it must at least provide the exact content.</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49" w:anchor="tech-text-equivalent" w:tooltip="Point de contrôle 1.1 des WCAG 1.0 " w:history="1">
        <w:r w:rsidRPr="00926F2C">
          <w:rPr>
            <w:rStyle w:val="Hyperlink"/>
          </w:rPr>
          <w:t>1.1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F146E1">
        <w:t>1.1_HTML_03</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2A224A" w:rsidRDefault="005B39ED" w:rsidP="003D2636">
      <w:pPr>
        <w:pStyle w:val="CriteriaRefW3C"/>
        <w:keepNext w:val="0"/>
        <w:jc w:val="both"/>
        <w:rPr>
          <w:i w:val="0"/>
          <w:iCs w:val="0"/>
          <w:color w:val="000000"/>
          <w:sz w:val="20"/>
          <w:szCs w:val="20"/>
        </w:rPr>
      </w:pPr>
      <w:r w:rsidRPr="007A4E7D">
        <w:rPr>
          <w:rFonts w:cs="Times New Roman"/>
          <w:b/>
          <w:bCs/>
          <w:color w:val="000000"/>
          <w:sz w:val="20"/>
          <w:szCs w:val="20"/>
        </w:rPr>
        <w:t>Comments:</w:t>
      </w:r>
      <w:r w:rsidRPr="00926F2C">
        <w:t xml:space="preserve"> </w:t>
      </w:r>
      <w:r w:rsidRPr="00F5054A">
        <w:rPr>
          <w:i w:val="0"/>
          <w:iCs w:val="0"/>
          <w:color w:val="000000"/>
          <w:sz w:val="20"/>
          <w:szCs w:val="20"/>
        </w:rPr>
        <w:t>See</w:t>
      </w:r>
      <w:r>
        <w:rPr>
          <w:i w:val="0"/>
          <w:iCs w:val="0"/>
          <w:color w:val="000000"/>
          <w:sz w:val="20"/>
          <w:szCs w:val="20"/>
        </w:rPr>
        <w:t xml:space="preserve"> </w:t>
      </w:r>
      <w:r w:rsidRPr="00F5054A">
        <w:rPr>
          <w:i w:val="0"/>
          <w:iCs w:val="0"/>
          <w:color w:val="000000"/>
          <w:sz w:val="20"/>
          <w:szCs w:val="20"/>
        </w:rPr>
        <w:t>1.1 in this section.</w:t>
      </w:r>
      <w:r>
        <w:rPr>
          <w:i w:val="0"/>
          <w:iCs w:val="0"/>
          <w:color w:val="000000"/>
          <w:sz w:val="20"/>
          <w:szCs w:val="20"/>
        </w:rPr>
        <w:t xml:space="preserve"> In addition, </w:t>
      </w:r>
      <w:r>
        <w:rPr>
          <w:i w:val="0"/>
          <w:color w:val="000000"/>
          <w:sz w:val="20"/>
          <w:szCs w:val="20"/>
        </w:rPr>
        <w:t>w</w:t>
      </w:r>
      <w:r w:rsidRPr="002A224A">
        <w:rPr>
          <w:i w:val="0"/>
          <w:color w:val="000000"/>
          <w:sz w:val="20"/>
          <w:szCs w:val="20"/>
        </w:rPr>
        <w:t xml:space="preserve">hen an image file is uploaded to a site, alternative ALT </w:t>
      </w:r>
      <w:r>
        <w:rPr>
          <w:i w:val="0"/>
          <w:color w:val="000000"/>
          <w:sz w:val="20"/>
          <w:szCs w:val="20"/>
        </w:rPr>
        <w:t>text to that image can be added</w:t>
      </w:r>
      <w:r w:rsidRPr="002A224A">
        <w:rPr>
          <w:i w:val="0"/>
          <w:color w:val="000000"/>
          <w:sz w:val="20"/>
          <w:szCs w:val="20"/>
        </w:rPr>
        <w:t>. For example, the Site Image Web Part contains a field in which you can type custom ALT text when you add an image. When you add pictures to a picture library, you can define custom ALT text for the pictures.</w:t>
      </w:r>
      <w:r>
        <w:rPr>
          <w:i w:val="0"/>
          <w:color w:val="000000"/>
          <w:sz w:val="20"/>
          <w:szCs w:val="20"/>
        </w:rPr>
        <w:t xml:space="preserve"> </w:t>
      </w:r>
    </w:p>
    <w:p w:rsidR="005B39ED" w:rsidRPr="00926F2C" w:rsidRDefault="005B39ED" w:rsidP="001F110C">
      <w:pPr>
        <w:pStyle w:val="Criteria"/>
        <w:keepNext w:val="0"/>
        <w:shd w:val="clear" w:color="auto" w:fill="F2F2F2"/>
      </w:pPr>
      <w:r>
        <w:t>1.7</w:t>
      </w:r>
      <w:r w:rsidRPr="00926F2C">
        <w:t xml:space="preserve">: </w:t>
      </w:r>
      <w:r>
        <w:t>Do all</w:t>
      </w:r>
      <w:r w:rsidRPr="00926F2C">
        <w:t xml:space="preserve"> image</w:t>
      </w:r>
      <w:r>
        <w:t>s that</w:t>
      </w:r>
      <w:r w:rsidRPr="00926F2C">
        <w:t xml:space="preserve"> require a detailed description</w:t>
      </w:r>
      <w:r>
        <w:t xml:space="preserve"> provide</w:t>
      </w:r>
      <w:r w:rsidRPr="00926F2C">
        <w:t xml:space="preserve"> comment text? </w:t>
      </w:r>
    </w:p>
    <w:p w:rsidR="005B39ED" w:rsidRPr="00926F2C" w:rsidRDefault="005B39ED" w:rsidP="003D2636">
      <w:pPr>
        <w:pStyle w:val="CriteriaComment"/>
        <w:keepNext w:val="0"/>
        <w:jc w:val="both"/>
      </w:pPr>
      <w:r>
        <w:t>W</w:t>
      </w:r>
      <w:r w:rsidRPr="00926F2C">
        <w:t xml:space="preserve">hen a graphical element requires a long description </w:t>
      </w:r>
      <w:r>
        <w:t xml:space="preserve">in HTML </w:t>
      </w:r>
      <w:r w:rsidRPr="00926F2C">
        <w:t>(</w:t>
      </w:r>
      <w:r>
        <w:t xml:space="preserve">for example, a </w:t>
      </w:r>
      <w:r w:rsidRPr="00926F2C">
        <w:t>complex image</w:t>
      </w:r>
      <w:r>
        <w:t xml:space="preserve"> or</w:t>
      </w:r>
      <w:r w:rsidRPr="00926F2C">
        <w:t xml:space="preserve"> alternate text longer than 60 characters) a text comment must be provided. Th</w:t>
      </w:r>
      <w:r>
        <w:t>e</w:t>
      </w:r>
      <w:r w:rsidRPr="00926F2C">
        <w:t xml:space="preserve"> </w:t>
      </w:r>
      <w:r>
        <w:t>comment can</w:t>
      </w:r>
      <w:r w:rsidRPr="00926F2C">
        <w:t xml:space="preserve"> be a link to a descriptive file (for example, a D-link</w:t>
      </w:r>
      <w:r>
        <w:t xml:space="preserve"> or</w:t>
      </w:r>
      <w:r w:rsidRPr="00926F2C">
        <w:t xml:space="preserve"> a clickable graphic), a caption </w:t>
      </w:r>
      <w:r>
        <w:t xml:space="preserve">that </w:t>
      </w:r>
      <w:r w:rsidRPr="00926F2C">
        <w:t>appear</w:t>
      </w:r>
      <w:r>
        <w:t>s</w:t>
      </w:r>
      <w:r w:rsidRPr="00926F2C">
        <w:t xml:space="preserve"> directly on the page, or a LONGDESC attribute.</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50" w:anchor="tech-text-equivalent" w:tooltip="Point de contrôle 1.1 des WCAG 1.0 " w:history="1">
        <w:r w:rsidRPr="00926F2C">
          <w:rPr>
            <w:rStyle w:val="Hyperlink"/>
          </w:rPr>
          <w:t>1.1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F146E1">
        <w:t>1.1_HTML_05</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3D2636">
      <w:pPr>
        <w:keepNext w:val="0"/>
        <w:ind w:left="1260"/>
        <w:jc w:val="both"/>
      </w:pPr>
      <w:r w:rsidRPr="007A4E7D">
        <w:rPr>
          <w:rFonts w:cs="Times New Roman"/>
          <w:b/>
          <w:bCs/>
          <w:i/>
          <w:iCs/>
          <w:color w:val="000000"/>
        </w:rPr>
        <w:t>Comments:</w:t>
      </w:r>
      <w:r w:rsidRPr="00345DE0">
        <w:t xml:space="preserve"> </w:t>
      </w:r>
      <w:r w:rsidRPr="00087717">
        <w:t xml:space="preserve">WSS </w:t>
      </w:r>
      <w:r>
        <w:t>3</w:t>
      </w:r>
      <w:r w:rsidRPr="00087717">
        <w:t xml:space="preserve">.0 and </w:t>
      </w:r>
      <w:r>
        <w:t>MOSS</w:t>
      </w:r>
      <w:r w:rsidRPr="00087717">
        <w:t xml:space="preserve"> 200</w:t>
      </w:r>
      <w:r>
        <w:t>7</w:t>
      </w:r>
      <w:r w:rsidRPr="00087717">
        <w:t xml:space="preserve"> </w:t>
      </w:r>
      <w:r>
        <w:t>can</w:t>
      </w:r>
      <w:r w:rsidRPr="00345DE0">
        <w:t xml:space="preserve"> be used to</w:t>
      </w:r>
      <w:r w:rsidRPr="00926F2C">
        <w:t xml:space="preserve"> create </w:t>
      </w:r>
      <w:r>
        <w:t xml:space="preserve">templates </w:t>
      </w:r>
      <w:r w:rsidRPr="00682334">
        <w:rPr>
          <w:color w:val="000000"/>
        </w:rPr>
        <w:t xml:space="preserve">(see 10.1 in section </w:t>
      </w:r>
      <w:fldSimple w:instr=" REF _Ref153356495 \r \h  \* MERGEFORMAT ">
        <w:r w:rsidRPr="001C0176">
          <w:rPr>
            <w:color w:val="000000"/>
          </w:rPr>
          <w:t>5.1.11</w:t>
        </w:r>
      </w:fldSimple>
      <w:r w:rsidRPr="00682334">
        <w:rPr>
          <w:color w:val="000000"/>
        </w:rPr>
        <w:t xml:space="preserve"> </w:t>
      </w:r>
      <w:fldSimple w:instr=" REF _Ref153356495 \h  \* MERGEFORMAT ">
        <w:r w:rsidRPr="001C0176">
          <w:rPr>
            <w:color w:val="000000"/>
          </w:rPr>
          <w:t>Information layout</w:t>
        </w:r>
      </w:fldSimple>
      <w:r w:rsidRPr="00682334">
        <w:rPr>
          <w:color w:val="000000"/>
        </w:rPr>
        <w:t xml:space="preserve">) </w:t>
      </w:r>
      <w:r>
        <w:t>and Web</w:t>
      </w:r>
      <w:r w:rsidRPr="00926F2C">
        <w:t xml:space="preserve"> pages </w:t>
      </w:r>
      <w:r>
        <w:t>that</w:t>
      </w:r>
      <w:r w:rsidRPr="00926F2C">
        <w:t xml:space="preserve"> satisfy this criterion. </w:t>
      </w:r>
      <w:r w:rsidRPr="00926F2C">
        <w:rPr>
          <w:color w:val="000000"/>
        </w:rPr>
        <w:t xml:space="preserve">The LONGDESC attribute </w:t>
      </w:r>
      <w:r>
        <w:rPr>
          <w:color w:val="000000"/>
        </w:rPr>
        <w:t>can</w:t>
      </w:r>
      <w:r w:rsidRPr="00926F2C">
        <w:rPr>
          <w:color w:val="000000"/>
        </w:rPr>
        <w:t xml:space="preserve"> be added by using </w:t>
      </w:r>
      <w:r>
        <w:rPr>
          <w:color w:val="000000"/>
        </w:rPr>
        <w:t>Microsoft Office SharePoint Designer 2007 to</w:t>
      </w:r>
      <w:r w:rsidRPr="00926F2C">
        <w:rPr>
          <w:color w:val="000000"/>
        </w:rPr>
        <w:t xml:space="preserve"> edit</w:t>
      </w:r>
      <w:r>
        <w:rPr>
          <w:color w:val="000000"/>
        </w:rPr>
        <w:t xml:space="preserve"> </w:t>
      </w:r>
      <w:r w:rsidRPr="00926F2C">
        <w:rPr>
          <w:color w:val="000000"/>
        </w:rPr>
        <w:t xml:space="preserve">the page. </w:t>
      </w:r>
      <w:r w:rsidRPr="00926F2C">
        <w:t xml:space="preserve">The best approach </w:t>
      </w:r>
      <w:r>
        <w:t>is to</w:t>
      </w:r>
      <w:r w:rsidRPr="00926F2C">
        <w:t xml:space="preserve"> creat</w:t>
      </w:r>
      <w:r>
        <w:t>e</w:t>
      </w:r>
      <w:r w:rsidRPr="00926F2C">
        <w:t xml:space="preserve"> a site definition </w:t>
      </w:r>
      <w:r>
        <w:t>that</w:t>
      </w:r>
      <w:r w:rsidRPr="00926F2C">
        <w:t xml:space="preserve"> integrates this criterion. </w:t>
      </w:r>
    </w:p>
    <w:p w:rsidR="005B39ED" w:rsidRPr="00926F2C" w:rsidRDefault="005B39ED" w:rsidP="003D2636">
      <w:pPr>
        <w:pStyle w:val="CriteriaRefW3C"/>
        <w:keepNext w:val="0"/>
        <w:jc w:val="both"/>
      </w:pPr>
      <w:r w:rsidRPr="00F5054A">
        <w:rPr>
          <w:i w:val="0"/>
          <w:iCs w:val="0"/>
          <w:color w:val="000000"/>
          <w:sz w:val="20"/>
          <w:szCs w:val="20"/>
        </w:rPr>
        <w:t xml:space="preserve">The WCAG directive specifies that the LONGDESC attribute should be used, but currently most browsers do not support it. Internet Explorer 6.0 exposes this attribute from a programming point of view in its model object. Therefore, assistive technologies can make use of it. </w:t>
      </w:r>
      <w:hyperlink r:id="rId451" w:tooltip="Longdesc Linker for Internet Explorer 6" w:history="1">
        <w:r w:rsidRPr="00926F2C">
          <w:rPr>
            <w:rStyle w:val="Hyperlink"/>
            <w:i w:val="0"/>
            <w:iCs w:val="0"/>
            <w:sz w:val="20"/>
            <w:szCs w:val="20"/>
          </w:rPr>
          <w:t>Longdesc Linker for Internet Explorer 6</w:t>
        </w:r>
      </w:hyperlink>
      <w:r w:rsidRPr="00926F2C">
        <w:t xml:space="preserve"> </w:t>
      </w:r>
      <w:r w:rsidRPr="00F5054A">
        <w:rPr>
          <w:i w:val="0"/>
          <w:iCs w:val="0"/>
          <w:color w:val="000000"/>
          <w:sz w:val="20"/>
          <w:szCs w:val="20"/>
        </w:rPr>
        <w:t>is a free downloadable ActiveX component that makes it possible to add a Long Description element to the context menu used by Internet Explorer for images. This element is enabled if the selected image has a LONGDESC link. If the user selects the link (by holding down the SHIFT key while selecting), Internet Explorer follows it.</w:t>
      </w:r>
    </w:p>
    <w:p w:rsidR="005B39ED" w:rsidRPr="00926F2C" w:rsidRDefault="005B39ED" w:rsidP="001F110C">
      <w:pPr>
        <w:pStyle w:val="Criteria"/>
        <w:keepNext w:val="0"/>
        <w:shd w:val="clear" w:color="auto" w:fill="F2F2F2"/>
      </w:pPr>
      <w:r>
        <w:t>1.8</w:t>
      </w:r>
      <w:r w:rsidRPr="00926F2C">
        <w:t xml:space="preserve">: If a detailed description </w:t>
      </w:r>
      <w:r>
        <w:t>is provided for</w:t>
      </w:r>
      <w:r w:rsidRPr="00926F2C">
        <w:t xml:space="preserve"> </w:t>
      </w:r>
      <w:r>
        <w:t>an</w:t>
      </w:r>
      <w:r w:rsidRPr="00926F2C">
        <w:t xml:space="preserve"> image, is the content relevant?</w:t>
      </w:r>
    </w:p>
    <w:p w:rsidR="005B39ED" w:rsidRPr="00926F2C" w:rsidRDefault="005B39ED" w:rsidP="003D2636">
      <w:pPr>
        <w:pStyle w:val="CriteriaComment"/>
        <w:keepNext w:val="0"/>
        <w:jc w:val="both"/>
      </w:pPr>
      <w:r w:rsidRPr="00926F2C">
        <w:t xml:space="preserve">The content should provide </w:t>
      </w:r>
      <w:r>
        <w:t>additional information</w:t>
      </w:r>
      <w:r w:rsidRPr="00926F2C">
        <w:t xml:space="preserve"> to the description defined in the ALT attribute</w:t>
      </w:r>
      <w:r>
        <w:t xml:space="preserve"> for the image</w:t>
      </w:r>
      <w:r w:rsidRPr="00926F2C">
        <w:t>.</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52" w:anchor="tech-text-equivalent" w:tooltip="Point de contrôle 1.1 des WCAG 1.0 " w:history="1">
        <w:r w:rsidRPr="00926F2C">
          <w:rPr>
            <w:rStyle w:val="Hyperlink"/>
          </w:rPr>
          <w:t>1.1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F146E1">
        <w:t>1.1_HTML_04</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F5054A">
        <w:rPr>
          <w:i w:val="0"/>
          <w:iCs w:val="0"/>
          <w:color w:val="000000"/>
          <w:sz w:val="20"/>
          <w:szCs w:val="20"/>
        </w:rPr>
        <w:t>See 1.7 in this section. This criterion is subjective.</w:t>
      </w:r>
    </w:p>
    <w:p w:rsidR="005B39ED" w:rsidRPr="00926F2C" w:rsidRDefault="005B39ED" w:rsidP="001F110C">
      <w:pPr>
        <w:pStyle w:val="Criteria"/>
        <w:keepNext w:val="0"/>
        <w:shd w:val="clear" w:color="auto" w:fill="F2F2F2"/>
      </w:pPr>
      <w:r>
        <w:t>1.9</w:t>
      </w:r>
      <w:r w:rsidRPr="00926F2C">
        <w:t xml:space="preserve">: </w:t>
      </w:r>
      <w:r>
        <w:t>Does the text used in the ALT attribute f</w:t>
      </w:r>
      <w:r w:rsidRPr="00926F2C">
        <w:t xml:space="preserve">or each image </w:t>
      </w:r>
      <w:r>
        <w:t>provide</w:t>
      </w:r>
      <w:r w:rsidRPr="00926F2C">
        <w:t xml:space="preserve"> the function of the link?</w:t>
      </w:r>
    </w:p>
    <w:p w:rsidR="005B39ED" w:rsidRPr="00926F2C" w:rsidRDefault="005B39ED" w:rsidP="003D2636">
      <w:pPr>
        <w:pStyle w:val="CriteriaComment"/>
        <w:keepNext w:val="0"/>
        <w:jc w:val="both"/>
      </w:pPr>
      <w:r w:rsidRPr="00926F2C">
        <w:t>The image description is not always in keeping with the function of the link</w:t>
      </w:r>
      <w:r>
        <w:t>. For example,</w:t>
      </w:r>
      <w:r w:rsidRPr="00926F2C">
        <w:t xml:space="preserve"> if an arrow is used to indicate a link, use ALT="Next" instead of ALT="Right Arrow". Avoid using ALT="", which provides no information </w:t>
      </w:r>
      <w:r>
        <w:t>about</w:t>
      </w:r>
      <w:r w:rsidRPr="00926F2C">
        <w:t xml:space="preserve"> the function of the link.</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53" w:anchor="tech-meaningful-links" w:tooltip="Point de contrôle 13.1 des WCAG 1.0 " w:history="1">
        <w:r w:rsidRPr="00926F2C">
          <w:rPr>
            <w:rStyle w:val="Hyperlink"/>
          </w:rPr>
          <w:t>13.1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F146E1">
        <w:t>13.1_HTML_02</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Default="005B39ED" w:rsidP="003D2636">
      <w:pPr>
        <w:pStyle w:val="CriteriaRefW3C"/>
        <w:keepNext w:val="0"/>
        <w:jc w:val="both"/>
        <w:rPr>
          <w:i w:val="0"/>
          <w:iCs w:val="0"/>
          <w:color w:val="000000"/>
          <w:sz w:val="20"/>
          <w:szCs w:val="20"/>
        </w:rPr>
      </w:pPr>
      <w:r w:rsidRPr="007A4E7D">
        <w:rPr>
          <w:rFonts w:cs="Times New Roman"/>
          <w:b/>
          <w:bCs/>
          <w:color w:val="000000"/>
          <w:sz w:val="20"/>
          <w:szCs w:val="20"/>
        </w:rPr>
        <w:t>Comments:</w:t>
      </w:r>
      <w:r w:rsidRPr="00926F2C">
        <w:t xml:space="preserve"> </w:t>
      </w:r>
      <w:r w:rsidRPr="00B91151">
        <w:rPr>
          <w:i w:val="0"/>
          <w:color w:val="000000"/>
          <w:sz w:val="20"/>
          <w:szCs w:val="20"/>
        </w:rPr>
        <w:t xml:space="preserve">In terms of Wording of links, </w:t>
      </w:r>
      <w:r w:rsidRPr="00B91151">
        <w:rPr>
          <w:i w:val="0"/>
          <w:iCs w:val="0"/>
          <w:color w:val="000000"/>
          <w:sz w:val="20"/>
          <w:szCs w:val="20"/>
        </w:rPr>
        <w:t>WSS</w:t>
      </w:r>
      <w:r w:rsidRPr="00C77C45">
        <w:rPr>
          <w:i w:val="0"/>
          <w:iCs w:val="0"/>
          <w:color w:val="000000"/>
          <w:sz w:val="20"/>
          <w:szCs w:val="20"/>
        </w:rPr>
        <w:t xml:space="preserve"> </w:t>
      </w:r>
      <w:r>
        <w:rPr>
          <w:i w:val="0"/>
          <w:iCs w:val="0"/>
          <w:color w:val="000000"/>
          <w:sz w:val="20"/>
          <w:szCs w:val="20"/>
        </w:rPr>
        <w:t>3</w:t>
      </w:r>
      <w:r w:rsidRPr="00C77C45">
        <w:rPr>
          <w:i w:val="0"/>
          <w:iCs w:val="0"/>
          <w:color w:val="000000"/>
          <w:sz w:val="20"/>
          <w:szCs w:val="20"/>
        </w:rPr>
        <w:t xml:space="preserve">.0 and </w:t>
      </w:r>
      <w:r>
        <w:rPr>
          <w:i w:val="0"/>
          <w:iCs w:val="0"/>
          <w:color w:val="000000"/>
          <w:sz w:val="20"/>
          <w:szCs w:val="20"/>
        </w:rPr>
        <w:t>MOSS</w:t>
      </w:r>
      <w:r w:rsidRPr="00C77C45">
        <w:rPr>
          <w:i w:val="0"/>
          <w:iCs w:val="0"/>
          <w:color w:val="000000"/>
          <w:sz w:val="20"/>
          <w:szCs w:val="20"/>
        </w:rPr>
        <w:t xml:space="preserve"> 200</w:t>
      </w:r>
      <w:r>
        <w:rPr>
          <w:i w:val="0"/>
          <w:iCs w:val="0"/>
          <w:color w:val="000000"/>
          <w:sz w:val="20"/>
          <w:szCs w:val="20"/>
        </w:rPr>
        <w:t>7</w:t>
      </w:r>
      <w:r w:rsidRPr="00C77C45">
        <w:rPr>
          <w:i w:val="0"/>
          <w:iCs w:val="0"/>
          <w:color w:val="000000"/>
          <w:sz w:val="20"/>
          <w:szCs w:val="20"/>
        </w:rPr>
        <w:t xml:space="preserve"> </w:t>
      </w:r>
      <w:r>
        <w:rPr>
          <w:i w:val="0"/>
          <w:iCs w:val="0"/>
          <w:color w:val="000000"/>
          <w:sz w:val="20"/>
          <w:szCs w:val="20"/>
        </w:rPr>
        <w:t xml:space="preserve">try to use wording that makes more sense when read out of the context, i.e. </w:t>
      </w:r>
      <w:r w:rsidRPr="00B91151">
        <w:rPr>
          <w:iCs w:val="0"/>
          <w:color w:val="000000"/>
          <w:sz w:val="20"/>
          <w:szCs w:val="20"/>
        </w:rPr>
        <w:t>Add Event</w:t>
      </w:r>
      <w:r>
        <w:rPr>
          <w:i w:val="0"/>
          <w:iCs w:val="0"/>
          <w:color w:val="000000"/>
          <w:sz w:val="20"/>
          <w:szCs w:val="20"/>
        </w:rPr>
        <w:t xml:space="preserve"> rather than </w:t>
      </w:r>
      <w:r w:rsidRPr="00B91151">
        <w:rPr>
          <w:iCs w:val="0"/>
          <w:color w:val="000000"/>
          <w:sz w:val="20"/>
          <w:szCs w:val="20"/>
        </w:rPr>
        <w:t>Add</w:t>
      </w:r>
      <w:r>
        <w:rPr>
          <w:i w:val="0"/>
          <w:iCs w:val="0"/>
          <w:color w:val="000000"/>
          <w:sz w:val="20"/>
          <w:szCs w:val="20"/>
        </w:rPr>
        <w:t>.</w:t>
      </w:r>
    </w:p>
    <w:p w:rsidR="005B39ED" w:rsidRPr="00C77C45" w:rsidRDefault="005B39ED" w:rsidP="003D2636">
      <w:pPr>
        <w:pStyle w:val="CriteriaRefW3C"/>
        <w:keepNext w:val="0"/>
        <w:jc w:val="both"/>
        <w:rPr>
          <w:i w:val="0"/>
          <w:iCs w:val="0"/>
          <w:color w:val="000000"/>
          <w:sz w:val="20"/>
          <w:szCs w:val="20"/>
        </w:rPr>
      </w:pPr>
      <w:r>
        <w:rPr>
          <w:i w:val="0"/>
          <w:iCs w:val="0"/>
          <w:color w:val="000000"/>
          <w:sz w:val="20"/>
          <w:szCs w:val="20"/>
        </w:rPr>
        <w:t>Generally speaking,</w:t>
      </w:r>
      <w:r w:rsidRPr="00C77C45">
        <w:rPr>
          <w:i w:val="0"/>
          <w:iCs w:val="0"/>
          <w:color w:val="000000"/>
          <w:sz w:val="20"/>
          <w:szCs w:val="20"/>
        </w:rPr>
        <w:t xml:space="preserve"> </w:t>
      </w:r>
      <w:r>
        <w:rPr>
          <w:i w:val="0"/>
          <w:iCs w:val="0"/>
          <w:color w:val="000000"/>
          <w:sz w:val="20"/>
          <w:szCs w:val="20"/>
        </w:rPr>
        <w:t>templates (</w:t>
      </w:r>
      <w:r w:rsidRPr="00A51F4E">
        <w:rPr>
          <w:i w:val="0"/>
          <w:color w:val="000000"/>
          <w:sz w:val="20"/>
          <w:szCs w:val="20"/>
        </w:rPr>
        <w:t xml:space="preserve">see 10.1 in section </w:t>
      </w:r>
      <w:fldSimple w:instr=" REF _Ref153356495 \r \h  \* MERGEFORMAT ">
        <w:r w:rsidRPr="001C0176">
          <w:rPr>
            <w:i w:val="0"/>
            <w:color w:val="000000"/>
            <w:sz w:val="20"/>
            <w:szCs w:val="20"/>
          </w:rPr>
          <w:t>5.1.11</w:t>
        </w:r>
      </w:fldSimple>
      <w:r w:rsidRPr="00A51F4E">
        <w:rPr>
          <w:i w:val="0"/>
          <w:color w:val="000000"/>
          <w:sz w:val="20"/>
          <w:szCs w:val="20"/>
        </w:rPr>
        <w:t xml:space="preserve"> </w:t>
      </w:r>
      <w:fldSimple w:instr=" REF _Ref153356495 \h  \* MERGEFORMAT ">
        <w:r w:rsidRPr="001C0176">
          <w:rPr>
            <w:i w:val="0"/>
            <w:color w:val="000000"/>
            <w:sz w:val="20"/>
            <w:szCs w:val="20"/>
          </w:rPr>
          <w:t>Information layout</w:t>
        </w:r>
      </w:fldSimple>
      <w:r w:rsidRPr="00A51F4E">
        <w:rPr>
          <w:i w:val="0"/>
          <w:color w:val="000000"/>
          <w:sz w:val="20"/>
          <w:szCs w:val="20"/>
        </w:rPr>
        <w:t>)</w:t>
      </w:r>
      <w:r>
        <w:rPr>
          <w:i w:val="0"/>
          <w:color w:val="000000"/>
          <w:sz w:val="20"/>
          <w:szCs w:val="20"/>
        </w:rPr>
        <w:t xml:space="preserve"> and </w:t>
      </w:r>
      <w:r w:rsidRPr="00C77C45">
        <w:rPr>
          <w:i w:val="0"/>
          <w:iCs w:val="0"/>
          <w:color w:val="000000"/>
          <w:sz w:val="20"/>
          <w:szCs w:val="20"/>
        </w:rPr>
        <w:t>Web pages satisfy this criterion</w:t>
      </w:r>
      <w:r w:rsidRPr="00B91151">
        <w:rPr>
          <w:i w:val="0"/>
          <w:iCs w:val="0"/>
          <w:color w:val="000000"/>
          <w:sz w:val="20"/>
          <w:szCs w:val="20"/>
        </w:rPr>
        <w:t xml:space="preserve"> </w:t>
      </w:r>
      <w:r>
        <w:rPr>
          <w:i w:val="0"/>
          <w:iCs w:val="0"/>
          <w:color w:val="000000"/>
          <w:sz w:val="20"/>
          <w:szCs w:val="20"/>
        </w:rPr>
        <w:t xml:space="preserve">can be created </w:t>
      </w:r>
      <w:r w:rsidRPr="00C77C45">
        <w:rPr>
          <w:i w:val="0"/>
          <w:iCs w:val="0"/>
          <w:color w:val="000000"/>
          <w:sz w:val="20"/>
          <w:szCs w:val="20"/>
        </w:rPr>
        <w:t xml:space="preserve">that. The solution is to place an ALT attribute between the &lt;IMG&gt; tags embedded in an &lt;A&gt; tag, making sure that the text is relevant. </w:t>
      </w:r>
    </w:p>
    <w:p w:rsidR="005B39ED" w:rsidRPr="00C77C45" w:rsidRDefault="005B39ED" w:rsidP="003D2636">
      <w:pPr>
        <w:pStyle w:val="CriteriaRefW3C"/>
        <w:keepNext w:val="0"/>
        <w:jc w:val="both"/>
        <w:rPr>
          <w:i w:val="0"/>
          <w:iCs w:val="0"/>
          <w:color w:val="000000"/>
          <w:sz w:val="20"/>
          <w:szCs w:val="20"/>
        </w:rPr>
      </w:pPr>
      <w:r w:rsidRPr="00C77C45">
        <w:rPr>
          <w:i w:val="0"/>
          <w:iCs w:val="0"/>
          <w:color w:val="000000"/>
          <w:sz w:val="20"/>
          <w:szCs w:val="20"/>
        </w:rPr>
        <w:t xml:space="preserve">It remains the responsibility of </w:t>
      </w:r>
      <w:r>
        <w:rPr>
          <w:i w:val="0"/>
          <w:iCs w:val="0"/>
          <w:color w:val="000000"/>
          <w:sz w:val="20"/>
          <w:szCs w:val="20"/>
        </w:rPr>
        <w:t>MOSS</w:t>
      </w:r>
      <w:r w:rsidRPr="00C77C45">
        <w:rPr>
          <w:i w:val="0"/>
          <w:iCs w:val="0"/>
          <w:color w:val="000000"/>
          <w:sz w:val="20"/>
          <w:szCs w:val="20"/>
        </w:rPr>
        <w:t xml:space="preserve"> 200</w:t>
      </w:r>
      <w:r>
        <w:rPr>
          <w:i w:val="0"/>
          <w:iCs w:val="0"/>
          <w:color w:val="000000"/>
          <w:sz w:val="20"/>
          <w:szCs w:val="20"/>
        </w:rPr>
        <w:t>7</w:t>
      </w:r>
      <w:r w:rsidRPr="00C77C45">
        <w:rPr>
          <w:i w:val="0"/>
          <w:iCs w:val="0"/>
          <w:color w:val="000000"/>
          <w:sz w:val="20"/>
          <w:szCs w:val="20"/>
        </w:rPr>
        <w:t xml:space="preserve"> developers to ensure that their Web pages satisfy this criterion.</w:t>
      </w:r>
    </w:p>
    <w:p w:rsidR="005B39ED" w:rsidRPr="00926F2C" w:rsidRDefault="005B39ED" w:rsidP="001F110C">
      <w:pPr>
        <w:pStyle w:val="Heading3"/>
        <w:keepNext w:val="0"/>
      </w:pPr>
      <w:r w:rsidRPr="00926F2C">
        <w:t>Frames</w:t>
      </w:r>
    </w:p>
    <w:p w:rsidR="005B39ED" w:rsidRPr="00926F2C" w:rsidRDefault="005B39ED" w:rsidP="001F110C">
      <w:pPr>
        <w:pStyle w:val="Criteria"/>
        <w:keepNext w:val="0"/>
        <w:shd w:val="clear" w:color="auto" w:fill="F2F2F2"/>
      </w:pPr>
      <w:r>
        <w:t>2.1</w:t>
      </w:r>
      <w:r w:rsidRPr="00926F2C">
        <w:t xml:space="preserve">: </w:t>
      </w:r>
      <w:r>
        <w:t>Does each frame have</w:t>
      </w:r>
      <w:r w:rsidRPr="00926F2C">
        <w:t xml:space="preserve"> a NAME attribute? </w:t>
      </w:r>
    </w:p>
    <w:p w:rsidR="005B39ED" w:rsidRPr="00926F2C" w:rsidRDefault="005B39ED" w:rsidP="003D2636">
      <w:pPr>
        <w:pStyle w:val="CriteriaComment"/>
        <w:keepNext w:val="0"/>
        <w:jc w:val="both"/>
      </w:pPr>
      <w:r w:rsidRPr="00926F2C">
        <w:t xml:space="preserve">In HTML, each frame must be named </w:t>
      </w:r>
      <w:r>
        <w:t xml:space="preserve">by </w:t>
      </w:r>
      <w:r w:rsidRPr="00926F2C">
        <w:t xml:space="preserve">using the NAME attribute. Browsing through frame-based </w:t>
      </w:r>
      <w:r>
        <w:t>Web</w:t>
      </w:r>
      <w:r w:rsidRPr="00926F2C">
        <w:t xml:space="preserve"> pages can be complex, especially for </w:t>
      </w:r>
      <w:r>
        <w:t>visually impaired</w:t>
      </w:r>
      <w:r w:rsidRPr="00926F2C">
        <w:t xml:space="preserve"> </w:t>
      </w:r>
      <w:r>
        <w:t>people</w:t>
      </w:r>
      <w:r w:rsidRPr="00926F2C">
        <w:t xml:space="preserve"> who become familiar with site content frame </w:t>
      </w:r>
      <w:r>
        <w:t>by</w:t>
      </w:r>
      <w:r w:rsidRPr="00926F2C">
        <w:t xml:space="preserve"> frame (whereas sighted people have an overview of the </w:t>
      </w:r>
      <w:r>
        <w:t>entire</w:t>
      </w:r>
      <w:r w:rsidRPr="00926F2C">
        <w:t xml:space="preserve"> site). Comment: The content of the NAME attribute should not include any spaces.</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54" w:anchor="tech-frame-titles" w:tooltip="Point de contrôle 12.1 des WCAG 1.0 " w:history="1">
        <w:r w:rsidRPr="00926F2C">
          <w:rPr>
            <w:rStyle w:val="Hyperlink"/>
          </w:rPr>
          <w:t>12.1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UWEM 1.0 Test(s): -</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 xml:space="preserve">WSS </w:t>
      </w:r>
      <w:r>
        <w:rPr>
          <w:i w:val="0"/>
          <w:iCs w:val="0"/>
          <w:color w:val="000000"/>
          <w:sz w:val="20"/>
          <w:szCs w:val="20"/>
        </w:rPr>
        <w:t>3</w:t>
      </w:r>
      <w:r w:rsidRPr="00C77C45">
        <w:rPr>
          <w:i w:val="0"/>
          <w:iCs w:val="0"/>
          <w:color w:val="000000"/>
          <w:sz w:val="20"/>
          <w:szCs w:val="20"/>
        </w:rPr>
        <w:t xml:space="preserve">.0 and </w:t>
      </w:r>
      <w:r>
        <w:rPr>
          <w:i w:val="0"/>
          <w:iCs w:val="0"/>
          <w:color w:val="000000"/>
          <w:sz w:val="20"/>
          <w:szCs w:val="20"/>
        </w:rPr>
        <w:t>MOSS</w:t>
      </w:r>
      <w:r w:rsidRPr="00C77C45">
        <w:rPr>
          <w:i w:val="0"/>
          <w:iCs w:val="0"/>
          <w:color w:val="000000"/>
          <w:sz w:val="20"/>
          <w:szCs w:val="20"/>
        </w:rPr>
        <w:t xml:space="preserve"> 200</w:t>
      </w:r>
      <w:r>
        <w:rPr>
          <w:i w:val="0"/>
          <w:iCs w:val="0"/>
          <w:color w:val="000000"/>
          <w:sz w:val="20"/>
          <w:szCs w:val="20"/>
        </w:rPr>
        <w:t>7</w:t>
      </w:r>
      <w:r w:rsidRPr="00C77C45">
        <w:rPr>
          <w:i w:val="0"/>
          <w:iCs w:val="0"/>
          <w:color w:val="000000"/>
          <w:sz w:val="20"/>
          <w:szCs w:val="20"/>
        </w:rPr>
        <w:t xml:space="preserve"> are not frame-based by default. However, it is possible to create </w:t>
      </w:r>
      <w:r>
        <w:rPr>
          <w:i w:val="0"/>
          <w:iCs w:val="0"/>
          <w:color w:val="000000"/>
          <w:sz w:val="20"/>
          <w:szCs w:val="20"/>
        </w:rPr>
        <w:t>templates (</w:t>
      </w:r>
      <w:r w:rsidRPr="00A51F4E">
        <w:rPr>
          <w:i w:val="0"/>
          <w:color w:val="000000"/>
          <w:sz w:val="20"/>
          <w:szCs w:val="20"/>
        </w:rPr>
        <w:t xml:space="preserve">see 10.1 in section </w:t>
      </w:r>
      <w:fldSimple w:instr=" REF _Ref153356495 \r \h  \* MERGEFORMAT ">
        <w:r w:rsidRPr="001C0176">
          <w:rPr>
            <w:i w:val="0"/>
            <w:color w:val="000000"/>
            <w:sz w:val="20"/>
            <w:szCs w:val="20"/>
          </w:rPr>
          <w:t>5.1.11</w:t>
        </w:r>
      </w:fldSimple>
      <w:r w:rsidRPr="00A51F4E">
        <w:rPr>
          <w:i w:val="0"/>
          <w:color w:val="000000"/>
          <w:sz w:val="20"/>
          <w:szCs w:val="20"/>
        </w:rPr>
        <w:t xml:space="preserve"> </w:t>
      </w:r>
      <w:fldSimple w:instr=" REF _Ref153356495 \h  \* MERGEFORMAT ">
        <w:r w:rsidRPr="001C0176">
          <w:rPr>
            <w:i w:val="0"/>
            <w:color w:val="000000"/>
            <w:sz w:val="20"/>
            <w:szCs w:val="20"/>
          </w:rPr>
          <w:t>Information layout</w:t>
        </w:r>
      </w:fldSimple>
      <w:r w:rsidRPr="00A51F4E">
        <w:rPr>
          <w:i w:val="0"/>
          <w:color w:val="000000"/>
          <w:sz w:val="20"/>
          <w:szCs w:val="20"/>
        </w:rPr>
        <w:t>)</w:t>
      </w:r>
      <w:r>
        <w:rPr>
          <w:i w:val="0"/>
          <w:color w:val="000000"/>
          <w:sz w:val="20"/>
          <w:szCs w:val="20"/>
        </w:rPr>
        <w:t xml:space="preserve"> </w:t>
      </w:r>
      <w:r>
        <w:rPr>
          <w:i w:val="0"/>
          <w:iCs w:val="0"/>
          <w:color w:val="000000"/>
          <w:sz w:val="20"/>
          <w:szCs w:val="20"/>
        </w:rPr>
        <w:t xml:space="preserve">and </w:t>
      </w:r>
      <w:r w:rsidRPr="00C77C45">
        <w:rPr>
          <w:i w:val="0"/>
          <w:iCs w:val="0"/>
          <w:color w:val="000000"/>
          <w:sz w:val="20"/>
          <w:szCs w:val="20"/>
        </w:rPr>
        <w:t xml:space="preserve">pages that have frames. It remains the responsibility of </w:t>
      </w:r>
      <w:r>
        <w:rPr>
          <w:i w:val="0"/>
          <w:iCs w:val="0"/>
          <w:color w:val="000000"/>
          <w:sz w:val="20"/>
          <w:szCs w:val="20"/>
        </w:rPr>
        <w:t>MOSS</w:t>
      </w:r>
      <w:r w:rsidRPr="00C77C45">
        <w:rPr>
          <w:i w:val="0"/>
          <w:iCs w:val="0"/>
          <w:color w:val="000000"/>
          <w:sz w:val="20"/>
          <w:szCs w:val="20"/>
        </w:rPr>
        <w:t xml:space="preserve"> 200</w:t>
      </w:r>
      <w:r>
        <w:rPr>
          <w:i w:val="0"/>
          <w:iCs w:val="0"/>
          <w:color w:val="000000"/>
          <w:sz w:val="20"/>
          <w:szCs w:val="20"/>
        </w:rPr>
        <w:t>7</w:t>
      </w:r>
      <w:r w:rsidRPr="00C77C45">
        <w:rPr>
          <w:i w:val="0"/>
          <w:iCs w:val="0"/>
          <w:color w:val="000000"/>
          <w:sz w:val="20"/>
          <w:szCs w:val="20"/>
        </w:rPr>
        <w:t xml:space="preserve"> developers to ensure that their Web pages satisfy this criterion.</w:t>
      </w:r>
      <w:r w:rsidRPr="00926F2C">
        <w:t xml:space="preserve"> </w:t>
      </w:r>
    </w:p>
    <w:p w:rsidR="005B39ED" w:rsidRPr="00926F2C" w:rsidRDefault="005B39ED" w:rsidP="001F110C">
      <w:pPr>
        <w:pStyle w:val="Criteria"/>
        <w:keepNext w:val="0"/>
        <w:shd w:val="clear" w:color="auto" w:fill="F2F2F2"/>
      </w:pPr>
      <w:r>
        <w:t>2.2</w:t>
      </w:r>
      <w:r w:rsidRPr="00926F2C">
        <w:t xml:space="preserve">: Are the names </w:t>
      </w:r>
      <w:r>
        <w:t>assigned</w:t>
      </w:r>
      <w:r w:rsidRPr="00926F2C">
        <w:t xml:space="preserve"> to frames relevant?</w:t>
      </w:r>
    </w:p>
    <w:p w:rsidR="005B39ED" w:rsidRPr="00926F2C" w:rsidRDefault="005B39ED" w:rsidP="003D2636">
      <w:pPr>
        <w:pStyle w:val="CriteriaComment"/>
        <w:keepNext w:val="0"/>
        <w:jc w:val="both"/>
      </w:pPr>
      <w:r>
        <w:t xml:space="preserve">The </w:t>
      </w:r>
      <w:r w:rsidRPr="00926F2C">
        <w:t xml:space="preserve">names </w:t>
      </w:r>
      <w:r>
        <w:t>assigned</w:t>
      </w:r>
      <w:r w:rsidRPr="00926F2C">
        <w:t xml:space="preserve"> to frames </w:t>
      </w:r>
      <w:r>
        <w:t>should be relevant.</w:t>
      </w:r>
      <w:r w:rsidRPr="00926F2C">
        <w:t xml:space="preserve"> Avoid naming frames with </w:t>
      </w:r>
      <w:r>
        <w:t>directional</w:t>
      </w:r>
      <w:r w:rsidRPr="00926F2C">
        <w:t xml:space="preserve"> data, such as "Left</w:t>
      </w:r>
      <w:r>
        <w:t>,</w:t>
      </w:r>
      <w:r w:rsidRPr="00926F2C">
        <w:t>" "Right</w:t>
      </w:r>
      <w:r>
        <w:t>,</w:t>
      </w:r>
      <w:r w:rsidRPr="00926F2C">
        <w:t>" or "Middle</w:t>
      </w:r>
      <w:r>
        <w:t>.</w:t>
      </w:r>
      <w:r w:rsidRPr="00926F2C">
        <w:t xml:space="preserve">" It is better to name frames with explicit names </w:t>
      </w:r>
      <w:r>
        <w:t xml:space="preserve">that </w:t>
      </w:r>
      <w:r w:rsidRPr="00926F2C">
        <w:t>refer to the function provided by the frame, such as "Menu</w:t>
      </w:r>
      <w:r>
        <w:t>,</w:t>
      </w:r>
      <w:r w:rsidRPr="00926F2C">
        <w:t>" "Navigation</w:t>
      </w:r>
      <w:r>
        <w:t>,</w:t>
      </w:r>
      <w:r w:rsidRPr="00926F2C">
        <w:t>" or "Content</w:t>
      </w:r>
      <w:r>
        <w:t>.</w:t>
      </w:r>
      <w:r w:rsidRPr="00926F2C">
        <w:t>"</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55" w:anchor="tech-frame-titles" w:tooltip="Point de contrôle 12.1 des WCAG 1.0 " w:history="1">
        <w:r w:rsidRPr="00926F2C">
          <w:rPr>
            <w:rStyle w:val="Hyperlink"/>
          </w:rPr>
          <w:t>12.1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UWEM 1.0 Test(s): -</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See 2.1 in this section.</w:t>
      </w:r>
    </w:p>
    <w:p w:rsidR="005B39ED" w:rsidRPr="00926F2C" w:rsidRDefault="005B39ED" w:rsidP="001F110C">
      <w:pPr>
        <w:pStyle w:val="Criteria"/>
        <w:keepNext w:val="0"/>
        <w:shd w:val="clear" w:color="auto" w:fill="F2F2F2"/>
      </w:pPr>
      <w:r>
        <w:t>2.3</w:t>
      </w:r>
      <w:r w:rsidRPr="00926F2C">
        <w:t>: Is there a NOFRAME tag?</w:t>
      </w:r>
    </w:p>
    <w:p w:rsidR="005B39ED" w:rsidRPr="00926F2C" w:rsidRDefault="005B39ED" w:rsidP="003D2636">
      <w:pPr>
        <w:pStyle w:val="CriteriaComment"/>
        <w:keepNext w:val="0"/>
        <w:jc w:val="both"/>
      </w:pPr>
      <w:r w:rsidRPr="00926F2C">
        <w:t xml:space="preserve">In HTML, the NOFRAME tag is used to provide the user with a summary of the main links on the </w:t>
      </w:r>
      <w:r>
        <w:t>Web</w:t>
      </w:r>
      <w:r w:rsidRPr="00926F2C">
        <w:t xml:space="preserve"> site. This </w:t>
      </w:r>
      <w:r>
        <w:t xml:space="preserve">tag </w:t>
      </w:r>
      <w:r w:rsidRPr="00926F2C">
        <w:t xml:space="preserve">facilitates browsing </w:t>
      </w:r>
      <w:r>
        <w:t>for</w:t>
      </w:r>
      <w:r w:rsidRPr="00926F2C">
        <w:t xml:space="preserve"> browser</w:t>
      </w:r>
      <w:r>
        <w:t>s</w:t>
      </w:r>
      <w:r w:rsidRPr="00926F2C">
        <w:t xml:space="preserve"> that do not handle frames.</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hyperlink r:id="rId456" w:anchor="tech-fallback-page" w:tooltip="Point de contrôle 6.5 des WCAG 1.0 " w:history="1">
        <w:r w:rsidRPr="00926F2C">
          <w:rPr>
            <w:rStyle w:val="Hyperlink"/>
          </w:rPr>
          <w:t>6.5</w:t>
        </w:r>
      </w:hyperlink>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6.5_HTML_02</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See 2.1 in this section.</w:t>
      </w:r>
    </w:p>
    <w:p w:rsidR="005B39ED" w:rsidRPr="00926F2C" w:rsidRDefault="005B39ED" w:rsidP="001F110C">
      <w:pPr>
        <w:pStyle w:val="Criteria"/>
        <w:keepNext w:val="0"/>
        <w:shd w:val="clear" w:color="auto" w:fill="F2F2F2"/>
      </w:pPr>
      <w:r>
        <w:t>2.4</w:t>
      </w:r>
      <w:r w:rsidRPr="00926F2C">
        <w:t xml:space="preserve">: Is the content of the NOFRAME tag relevant? </w:t>
      </w:r>
    </w:p>
    <w:p w:rsidR="005B39ED" w:rsidRPr="00926F2C" w:rsidRDefault="005B39ED" w:rsidP="003D2636">
      <w:pPr>
        <w:pStyle w:val="CriteriaComment"/>
        <w:keepNext w:val="0"/>
        <w:jc w:val="both"/>
      </w:pPr>
      <w:r>
        <w:t>I</w:t>
      </w:r>
      <w:r w:rsidRPr="00926F2C">
        <w:t xml:space="preserve">f a NOFRAME tag is present, the information in the tag </w:t>
      </w:r>
      <w:r>
        <w:t>must</w:t>
      </w:r>
      <w:r w:rsidRPr="00926F2C">
        <w:t xml:space="preserve"> be </w:t>
      </w:r>
      <w:r>
        <w:t>relevant</w:t>
      </w:r>
      <w:r w:rsidRPr="00926F2C">
        <w:t xml:space="preserve">. In many cases, the NOFRAME tag is present but </w:t>
      </w:r>
      <w:r>
        <w:t>provides</w:t>
      </w:r>
      <w:r w:rsidRPr="00926F2C">
        <w:t xml:space="preserve"> information that is either inappropriate or incomplete. This tag is intended to provide the main links existing on the </w:t>
      </w:r>
      <w:r>
        <w:t>Web</w:t>
      </w:r>
      <w:r w:rsidRPr="00926F2C">
        <w:t xml:space="preserve"> site.</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hyperlink r:id="rId457" w:anchor="tech-fallback-page" w:tooltip="Point de contrôle 6.5 des WCAG 1.0 " w:history="1">
        <w:r w:rsidRPr="00926F2C">
          <w:rPr>
            <w:rStyle w:val="Hyperlink"/>
          </w:rPr>
          <w:t>6.5</w:t>
        </w:r>
      </w:hyperlink>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6.5_HTML_02</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See 2.1 in this section.</w:t>
      </w:r>
    </w:p>
    <w:p w:rsidR="005B39ED" w:rsidRPr="00926F2C" w:rsidRDefault="005B39ED" w:rsidP="001F110C">
      <w:pPr>
        <w:pStyle w:val="Criteria"/>
        <w:keepNext w:val="0"/>
        <w:shd w:val="clear" w:color="auto" w:fill="F2F2F2"/>
      </w:pPr>
      <w:r>
        <w:t>2.5</w:t>
      </w:r>
      <w:r w:rsidRPr="00926F2C">
        <w:t xml:space="preserve">: </w:t>
      </w:r>
      <w:r>
        <w:t>Does each frame have</w:t>
      </w:r>
      <w:r w:rsidRPr="00926F2C">
        <w:t xml:space="preserve"> a TITLE attribute?</w:t>
      </w:r>
    </w:p>
    <w:p w:rsidR="005B39ED" w:rsidRPr="00926F2C" w:rsidRDefault="005B39ED" w:rsidP="003D2636">
      <w:pPr>
        <w:pStyle w:val="CriteriaComment"/>
        <w:keepNext w:val="0"/>
        <w:jc w:val="both"/>
      </w:pPr>
      <w:r w:rsidRPr="00926F2C">
        <w:t>In HTML, the TITLE attribute is used to describe, in a few words, the purpose of the frame. This</w:t>
      </w:r>
      <w:r>
        <w:t xml:space="preserve"> attribute</w:t>
      </w:r>
      <w:r w:rsidRPr="00926F2C">
        <w:t xml:space="preserve"> is complementary to the NAME attribute.</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58" w:anchor="tech-frame-titles" w:tooltip="Point de contrôle 12.1 des WCAG 1.0 " w:history="1">
        <w:r w:rsidRPr="00926F2C">
          <w:rPr>
            <w:rStyle w:val="Hyperlink"/>
          </w:rPr>
          <w:t>12.1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12.1_HTML_01</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See 2.1 in this section.</w:t>
      </w:r>
    </w:p>
    <w:p w:rsidR="005B39ED" w:rsidRPr="00926F2C" w:rsidRDefault="005B39ED" w:rsidP="001F110C">
      <w:pPr>
        <w:pStyle w:val="Criteria"/>
        <w:keepNext w:val="0"/>
        <w:shd w:val="clear" w:color="auto" w:fill="F2F2F2"/>
      </w:pPr>
      <w:r>
        <w:t>2.6</w:t>
      </w:r>
      <w:r w:rsidRPr="00926F2C">
        <w:t>: Is the content of the TITLE attribute relevant?</w:t>
      </w:r>
    </w:p>
    <w:p w:rsidR="005B39ED" w:rsidRPr="00926F2C" w:rsidRDefault="005B39ED" w:rsidP="003D2636">
      <w:pPr>
        <w:pStyle w:val="CriteriaComment"/>
        <w:keepNext w:val="0"/>
        <w:jc w:val="both"/>
      </w:pPr>
      <w:r w:rsidRPr="00926F2C">
        <w:t xml:space="preserve">Some </w:t>
      </w:r>
      <w:r>
        <w:t>assistive</w:t>
      </w:r>
      <w:r w:rsidRPr="00926F2C">
        <w:t xml:space="preserve"> technologies </w:t>
      </w:r>
      <w:r>
        <w:t>can</w:t>
      </w:r>
      <w:r w:rsidRPr="00926F2C">
        <w:t xml:space="preserve"> recognize this attribute. </w:t>
      </w:r>
      <w:r>
        <w:t>The content of this attribute helps</w:t>
      </w:r>
      <w:r w:rsidRPr="00926F2C">
        <w:t xml:space="preserve"> the user navigate from frame to frame independently and quickly determine the function of each frame.</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59" w:anchor="tech-frame-titles" w:tooltip="Point de contrôle 12.1 des WCAG 1.0 " w:history="1">
        <w:r w:rsidRPr="00926F2C">
          <w:rPr>
            <w:rStyle w:val="Hyperlink"/>
          </w:rPr>
          <w:t>12.1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12.1_HTML_02</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7A4E7D">
        <w:rPr>
          <w:i w:val="0"/>
          <w:iCs w:val="0"/>
          <w:color w:val="000000"/>
          <w:sz w:val="20"/>
          <w:szCs w:val="20"/>
        </w:rPr>
        <w:t>See 2.1 in this section.</w:t>
      </w:r>
    </w:p>
    <w:p w:rsidR="005B39ED" w:rsidRPr="00926F2C" w:rsidRDefault="005B39ED" w:rsidP="001F110C">
      <w:pPr>
        <w:pStyle w:val="Criteria"/>
        <w:keepNext w:val="0"/>
        <w:shd w:val="clear" w:color="auto" w:fill="F2F2F2"/>
      </w:pPr>
      <w:r>
        <w:t>2.7</w:t>
      </w:r>
      <w:r w:rsidRPr="00926F2C">
        <w:t xml:space="preserve">: </w:t>
      </w:r>
      <w:r>
        <w:t>Does each page have</w:t>
      </w:r>
      <w:r w:rsidRPr="00926F2C">
        <w:t xml:space="preserve"> a maximum of </w:t>
      </w:r>
      <w:r>
        <w:t>three</w:t>
      </w:r>
      <w:r w:rsidRPr="00926F2C">
        <w:t xml:space="preserve"> frames? </w:t>
      </w:r>
    </w:p>
    <w:p w:rsidR="005B39ED" w:rsidRPr="00926F2C" w:rsidRDefault="005B39ED" w:rsidP="003D2636">
      <w:pPr>
        <w:pStyle w:val="CriteriaComment"/>
        <w:keepNext w:val="0"/>
        <w:jc w:val="both"/>
      </w:pPr>
      <w:r w:rsidRPr="00926F2C">
        <w:t xml:space="preserve">It is important to </w:t>
      </w:r>
      <w:r>
        <w:t>have no more than three</w:t>
      </w:r>
      <w:r w:rsidRPr="00926F2C">
        <w:t xml:space="preserve"> frames </w:t>
      </w:r>
      <w:r>
        <w:t>on</w:t>
      </w:r>
      <w:r w:rsidRPr="00926F2C">
        <w:t xml:space="preserve"> any one page. If more than three frames are used, </w:t>
      </w:r>
      <w:r>
        <w:t>the page</w:t>
      </w:r>
      <w:r w:rsidRPr="00926F2C">
        <w:t xml:space="preserve"> becomes difficult to read, especially for users of </w:t>
      </w:r>
      <w:r>
        <w:t>assistive</w:t>
      </w:r>
      <w:r w:rsidRPr="00926F2C">
        <w:t xml:space="preserve"> technologies.</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hyperlink r:id="rId460" w:anchor="tech-clear-nav-mechanism" w:tooltip="Point de contrôle 13.4 des WCAG 1.0 " w:history="1">
        <w:r w:rsidRPr="00926F2C">
          <w:rPr>
            <w:rStyle w:val="Hyperlink"/>
          </w:rPr>
          <w:t>13.4</w:t>
        </w:r>
      </w:hyperlink>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UWEM 1.0 Test(s): -</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000000"/>
          <w:sz w:val="20"/>
          <w:szCs w:val="20"/>
        </w:rPr>
        <w:t>See 2.1 in this section.</w:t>
      </w:r>
      <w:r w:rsidRPr="00926F2C">
        <w:t xml:space="preserve"> </w:t>
      </w:r>
    </w:p>
    <w:p w:rsidR="005B39ED" w:rsidRPr="00926F2C" w:rsidRDefault="005B39ED" w:rsidP="001F110C">
      <w:pPr>
        <w:pStyle w:val="Criteria"/>
        <w:keepNext w:val="0"/>
        <w:shd w:val="clear" w:color="auto" w:fill="F2F2F2"/>
      </w:pPr>
      <w:r>
        <w:t>2.8</w:t>
      </w:r>
      <w:r w:rsidRPr="00926F2C">
        <w:t>: When frames are used, is scrolling automatic?</w:t>
      </w:r>
    </w:p>
    <w:p w:rsidR="005B39ED" w:rsidRPr="00926F2C" w:rsidRDefault="005B39ED" w:rsidP="003D2636">
      <w:pPr>
        <w:pStyle w:val="CriteriaComment"/>
        <w:keepNext w:val="0"/>
        <w:jc w:val="both"/>
      </w:pPr>
      <w:r w:rsidRPr="00926F2C">
        <w:t xml:space="preserve">In HTML, </w:t>
      </w:r>
      <w:r>
        <w:t>a</w:t>
      </w:r>
      <w:r w:rsidRPr="00926F2C">
        <w:t xml:space="preserve"> frame can no longer be scaled</w:t>
      </w:r>
      <w:r>
        <w:t xml:space="preserve"> if scrolling is set to "NO</w:t>
      </w:r>
      <w:r w:rsidRPr="00926F2C">
        <w:t>.</w:t>
      </w:r>
      <w:r>
        <w:t>"</w:t>
      </w:r>
      <w:r w:rsidRPr="00926F2C">
        <w:t xml:space="preserve"> The scrolling function must be </w:t>
      </w:r>
      <w:r>
        <w:t>enabled</w:t>
      </w:r>
      <w:r w:rsidRPr="00926F2C">
        <w:t xml:space="preserve">. For users </w:t>
      </w:r>
      <w:r>
        <w:t>of</w:t>
      </w:r>
      <w:r w:rsidRPr="00926F2C">
        <w:t xml:space="preserve"> magnification software, which </w:t>
      </w:r>
      <w:r>
        <w:t>might</w:t>
      </w:r>
      <w:r w:rsidRPr="00926F2C">
        <w:t xml:space="preserve"> implement user-specific style sheets with larger fonts, </w:t>
      </w:r>
      <w:r>
        <w:t>and so forth</w:t>
      </w:r>
      <w:r w:rsidRPr="00926F2C">
        <w:t xml:space="preserve">, in-frame scrolling must be </w:t>
      </w:r>
      <w:r>
        <w:t>enabled to</w:t>
      </w:r>
      <w:r w:rsidRPr="00926F2C">
        <w:t xml:space="preserve"> </w:t>
      </w:r>
      <w:r>
        <w:t>allow</w:t>
      </w:r>
      <w:r w:rsidRPr="00926F2C">
        <w:t xml:space="preserve"> all content </w:t>
      </w:r>
      <w:r>
        <w:t>to</w:t>
      </w:r>
      <w:r w:rsidRPr="00926F2C">
        <w:t xml:space="preserve"> be accessed. </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hyperlink r:id="rId461" w:anchor="tech-consistent-style" w:tooltip="Point de contrôle 14.3 des WCAG 1.0 " w:history="1">
        <w:r w:rsidRPr="00926F2C">
          <w:rPr>
            <w:rStyle w:val="Hyperlink"/>
          </w:rPr>
          <w:t>14.3</w:t>
        </w:r>
      </w:hyperlink>
    </w:p>
    <w:p w:rsidR="005B39ED" w:rsidRDefault="005B39ED" w:rsidP="003D2636">
      <w:pPr>
        <w:pStyle w:val="CriteriaRefW3C"/>
        <w:ind w:left="1267"/>
        <w:jc w:val="both"/>
      </w:pPr>
      <w:r>
        <w:t>UWEM 1.0 Test(s): -</w:t>
      </w:r>
    </w:p>
    <w:p w:rsidR="005B39ED" w:rsidRPr="00926F2C" w:rsidRDefault="005B39ED" w:rsidP="003D2636">
      <w:pPr>
        <w:pStyle w:val="CriteriaRefW3C"/>
        <w:keepNext w:val="0"/>
        <w:jc w:val="both"/>
      </w:pPr>
      <w:r>
        <w:t>Type of criterion:</w:t>
      </w:r>
      <w:r w:rsidRPr="00926F2C">
        <w:t xml:space="preserve"> design /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 (default) / Yes</w:t>
      </w:r>
    </w:p>
    <w:p w:rsidR="005B39ED" w:rsidRPr="00C77C45" w:rsidRDefault="005B39ED" w:rsidP="003D2636">
      <w:pPr>
        <w:pStyle w:val="CriteriaRefW3C"/>
        <w:keepNext w:val="0"/>
        <w:jc w:val="both"/>
        <w:rPr>
          <w:i w:val="0"/>
          <w:iCs w:val="0"/>
          <w:color w:val="000000"/>
          <w:sz w:val="20"/>
          <w:szCs w:val="20"/>
        </w:rPr>
      </w:pPr>
      <w:r w:rsidRPr="007A4E7D">
        <w:rPr>
          <w:rFonts w:cs="Times New Roman"/>
          <w:b/>
          <w:bCs/>
          <w:color w:val="000000"/>
          <w:sz w:val="20"/>
          <w:szCs w:val="20"/>
        </w:rPr>
        <w:t>Comments:</w:t>
      </w:r>
      <w:r w:rsidRPr="00926F2C">
        <w:t xml:space="preserve"> </w:t>
      </w:r>
      <w:r w:rsidRPr="00C77C45">
        <w:rPr>
          <w:i w:val="0"/>
          <w:iCs w:val="0"/>
          <w:color w:val="000000"/>
          <w:sz w:val="20"/>
          <w:szCs w:val="20"/>
        </w:rPr>
        <w:t xml:space="preserve">See 2.1 in this section. </w:t>
      </w:r>
    </w:p>
    <w:p w:rsidR="005B39ED" w:rsidRPr="00926F2C" w:rsidRDefault="005B39ED" w:rsidP="001F110C">
      <w:pPr>
        <w:pStyle w:val="Heading3"/>
        <w:keepNext w:val="0"/>
      </w:pPr>
      <w:r w:rsidRPr="00926F2C">
        <w:t xml:space="preserve">Colors </w:t>
      </w:r>
    </w:p>
    <w:p w:rsidR="005B39ED" w:rsidRPr="00926F2C" w:rsidRDefault="005B39ED" w:rsidP="001F110C">
      <w:pPr>
        <w:pStyle w:val="Criteria"/>
        <w:keepNext w:val="0"/>
        <w:shd w:val="clear" w:color="auto" w:fill="F2F2F2"/>
      </w:pPr>
      <w:r>
        <w:t>3.1</w:t>
      </w:r>
      <w:r w:rsidRPr="00926F2C">
        <w:t xml:space="preserve">: Is information provided by color still readable when </w:t>
      </w:r>
      <w:r>
        <w:t>c</w:t>
      </w:r>
      <w:r w:rsidRPr="00926F2C">
        <w:t>olors are disabled?</w:t>
      </w:r>
    </w:p>
    <w:p w:rsidR="005B39ED" w:rsidRPr="00926F2C" w:rsidRDefault="005B39ED" w:rsidP="003D2636">
      <w:pPr>
        <w:pStyle w:val="CriteriaComment"/>
        <w:keepNext w:val="0"/>
        <w:jc w:val="both"/>
      </w:pPr>
      <w:r w:rsidRPr="00926F2C">
        <w:t xml:space="preserve">Web site designers must be particularly careful about information provided by colors. This information </w:t>
      </w:r>
      <w:r>
        <w:t>can</w:t>
      </w:r>
      <w:r w:rsidRPr="00926F2C">
        <w:t xml:space="preserve"> be lost to colorblind users or users who do not have adequate visual acuity to distinguish between certain colors.</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62" w:anchor="tech-color-convey" w:tooltip="Point de contrôle 2.1 des WCAG 1.0 " w:history="1">
        <w:r w:rsidRPr="00926F2C">
          <w:rPr>
            <w:rStyle w:val="Hyperlink"/>
          </w:rPr>
          <w:t>2.1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2.1_HTML_01, 2.1_HTML_02, 2.1_HTML_03, 2.1_CSS_01</w:t>
      </w:r>
    </w:p>
    <w:p w:rsidR="005B39ED" w:rsidRPr="00926F2C" w:rsidRDefault="005B39ED" w:rsidP="003D2636">
      <w:pPr>
        <w:pStyle w:val="CriteriaRefW3C"/>
        <w:keepNext w:val="0"/>
        <w:jc w:val="both"/>
      </w:pPr>
      <w:r>
        <w:t>Type of criterion:</w:t>
      </w:r>
      <w:r w:rsidRPr="00926F2C">
        <w:t xml:space="preserve"> design</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Default="005B39ED" w:rsidP="003D2636">
      <w:pPr>
        <w:pStyle w:val="CriteriaRefW3C"/>
        <w:keepNext w:val="0"/>
        <w:jc w:val="both"/>
        <w:rPr>
          <w:i w:val="0"/>
          <w:color w:val="000000"/>
          <w:sz w:val="20"/>
          <w:szCs w:val="20"/>
        </w:rPr>
      </w:pPr>
      <w:r w:rsidRPr="007A4E7D">
        <w:rPr>
          <w:rFonts w:cs="Times New Roman"/>
          <w:b/>
          <w:bCs/>
          <w:color w:val="000000"/>
          <w:sz w:val="20"/>
          <w:szCs w:val="20"/>
        </w:rPr>
        <w:t>Comments:</w:t>
      </w:r>
      <w:r w:rsidRPr="00926F2C">
        <w:t xml:space="preserve"> </w:t>
      </w:r>
      <w:r w:rsidRPr="00C77C45">
        <w:rPr>
          <w:i w:val="0"/>
          <w:iCs w:val="0"/>
          <w:color w:val="000000"/>
          <w:sz w:val="20"/>
          <w:szCs w:val="20"/>
        </w:rPr>
        <w:t xml:space="preserve">WSS </w:t>
      </w:r>
      <w:r>
        <w:rPr>
          <w:i w:val="0"/>
          <w:iCs w:val="0"/>
          <w:color w:val="000000"/>
          <w:sz w:val="20"/>
          <w:szCs w:val="20"/>
        </w:rPr>
        <w:t>3</w:t>
      </w:r>
      <w:r w:rsidRPr="00C77C45">
        <w:rPr>
          <w:i w:val="0"/>
          <w:iCs w:val="0"/>
          <w:color w:val="000000"/>
          <w:sz w:val="20"/>
          <w:szCs w:val="20"/>
        </w:rPr>
        <w:t xml:space="preserve">.0 and </w:t>
      </w:r>
      <w:r>
        <w:rPr>
          <w:i w:val="0"/>
          <w:iCs w:val="0"/>
          <w:color w:val="000000"/>
          <w:sz w:val="20"/>
          <w:szCs w:val="20"/>
        </w:rPr>
        <w:t>MOS</w:t>
      </w:r>
      <w:r w:rsidRPr="00C77C45">
        <w:rPr>
          <w:i w:val="0"/>
          <w:iCs w:val="0"/>
          <w:color w:val="000000"/>
          <w:sz w:val="20"/>
          <w:szCs w:val="20"/>
        </w:rPr>
        <w:t>S 200</w:t>
      </w:r>
      <w:r>
        <w:rPr>
          <w:i w:val="0"/>
          <w:iCs w:val="0"/>
          <w:color w:val="000000"/>
          <w:sz w:val="20"/>
          <w:szCs w:val="20"/>
        </w:rPr>
        <w:t>7</w:t>
      </w:r>
      <w:r w:rsidRPr="00C77C45">
        <w:rPr>
          <w:i w:val="0"/>
          <w:iCs w:val="0"/>
          <w:color w:val="000000"/>
          <w:sz w:val="20"/>
          <w:szCs w:val="20"/>
        </w:rPr>
        <w:t xml:space="preserve"> </w:t>
      </w:r>
      <w:r>
        <w:rPr>
          <w:i w:val="0"/>
          <w:iCs w:val="0"/>
          <w:color w:val="000000"/>
          <w:sz w:val="20"/>
          <w:szCs w:val="20"/>
        </w:rPr>
        <w:t xml:space="preserve">sites </w:t>
      </w:r>
      <w:r w:rsidRPr="002A224A">
        <w:rPr>
          <w:i w:val="0"/>
          <w:color w:val="000000"/>
          <w:sz w:val="20"/>
          <w:szCs w:val="20"/>
        </w:rPr>
        <w:t>do not rely on the use of color alone to convey information.</w:t>
      </w:r>
      <w:r>
        <w:rPr>
          <w:i w:val="0"/>
          <w:color w:val="000000"/>
          <w:sz w:val="20"/>
          <w:szCs w:val="20"/>
        </w:rPr>
        <w:t xml:space="preserve"> </w:t>
      </w:r>
    </w:p>
    <w:p w:rsidR="005B39ED" w:rsidRPr="002A224A" w:rsidRDefault="005B39ED" w:rsidP="003D2636">
      <w:pPr>
        <w:pStyle w:val="CriteriaRefW3C"/>
        <w:keepNext w:val="0"/>
        <w:jc w:val="both"/>
        <w:rPr>
          <w:i w:val="0"/>
          <w:color w:val="000000"/>
          <w:sz w:val="20"/>
          <w:szCs w:val="20"/>
        </w:rPr>
      </w:pPr>
      <w:r>
        <w:rPr>
          <w:i w:val="0"/>
          <w:iCs w:val="0"/>
          <w:color w:val="000000"/>
          <w:sz w:val="20"/>
          <w:szCs w:val="20"/>
        </w:rPr>
        <w:t xml:space="preserve">Furthermore, </w:t>
      </w:r>
      <w:r w:rsidRPr="00C77C45">
        <w:rPr>
          <w:i w:val="0"/>
          <w:iCs w:val="0"/>
          <w:color w:val="000000"/>
          <w:sz w:val="20"/>
          <w:szCs w:val="20"/>
        </w:rPr>
        <w:t xml:space="preserve">WSS </w:t>
      </w:r>
      <w:r>
        <w:rPr>
          <w:i w:val="0"/>
          <w:iCs w:val="0"/>
          <w:color w:val="000000"/>
          <w:sz w:val="20"/>
          <w:szCs w:val="20"/>
        </w:rPr>
        <w:t>3</w:t>
      </w:r>
      <w:r w:rsidRPr="00C77C45">
        <w:rPr>
          <w:i w:val="0"/>
          <w:iCs w:val="0"/>
          <w:color w:val="000000"/>
          <w:sz w:val="20"/>
          <w:szCs w:val="20"/>
        </w:rPr>
        <w:t xml:space="preserve">.0 and </w:t>
      </w:r>
      <w:r>
        <w:rPr>
          <w:i w:val="0"/>
          <w:iCs w:val="0"/>
          <w:color w:val="000000"/>
          <w:sz w:val="20"/>
          <w:szCs w:val="20"/>
        </w:rPr>
        <w:t>MOS</w:t>
      </w:r>
      <w:r w:rsidRPr="00C77C45">
        <w:rPr>
          <w:i w:val="0"/>
          <w:iCs w:val="0"/>
          <w:color w:val="000000"/>
          <w:sz w:val="20"/>
          <w:szCs w:val="20"/>
        </w:rPr>
        <w:t>S 200</w:t>
      </w:r>
      <w:r>
        <w:rPr>
          <w:i w:val="0"/>
          <w:iCs w:val="0"/>
          <w:color w:val="000000"/>
          <w:sz w:val="20"/>
          <w:szCs w:val="20"/>
        </w:rPr>
        <w:t>7</w:t>
      </w:r>
      <w:r w:rsidRPr="00C77C45">
        <w:rPr>
          <w:i w:val="0"/>
          <w:iCs w:val="0"/>
          <w:color w:val="000000"/>
          <w:sz w:val="20"/>
          <w:szCs w:val="20"/>
        </w:rPr>
        <w:t xml:space="preserve"> can be used to create </w:t>
      </w:r>
      <w:r>
        <w:rPr>
          <w:i w:val="0"/>
          <w:iCs w:val="0"/>
          <w:color w:val="000000"/>
          <w:sz w:val="20"/>
          <w:szCs w:val="20"/>
        </w:rPr>
        <w:t>templates (</w:t>
      </w:r>
      <w:r w:rsidRPr="00A51F4E">
        <w:rPr>
          <w:i w:val="0"/>
          <w:color w:val="000000"/>
          <w:sz w:val="20"/>
          <w:szCs w:val="20"/>
        </w:rPr>
        <w:t xml:space="preserve">see 10.1 in section </w:t>
      </w:r>
      <w:fldSimple w:instr=" REF _Ref153356495 \r \h  \* MERGEFORMAT ">
        <w:r w:rsidRPr="001C0176">
          <w:rPr>
            <w:i w:val="0"/>
            <w:color w:val="000000"/>
            <w:sz w:val="20"/>
            <w:szCs w:val="20"/>
          </w:rPr>
          <w:t>5.1.11</w:t>
        </w:r>
      </w:fldSimple>
      <w:r w:rsidRPr="00A51F4E">
        <w:rPr>
          <w:i w:val="0"/>
          <w:color w:val="000000"/>
          <w:sz w:val="20"/>
          <w:szCs w:val="20"/>
        </w:rPr>
        <w:t xml:space="preserve"> </w:t>
      </w:r>
      <w:fldSimple w:instr=" REF _Ref153356495 \h  \* MERGEFORMAT ">
        <w:r w:rsidRPr="001C0176">
          <w:rPr>
            <w:i w:val="0"/>
            <w:color w:val="000000"/>
            <w:sz w:val="20"/>
            <w:szCs w:val="20"/>
          </w:rPr>
          <w:t>Information layout</w:t>
        </w:r>
      </w:fldSimple>
      <w:r w:rsidRPr="00A51F4E">
        <w:rPr>
          <w:i w:val="0"/>
          <w:color w:val="000000"/>
          <w:sz w:val="20"/>
          <w:szCs w:val="20"/>
        </w:rPr>
        <w:t>)</w:t>
      </w:r>
      <w:r>
        <w:rPr>
          <w:i w:val="0"/>
          <w:color w:val="000000"/>
          <w:sz w:val="20"/>
          <w:szCs w:val="20"/>
        </w:rPr>
        <w:t xml:space="preserve"> </w:t>
      </w:r>
      <w:r>
        <w:rPr>
          <w:i w:val="0"/>
          <w:iCs w:val="0"/>
          <w:color w:val="000000"/>
          <w:sz w:val="20"/>
          <w:szCs w:val="20"/>
        </w:rPr>
        <w:t xml:space="preserve">and </w:t>
      </w:r>
      <w:r w:rsidRPr="00C77C45">
        <w:rPr>
          <w:i w:val="0"/>
          <w:iCs w:val="0"/>
          <w:color w:val="000000"/>
          <w:sz w:val="20"/>
          <w:szCs w:val="20"/>
        </w:rPr>
        <w:t xml:space="preserve">Web pages that satisfy this criterion. It remains the responsibility of </w:t>
      </w:r>
      <w:r>
        <w:rPr>
          <w:i w:val="0"/>
          <w:iCs w:val="0"/>
          <w:color w:val="000000"/>
          <w:sz w:val="20"/>
          <w:szCs w:val="20"/>
        </w:rPr>
        <w:t>MOSS</w:t>
      </w:r>
      <w:r w:rsidRPr="00C77C45">
        <w:rPr>
          <w:i w:val="0"/>
          <w:iCs w:val="0"/>
          <w:color w:val="000000"/>
          <w:sz w:val="20"/>
          <w:szCs w:val="20"/>
        </w:rPr>
        <w:t xml:space="preserve"> 200</w:t>
      </w:r>
      <w:r>
        <w:rPr>
          <w:i w:val="0"/>
          <w:iCs w:val="0"/>
          <w:color w:val="000000"/>
          <w:sz w:val="20"/>
          <w:szCs w:val="20"/>
        </w:rPr>
        <w:t>7</w:t>
      </w:r>
      <w:r w:rsidRPr="00C77C45">
        <w:rPr>
          <w:i w:val="0"/>
          <w:iCs w:val="0"/>
          <w:color w:val="000000"/>
          <w:sz w:val="20"/>
          <w:szCs w:val="20"/>
        </w:rPr>
        <w:t xml:space="preserve"> developers to ensure that their Web pages satisfy this criterion.</w:t>
      </w:r>
      <w:r w:rsidRPr="00926F2C">
        <w:t xml:space="preserve"> </w:t>
      </w:r>
    </w:p>
    <w:p w:rsidR="005B39ED" w:rsidRPr="00926F2C" w:rsidRDefault="005B39ED" w:rsidP="001F110C">
      <w:pPr>
        <w:pStyle w:val="Criteria"/>
        <w:keepNext w:val="0"/>
        <w:shd w:val="clear" w:color="auto" w:fill="F2F2F2"/>
      </w:pPr>
      <w:r>
        <w:t>3.2</w:t>
      </w:r>
      <w:r w:rsidRPr="00926F2C">
        <w:t xml:space="preserve">: Is there enough contrast between colors to be distinguishable by users </w:t>
      </w:r>
      <w:r>
        <w:t>who</w:t>
      </w:r>
      <w:r w:rsidRPr="00926F2C">
        <w:t xml:space="preserve"> </w:t>
      </w:r>
      <w:r>
        <w:t xml:space="preserve">have </w:t>
      </w:r>
      <w:r w:rsidRPr="00926F2C">
        <w:t>impaired color vision?</w:t>
      </w:r>
    </w:p>
    <w:p w:rsidR="005B39ED" w:rsidRPr="00926F2C" w:rsidRDefault="005B39ED" w:rsidP="003D2636">
      <w:pPr>
        <w:pStyle w:val="CriteriaComment"/>
        <w:keepNext w:val="0"/>
        <w:jc w:val="both"/>
      </w:pPr>
      <w:r>
        <w:t>Some</w:t>
      </w:r>
      <w:r w:rsidRPr="00926F2C">
        <w:t xml:space="preserve"> color combinations should be avoided, such as red with blue, yellow with violet, yellow with green, </w:t>
      </w:r>
      <w:r>
        <w:t>and so forth</w:t>
      </w:r>
      <w:r w:rsidRPr="00926F2C">
        <w:t xml:space="preserve">. When there is not enough contrast between colors on </w:t>
      </w:r>
      <w:r>
        <w:t>a</w:t>
      </w:r>
      <w:r w:rsidRPr="00926F2C">
        <w:t xml:space="preserve"> page, the information provided </w:t>
      </w:r>
      <w:r>
        <w:t>by</w:t>
      </w:r>
      <w:r w:rsidRPr="00926F2C">
        <w:t xml:space="preserve"> contrast </w:t>
      </w:r>
      <w:r>
        <w:t>might</w:t>
      </w:r>
      <w:r w:rsidRPr="00926F2C">
        <w:t xml:space="preserve"> not be accessible </w:t>
      </w:r>
      <w:r>
        <w:t>to</w:t>
      </w:r>
      <w:r w:rsidRPr="00926F2C">
        <w:t xml:space="preserve"> users with poor or impaired color vision.</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hyperlink r:id="rId463" w:anchor="tech-color-contrast" w:tooltip="Point de contrôle 2.2 des WCAG 1.0 " w:history="1">
        <w:r w:rsidRPr="00926F2C">
          <w:rPr>
            <w:rStyle w:val="Hyperlink"/>
          </w:rPr>
          <w:t>2.2</w:t>
        </w:r>
      </w:hyperlink>
    </w:p>
    <w:p w:rsidR="005B39ED" w:rsidRPr="00926F2C" w:rsidRDefault="005B39ED" w:rsidP="003D2636">
      <w:pPr>
        <w:pStyle w:val="CriteriaRefW3C"/>
        <w:keepNext w:val="0"/>
        <w:jc w:val="both"/>
      </w:pPr>
      <w:r>
        <w:t>WCAG 1.0 checkpoint(s) [Priority 3]:</w:t>
      </w:r>
      <w:r w:rsidRPr="00926F2C">
        <w:t xml:space="preserve"> </w:t>
      </w:r>
      <w:hyperlink r:id="rId464" w:anchor="tech-color-contrast" w:tooltip="Point de contrôle 2.2 des WCAG 1.0 " w:history="1">
        <w:r w:rsidRPr="00926F2C">
          <w:rPr>
            <w:rStyle w:val="Hyperlink"/>
          </w:rPr>
          <w:t>2.2</w:t>
        </w:r>
      </w:hyperlink>
    </w:p>
    <w:p w:rsidR="005B39ED" w:rsidRDefault="005B39ED" w:rsidP="003D2636">
      <w:pPr>
        <w:pStyle w:val="CriteriaRefW3C"/>
        <w:ind w:left="1267"/>
        <w:jc w:val="both"/>
      </w:pPr>
      <w:r>
        <w:t xml:space="preserve">UWEM 1.0 Test(s): </w:t>
      </w:r>
      <w:r w:rsidRPr="005733AB">
        <w:t>2.2_HTML_01, 2.2_CSS_01</w:t>
      </w:r>
    </w:p>
    <w:p w:rsidR="005B39ED" w:rsidRPr="00926F2C" w:rsidRDefault="005B39ED" w:rsidP="003D2636">
      <w:pPr>
        <w:pStyle w:val="CriteriaRefW3C"/>
        <w:keepNext w:val="0"/>
        <w:jc w:val="both"/>
      </w:pPr>
      <w:r>
        <w:t>Type of criterion:</w:t>
      </w:r>
      <w:r w:rsidRPr="00926F2C">
        <w:t xml:space="preserve"> design</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Default="005B39ED" w:rsidP="003D2636">
      <w:pPr>
        <w:keepNext w:val="0"/>
        <w:ind w:left="1260"/>
        <w:jc w:val="both"/>
        <w:rPr>
          <w:color w:val="000000"/>
        </w:rPr>
      </w:pPr>
      <w:r w:rsidRPr="007A4E7D">
        <w:rPr>
          <w:rFonts w:cs="Times New Roman"/>
          <w:b/>
          <w:bCs/>
          <w:i/>
          <w:iCs/>
          <w:color w:val="000000"/>
        </w:rPr>
        <w:t>Comments:</w:t>
      </w:r>
      <w:r w:rsidRPr="00926F2C">
        <w:rPr>
          <w:i/>
          <w:iCs/>
          <w:color w:val="000000"/>
        </w:rPr>
        <w:t xml:space="preserve"> </w:t>
      </w:r>
      <w:r>
        <w:rPr>
          <w:color w:val="000000"/>
        </w:rPr>
        <w:t xml:space="preserve">See </w:t>
      </w:r>
      <w:r w:rsidRPr="00926F2C">
        <w:rPr>
          <w:color w:val="000000"/>
        </w:rPr>
        <w:t>3.1</w:t>
      </w:r>
      <w:r>
        <w:rPr>
          <w:color w:val="000000"/>
        </w:rPr>
        <w:t xml:space="preserve"> in this section</w:t>
      </w:r>
      <w:r w:rsidRPr="00926F2C">
        <w:rPr>
          <w:color w:val="000000"/>
        </w:rPr>
        <w:t xml:space="preserve">. </w:t>
      </w:r>
    </w:p>
    <w:p w:rsidR="005B39ED" w:rsidRDefault="005B39ED" w:rsidP="003D2636">
      <w:pPr>
        <w:keepNext w:val="0"/>
        <w:ind w:left="1260"/>
        <w:jc w:val="both"/>
        <w:rPr>
          <w:color w:val="000000"/>
        </w:rPr>
      </w:pPr>
      <w:r>
        <w:rPr>
          <w:color w:val="000000"/>
        </w:rPr>
        <w:t>WSS 3.0 and MOSS 2007 natively offer support for High Contrast color schemes:</w:t>
      </w:r>
      <w:r w:rsidRPr="00493190">
        <w:rPr>
          <w:color w:val="000000"/>
        </w:rPr>
        <w:t xml:space="preserve"> </w:t>
      </w:r>
      <w:r>
        <w:rPr>
          <w:color w:val="000000"/>
        </w:rPr>
        <w:t xml:space="preserve">the pages </w:t>
      </w:r>
      <w:r w:rsidRPr="00493190">
        <w:rPr>
          <w:color w:val="000000"/>
        </w:rPr>
        <w:t xml:space="preserve">in a </w:t>
      </w:r>
      <w:r>
        <w:rPr>
          <w:color w:val="000000"/>
        </w:rPr>
        <w:t xml:space="preserve">WSS 3.0/MOSS 2007 </w:t>
      </w:r>
      <w:r w:rsidRPr="00493190">
        <w:rPr>
          <w:color w:val="000000"/>
        </w:rPr>
        <w:t>site are designed to</w:t>
      </w:r>
      <w:r>
        <w:rPr>
          <w:color w:val="000000"/>
        </w:rPr>
        <w:t xml:space="preserve"> display correctly if </w:t>
      </w:r>
      <w:r w:rsidRPr="00493190">
        <w:rPr>
          <w:color w:val="000000"/>
        </w:rPr>
        <w:t xml:space="preserve">a High Contrast color scheme </w:t>
      </w:r>
      <w:r>
        <w:rPr>
          <w:color w:val="000000"/>
        </w:rPr>
        <w:t>is applied</w:t>
      </w:r>
      <w:r w:rsidRPr="00493190">
        <w:rPr>
          <w:color w:val="000000"/>
        </w:rPr>
        <w:t>.</w:t>
      </w:r>
    </w:p>
    <w:p w:rsidR="005B39ED" w:rsidRPr="00926F2C" w:rsidRDefault="005B39ED" w:rsidP="003D2636">
      <w:pPr>
        <w:keepNext w:val="0"/>
        <w:ind w:left="1260"/>
        <w:jc w:val="both"/>
        <w:rPr>
          <w:color w:val="000000"/>
        </w:rPr>
      </w:pPr>
      <w:r>
        <w:t>T</w:t>
      </w:r>
      <w:r w:rsidRPr="00926F2C">
        <w:t>h</w:t>
      </w:r>
      <w:r>
        <w:t>is is integrated in the</w:t>
      </w:r>
      <w:r w:rsidRPr="00926F2C">
        <w:t xml:space="preserve"> site definition</w:t>
      </w:r>
      <w:r>
        <w:t>s</w:t>
      </w:r>
      <w:r w:rsidRPr="00926F2C">
        <w:t xml:space="preserve"> </w:t>
      </w:r>
      <w:r>
        <w:t xml:space="preserve">as originally </w:t>
      </w:r>
      <w:r w:rsidRPr="00926F2C">
        <w:t xml:space="preserve">described in the MSDN article </w:t>
      </w:r>
      <w:hyperlink r:id="rId465" w:tooltip="Tips for Enhancing the Accessibility of SharePoint Web Sites" w:history="1">
        <w:r w:rsidRPr="00726629">
          <w:rPr>
            <w:rStyle w:val="Hyperlink"/>
            <w:iCs/>
          </w:rPr>
          <w:t>Tips for Enhancing the Accessibility of SharePoint Web Sites</w:t>
        </w:r>
      </w:hyperlink>
      <w:r>
        <w:rPr>
          <w:iCs/>
        </w:rPr>
        <w:t xml:space="preserve"> </w:t>
      </w:r>
      <w:r>
        <w:t xml:space="preserve">in section </w:t>
      </w:r>
      <w:r w:rsidRPr="00926F2C">
        <w:t>"</w:t>
      </w:r>
      <w:r w:rsidRPr="00726629">
        <w:rPr>
          <w:iCs/>
        </w:rPr>
        <w:t>Create and Apply High-Contrast Themes to Web Sites</w:t>
      </w:r>
      <w:r>
        <w:t>.</w:t>
      </w:r>
      <w:r w:rsidRPr="00926F2C">
        <w:t xml:space="preserve">" </w:t>
      </w:r>
    </w:p>
    <w:p w:rsidR="005B39ED" w:rsidRPr="00C77C45" w:rsidRDefault="005B39ED" w:rsidP="003D2636">
      <w:pPr>
        <w:pStyle w:val="CriteriaRefW3C"/>
        <w:keepNext w:val="0"/>
        <w:jc w:val="both"/>
        <w:rPr>
          <w:i w:val="0"/>
          <w:iCs w:val="0"/>
          <w:color w:val="000000"/>
          <w:sz w:val="20"/>
          <w:szCs w:val="20"/>
        </w:rPr>
      </w:pPr>
      <w:r w:rsidRPr="00C77C45">
        <w:rPr>
          <w:i w:val="0"/>
          <w:iCs w:val="0"/>
          <w:color w:val="000000"/>
          <w:sz w:val="20"/>
          <w:szCs w:val="20"/>
        </w:rPr>
        <w:t xml:space="preserve">It remains the responsibility of </w:t>
      </w:r>
      <w:r>
        <w:rPr>
          <w:i w:val="0"/>
          <w:iCs w:val="0"/>
          <w:color w:val="000000"/>
          <w:sz w:val="20"/>
          <w:szCs w:val="20"/>
        </w:rPr>
        <w:t>MOSS</w:t>
      </w:r>
      <w:r w:rsidRPr="00C77C45">
        <w:rPr>
          <w:i w:val="0"/>
          <w:iCs w:val="0"/>
          <w:color w:val="000000"/>
          <w:sz w:val="20"/>
          <w:szCs w:val="20"/>
        </w:rPr>
        <w:t xml:space="preserve"> 200</w:t>
      </w:r>
      <w:r>
        <w:rPr>
          <w:i w:val="0"/>
          <w:iCs w:val="0"/>
          <w:color w:val="000000"/>
          <w:sz w:val="20"/>
          <w:szCs w:val="20"/>
        </w:rPr>
        <w:t>7</w:t>
      </w:r>
      <w:r w:rsidRPr="00C77C45">
        <w:rPr>
          <w:i w:val="0"/>
          <w:iCs w:val="0"/>
          <w:color w:val="000000"/>
          <w:sz w:val="20"/>
          <w:szCs w:val="20"/>
        </w:rPr>
        <w:t xml:space="preserve"> developers to ensure that their Web pages satisfy this criterion. </w:t>
      </w:r>
    </w:p>
    <w:p w:rsidR="005B39ED" w:rsidRDefault="005B39ED" w:rsidP="003D2636">
      <w:pPr>
        <w:keepNext w:val="0"/>
        <w:ind w:left="1260"/>
        <w:jc w:val="both"/>
      </w:pPr>
      <w:r w:rsidRPr="00926F2C">
        <w:rPr>
          <w:color w:val="000000"/>
        </w:rPr>
        <w:t xml:space="preserve">To assess this criterion, a </w:t>
      </w:r>
      <w:r>
        <w:t>c</w:t>
      </w:r>
      <w:r w:rsidRPr="001F67E4">
        <w:t>olor contrast evaluation tool</w:t>
      </w:r>
      <w:r w:rsidRPr="00926F2C">
        <w:t xml:space="preserve">, such as the </w:t>
      </w:r>
      <w:hyperlink r:id="rId466" w:history="1">
        <w:r w:rsidRPr="001F67E4">
          <w:rPr>
            <w:rStyle w:val="Hyperlink"/>
          </w:rPr>
          <w:t>free downloadable software by Vision Australia</w:t>
        </w:r>
      </w:hyperlink>
      <w:r w:rsidRPr="00926F2C">
        <w:t xml:space="preserve">, </w:t>
      </w:r>
      <w:r>
        <w:t>can</w:t>
      </w:r>
      <w:r w:rsidRPr="00926F2C">
        <w:t xml:space="preserve"> be used to verify foreground and background color combinations to determine whether the color contrast enables proper viewing. The identification of proper </w:t>
      </w:r>
      <w:r>
        <w:t>c</w:t>
      </w:r>
      <w:r w:rsidRPr="00926F2C">
        <w:t xml:space="preserve">olor visibility is based on the </w:t>
      </w:r>
      <w:hyperlink r:id="rId467" w:anchor="color-contrast" w:tooltip="algorithmes du W3C de visibilité des couleurs" w:history="1">
        <w:r w:rsidRPr="00926F2C">
          <w:rPr>
            <w:rStyle w:val="Hyperlink"/>
          </w:rPr>
          <w:t>algorithms</w:t>
        </w:r>
      </w:hyperlink>
      <w:r w:rsidRPr="00926F2C">
        <w:t xml:space="preserve"> provided by the W3C.</w:t>
      </w:r>
    </w:p>
    <w:p w:rsidR="005B39ED" w:rsidRPr="00926F2C" w:rsidRDefault="005B39ED" w:rsidP="003D2636">
      <w:pPr>
        <w:keepNext w:val="0"/>
        <w:ind w:left="1260"/>
        <w:jc w:val="both"/>
      </w:pPr>
      <w:r>
        <w:t xml:space="preserve">(At the same time, browsers with Optical Zoom features can easily resize text on </w:t>
      </w:r>
      <w:r>
        <w:rPr>
          <w:color w:val="000000"/>
        </w:rPr>
        <w:t xml:space="preserve">WSS 3.0/MOSS 2007 </w:t>
      </w:r>
      <w:r w:rsidRPr="00493190">
        <w:rPr>
          <w:color w:val="000000"/>
        </w:rPr>
        <w:t>site</w:t>
      </w:r>
      <w:r>
        <w:rPr>
          <w:color w:val="000000"/>
        </w:rPr>
        <w:t>s.)</w:t>
      </w:r>
    </w:p>
    <w:p w:rsidR="005B39ED" w:rsidRPr="00926F2C" w:rsidRDefault="005B39ED" w:rsidP="001F110C">
      <w:pPr>
        <w:pStyle w:val="Heading3"/>
        <w:keepNext w:val="0"/>
      </w:pPr>
      <w:r w:rsidRPr="00926F2C">
        <w:t>Multimedia</w:t>
      </w:r>
    </w:p>
    <w:p w:rsidR="005B39ED" w:rsidRPr="00926F2C" w:rsidRDefault="005B39ED" w:rsidP="001F110C">
      <w:pPr>
        <w:pStyle w:val="Criteria"/>
        <w:keepNext w:val="0"/>
        <w:shd w:val="clear" w:color="auto" w:fill="F2F2F2"/>
      </w:pPr>
      <w:r>
        <w:t>4.1</w:t>
      </w:r>
      <w:r w:rsidRPr="00926F2C">
        <w:t xml:space="preserve">: </w:t>
      </w:r>
      <w:r>
        <w:t>Can</w:t>
      </w:r>
      <w:r w:rsidRPr="00926F2C">
        <w:t xml:space="preserve"> the information </w:t>
      </w:r>
      <w:r>
        <w:t xml:space="preserve">that is </w:t>
      </w:r>
      <w:r w:rsidRPr="00926F2C">
        <w:t xml:space="preserve">conveyed </w:t>
      </w:r>
      <w:r>
        <w:t>by</w:t>
      </w:r>
      <w:r w:rsidRPr="00926F2C">
        <w:t xml:space="preserve"> multimedia </w:t>
      </w:r>
      <w:r>
        <w:t>be provided</w:t>
      </w:r>
      <w:r w:rsidRPr="00926F2C">
        <w:t xml:space="preserve"> another </w:t>
      </w:r>
      <w:r>
        <w:t>way</w:t>
      </w:r>
      <w:r w:rsidRPr="00926F2C">
        <w:t>?</w:t>
      </w:r>
    </w:p>
    <w:p w:rsidR="005B39ED" w:rsidRPr="00926F2C" w:rsidRDefault="005B39ED" w:rsidP="003D2636">
      <w:pPr>
        <w:pStyle w:val="CriteriaComment"/>
        <w:keepNext w:val="0"/>
        <w:jc w:val="both"/>
      </w:pPr>
      <w:r w:rsidRPr="00926F2C">
        <w:t xml:space="preserve">Whenever multimedia is used to provide information, it is important to provide an alternative for those who do not have access to </w:t>
      </w:r>
      <w:r>
        <w:t>multimedia</w:t>
      </w:r>
      <w:r w:rsidRPr="00926F2C">
        <w:t xml:space="preserve">. For example, </w:t>
      </w:r>
      <w:r>
        <w:t>if</w:t>
      </w:r>
      <w:r w:rsidRPr="00926F2C">
        <w:t xml:space="preserve"> a</w:t>
      </w:r>
      <w:r>
        <w:t xml:space="preserve"> multimedia </w:t>
      </w:r>
      <w:r w:rsidRPr="00926F2C">
        <w:t xml:space="preserve">file is made available on a </w:t>
      </w:r>
      <w:r>
        <w:t>Web</w:t>
      </w:r>
      <w:r w:rsidRPr="00926F2C">
        <w:t xml:space="preserve"> site, it is important to provide an accessible text-based alternative in a standard format</w:t>
      </w:r>
      <w:r>
        <w:t>,</w:t>
      </w:r>
      <w:r w:rsidRPr="00926F2C">
        <w:t xml:space="preserve"> </w:t>
      </w:r>
      <w:r>
        <w:t xml:space="preserve">such as </w:t>
      </w:r>
      <w:r w:rsidRPr="00926F2C">
        <w:t xml:space="preserve">RTF, TXT, </w:t>
      </w:r>
      <w:r>
        <w:t xml:space="preserve">or </w:t>
      </w:r>
      <w:r w:rsidRPr="00926F2C">
        <w:t>HTML.</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68" w:anchor="tech-auditory-descriptions" w:tooltip="1.3" w:history="1">
        <w:r w:rsidRPr="00926F2C">
          <w:rPr>
            <w:rStyle w:val="Hyperlink"/>
          </w:rPr>
          <w:t>1.3</w:t>
        </w:r>
      </w:hyperlink>
      <w:r>
        <w:t xml:space="preserve">, </w:t>
      </w:r>
      <w:hyperlink r:id="rId469" w:anchor="tech-text-equivalent" w:history="1">
        <w:r w:rsidRPr="00CB1837">
          <w:rPr>
            <w:rStyle w:val="Hyperlink"/>
          </w:rPr>
          <w:t>1.1</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1.3_external_01, 1.3_external_02, 1.1_HTML_01, 1.1_HTML_02, 1.1_HTML_03, 1.1_HTML_04, 1.1_HTML_05, 1.1_HTML_06, 1.1_HTML_09, 1.1_HTML_10, 1.1_external_01, 1.1_external_02, 6.3_HTML_01</w:t>
      </w:r>
    </w:p>
    <w:p w:rsidR="005B39ED" w:rsidRPr="00926F2C" w:rsidRDefault="005B39ED" w:rsidP="003D2636">
      <w:pPr>
        <w:pStyle w:val="CriteriaRefW3C"/>
        <w:keepNext w:val="0"/>
        <w:jc w:val="both"/>
      </w:pPr>
      <w:r>
        <w:t>Type of criterion:</w:t>
      </w:r>
      <w:r w:rsidRPr="00926F2C">
        <w:t xml:space="preserve"> design /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Yes</w:t>
      </w:r>
    </w:p>
    <w:p w:rsidR="005B39ED" w:rsidRDefault="005B39ED" w:rsidP="003D2636">
      <w:pPr>
        <w:pStyle w:val="CriteriaRefW3C"/>
        <w:keepNext w:val="0"/>
        <w:jc w:val="both"/>
      </w:pPr>
      <w:r w:rsidRPr="007A4E7D">
        <w:rPr>
          <w:rFonts w:cs="Times New Roman"/>
          <w:b/>
          <w:bCs/>
          <w:color w:val="000000"/>
          <w:sz w:val="20"/>
          <w:szCs w:val="20"/>
        </w:rPr>
        <w:t>Comments:</w:t>
      </w:r>
      <w:r w:rsidRPr="00926F2C">
        <w:t xml:space="preserve"> </w:t>
      </w:r>
      <w:r w:rsidRPr="004A028C">
        <w:rPr>
          <w:i w:val="0"/>
          <w:color w:val="000000"/>
          <w:sz w:val="20"/>
          <w:szCs w:val="20"/>
        </w:rPr>
        <w:t>Very few animations</w:t>
      </w:r>
      <w:r>
        <w:rPr>
          <w:i w:val="0"/>
          <w:color w:val="000000"/>
          <w:sz w:val="20"/>
          <w:szCs w:val="20"/>
        </w:rPr>
        <w:t xml:space="preserve"> in used within WSS 3.0/MOSS 2007 sites and when they are used, an ALT text description of what the animated image is doing is systematically provided. Training videos have an equivalent text based representation available.</w:t>
      </w:r>
    </w:p>
    <w:p w:rsidR="005B39ED" w:rsidRPr="00926F2C" w:rsidRDefault="005B39ED" w:rsidP="003D2636">
      <w:pPr>
        <w:pStyle w:val="CriteriaRefW3C"/>
        <w:keepNext w:val="0"/>
        <w:jc w:val="both"/>
      </w:pPr>
      <w:r>
        <w:rPr>
          <w:i w:val="0"/>
          <w:iCs w:val="0"/>
          <w:color w:val="000000"/>
          <w:sz w:val="20"/>
          <w:szCs w:val="20"/>
        </w:rPr>
        <w:t xml:space="preserve">This said, </w:t>
      </w:r>
      <w:r w:rsidRPr="00C77C45">
        <w:rPr>
          <w:i w:val="0"/>
          <w:iCs w:val="0"/>
          <w:color w:val="000000"/>
          <w:sz w:val="20"/>
          <w:szCs w:val="20"/>
        </w:rPr>
        <w:t xml:space="preserve">WSS </w:t>
      </w:r>
      <w:r>
        <w:rPr>
          <w:i w:val="0"/>
          <w:iCs w:val="0"/>
          <w:color w:val="000000"/>
          <w:sz w:val="20"/>
          <w:szCs w:val="20"/>
        </w:rPr>
        <w:t>3</w:t>
      </w:r>
      <w:r w:rsidRPr="00C77C45">
        <w:rPr>
          <w:i w:val="0"/>
          <w:iCs w:val="0"/>
          <w:color w:val="000000"/>
          <w:sz w:val="20"/>
          <w:szCs w:val="20"/>
        </w:rPr>
        <w:t xml:space="preserve">.0 and </w:t>
      </w:r>
      <w:r>
        <w:rPr>
          <w:i w:val="0"/>
          <w:iCs w:val="0"/>
          <w:color w:val="000000"/>
          <w:sz w:val="20"/>
          <w:szCs w:val="20"/>
        </w:rPr>
        <w:t>MOSS</w:t>
      </w:r>
      <w:r w:rsidRPr="00C77C45">
        <w:rPr>
          <w:i w:val="0"/>
          <w:iCs w:val="0"/>
          <w:color w:val="000000"/>
          <w:sz w:val="20"/>
          <w:szCs w:val="20"/>
        </w:rPr>
        <w:t xml:space="preserve"> 200</w:t>
      </w:r>
      <w:r>
        <w:rPr>
          <w:i w:val="0"/>
          <w:iCs w:val="0"/>
          <w:color w:val="000000"/>
          <w:sz w:val="20"/>
          <w:szCs w:val="20"/>
        </w:rPr>
        <w:t>7</w:t>
      </w:r>
      <w:r w:rsidRPr="00C77C45">
        <w:rPr>
          <w:i w:val="0"/>
          <w:iCs w:val="0"/>
          <w:color w:val="000000"/>
          <w:sz w:val="20"/>
          <w:szCs w:val="20"/>
        </w:rPr>
        <w:t xml:space="preserve"> can be used to create </w:t>
      </w:r>
      <w:r>
        <w:rPr>
          <w:i w:val="0"/>
          <w:iCs w:val="0"/>
          <w:color w:val="000000"/>
          <w:sz w:val="20"/>
          <w:szCs w:val="20"/>
        </w:rPr>
        <w:t>templates (</w:t>
      </w:r>
      <w:r w:rsidRPr="00A51F4E">
        <w:rPr>
          <w:i w:val="0"/>
          <w:color w:val="000000"/>
          <w:sz w:val="20"/>
          <w:szCs w:val="20"/>
        </w:rPr>
        <w:t xml:space="preserve">see 10.1 in section </w:t>
      </w:r>
      <w:fldSimple w:instr=" REF _Ref153356495 \r \h  \* MERGEFORMAT ">
        <w:r w:rsidRPr="001C0176">
          <w:rPr>
            <w:i w:val="0"/>
            <w:color w:val="000000"/>
            <w:sz w:val="20"/>
            <w:szCs w:val="20"/>
          </w:rPr>
          <w:t>5.1.11</w:t>
        </w:r>
      </w:fldSimple>
      <w:r w:rsidRPr="00A51F4E">
        <w:rPr>
          <w:i w:val="0"/>
          <w:color w:val="000000"/>
          <w:sz w:val="20"/>
          <w:szCs w:val="20"/>
        </w:rPr>
        <w:t xml:space="preserve"> </w:t>
      </w:r>
      <w:fldSimple w:instr=" REF _Ref153356495 \h  \* MERGEFORMAT ">
        <w:r w:rsidRPr="001C0176">
          <w:rPr>
            <w:i w:val="0"/>
            <w:color w:val="000000"/>
            <w:sz w:val="20"/>
            <w:szCs w:val="20"/>
          </w:rPr>
          <w:t>Information layout</w:t>
        </w:r>
      </w:fldSimple>
      <w:r w:rsidRPr="00A51F4E">
        <w:rPr>
          <w:i w:val="0"/>
          <w:color w:val="000000"/>
          <w:sz w:val="20"/>
          <w:szCs w:val="20"/>
        </w:rPr>
        <w:t>)</w:t>
      </w:r>
      <w:r>
        <w:rPr>
          <w:i w:val="0"/>
          <w:color w:val="000000"/>
          <w:sz w:val="20"/>
          <w:szCs w:val="20"/>
        </w:rPr>
        <w:t xml:space="preserve"> </w:t>
      </w:r>
      <w:r>
        <w:rPr>
          <w:i w:val="0"/>
          <w:iCs w:val="0"/>
          <w:color w:val="000000"/>
          <w:sz w:val="20"/>
          <w:szCs w:val="20"/>
        </w:rPr>
        <w:t xml:space="preserve">and </w:t>
      </w:r>
      <w:r w:rsidRPr="00C77C45">
        <w:rPr>
          <w:i w:val="0"/>
          <w:iCs w:val="0"/>
          <w:color w:val="000000"/>
          <w:sz w:val="20"/>
          <w:szCs w:val="20"/>
        </w:rPr>
        <w:t xml:space="preserve">Web pages that satisfy this criterion. It remains the responsibility of </w:t>
      </w:r>
      <w:r>
        <w:rPr>
          <w:i w:val="0"/>
          <w:iCs w:val="0"/>
          <w:color w:val="000000"/>
          <w:sz w:val="20"/>
          <w:szCs w:val="20"/>
        </w:rPr>
        <w:t>MOSS 2007</w:t>
      </w:r>
      <w:r w:rsidRPr="00C77C45">
        <w:rPr>
          <w:i w:val="0"/>
          <w:iCs w:val="0"/>
          <w:color w:val="000000"/>
          <w:sz w:val="20"/>
          <w:szCs w:val="20"/>
        </w:rPr>
        <w:t xml:space="preserve"> developers to ensure that their Web pages satisfy this criterion.</w:t>
      </w:r>
      <w:r w:rsidRPr="00926F2C">
        <w:t xml:space="preserve"> </w:t>
      </w:r>
    </w:p>
    <w:p w:rsidR="005B39ED" w:rsidRPr="00926F2C" w:rsidRDefault="005B39ED" w:rsidP="001F110C">
      <w:pPr>
        <w:pStyle w:val="Criteria"/>
        <w:keepNext w:val="0"/>
        <w:shd w:val="clear" w:color="auto" w:fill="F2F2F2"/>
      </w:pPr>
      <w:r>
        <w:t>4.2</w:t>
      </w:r>
      <w:r w:rsidRPr="00926F2C">
        <w:t>: Is the Multimedia content synchronized with the alternate support?</w:t>
      </w:r>
    </w:p>
    <w:p w:rsidR="005B39ED" w:rsidRPr="00926F2C" w:rsidRDefault="005B39ED" w:rsidP="003D2636">
      <w:pPr>
        <w:pStyle w:val="CriteriaComment"/>
        <w:keepNext w:val="0"/>
        <w:jc w:val="both"/>
      </w:pPr>
      <w:r w:rsidRPr="00926F2C">
        <w:t xml:space="preserve">If a video with sound is used on </w:t>
      </w:r>
      <w:r>
        <w:t>a</w:t>
      </w:r>
      <w:r w:rsidRPr="00926F2C">
        <w:t xml:space="preserve"> site, </w:t>
      </w:r>
      <w:r>
        <w:t>as</w:t>
      </w:r>
      <w:r w:rsidRPr="00926F2C">
        <w:t xml:space="preserve"> in the case of an interview between several people, it is important </w:t>
      </w:r>
      <w:r>
        <w:t xml:space="preserve">to synchronize </w:t>
      </w:r>
      <w:r w:rsidRPr="00926F2C">
        <w:t xml:space="preserve">the alternate support with the picture and the sound in the video. The W3C recommends the use of the </w:t>
      </w:r>
      <w:r>
        <w:t>Synchronized Multimedia Integration Language (</w:t>
      </w:r>
      <w:r w:rsidRPr="00926F2C">
        <w:t>SMIL</w:t>
      </w:r>
      <w:r>
        <w:t>)</w:t>
      </w:r>
      <w:r w:rsidRPr="00926F2C">
        <w:t xml:space="preserve"> programming language.</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70" w:anchor="tech-synchronize-equivalents" w:tooltip="Point de contrôle 1.4 des WCAG 1.0 " w:history="1">
        <w:r w:rsidRPr="00926F2C">
          <w:rPr>
            <w:rStyle w:val="Hyperlink"/>
          </w:rPr>
          <w:t>1.4</w:t>
        </w:r>
      </w:hyperlink>
      <w:r>
        <w:t xml:space="preserve">, </w:t>
      </w:r>
      <w:hyperlink r:id="rId471" w:anchor="tech-auditory-descriptions" w:history="1">
        <w:r w:rsidRPr="00CB1837">
          <w:rPr>
            <w:rStyle w:val="Hyperlink"/>
          </w:rPr>
          <w:t>1.3</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1.4_external_01</w:t>
      </w:r>
    </w:p>
    <w:p w:rsidR="005B39ED" w:rsidRPr="00926F2C" w:rsidRDefault="005B39ED" w:rsidP="003D2636">
      <w:pPr>
        <w:pStyle w:val="CriteriaRefW3C"/>
        <w:keepNext w:val="0"/>
        <w:jc w:val="both"/>
      </w:pPr>
      <w:r>
        <w:t>Type of criterion:</w:t>
      </w:r>
      <w:r w:rsidRPr="00926F2C">
        <w:t xml:space="preserve"> design /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3D2636">
      <w:pPr>
        <w:pStyle w:val="CriteriaRefW3C"/>
        <w:keepNext w:val="0"/>
        <w:jc w:val="both"/>
        <w:rPr>
          <w:i w:val="0"/>
          <w:color w:val="000000"/>
          <w:sz w:val="20"/>
          <w:szCs w:val="20"/>
        </w:rPr>
      </w:pPr>
      <w:r w:rsidRPr="007A4E7D">
        <w:rPr>
          <w:rFonts w:cs="Times New Roman"/>
          <w:b/>
          <w:bCs/>
          <w:color w:val="000000"/>
          <w:sz w:val="20"/>
          <w:szCs w:val="20"/>
        </w:rPr>
        <w:t>Comments:</w:t>
      </w:r>
      <w:r w:rsidRPr="00926F2C">
        <w:t xml:space="preserve"> </w:t>
      </w:r>
      <w:r w:rsidRPr="00C77C45">
        <w:rPr>
          <w:i w:val="0"/>
          <w:color w:val="000000"/>
          <w:sz w:val="20"/>
          <w:szCs w:val="20"/>
        </w:rPr>
        <w:t>This criterion requires the use a tool such as</w:t>
      </w:r>
      <w:r w:rsidRPr="00C77C45">
        <w:rPr>
          <w:i w:val="0"/>
          <w:sz w:val="20"/>
          <w:szCs w:val="20"/>
        </w:rPr>
        <w:t xml:space="preserve"> </w:t>
      </w:r>
      <w:hyperlink r:id="rId472" w:tooltip="Hi-Caption" w:history="1">
        <w:r w:rsidRPr="00C77C45">
          <w:rPr>
            <w:rStyle w:val="Hyperlink"/>
            <w:i w:val="0"/>
            <w:iCs w:val="0"/>
            <w:sz w:val="20"/>
            <w:szCs w:val="20"/>
          </w:rPr>
          <w:t>Hi-Caption</w:t>
        </w:r>
      </w:hyperlink>
      <w:r w:rsidRPr="00C77C45">
        <w:rPr>
          <w:i w:val="0"/>
          <w:sz w:val="20"/>
          <w:szCs w:val="20"/>
        </w:rPr>
        <w:t xml:space="preserve"> </w:t>
      </w:r>
      <w:r w:rsidRPr="00C77C45">
        <w:rPr>
          <w:i w:val="0"/>
          <w:color w:val="000000"/>
          <w:sz w:val="20"/>
          <w:szCs w:val="20"/>
        </w:rPr>
        <w:t xml:space="preserve">from HiSoftware, which is a Synchronized Multimedia Integration Language (SMIL) presentation editor, or Microsoft Synchronized Accessible Media Interchange (SAMI). Please refer to the technical articles </w:t>
      </w:r>
      <w:hyperlink r:id="rId473" w:tooltip="Understanding SAMI 1.0" w:history="1">
        <w:r w:rsidRPr="00C77C45">
          <w:rPr>
            <w:rStyle w:val="Hyperlink"/>
            <w:i w:val="0"/>
            <w:sz w:val="20"/>
            <w:szCs w:val="20"/>
          </w:rPr>
          <w:t>Understanding SAMI 1.0</w:t>
        </w:r>
      </w:hyperlink>
      <w:r w:rsidRPr="00C77C45">
        <w:rPr>
          <w:i w:val="0"/>
          <w:sz w:val="20"/>
          <w:szCs w:val="20"/>
        </w:rPr>
        <w:t xml:space="preserve"> </w:t>
      </w:r>
      <w:r w:rsidRPr="00C77C45">
        <w:rPr>
          <w:i w:val="0"/>
          <w:color w:val="000000"/>
          <w:sz w:val="20"/>
          <w:szCs w:val="20"/>
        </w:rPr>
        <w:t>and</w:t>
      </w:r>
      <w:r w:rsidRPr="00C77C45">
        <w:rPr>
          <w:i w:val="0"/>
          <w:sz w:val="20"/>
          <w:szCs w:val="20"/>
        </w:rPr>
        <w:t xml:space="preserve"> </w:t>
      </w:r>
      <w:hyperlink r:id="rId474" w:tooltip="Adding Closed Captions to Digital Media" w:history="1">
        <w:r w:rsidRPr="00C77C45">
          <w:rPr>
            <w:rStyle w:val="Hyperlink"/>
            <w:i w:val="0"/>
            <w:sz w:val="20"/>
            <w:szCs w:val="20"/>
          </w:rPr>
          <w:t>Adding Closed Captions to Digital Media</w:t>
        </w:r>
      </w:hyperlink>
      <w:r w:rsidRPr="00C77C45">
        <w:rPr>
          <w:i w:val="0"/>
          <w:sz w:val="20"/>
          <w:szCs w:val="20"/>
        </w:rPr>
        <w:t xml:space="preserve"> </w:t>
      </w:r>
      <w:hyperlink r:id="rId475" w:tooltip="Adding Closed Captions to Digital Media" w:history="1">
        <w:r w:rsidRPr="00C77C45">
          <w:rPr>
            <w:i w:val="0"/>
            <w:color w:val="000000"/>
            <w:sz w:val="20"/>
            <w:szCs w:val="20"/>
          </w:rPr>
          <w:t>for addition information about how to add subtitle tracks to the Windows Media format.</w:t>
        </w:r>
      </w:hyperlink>
      <w:r w:rsidRPr="00C77C45">
        <w:rPr>
          <w:i w:val="0"/>
          <w:color w:val="000000"/>
          <w:sz w:val="20"/>
          <w:szCs w:val="20"/>
        </w:rPr>
        <w:t xml:space="preserve"> </w:t>
      </w:r>
    </w:p>
    <w:p w:rsidR="005B39ED" w:rsidRPr="00C77C45" w:rsidRDefault="005B39ED" w:rsidP="003D2636">
      <w:pPr>
        <w:pStyle w:val="CriteriaRefW3C"/>
        <w:keepNext w:val="0"/>
        <w:jc w:val="both"/>
        <w:rPr>
          <w:i w:val="0"/>
          <w:color w:val="000000"/>
          <w:sz w:val="20"/>
          <w:szCs w:val="20"/>
        </w:rPr>
      </w:pPr>
      <w:r w:rsidRPr="00C77C45">
        <w:rPr>
          <w:i w:val="0"/>
          <w:color w:val="000000"/>
          <w:sz w:val="20"/>
          <w:szCs w:val="20"/>
        </w:rPr>
        <w:t xml:space="preserve">You might want to refer to </w:t>
      </w:r>
      <w:hyperlink r:id="rId476" w:tooltip="Creating Accessible Multimedia Demos with HiSoftware AccVerify, Hi-Caption, Microsoft PowerPoint and Microsoft Producer" w:history="1">
        <w:r w:rsidRPr="00C77C45">
          <w:rPr>
            <w:rStyle w:val="Hyperlink"/>
            <w:i w:val="0"/>
            <w:iCs w:val="0"/>
            <w:sz w:val="20"/>
            <w:szCs w:val="20"/>
          </w:rPr>
          <w:t xml:space="preserve">HiSoftware Hi-Caption Studio - </w:t>
        </w:r>
        <w:r w:rsidRPr="00C77C45">
          <w:rPr>
            <w:rStyle w:val="Hyperlink"/>
            <w:i w:val="0"/>
            <w:sz w:val="20"/>
            <w:szCs w:val="20"/>
          </w:rPr>
          <w:t>Creating Accessible Demos</w:t>
        </w:r>
      </w:hyperlink>
      <w:r w:rsidRPr="00C77C45">
        <w:rPr>
          <w:i w:val="0"/>
          <w:sz w:val="20"/>
          <w:szCs w:val="20"/>
        </w:rPr>
        <w:t xml:space="preserve"> </w:t>
      </w:r>
      <w:r w:rsidRPr="00C77C45">
        <w:rPr>
          <w:i w:val="0"/>
          <w:color w:val="000000"/>
          <w:sz w:val="20"/>
          <w:szCs w:val="20"/>
        </w:rPr>
        <w:t xml:space="preserve">as an illustration. </w:t>
      </w:r>
    </w:p>
    <w:p w:rsidR="005B39ED" w:rsidRPr="00C77C45" w:rsidRDefault="005B39ED" w:rsidP="003D2636">
      <w:pPr>
        <w:keepNext w:val="0"/>
        <w:ind w:left="1260"/>
        <w:jc w:val="both"/>
        <w:rPr>
          <w:color w:val="000000"/>
        </w:rPr>
      </w:pPr>
      <w:r w:rsidRPr="00C77C45">
        <w:rPr>
          <w:color w:val="000000"/>
        </w:rPr>
        <w:t xml:space="preserve">It remains the responsibility of </w:t>
      </w:r>
      <w:r>
        <w:rPr>
          <w:color w:val="000000"/>
        </w:rPr>
        <w:t>MOSS</w:t>
      </w:r>
      <w:r w:rsidRPr="00C77C45">
        <w:rPr>
          <w:color w:val="000000"/>
        </w:rPr>
        <w:t xml:space="preserve"> 200</w:t>
      </w:r>
      <w:r>
        <w:rPr>
          <w:color w:val="000000"/>
        </w:rPr>
        <w:t>7</w:t>
      </w:r>
      <w:r w:rsidRPr="00C77C45">
        <w:rPr>
          <w:color w:val="000000"/>
        </w:rPr>
        <w:t xml:space="preserve"> developers to ensure that their multimedia content satisfies this criterion.</w:t>
      </w:r>
    </w:p>
    <w:p w:rsidR="005B39ED" w:rsidRPr="00926F2C" w:rsidRDefault="005B39ED" w:rsidP="001F110C">
      <w:pPr>
        <w:pStyle w:val="Heading3"/>
        <w:keepNext w:val="0"/>
      </w:pPr>
      <w:bookmarkStart w:id="95" w:name="_Ref153606043"/>
      <w:r w:rsidRPr="00926F2C">
        <w:t>Tables</w:t>
      </w:r>
      <w:bookmarkEnd w:id="95"/>
      <w:r w:rsidRPr="00926F2C">
        <w:t xml:space="preserve"> </w:t>
      </w:r>
    </w:p>
    <w:p w:rsidR="005B39ED" w:rsidRPr="00926F2C" w:rsidRDefault="005B39ED" w:rsidP="001F110C">
      <w:pPr>
        <w:pStyle w:val="Criteria"/>
        <w:keepNext w:val="0"/>
        <w:shd w:val="clear" w:color="auto" w:fill="F2F2F2"/>
      </w:pPr>
      <w:r>
        <w:t>5.1</w:t>
      </w:r>
      <w:r w:rsidRPr="00926F2C">
        <w:t xml:space="preserve">: Is the SUMMARY attribute present and relevant? </w:t>
      </w:r>
    </w:p>
    <w:p w:rsidR="005B39ED" w:rsidRPr="00926F2C" w:rsidRDefault="005B39ED" w:rsidP="003D2636">
      <w:pPr>
        <w:pStyle w:val="CriteriaComment"/>
        <w:keepNext w:val="0"/>
        <w:jc w:val="both"/>
      </w:pPr>
      <w:r w:rsidRPr="00926F2C">
        <w:t xml:space="preserve">If the SUMMARY attribute is </w:t>
      </w:r>
      <w:r>
        <w:t>used correctly</w:t>
      </w:r>
      <w:r w:rsidRPr="00926F2C">
        <w:t xml:space="preserve">, </w:t>
      </w:r>
      <w:r>
        <w:t>it</w:t>
      </w:r>
      <w:r w:rsidRPr="00926F2C">
        <w:t xml:space="preserve"> provide</w:t>
      </w:r>
      <w:r>
        <w:t>s</w:t>
      </w:r>
      <w:r w:rsidRPr="00926F2C">
        <w:t xml:space="preserve"> additional information </w:t>
      </w:r>
      <w:r>
        <w:t>to disabled users, such as the visually impaired, about</w:t>
      </w:r>
      <w:r w:rsidRPr="00926F2C">
        <w:t xml:space="preserve"> the tables in a </w:t>
      </w:r>
      <w:r>
        <w:t>Web</w:t>
      </w:r>
      <w:r w:rsidRPr="00926F2C">
        <w:t xml:space="preserve"> page. </w:t>
      </w:r>
      <w:r>
        <w:t>If a</w:t>
      </w:r>
      <w:r w:rsidRPr="00926F2C">
        <w:t xml:space="preserve"> </w:t>
      </w:r>
      <w:r>
        <w:t>Web</w:t>
      </w:r>
      <w:r w:rsidRPr="00926F2C">
        <w:t xml:space="preserve"> page contain</w:t>
      </w:r>
      <w:r>
        <w:t>s</w:t>
      </w:r>
      <w:r w:rsidRPr="00926F2C">
        <w:t xml:space="preserve"> menu bars </w:t>
      </w:r>
      <w:r>
        <w:t xml:space="preserve">that are </w:t>
      </w:r>
      <w:r w:rsidRPr="00926F2C">
        <w:t xml:space="preserve">created </w:t>
      </w:r>
      <w:r>
        <w:t xml:space="preserve">by </w:t>
      </w:r>
      <w:r w:rsidRPr="00926F2C">
        <w:t>using an HTML table, setting SUMMARY="Menu bar" provide</w:t>
      </w:r>
      <w:r>
        <w:t>s</w:t>
      </w:r>
      <w:r w:rsidRPr="00926F2C">
        <w:t xml:space="preserve"> the user with an additional information </w:t>
      </w:r>
      <w:r>
        <w:t>about</w:t>
      </w:r>
      <w:r w:rsidRPr="00926F2C">
        <w:t xml:space="preserve"> the table function. </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hyperlink r:id="rId477" w:anchor="tech-table-summaries" w:tooltip="Point de contrôle 5.5 des WCAG 1.0 " w:history="1">
        <w:r w:rsidRPr="00926F2C">
          <w:rPr>
            <w:rStyle w:val="Hyperlink"/>
          </w:rPr>
          <w:t>5.5</w:t>
        </w:r>
      </w:hyperlink>
    </w:p>
    <w:p w:rsidR="005B39ED" w:rsidRDefault="005B39ED" w:rsidP="003D2636">
      <w:pPr>
        <w:pStyle w:val="CriteriaRefW3C"/>
        <w:ind w:left="1267"/>
        <w:jc w:val="both"/>
      </w:pPr>
      <w:r>
        <w:t>UWEM 1.0 Test(s): -</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w:t>
      </w:r>
      <w:r>
        <w:rPr>
          <w:rFonts w:cs="Times New Roman"/>
          <w:b/>
          <w:bCs/>
          <w:color w:val="000000"/>
          <w:sz w:val="20"/>
          <w:szCs w:val="20"/>
        </w:rPr>
        <w:t>Yes</w:t>
      </w:r>
    </w:p>
    <w:p w:rsidR="005B39ED" w:rsidRPr="00926F2C" w:rsidRDefault="005B39ED" w:rsidP="003D2636">
      <w:pPr>
        <w:pStyle w:val="CriteriaRefW3C"/>
        <w:keepNext w:val="0"/>
        <w:jc w:val="both"/>
      </w:pPr>
      <w:r w:rsidRPr="007A4E7D">
        <w:rPr>
          <w:rFonts w:cs="Times New Roman"/>
          <w:b/>
          <w:bCs/>
          <w:color w:val="000000"/>
          <w:sz w:val="20"/>
          <w:szCs w:val="20"/>
        </w:rPr>
        <w:t>Comments:</w:t>
      </w:r>
      <w:r w:rsidRPr="00926F2C">
        <w:t xml:space="preserve"> </w:t>
      </w:r>
      <w:r>
        <w:rPr>
          <w:i w:val="0"/>
          <w:iCs w:val="0"/>
          <w:color w:val="000000"/>
          <w:sz w:val="20"/>
          <w:szCs w:val="20"/>
        </w:rPr>
        <w:t>Tables are often used in WSS 3.</w:t>
      </w:r>
      <w:r w:rsidRPr="00C77C45">
        <w:rPr>
          <w:i w:val="0"/>
          <w:iCs w:val="0"/>
          <w:color w:val="000000"/>
          <w:sz w:val="20"/>
          <w:szCs w:val="20"/>
        </w:rPr>
        <w:t xml:space="preserve">0 and </w:t>
      </w:r>
      <w:r>
        <w:rPr>
          <w:i w:val="0"/>
          <w:iCs w:val="0"/>
          <w:color w:val="000000"/>
          <w:sz w:val="20"/>
          <w:szCs w:val="20"/>
        </w:rPr>
        <w:t>MOS</w:t>
      </w:r>
      <w:r w:rsidRPr="00C77C45">
        <w:rPr>
          <w:i w:val="0"/>
          <w:iCs w:val="0"/>
          <w:color w:val="000000"/>
          <w:sz w:val="20"/>
          <w:szCs w:val="20"/>
        </w:rPr>
        <w:t>S 200</w:t>
      </w:r>
      <w:r>
        <w:rPr>
          <w:i w:val="0"/>
          <w:iCs w:val="0"/>
          <w:color w:val="000000"/>
          <w:sz w:val="20"/>
          <w:szCs w:val="20"/>
        </w:rPr>
        <w:t>7</w:t>
      </w:r>
      <w:r w:rsidRPr="00C77C45">
        <w:rPr>
          <w:i w:val="0"/>
          <w:iCs w:val="0"/>
          <w:color w:val="000000"/>
          <w:sz w:val="20"/>
          <w:szCs w:val="20"/>
        </w:rPr>
        <w:t xml:space="preserve"> especially for laying out information on a page</w:t>
      </w:r>
      <w:r>
        <w:rPr>
          <w:i w:val="0"/>
          <w:iCs w:val="0"/>
          <w:color w:val="000000"/>
          <w:sz w:val="20"/>
          <w:szCs w:val="20"/>
        </w:rPr>
        <w:t xml:space="preserve"> and systematically have the SUMMARY attribute properly set</w:t>
      </w:r>
      <w:r w:rsidRPr="00C77C45">
        <w:rPr>
          <w:i w:val="0"/>
          <w:iCs w:val="0"/>
          <w:color w:val="000000"/>
          <w:sz w:val="20"/>
          <w:szCs w:val="20"/>
        </w:rPr>
        <w:t>.</w:t>
      </w:r>
    </w:p>
    <w:p w:rsidR="005B39ED" w:rsidRPr="00926F2C" w:rsidRDefault="005B39ED" w:rsidP="001F110C">
      <w:pPr>
        <w:pStyle w:val="Criteria"/>
        <w:keepNext w:val="0"/>
        <w:shd w:val="clear" w:color="auto" w:fill="F2F2F2"/>
      </w:pPr>
      <w:r>
        <w:t>5.2</w:t>
      </w:r>
      <w:r w:rsidRPr="00926F2C">
        <w:t xml:space="preserve">: In a data table, </w:t>
      </w:r>
      <w:r>
        <w:t>does</w:t>
      </w:r>
      <w:r w:rsidRPr="00926F2C">
        <w:t xml:space="preserve"> the CAPTION tag provide the title of the table? </w:t>
      </w:r>
    </w:p>
    <w:p w:rsidR="005B39ED" w:rsidRPr="00926F2C" w:rsidRDefault="005B39ED" w:rsidP="003D2636">
      <w:pPr>
        <w:pStyle w:val="CriteriaComment"/>
        <w:keepNext w:val="0"/>
        <w:jc w:val="both"/>
      </w:pPr>
      <w:r w:rsidRPr="00926F2C">
        <w:t xml:space="preserve">Rather than using formatted text to provide the title of </w:t>
      </w:r>
      <w:r>
        <w:t>a</w:t>
      </w:r>
      <w:r w:rsidRPr="00926F2C">
        <w:t xml:space="preserve"> table, it is </w:t>
      </w:r>
      <w:r>
        <w:t>better</w:t>
      </w:r>
      <w:r w:rsidRPr="00926F2C">
        <w:t xml:space="preserve"> to use the CAPTION tag, which is the tag </w:t>
      </w:r>
      <w:r>
        <w:t>dedicated</w:t>
      </w:r>
      <w:r w:rsidRPr="00926F2C">
        <w:t xml:space="preserve"> to displaying </w:t>
      </w:r>
      <w:r>
        <w:t>table</w:t>
      </w:r>
      <w:r w:rsidRPr="00926F2C">
        <w:t xml:space="preserve"> title</w:t>
      </w:r>
      <w:r>
        <w:t>s</w:t>
      </w:r>
      <w:r w:rsidRPr="00926F2C">
        <w:t xml:space="preserve">. </w:t>
      </w:r>
    </w:p>
    <w:p w:rsidR="005B39ED" w:rsidRPr="00926F2C" w:rsidRDefault="005B39ED" w:rsidP="003D2636">
      <w:pPr>
        <w:pStyle w:val="CriteriaRefW3C"/>
        <w:keepNext w:val="0"/>
        <w:spacing w:after="0"/>
        <w:ind w:left="1267"/>
        <w:jc w:val="both"/>
      </w:pPr>
      <w:r>
        <w:t>WCAG 1.0 checkpoint(s) [Priority 1]:</w:t>
      </w:r>
      <w:r w:rsidRPr="00926F2C">
        <w:t xml:space="preserve"> -</w:t>
      </w:r>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hyperlink r:id="rId478" w:anchor="tech-table-summaries" w:tooltip="Point de contrôle 5.5 des WCAG 1.0 " w:history="1">
        <w:r w:rsidRPr="00926F2C">
          <w:rPr>
            <w:rStyle w:val="Hyperlink"/>
          </w:rPr>
          <w:t>5.5</w:t>
        </w:r>
      </w:hyperlink>
    </w:p>
    <w:p w:rsidR="005B39ED" w:rsidRDefault="005B39ED" w:rsidP="003D2636">
      <w:pPr>
        <w:pStyle w:val="CriteriaRefW3C"/>
        <w:ind w:left="1267"/>
        <w:jc w:val="both"/>
      </w:pPr>
      <w:r>
        <w:t xml:space="preserve">UWEM 1.0 Test(s): </w:t>
      </w:r>
      <w:r w:rsidRPr="005733AB">
        <w:t>12.3_HTML_07, 12.3_HTML_08, 5.4_HTML_04</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 </w:t>
      </w:r>
    </w:p>
    <w:p w:rsidR="005B39ED" w:rsidRPr="00C77C45" w:rsidRDefault="005B39ED" w:rsidP="003D2636">
      <w:pPr>
        <w:pStyle w:val="CriteriaRefW3C"/>
        <w:keepNext w:val="0"/>
        <w:jc w:val="both"/>
        <w:rPr>
          <w:i w:val="0"/>
          <w:iCs w:val="0"/>
          <w:color w:val="000000"/>
          <w:sz w:val="20"/>
          <w:szCs w:val="20"/>
        </w:rPr>
      </w:pPr>
      <w:r w:rsidRPr="007A4E7D">
        <w:rPr>
          <w:rFonts w:cs="Times New Roman"/>
          <w:b/>
          <w:bCs/>
          <w:color w:val="000000"/>
          <w:sz w:val="20"/>
          <w:szCs w:val="20"/>
        </w:rPr>
        <w:t>Comments:</w:t>
      </w:r>
      <w:r w:rsidRPr="00926F2C">
        <w:t xml:space="preserve"> </w:t>
      </w:r>
      <w:r w:rsidRPr="00C77C45">
        <w:rPr>
          <w:i w:val="0"/>
          <w:iCs w:val="0"/>
          <w:color w:val="000000"/>
          <w:sz w:val="20"/>
          <w:szCs w:val="20"/>
        </w:rPr>
        <w:t xml:space="preserve">WSS </w:t>
      </w:r>
      <w:r>
        <w:rPr>
          <w:i w:val="0"/>
          <w:iCs w:val="0"/>
          <w:color w:val="000000"/>
          <w:sz w:val="20"/>
          <w:szCs w:val="20"/>
        </w:rPr>
        <w:t>3</w:t>
      </w:r>
      <w:r w:rsidRPr="00C77C45">
        <w:rPr>
          <w:i w:val="0"/>
          <w:iCs w:val="0"/>
          <w:color w:val="000000"/>
          <w:sz w:val="20"/>
          <w:szCs w:val="20"/>
        </w:rPr>
        <w:t xml:space="preserve">.0 and </w:t>
      </w:r>
      <w:r>
        <w:rPr>
          <w:i w:val="0"/>
          <w:iCs w:val="0"/>
          <w:color w:val="000000"/>
          <w:sz w:val="20"/>
          <w:szCs w:val="20"/>
        </w:rPr>
        <w:t>MOS</w:t>
      </w:r>
      <w:r w:rsidRPr="00C77C45">
        <w:rPr>
          <w:i w:val="0"/>
          <w:iCs w:val="0"/>
          <w:color w:val="000000"/>
          <w:sz w:val="20"/>
          <w:szCs w:val="20"/>
        </w:rPr>
        <w:t>S 200</w:t>
      </w:r>
      <w:r>
        <w:rPr>
          <w:i w:val="0"/>
          <w:iCs w:val="0"/>
          <w:color w:val="000000"/>
          <w:sz w:val="20"/>
          <w:szCs w:val="20"/>
        </w:rPr>
        <w:t>7</w:t>
      </w:r>
      <w:r w:rsidRPr="00C77C45">
        <w:rPr>
          <w:i w:val="0"/>
          <w:iCs w:val="0"/>
          <w:color w:val="000000"/>
          <w:sz w:val="20"/>
          <w:szCs w:val="20"/>
        </w:rPr>
        <w:t xml:space="preserve"> can be used to create </w:t>
      </w:r>
      <w:r>
        <w:rPr>
          <w:i w:val="0"/>
          <w:iCs w:val="0"/>
          <w:color w:val="000000"/>
          <w:sz w:val="20"/>
          <w:szCs w:val="20"/>
        </w:rPr>
        <w:t>templates (</w:t>
      </w:r>
      <w:r w:rsidRPr="00A51F4E">
        <w:rPr>
          <w:i w:val="0"/>
          <w:color w:val="000000"/>
          <w:sz w:val="20"/>
          <w:szCs w:val="20"/>
        </w:rPr>
        <w:t xml:space="preserve">see 10.1 in section </w:t>
      </w:r>
      <w:fldSimple w:instr=" REF _Ref153356495 \r \h  \* MERGEFORMAT ">
        <w:r w:rsidRPr="001C0176">
          <w:rPr>
            <w:i w:val="0"/>
            <w:color w:val="000000"/>
            <w:sz w:val="20"/>
            <w:szCs w:val="20"/>
          </w:rPr>
          <w:t>5.1.11</w:t>
        </w:r>
      </w:fldSimple>
      <w:r w:rsidRPr="00A51F4E">
        <w:rPr>
          <w:i w:val="0"/>
          <w:color w:val="000000"/>
          <w:sz w:val="20"/>
          <w:szCs w:val="20"/>
        </w:rPr>
        <w:t xml:space="preserve"> </w:t>
      </w:r>
      <w:fldSimple w:instr=" REF _Ref153356495 \h  \* MERGEFORMAT ">
        <w:r w:rsidRPr="001C0176">
          <w:rPr>
            <w:i w:val="0"/>
            <w:color w:val="000000"/>
            <w:sz w:val="20"/>
            <w:szCs w:val="20"/>
          </w:rPr>
          <w:t>Information layout</w:t>
        </w:r>
      </w:fldSimple>
      <w:r w:rsidRPr="00A51F4E">
        <w:rPr>
          <w:i w:val="0"/>
          <w:color w:val="000000"/>
          <w:sz w:val="20"/>
          <w:szCs w:val="20"/>
        </w:rPr>
        <w:t>)</w:t>
      </w:r>
      <w:r>
        <w:rPr>
          <w:i w:val="0"/>
          <w:color w:val="000000"/>
          <w:sz w:val="20"/>
          <w:szCs w:val="20"/>
        </w:rPr>
        <w:t xml:space="preserve"> and </w:t>
      </w:r>
      <w:r w:rsidRPr="00C77C45">
        <w:rPr>
          <w:i w:val="0"/>
          <w:iCs w:val="0"/>
          <w:color w:val="000000"/>
          <w:sz w:val="20"/>
          <w:szCs w:val="20"/>
        </w:rPr>
        <w:t xml:space="preserve">Web pages that satisfy this criterion. It remains the responsibility of </w:t>
      </w:r>
      <w:r>
        <w:rPr>
          <w:i w:val="0"/>
          <w:iCs w:val="0"/>
          <w:color w:val="000000"/>
          <w:sz w:val="20"/>
          <w:szCs w:val="20"/>
        </w:rPr>
        <w:t>MOSS</w:t>
      </w:r>
      <w:r w:rsidRPr="00C77C45">
        <w:rPr>
          <w:i w:val="0"/>
          <w:iCs w:val="0"/>
          <w:color w:val="000000"/>
          <w:sz w:val="20"/>
          <w:szCs w:val="20"/>
        </w:rPr>
        <w:t xml:space="preserve"> 200</w:t>
      </w:r>
      <w:r>
        <w:rPr>
          <w:i w:val="0"/>
          <w:iCs w:val="0"/>
          <w:color w:val="000000"/>
          <w:sz w:val="20"/>
          <w:szCs w:val="20"/>
        </w:rPr>
        <w:t>7</w:t>
      </w:r>
      <w:r w:rsidRPr="00C77C45">
        <w:rPr>
          <w:i w:val="0"/>
          <w:iCs w:val="0"/>
          <w:color w:val="000000"/>
          <w:sz w:val="20"/>
          <w:szCs w:val="20"/>
        </w:rPr>
        <w:t xml:space="preserve"> developers to ensure that their Web pages satisfy this criterion. </w:t>
      </w:r>
    </w:p>
    <w:p w:rsidR="005B39ED" w:rsidRPr="00926F2C" w:rsidRDefault="005B39ED" w:rsidP="001F110C">
      <w:pPr>
        <w:pStyle w:val="Criteria"/>
        <w:keepNext w:val="0"/>
        <w:shd w:val="clear" w:color="auto" w:fill="F2F2F2"/>
      </w:pPr>
      <w:r>
        <w:t>5.3</w:t>
      </w:r>
      <w:r w:rsidRPr="00926F2C">
        <w:t xml:space="preserve">: In </w:t>
      </w:r>
      <w:r>
        <w:t>d</w:t>
      </w:r>
      <w:r w:rsidRPr="00926F2C">
        <w:t xml:space="preserve">ata </w:t>
      </w:r>
      <w:r>
        <w:t>t</w:t>
      </w:r>
      <w:r w:rsidRPr="00926F2C">
        <w:t xml:space="preserve">ables, are the column headers appropriate? </w:t>
      </w:r>
    </w:p>
    <w:p w:rsidR="005B39ED" w:rsidRPr="00926F2C" w:rsidRDefault="005B39ED" w:rsidP="003D2636">
      <w:pPr>
        <w:pStyle w:val="CriteriaComment"/>
        <w:keepNext w:val="0"/>
        <w:jc w:val="both"/>
      </w:pPr>
      <w:r w:rsidRPr="00926F2C">
        <w:t xml:space="preserve">In </w:t>
      </w:r>
      <w:r>
        <w:t xml:space="preserve">HTML </w:t>
      </w:r>
      <w:r w:rsidRPr="00926F2C">
        <w:t>data table</w:t>
      </w:r>
      <w:r>
        <w:t>s</w:t>
      </w:r>
      <w:r w:rsidRPr="00926F2C">
        <w:t xml:space="preserve">, the TH tag specifies column headers, enabling users of </w:t>
      </w:r>
      <w:r>
        <w:t>assistive</w:t>
      </w:r>
      <w:r w:rsidRPr="00926F2C">
        <w:t xml:space="preserve"> technologies to use text-to-voice software to </w:t>
      </w:r>
      <w:r>
        <w:t>determine</w:t>
      </w:r>
      <w:r w:rsidRPr="00926F2C">
        <w:t xml:space="preserve"> that </w:t>
      </w:r>
      <w:r>
        <w:t>they</w:t>
      </w:r>
      <w:r w:rsidRPr="00926F2C">
        <w:t xml:space="preserve"> are column headers.</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79" w:anchor="tech-table-headers" w:tooltip="Point de contrôle 5.1 des WCAG 1.0 " w:history="1">
        <w:r w:rsidRPr="00926F2C">
          <w:rPr>
            <w:rStyle w:val="Hyperlink"/>
          </w:rPr>
          <w:t>5.1</w:t>
        </w:r>
      </w:hyperlink>
    </w:p>
    <w:p w:rsidR="005B39ED" w:rsidRPr="00926F2C" w:rsidRDefault="005B39ED" w:rsidP="003D2636">
      <w:pPr>
        <w:pStyle w:val="CriteriaRefW3C"/>
        <w:keepNext w:val="0"/>
        <w:spacing w:after="0"/>
        <w:ind w:left="1267"/>
        <w:jc w:val="both"/>
      </w:pPr>
      <w:r>
        <w:t>WCAG 1.0 checkpoint(s) [Priority 2]:</w:t>
      </w:r>
      <w:r w:rsidRPr="00926F2C">
        <w:t xml:space="preserve"> </w:t>
      </w:r>
      <w:hyperlink r:id="rId480" w:anchor="tech-table-layout" w:tooltip="Point de contrôle 5.4 des WCAG 1.0 " w:history="1">
        <w:r w:rsidRPr="00926F2C">
          <w:rPr>
            <w:rStyle w:val="Hyperlink"/>
          </w:rPr>
          <w:t>5.4</w:t>
        </w:r>
      </w:hyperlink>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5.1_HTML_01, 5.4_HTML_01, 5.4_HTML_01</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 </w:t>
      </w:r>
    </w:p>
    <w:p w:rsidR="005B39ED" w:rsidRDefault="005B39ED" w:rsidP="003D2636">
      <w:pPr>
        <w:pStyle w:val="CriteriaRefW3C"/>
        <w:keepNext w:val="0"/>
        <w:jc w:val="both"/>
        <w:rPr>
          <w:i w:val="0"/>
          <w:color w:val="000000"/>
          <w:sz w:val="20"/>
          <w:szCs w:val="20"/>
        </w:rPr>
      </w:pPr>
      <w:r w:rsidRPr="007A4E7D">
        <w:rPr>
          <w:rFonts w:cs="Times New Roman"/>
          <w:b/>
          <w:bCs/>
          <w:color w:val="000000"/>
          <w:sz w:val="20"/>
          <w:szCs w:val="20"/>
        </w:rPr>
        <w:t>Comments:</w:t>
      </w:r>
      <w:r w:rsidRPr="00926F2C">
        <w:t xml:space="preserve"> </w:t>
      </w:r>
      <w:r>
        <w:t xml:space="preserve"> </w:t>
      </w:r>
      <w:r w:rsidRPr="004A59CA">
        <w:rPr>
          <w:i w:val="0"/>
          <w:color w:val="000000"/>
          <w:sz w:val="20"/>
          <w:szCs w:val="20"/>
        </w:rPr>
        <w:t xml:space="preserve">For tabular data tables, table header cells (TH tags) are systematically used. </w:t>
      </w:r>
      <w:r>
        <w:rPr>
          <w:i w:val="0"/>
          <w:color w:val="000000"/>
          <w:sz w:val="20"/>
          <w:szCs w:val="20"/>
        </w:rPr>
        <w:t>Column heading cells are defined:</w:t>
      </w:r>
    </w:p>
    <w:p w:rsidR="005B39ED" w:rsidRDefault="005B39ED" w:rsidP="00C1482A">
      <w:pPr>
        <w:pStyle w:val="Code"/>
        <w:spacing w:after="120"/>
        <w:rPr>
          <w:lang w:eastAsia="ko-KR"/>
        </w:rPr>
      </w:pPr>
      <w:r>
        <w:rPr>
          <w:lang w:eastAsia="ko-KR"/>
        </w:rPr>
        <w:t>&lt;TH scope="col"&gt;Last Name&lt;/TH&gt;</w:t>
      </w:r>
    </w:p>
    <w:p w:rsidR="005B39ED" w:rsidRDefault="005B39ED" w:rsidP="003D2636">
      <w:pPr>
        <w:pStyle w:val="CriteriaRefW3C"/>
        <w:keepNext w:val="0"/>
        <w:jc w:val="both"/>
        <w:rPr>
          <w:i w:val="0"/>
          <w:color w:val="000000"/>
          <w:sz w:val="20"/>
          <w:szCs w:val="20"/>
        </w:rPr>
      </w:pPr>
      <w:r w:rsidRPr="004A59CA">
        <w:rPr>
          <w:i w:val="0"/>
          <w:color w:val="000000"/>
          <w:sz w:val="20"/>
          <w:szCs w:val="20"/>
        </w:rPr>
        <w:t xml:space="preserve">For example, on the </w:t>
      </w:r>
      <w:r w:rsidRPr="004A59CA">
        <w:rPr>
          <w:color w:val="000000"/>
          <w:sz w:val="20"/>
          <w:szCs w:val="20"/>
        </w:rPr>
        <w:t>Announcements</w:t>
      </w:r>
      <w:r w:rsidRPr="004A59CA">
        <w:rPr>
          <w:i w:val="0"/>
          <w:color w:val="000000"/>
          <w:sz w:val="20"/>
          <w:szCs w:val="20"/>
        </w:rPr>
        <w:t xml:space="preserve"> page, in the default </w:t>
      </w:r>
      <w:r w:rsidRPr="004A59CA">
        <w:rPr>
          <w:color w:val="000000"/>
          <w:sz w:val="20"/>
          <w:szCs w:val="20"/>
        </w:rPr>
        <w:t>All Items</w:t>
      </w:r>
      <w:r w:rsidRPr="004A59CA">
        <w:rPr>
          <w:i w:val="0"/>
          <w:color w:val="000000"/>
          <w:sz w:val="20"/>
          <w:szCs w:val="20"/>
        </w:rPr>
        <w:t xml:space="preserve"> view, the column headers </w:t>
      </w:r>
      <w:r w:rsidRPr="004A59CA">
        <w:rPr>
          <w:color w:val="000000"/>
          <w:sz w:val="20"/>
          <w:szCs w:val="20"/>
        </w:rPr>
        <w:t>Title</w:t>
      </w:r>
      <w:r w:rsidRPr="004A59CA">
        <w:rPr>
          <w:i w:val="0"/>
          <w:color w:val="000000"/>
          <w:sz w:val="20"/>
          <w:szCs w:val="20"/>
        </w:rPr>
        <w:t xml:space="preserve"> and </w:t>
      </w:r>
      <w:r w:rsidRPr="004A59CA">
        <w:rPr>
          <w:color w:val="000000"/>
          <w:sz w:val="20"/>
          <w:szCs w:val="20"/>
        </w:rPr>
        <w:t>Modified</w:t>
      </w:r>
      <w:r w:rsidRPr="004A59CA">
        <w:rPr>
          <w:i w:val="0"/>
          <w:color w:val="000000"/>
          <w:sz w:val="20"/>
          <w:szCs w:val="20"/>
        </w:rPr>
        <w:t xml:space="preserve"> are contained in table header cells. </w:t>
      </w:r>
    </w:p>
    <w:p w:rsidR="005B39ED" w:rsidRDefault="005B39ED" w:rsidP="003D2636">
      <w:pPr>
        <w:ind w:left="1260"/>
        <w:jc w:val="both"/>
      </w:pPr>
      <w:r>
        <w:t>Similarly, row heading cells are defined where needed:</w:t>
      </w:r>
    </w:p>
    <w:p w:rsidR="005B39ED" w:rsidRPr="00BC5383" w:rsidRDefault="005B39ED" w:rsidP="00C1482A">
      <w:pPr>
        <w:pStyle w:val="Code"/>
        <w:spacing w:after="120"/>
        <w:rPr>
          <w:lang w:eastAsia="ko-KR"/>
        </w:rPr>
      </w:pPr>
      <w:r>
        <w:rPr>
          <w:lang w:eastAsia="ko-KR"/>
        </w:rPr>
        <w:t>&lt;TH scope="row"&gt;Item Code&lt;/TH&gt;</w:t>
      </w:r>
    </w:p>
    <w:p w:rsidR="005B39ED" w:rsidRPr="00926F2C" w:rsidRDefault="005B39ED" w:rsidP="001F110C">
      <w:pPr>
        <w:pStyle w:val="Criteria"/>
        <w:keepNext w:val="0"/>
        <w:shd w:val="clear" w:color="auto" w:fill="F2F2F2"/>
      </w:pPr>
      <w:r>
        <w:t>5.4</w:t>
      </w:r>
      <w:r w:rsidRPr="00926F2C">
        <w:t>: In a data table</w:t>
      </w:r>
      <w:r>
        <w:t>, does</w:t>
      </w:r>
      <w:r w:rsidRPr="00926F2C">
        <w:t xml:space="preserve"> a HEADERS attribute link to each of the data cells in the table?</w:t>
      </w:r>
    </w:p>
    <w:p w:rsidR="005B39ED" w:rsidRPr="00926F2C" w:rsidRDefault="005B39ED" w:rsidP="003D2636">
      <w:pPr>
        <w:pStyle w:val="CriteriaComment"/>
        <w:keepNext w:val="0"/>
        <w:jc w:val="both"/>
      </w:pPr>
      <w:r w:rsidRPr="00926F2C">
        <w:t xml:space="preserve">When </w:t>
      </w:r>
      <w:r>
        <w:t>correctly</w:t>
      </w:r>
      <w:r w:rsidRPr="00926F2C">
        <w:t xml:space="preserve"> configured in a data table, the HEADERS and ID attributes make it possible to link </w:t>
      </w:r>
      <w:r>
        <w:t>each</w:t>
      </w:r>
      <w:r w:rsidRPr="00926F2C">
        <w:t xml:space="preserve"> data cell to the appropriate column header. This </w:t>
      </w:r>
      <w:r>
        <w:t>approach</w:t>
      </w:r>
      <w:r w:rsidRPr="00926F2C">
        <w:t xml:space="preserve"> enable</w:t>
      </w:r>
      <w:r>
        <w:t>s</w:t>
      </w:r>
      <w:r w:rsidRPr="00926F2C">
        <w:t xml:space="preserve"> users </w:t>
      </w:r>
      <w:r>
        <w:t>that have</w:t>
      </w:r>
      <w:r w:rsidRPr="00926F2C">
        <w:t xml:space="preserve"> only a linear view of the table to </w:t>
      </w:r>
      <w:r>
        <w:t>know which</w:t>
      </w:r>
      <w:r w:rsidRPr="00926F2C">
        <w:t xml:space="preserve"> header is linked to the current data cell.</w:t>
      </w:r>
    </w:p>
    <w:p w:rsidR="005B39ED" w:rsidRPr="00926F2C" w:rsidRDefault="005B39ED" w:rsidP="003D2636">
      <w:pPr>
        <w:pStyle w:val="CriteriaRefW3C"/>
        <w:keepNext w:val="0"/>
        <w:spacing w:after="0"/>
        <w:ind w:left="1267"/>
        <w:jc w:val="both"/>
      </w:pPr>
      <w:r>
        <w:t>WCAG 1.0 checkpoint(s) [Priority 1]:</w:t>
      </w:r>
      <w:r w:rsidRPr="00926F2C">
        <w:t xml:space="preserve"> </w:t>
      </w:r>
      <w:hyperlink r:id="rId481" w:anchor="tech-table-structure" w:tooltip="Point de contrôle 5.2 des WCAG 1.0 " w:history="1">
        <w:r w:rsidRPr="00926F2C">
          <w:rPr>
            <w:rStyle w:val="Hyperlink"/>
          </w:rPr>
          <w:t>5.2</w:t>
        </w:r>
      </w:hyperlink>
    </w:p>
    <w:p w:rsidR="005B39ED" w:rsidRPr="00926F2C" w:rsidRDefault="005B39ED" w:rsidP="003D2636">
      <w:pPr>
        <w:pStyle w:val="CriteriaRefW3C"/>
        <w:keepNext w:val="0"/>
        <w:spacing w:after="0"/>
        <w:ind w:left="1267"/>
        <w:jc w:val="both"/>
      </w:pPr>
      <w:r>
        <w:t>WCAG 1.0 checkpoint(s) [Priority 2]:</w:t>
      </w:r>
      <w:r w:rsidRPr="00926F2C">
        <w:t xml:space="preserve"> -</w:t>
      </w:r>
    </w:p>
    <w:p w:rsidR="005B39ED" w:rsidRPr="00926F2C" w:rsidRDefault="005B39ED" w:rsidP="003D2636">
      <w:pPr>
        <w:pStyle w:val="CriteriaRefW3C"/>
        <w:keepNext w:val="0"/>
        <w:jc w:val="both"/>
      </w:pPr>
      <w:r>
        <w:t>WCAG 1.0 checkpoint(s) [Priority 3]:</w:t>
      </w:r>
      <w:r w:rsidRPr="00926F2C">
        <w:t xml:space="preserve"> -</w:t>
      </w:r>
    </w:p>
    <w:p w:rsidR="005B39ED" w:rsidRDefault="005B39ED" w:rsidP="003D2636">
      <w:pPr>
        <w:pStyle w:val="CriteriaRefW3C"/>
        <w:ind w:left="1267"/>
        <w:jc w:val="both"/>
      </w:pPr>
      <w:r>
        <w:t xml:space="preserve">UWEM 1.0 Test(s): </w:t>
      </w:r>
      <w:r w:rsidRPr="005733AB">
        <w:t>5.2_HTML_01, 5.2_HTML_02, 5.4_HTML_03</w:t>
      </w:r>
    </w:p>
    <w:p w:rsidR="005B39ED" w:rsidRPr="00926F2C" w:rsidRDefault="005B39ED" w:rsidP="003D2636">
      <w:pPr>
        <w:pStyle w:val="CriteriaRefW3C"/>
        <w:keepNext w:val="0"/>
        <w:jc w:val="both"/>
      </w:pPr>
      <w:r>
        <w:t>Type of criterion:</w:t>
      </w:r>
      <w:r w:rsidRPr="00926F2C">
        <w:t xml:space="preserve"> development</w:t>
      </w:r>
    </w:p>
    <w:p w:rsidR="005B39ED" w:rsidRPr="007A4E7D" w:rsidRDefault="005B39ED" w:rsidP="003D2636">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3D2636">
      <w:pPr>
        <w:pStyle w:val="CriteriaRefW3C"/>
        <w:keepNext w:val="0"/>
        <w:jc w:val="both"/>
        <w:rPr>
          <w:i w:val="0"/>
          <w:iCs w:val="0"/>
          <w:color w:val="000000"/>
          <w:sz w:val="20"/>
          <w:szCs w:val="20"/>
        </w:rPr>
      </w:pPr>
      <w:r w:rsidRPr="007A4E7D">
        <w:rPr>
          <w:rFonts w:cs="Times New Roman"/>
          <w:b/>
          <w:bCs/>
          <w:color w:val="000000"/>
          <w:sz w:val="20"/>
          <w:szCs w:val="20"/>
        </w:rPr>
        <w:t>Comments:</w:t>
      </w:r>
      <w:r w:rsidRPr="00926F2C">
        <w:t xml:space="preserve"> </w:t>
      </w:r>
      <w:r>
        <w:rPr>
          <w:i w:val="0"/>
          <w:iCs w:val="0"/>
          <w:color w:val="000000"/>
          <w:sz w:val="20"/>
          <w:szCs w:val="20"/>
        </w:rPr>
        <w:t>-</w:t>
      </w:r>
      <w:r w:rsidRPr="00C77C45">
        <w:rPr>
          <w:i w:val="0"/>
          <w:iCs w:val="0"/>
          <w:color w:val="000000"/>
          <w:sz w:val="20"/>
          <w:szCs w:val="20"/>
        </w:rPr>
        <w:t xml:space="preserve"> </w:t>
      </w:r>
    </w:p>
    <w:p w:rsidR="005B39ED" w:rsidRPr="00926F2C" w:rsidRDefault="005B39ED" w:rsidP="001F110C">
      <w:pPr>
        <w:pStyle w:val="Criteria"/>
        <w:keepNext w:val="0"/>
        <w:shd w:val="clear" w:color="auto" w:fill="F2F2F2"/>
      </w:pPr>
      <w:r>
        <w:t>5.5</w:t>
      </w:r>
      <w:r w:rsidRPr="00926F2C">
        <w:t xml:space="preserve">: Is the content </w:t>
      </w:r>
      <w:r>
        <w:t xml:space="preserve">in formatted tables </w:t>
      </w:r>
      <w:r w:rsidRPr="00926F2C">
        <w:t xml:space="preserve">in </w:t>
      </w:r>
      <w:r>
        <w:t>correct</w:t>
      </w:r>
      <w:r w:rsidRPr="00926F2C">
        <w:t xml:space="preserve"> sequence?</w:t>
      </w:r>
    </w:p>
    <w:p w:rsidR="005B39ED" w:rsidRPr="00926F2C" w:rsidRDefault="005B39ED" w:rsidP="00E42660">
      <w:pPr>
        <w:pStyle w:val="CriteriaComment"/>
        <w:keepNext w:val="0"/>
        <w:jc w:val="both"/>
      </w:pPr>
      <w:r w:rsidRPr="00926F2C">
        <w:t xml:space="preserve">In formatted tables, the information must be ordered </w:t>
      </w:r>
      <w:r>
        <w:t>so that it is</w:t>
      </w:r>
      <w:r w:rsidRPr="00926F2C">
        <w:t xml:space="preserve"> displayed in an equivalent sequence when the information </w:t>
      </w:r>
      <w:r>
        <w:t xml:space="preserve">is read </w:t>
      </w:r>
      <w:r w:rsidRPr="00926F2C">
        <w:t xml:space="preserve">in a linear fashion. </w:t>
      </w:r>
      <w:r>
        <w:t>Care must be taken when organizing</w:t>
      </w:r>
      <w:r w:rsidRPr="00926F2C">
        <w:t xml:space="preserve"> information in a formatted table. HDL development tools </w:t>
      </w:r>
      <w:r>
        <w:t xml:space="preserve">that are currently available </w:t>
      </w:r>
      <w:r w:rsidRPr="00926F2C">
        <w:t xml:space="preserve">have a tendency to nest tables within one another. The result </w:t>
      </w:r>
      <w:r>
        <w:t xml:space="preserve">is </w:t>
      </w:r>
      <w:r w:rsidRPr="00926F2C">
        <w:t xml:space="preserve">that occasionally differences </w:t>
      </w:r>
      <w:r>
        <w:t xml:space="preserve">occur </w:t>
      </w:r>
      <w:r w:rsidRPr="00926F2C">
        <w:t xml:space="preserve">between the visual appearance of information in a graphical browser and the text equivalent, </w:t>
      </w:r>
      <w:r>
        <w:t>because</w:t>
      </w:r>
      <w:r w:rsidRPr="00926F2C">
        <w:t xml:space="preserve"> the latter is based on the structure of the HTML code (</w:t>
      </w:r>
      <w:r>
        <w:t>as</w:t>
      </w:r>
      <w:r w:rsidRPr="00926F2C">
        <w:t xml:space="preserve"> in LYNX-type text browsers, for example).</w:t>
      </w:r>
    </w:p>
    <w:p w:rsidR="005B39ED" w:rsidRPr="00926F2C" w:rsidRDefault="005B39ED" w:rsidP="00E42660">
      <w:pPr>
        <w:pStyle w:val="CriteriaRefW3C"/>
        <w:keepNext w:val="0"/>
        <w:spacing w:after="0"/>
        <w:ind w:left="1267"/>
        <w:jc w:val="both"/>
      </w:pPr>
      <w:r>
        <w:t>WCAG 1.0 checkpoint(s) [Priority 1]:</w:t>
      </w:r>
      <w:r w:rsidRPr="00926F2C">
        <w:t xml:space="preserve"> -</w:t>
      </w:r>
    </w:p>
    <w:p w:rsidR="005B39ED" w:rsidRPr="00926F2C" w:rsidRDefault="005B39ED" w:rsidP="00E42660">
      <w:pPr>
        <w:pStyle w:val="CriteriaRefW3C"/>
        <w:keepNext w:val="0"/>
        <w:spacing w:after="0"/>
        <w:ind w:left="1267"/>
        <w:jc w:val="both"/>
      </w:pPr>
      <w:r>
        <w:t>WCAG 1.0 checkpoint(s) [Priority 2]:</w:t>
      </w:r>
      <w:r w:rsidRPr="00926F2C">
        <w:t xml:space="preserve"> </w:t>
      </w:r>
      <w:hyperlink r:id="rId482" w:anchor="tech-avoid-table-for-layout" w:tooltip="Point de contrôle 5.3 des WCAG 1.0 " w:history="1">
        <w:r w:rsidRPr="00926F2C">
          <w:rPr>
            <w:rStyle w:val="Hyperlink"/>
          </w:rPr>
          <w:t>5.3</w:t>
        </w:r>
      </w:hyperlink>
    </w:p>
    <w:p w:rsidR="005B39ED" w:rsidRPr="00926F2C" w:rsidRDefault="005B39ED" w:rsidP="00E42660">
      <w:pPr>
        <w:pStyle w:val="CriteriaRefW3C"/>
        <w:keepNext w:val="0"/>
        <w:jc w:val="both"/>
      </w:pPr>
      <w:r>
        <w:t>WCAG 1.0 checkpoint(s) [Priority 3]:</w:t>
      </w:r>
      <w:r w:rsidRPr="00926F2C">
        <w:t xml:space="preserve"> -</w:t>
      </w:r>
    </w:p>
    <w:p w:rsidR="005B39ED" w:rsidRDefault="005B39ED" w:rsidP="00E42660">
      <w:pPr>
        <w:pStyle w:val="CriteriaRefW3C"/>
        <w:ind w:left="1267"/>
        <w:jc w:val="both"/>
      </w:pPr>
      <w:r>
        <w:t xml:space="preserve">UWEM 1.0 Test(s): </w:t>
      </w:r>
      <w:r w:rsidRPr="005733AB">
        <w:t>5.3_HTML_01</w:t>
      </w:r>
    </w:p>
    <w:p w:rsidR="005B39ED" w:rsidRPr="00926F2C" w:rsidRDefault="005B39ED" w:rsidP="00E42660">
      <w:pPr>
        <w:pStyle w:val="CriteriaRefW3C"/>
        <w:keepNext w:val="0"/>
        <w:jc w:val="both"/>
      </w:pPr>
      <w:r>
        <w:t>Type of criterion:</w:t>
      </w:r>
      <w:r w:rsidRPr="00926F2C">
        <w:t xml:space="preserve"> design</w:t>
      </w:r>
    </w:p>
    <w:p w:rsidR="005B39ED" w:rsidRPr="007A4E7D" w:rsidRDefault="005B39ED" w:rsidP="00E42660">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w:t>
      </w:r>
      <w:r>
        <w:rPr>
          <w:rFonts w:cs="Times New Roman"/>
          <w:b/>
          <w:bCs/>
          <w:color w:val="000000"/>
          <w:sz w:val="20"/>
          <w:szCs w:val="20"/>
        </w:rPr>
        <w:t>Yes</w:t>
      </w:r>
    </w:p>
    <w:p w:rsidR="005B39ED" w:rsidRPr="00926F2C" w:rsidRDefault="005B39ED" w:rsidP="00E42660">
      <w:pPr>
        <w:keepNext w:val="0"/>
        <w:ind w:left="1267"/>
        <w:jc w:val="both"/>
        <w:rPr>
          <w:color w:val="000000"/>
        </w:rPr>
      </w:pPr>
      <w:r w:rsidRPr="007A4E7D">
        <w:rPr>
          <w:rFonts w:cs="Times New Roman"/>
          <w:b/>
          <w:bCs/>
          <w:i/>
          <w:iCs/>
          <w:color w:val="000000"/>
        </w:rPr>
        <w:t>Comments:</w:t>
      </w:r>
      <w:r w:rsidRPr="00926F2C">
        <w:rPr>
          <w:i/>
          <w:iCs/>
        </w:rPr>
        <w:t xml:space="preserve"> </w:t>
      </w:r>
      <w:r>
        <w:rPr>
          <w:i/>
          <w:iCs/>
        </w:rPr>
        <w:t>-</w:t>
      </w:r>
    </w:p>
    <w:p w:rsidR="005B39ED" w:rsidRPr="00926F2C" w:rsidRDefault="005B39ED" w:rsidP="001F110C">
      <w:pPr>
        <w:pStyle w:val="Heading3"/>
        <w:keepNext w:val="0"/>
      </w:pPr>
      <w:r w:rsidRPr="00926F2C">
        <w:t>Links</w:t>
      </w:r>
    </w:p>
    <w:p w:rsidR="005B39ED" w:rsidRPr="00926F2C" w:rsidRDefault="005B39ED" w:rsidP="001F110C">
      <w:pPr>
        <w:pStyle w:val="Criteria"/>
        <w:keepNext w:val="0"/>
        <w:shd w:val="clear" w:color="auto" w:fill="F2F2F2"/>
      </w:pPr>
      <w:r>
        <w:t>6.1</w:t>
      </w:r>
      <w:r w:rsidRPr="00926F2C">
        <w:t xml:space="preserve">: Are Link titles </w:t>
      </w:r>
      <w:r>
        <w:t>no more</w:t>
      </w:r>
      <w:r w:rsidRPr="00926F2C">
        <w:t xml:space="preserve"> than 80 characters long?</w:t>
      </w:r>
    </w:p>
    <w:p w:rsidR="005B39ED" w:rsidRPr="00926F2C" w:rsidRDefault="005B39ED" w:rsidP="00E453F3">
      <w:pPr>
        <w:pStyle w:val="CriteriaComment"/>
        <w:keepNext w:val="0"/>
        <w:jc w:val="both"/>
      </w:pPr>
      <w:r w:rsidRPr="00926F2C">
        <w:t>Use a maximum of 80 characters in hypertext link titles (accents and spaces count for one character as well).</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483" w:anchor="tech-meaningful-links" w:tooltip="Point de contrôle 13.1 des WCAG 1.0 " w:history="1">
        <w:r w:rsidRPr="00926F2C">
          <w:rPr>
            <w:rStyle w:val="Hyperlink"/>
          </w:rPr>
          <w:t>13.1</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UWEM 1.0 Test(s): -</w:t>
      </w:r>
    </w:p>
    <w:p w:rsidR="005B39ED" w:rsidRPr="00926F2C" w:rsidRDefault="005B39ED" w:rsidP="00E453F3">
      <w:pPr>
        <w:pStyle w:val="CriteriaRefW3C"/>
        <w:keepNext w:val="0"/>
        <w:jc w:val="both"/>
      </w:pPr>
      <w:r>
        <w:t>Type of criterion:</w:t>
      </w:r>
      <w:r w:rsidRPr="00926F2C">
        <w:t xml:space="preserve"> design /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E453F3">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 xml:space="preserve">The standard Web Part for link handling enables authors to publish links with titles containing a maximum of 256 characters. It remains the responsibility of </w:t>
      </w:r>
      <w:r>
        <w:rPr>
          <w:i w:val="0"/>
          <w:iCs w:val="0"/>
          <w:color w:val="auto"/>
          <w:sz w:val="20"/>
          <w:szCs w:val="20"/>
        </w:rPr>
        <w:t>MOSS</w:t>
      </w:r>
      <w:r w:rsidRPr="00C77C45">
        <w:rPr>
          <w:i w:val="0"/>
          <w:iCs w:val="0"/>
          <w:color w:val="auto"/>
          <w:sz w:val="20"/>
          <w:szCs w:val="20"/>
        </w:rPr>
        <w:t xml:space="preserve"> 200</w:t>
      </w:r>
      <w:r>
        <w:rPr>
          <w:i w:val="0"/>
          <w:iCs w:val="0"/>
          <w:color w:val="auto"/>
          <w:sz w:val="20"/>
          <w:szCs w:val="20"/>
        </w:rPr>
        <w:t>7</w:t>
      </w:r>
      <w:r w:rsidRPr="00C77C45">
        <w:rPr>
          <w:i w:val="0"/>
          <w:iCs w:val="0"/>
          <w:color w:val="auto"/>
          <w:sz w:val="20"/>
          <w:szCs w:val="20"/>
        </w:rPr>
        <w:t xml:space="preserve"> developers to ensure that their Web pages satisfy this criterion with a title of no more than 80 characters.</w:t>
      </w:r>
    </w:p>
    <w:p w:rsidR="005B39ED" w:rsidRPr="00926F2C" w:rsidRDefault="005B39ED" w:rsidP="001F110C">
      <w:pPr>
        <w:pStyle w:val="Criteria"/>
        <w:keepNext w:val="0"/>
        <w:shd w:val="clear" w:color="auto" w:fill="F2F2F2"/>
      </w:pPr>
      <w:r>
        <w:t>6.2</w:t>
      </w:r>
      <w:r w:rsidRPr="00926F2C">
        <w:t>: Are links explicit enough?</w:t>
      </w:r>
    </w:p>
    <w:p w:rsidR="005B39ED" w:rsidRPr="00926F2C" w:rsidRDefault="005B39ED" w:rsidP="00E453F3">
      <w:pPr>
        <w:pStyle w:val="CriteriaComment"/>
        <w:keepNext w:val="0"/>
        <w:jc w:val="both"/>
      </w:pPr>
      <w:r w:rsidRPr="00926F2C">
        <w:t xml:space="preserve">Links must be understandable </w:t>
      </w:r>
      <w:r>
        <w:t>independent</w:t>
      </w:r>
      <w:r w:rsidRPr="00926F2C">
        <w:t xml:space="preserve"> of the page context. </w:t>
      </w:r>
      <w:r>
        <w:t>Some</w:t>
      </w:r>
      <w:r w:rsidRPr="00926F2C">
        <w:t xml:space="preserve"> </w:t>
      </w:r>
      <w:r>
        <w:t>assistive</w:t>
      </w:r>
      <w:r w:rsidRPr="00926F2C">
        <w:t xml:space="preserve"> technologies </w:t>
      </w:r>
      <w:r>
        <w:t>are able</w:t>
      </w:r>
      <w:r w:rsidRPr="00926F2C">
        <w:t xml:space="preserve"> to display </w:t>
      </w:r>
      <w:r>
        <w:t>a</w:t>
      </w:r>
      <w:r w:rsidRPr="00926F2C">
        <w:t xml:space="preserve"> list of available links. These links must be understandable </w:t>
      </w:r>
      <w:r>
        <w:t>without</w:t>
      </w:r>
      <w:r w:rsidRPr="00926F2C">
        <w:t xml:space="preserve"> the context of the </w:t>
      </w:r>
      <w:r>
        <w:t>Web</w:t>
      </w:r>
      <w:r w:rsidRPr="00926F2C">
        <w:t xml:space="preserve"> page to enable rapid scanning. Avoid links </w:t>
      </w:r>
      <w:r>
        <w:t>such as</w:t>
      </w:r>
      <w:r w:rsidRPr="00926F2C">
        <w:t xml:space="preserve"> "click here</w:t>
      </w:r>
      <w:r>
        <w:t>.</w:t>
      </w:r>
      <w:r w:rsidRPr="00926F2C">
        <w:t>"</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484" w:anchor="tech-meaningful-links" w:tooltip="Point de contrôle 13.1 des WCAG 1.0 " w:history="1">
        <w:r w:rsidRPr="00926F2C">
          <w:rPr>
            <w:rStyle w:val="Hyperlink"/>
          </w:rPr>
          <w:t>13.1</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13.1_HTML_02</w:t>
      </w:r>
    </w:p>
    <w:p w:rsidR="005B39ED" w:rsidRPr="00926F2C" w:rsidRDefault="005B39ED" w:rsidP="00E453F3">
      <w:pPr>
        <w:pStyle w:val="CriteriaRefW3C"/>
        <w:keepNext w:val="0"/>
        <w:jc w:val="both"/>
      </w:pPr>
      <w:r>
        <w:t>Type of criterion:</w:t>
      </w:r>
      <w:r w:rsidRPr="00926F2C">
        <w:t xml:space="preserve"> design /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E453F3">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This criterion is subjective.</w:t>
      </w:r>
    </w:p>
    <w:p w:rsidR="005B39ED" w:rsidRPr="00926F2C" w:rsidRDefault="005B39ED" w:rsidP="001F110C">
      <w:pPr>
        <w:pStyle w:val="Criteria"/>
        <w:keepNext w:val="0"/>
        <w:shd w:val="clear" w:color="auto" w:fill="F2F2F2"/>
      </w:pPr>
      <w:r>
        <w:t>6.3</w:t>
      </w:r>
      <w:r w:rsidRPr="00926F2C">
        <w:t>: Is the TITLE attribute used</w:t>
      </w:r>
      <w:r>
        <w:t>, if required,</w:t>
      </w:r>
      <w:r w:rsidRPr="00926F2C">
        <w:t xml:space="preserve"> and is it </w:t>
      </w:r>
      <w:r>
        <w:t>no more</w:t>
      </w:r>
      <w:r w:rsidRPr="00926F2C">
        <w:t xml:space="preserve"> than 80 characters long?</w:t>
      </w:r>
    </w:p>
    <w:p w:rsidR="005B39ED" w:rsidRPr="00926F2C" w:rsidRDefault="005B39ED" w:rsidP="00E453F3">
      <w:pPr>
        <w:pStyle w:val="CriteriaComment"/>
        <w:keepNext w:val="0"/>
        <w:jc w:val="both"/>
      </w:pPr>
      <w:r w:rsidRPr="00926F2C">
        <w:t xml:space="preserve">In HTML, the TITLE attribute is necessary </w:t>
      </w:r>
      <w:r>
        <w:t>if</w:t>
      </w:r>
      <w:r w:rsidRPr="00926F2C">
        <w:t xml:space="preserve"> additional information is required to understand a link. For example, </w:t>
      </w:r>
      <w:r>
        <w:t>if</w:t>
      </w:r>
      <w:r w:rsidRPr="00926F2C">
        <w:t xml:space="preserve"> a link is used to download a file, the TITLE attribute </w:t>
      </w:r>
      <w:r>
        <w:t>can</w:t>
      </w:r>
      <w:r w:rsidRPr="00926F2C">
        <w:t xml:space="preserve"> provide the file name, file size in bytes, file format, and destination ("open in new window").</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485" w:anchor="tech-meaningful-links" w:tooltip="Point de contrôle 13.1 des WCAG 1.0 " w:history="1">
        <w:r w:rsidRPr="00926F2C">
          <w:rPr>
            <w:rStyle w:val="Hyperlink"/>
          </w:rPr>
          <w:t>13.1</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UWEM 1.0 Test(s): -</w:t>
      </w:r>
    </w:p>
    <w:p w:rsidR="005B39ED" w:rsidRPr="00926F2C" w:rsidRDefault="005B39ED" w:rsidP="00E453F3">
      <w:pPr>
        <w:pStyle w:val="CriteriaRefW3C"/>
        <w:keepNext w:val="0"/>
        <w:jc w:val="both"/>
      </w:pPr>
      <w:r>
        <w:t>Type of criterion:</w:t>
      </w:r>
      <w:r w:rsidRPr="00926F2C">
        <w:t xml:space="preserve">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E453F3">
      <w:pPr>
        <w:pStyle w:val="CriteriaRefW3C"/>
        <w:keepNext w:val="0"/>
        <w:jc w:val="both"/>
      </w:pPr>
      <w:r w:rsidRPr="007A4E7D">
        <w:rPr>
          <w:rFonts w:cs="Times New Roman"/>
          <w:b/>
          <w:bCs/>
          <w:color w:val="000000"/>
          <w:sz w:val="20"/>
          <w:szCs w:val="20"/>
        </w:rPr>
        <w:t>Comments:</w:t>
      </w:r>
      <w:r w:rsidRPr="00C77C45">
        <w:rPr>
          <w:i w:val="0"/>
          <w:iCs w:val="0"/>
          <w:color w:val="auto"/>
          <w:sz w:val="20"/>
          <w:szCs w:val="20"/>
        </w:rPr>
        <w:t xml:space="preserve"> -</w:t>
      </w:r>
    </w:p>
    <w:p w:rsidR="005B39ED" w:rsidRPr="00926F2C" w:rsidRDefault="005B39ED" w:rsidP="001F110C">
      <w:pPr>
        <w:pStyle w:val="Criteria"/>
        <w:keepNext w:val="0"/>
        <w:shd w:val="clear" w:color="auto" w:fill="F2F2F2"/>
      </w:pPr>
      <w:r>
        <w:t>6.4</w:t>
      </w:r>
      <w:r w:rsidRPr="00926F2C">
        <w:t>: Does the TITLE attribute provide more information about the link than the link title itself?</w:t>
      </w:r>
    </w:p>
    <w:p w:rsidR="005B39ED" w:rsidRPr="00926F2C" w:rsidRDefault="005B39ED" w:rsidP="00E453F3">
      <w:pPr>
        <w:pStyle w:val="CriteriaComment"/>
        <w:keepNext w:val="0"/>
        <w:jc w:val="both"/>
      </w:pPr>
      <w:r w:rsidRPr="00926F2C">
        <w:t xml:space="preserve">The only information that some users have about a link is the title of the link or the content of the TITLE attribute. </w:t>
      </w:r>
      <w:r>
        <w:t>Therefore</w:t>
      </w:r>
      <w:r w:rsidRPr="00926F2C">
        <w:t xml:space="preserve">, the content of the TITLE attribute should, at the very least, repeat the information contained in the link title. For example, a TITLE attribute that simply indicates "this link opens in a new window" is not adequate, </w:t>
      </w:r>
      <w:r>
        <w:t>because</w:t>
      </w:r>
      <w:r w:rsidRPr="00926F2C">
        <w:t xml:space="preserve"> the user does not know the link destination. However, "Read article on tourism in China (new window)" provides all the essential information required about the link.</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486" w:anchor="tech-meaningful-links" w:tooltip="Point de contrôle 13.1 des WCAG 1.0 " w:history="1">
        <w:r w:rsidRPr="00926F2C">
          <w:rPr>
            <w:rStyle w:val="Hyperlink"/>
          </w:rPr>
          <w:t>13.1</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13.1_HTML_01, 13.1_HTML_02</w:t>
      </w:r>
    </w:p>
    <w:p w:rsidR="005B39ED" w:rsidRPr="00926F2C" w:rsidRDefault="005B39ED" w:rsidP="00E453F3">
      <w:pPr>
        <w:pStyle w:val="CriteriaRefW3C"/>
        <w:keepNext w:val="0"/>
        <w:jc w:val="both"/>
      </w:pPr>
      <w:r>
        <w:t>Type of criterion:</w:t>
      </w:r>
      <w:r w:rsidRPr="00926F2C">
        <w:t xml:space="preserve"> -</w:t>
      </w:r>
      <w:r>
        <w:t xml:space="preserve">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 (see 6.3)</w:t>
      </w:r>
    </w:p>
    <w:p w:rsidR="005B39ED" w:rsidRPr="00926F2C" w:rsidRDefault="005B39ED" w:rsidP="00E453F3">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See 6.3 in this section.</w:t>
      </w:r>
    </w:p>
    <w:p w:rsidR="005B39ED" w:rsidRPr="00926F2C" w:rsidRDefault="005B39ED" w:rsidP="001F110C">
      <w:pPr>
        <w:pStyle w:val="Criteria"/>
        <w:keepNext w:val="0"/>
        <w:shd w:val="clear" w:color="auto" w:fill="F2F2F2"/>
      </w:pPr>
      <w:r>
        <w:t>6.5</w:t>
      </w:r>
      <w:r w:rsidRPr="00926F2C">
        <w:t>: Do all identical link titles lead to the same target?</w:t>
      </w:r>
    </w:p>
    <w:p w:rsidR="005B39ED" w:rsidRPr="00926F2C" w:rsidRDefault="005B39ED" w:rsidP="00E453F3">
      <w:pPr>
        <w:pStyle w:val="CriteriaComment"/>
        <w:keepNext w:val="0"/>
        <w:jc w:val="both"/>
      </w:pPr>
      <w:r w:rsidRPr="00926F2C">
        <w:t xml:space="preserve">Avoid using link titles such as "Read article" </w:t>
      </w:r>
      <w:r>
        <w:t>multiple</w:t>
      </w:r>
      <w:r w:rsidRPr="00926F2C">
        <w:t xml:space="preserve"> times on </w:t>
      </w:r>
      <w:r>
        <w:t>a</w:t>
      </w:r>
      <w:r w:rsidRPr="00926F2C">
        <w:t xml:space="preserve"> page. It is important to use link titles that are not identical to </w:t>
      </w:r>
      <w:r>
        <w:t>help people</w:t>
      </w:r>
      <w:r w:rsidRPr="00926F2C">
        <w:t xml:space="preserve"> who wish to move from link to link to read the page more quickly</w:t>
      </w:r>
      <w:r>
        <w:t>.</w:t>
      </w:r>
      <w:r w:rsidRPr="00926F2C">
        <w:t xml:space="preserve"> </w:t>
      </w:r>
      <w:r>
        <w:t>I</w:t>
      </w:r>
      <w:r w:rsidRPr="00926F2C">
        <w:t xml:space="preserve">t is </w:t>
      </w:r>
      <w:r>
        <w:t xml:space="preserve">also </w:t>
      </w:r>
      <w:r w:rsidRPr="00926F2C">
        <w:t>important to use short, explicit links with unambiguous destinations.</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487" w:anchor="tech-meaningful-links" w:tooltip="Point de contrôle 13.1 des WCAG 1.0 " w:history="1">
        <w:r w:rsidRPr="00926F2C">
          <w:rPr>
            <w:rStyle w:val="Hyperlink"/>
          </w:rPr>
          <w:t>13.1</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13.1_HTML_01</w:t>
      </w:r>
    </w:p>
    <w:p w:rsidR="005B39ED" w:rsidRPr="00926F2C" w:rsidRDefault="005B39ED" w:rsidP="00E453F3">
      <w:pPr>
        <w:pStyle w:val="CriteriaRefW3C"/>
        <w:keepNext w:val="0"/>
        <w:jc w:val="both"/>
      </w:pPr>
      <w:r>
        <w:t>Type of criterion:</w:t>
      </w:r>
      <w:r w:rsidRPr="00926F2C">
        <w:t xml:space="preserve"> design</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E453F3">
      <w:pPr>
        <w:pStyle w:val="CriteriaRefW3C"/>
        <w:keepNext w:val="0"/>
        <w:jc w:val="both"/>
      </w:pPr>
      <w:r w:rsidRPr="00C77C45">
        <w:rPr>
          <w:rFonts w:cs="Times New Roman"/>
          <w:b/>
          <w:bCs/>
          <w:color w:val="000000"/>
          <w:sz w:val="20"/>
          <w:szCs w:val="20"/>
          <w:lang w:val="fr-FR"/>
        </w:rPr>
        <w:t>Comments:</w:t>
      </w:r>
      <w:r w:rsidRPr="00C77C45">
        <w:rPr>
          <w:i w:val="0"/>
          <w:iCs w:val="0"/>
          <w:color w:val="auto"/>
          <w:sz w:val="20"/>
          <w:szCs w:val="20"/>
        </w:rPr>
        <w:t xml:space="preserve"> -</w:t>
      </w:r>
    </w:p>
    <w:p w:rsidR="005B39ED" w:rsidRPr="00926F2C" w:rsidRDefault="005B39ED" w:rsidP="001F110C">
      <w:pPr>
        <w:pStyle w:val="Heading3"/>
        <w:keepNext w:val="0"/>
      </w:pPr>
      <w:r w:rsidRPr="00926F2C">
        <w:t>Scripts</w:t>
      </w:r>
    </w:p>
    <w:p w:rsidR="005B39ED" w:rsidRPr="00926F2C" w:rsidRDefault="005B39ED" w:rsidP="001F110C">
      <w:pPr>
        <w:pStyle w:val="Criteria"/>
        <w:keepNext w:val="0"/>
        <w:shd w:val="clear" w:color="auto" w:fill="F2F2F2"/>
      </w:pPr>
      <w:r>
        <w:t>7.1</w:t>
      </w:r>
      <w:r w:rsidRPr="00926F2C">
        <w:t xml:space="preserve">: If a script requires alternate text to </w:t>
      </w:r>
      <w:r>
        <w:t>make it</w:t>
      </w:r>
      <w:r w:rsidRPr="00926F2C">
        <w:t xml:space="preserve"> accessible, is the information provided by the alternate text equivalent </w:t>
      </w:r>
      <w:r>
        <w:t>to</w:t>
      </w:r>
      <w:r w:rsidRPr="00926F2C">
        <w:t xml:space="preserve"> the information provided by the script?</w:t>
      </w:r>
    </w:p>
    <w:p w:rsidR="005B39ED" w:rsidRPr="00926F2C" w:rsidRDefault="005B39ED" w:rsidP="00E453F3">
      <w:pPr>
        <w:pStyle w:val="CriteriaComment"/>
        <w:keepNext w:val="0"/>
        <w:jc w:val="both"/>
      </w:pPr>
      <w:r w:rsidRPr="00926F2C">
        <w:t xml:space="preserve">The information </w:t>
      </w:r>
      <w:r>
        <w:t xml:space="preserve">about a script </w:t>
      </w:r>
      <w:r w:rsidRPr="00926F2C">
        <w:t xml:space="preserve">should remain available even if </w:t>
      </w:r>
      <w:r>
        <w:t xml:space="preserve">the </w:t>
      </w:r>
      <w:r w:rsidRPr="00926F2C">
        <w:t xml:space="preserve">script </w:t>
      </w:r>
      <w:r>
        <w:t>is</w:t>
      </w:r>
      <w:r w:rsidRPr="00926F2C">
        <w:t xml:space="preserve"> disabled. </w:t>
      </w:r>
      <w:r>
        <w:t>For e</w:t>
      </w:r>
      <w:r w:rsidRPr="00926F2C">
        <w:t>xample</w:t>
      </w:r>
      <w:r>
        <w:t>,</w:t>
      </w:r>
      <w:r w:rsidRPr="00926F2C">
        <w:t xml:space="preserve"> </w:t>
      </w:r>
      <w:r>
        <w:t>i</w:t>
      </w:r>
      <w:r w:rsidRPr="00926F2C">
        <w:t xml:space="preserve">f a JavaScript script is used to validate an online form, the alternative </w:t>
      </w:r>
      <w:r>
        <w:t>might</w:t>
      </w:r>
      <w:r w:rsidRPr="00926F2C">
        <w:t xml:space="preserve"> be a server-side data entry control. </w:t>
      </w:r>
      <w:r>
        <w:t>S</w:t>
      </w:r>
      <w:r w:rsidRPr="00926F2C">
        <w:t xml:space="preserve">cripts can </w:t>
      </w:r>
      <w:r>
        <w:t>be disruptive to</w:t>
      </w:r>
      <w:r w:rsidRPr="00926F2C">
        <w:t xml:space="preserve"> users of </w:t>
      </w:r>
      <w:r>
        <w:t>assistive</w:t>
      </w:r>
      <w:r w:rsidRPr="00926F2C">
        <w:t xml:space="preserve"> technologies that do not support scripts or that support them only in a limited fashion. In addition, some users voluntarily disable script execution in </w:t>
      </w:r>
      <w:r>
        <w:t>standard</w:t>
      </w:r>
      <w:r w:rsidRPr="00926F2C">
        <w:t xml:space="preserve"> browsers. For this reason, an alternative must be available to </w:t>
      </w:r>
      <w:r>
        <w:t>retain</w:t>
      </w:r>
      <w:r w:rsidRPr="00926F2C">
        <w:t xml:space="preserve"> the information generated by the scripts.</w:t>
      </w:r>
    </w:p>
    <w:p w:rsidR="005B39ED" w:rsidRPr="00926F2C" w:rsidRDefault="005B39ED" w:rsidP="00E453F3">
      <w:pPr>
        <w:pStyle w:val="CriteriaRefW3C"/>
        <w:keepNext w:val="0"/>
        <w:spacing w:after="0"/>
        <w:ind w:left="1267"/>
        <w:jc w:val="both"/>
      </w:pPr>
      <w:r>
        <w:t>WCAG 1.0 checkpoint(s) [Priority 1]:</w:t>
      </w:r>
      <w:r w:rsidRPr="00926F2C">
        <w:t xml:space="preserve"> </w:t>
      </w:r>
      <w:hyperlink r:id="rId488" w:anchor="gl-new-technologies" w:tooltip="Point de contrôle 6.2 des WCAG 1.0 " w:history="1">
        <w:r w:rsidRPr="00926F2C">
          <w:rPr>
            <w:rStyle w:val="Hyperlink"/>
          </w:rPr>
          <w:t>6.2</w:t>
        </w:r>
      </w:hyperlink>
      <w:r w:rsidRPr="00926F2C">
        <w:t xml:space="preserve">, </w:t>
      </w:r>
      <w:hyperlink r:id="rId489" w:anchor="gl-new-technologies" w:tooltip="Point de contrôle 6.3 des WCAG 1.0 " w:history="1">
        <w:r w:rsidRPr="00926F2C">
          <w:rPr>
            <w:rStyle w:val="Hyperlink"/>
          </w:rPr>
          <w:t>6.3</w:t>
        </w:r>
      </w:hyperlink>
      <w:r w:rsidRPr="00926F2C">
        <w:t xml:space="preserve">, </w:t>
      </w:r>
      <w:hyperlink r:id="rId490" w:anchor="tech-directly-accessible" w:tooltip="Point de contrôle 8.1 des WCAG 1.0" w:history="1">
        <w:r w:rsidRPr="00926F2C">
          <w:rPr>
            <w:rStyle w:val="Hyperlink"/>
          </w:rPr>
          <w:t>8.1</w:t>
        </w:r>
      </w:hyperlink>
    </w:p>
    <w:p w:rsidR="005B39ED" w:rsidRPr="00926F2C" w:rsidRDefault="005B39ED" w:rsidP="00E453F3">
      <w:pPr>
        <w:pStyle w:val="CriteriaRefW3C"/>
        <w:keepNext w:val="0"/>
        <w:spacing w:after="0"/>
        <w:ind w:left="1267"/>
        <w:jc w:val="both"/>
      </w:pPr>
      <w:r>
        <w:t>WCAG 1.0 checkpoint(s) [Priority 2]:</w:t>
      </w:r>
      <w:r w:rsidRPr="00926F2C">
        <w:t xml:space="preserve"> -</w:t>
      </w:r>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6.2_HTML_02, 6.2_HTML_03, 6.3_HTML_02</w:t>
      </w:r>
    </w:p>
    <w:p w:rsidR="005B39ED" w:rsidRPr="00926F2C" w:rsidRDefault="005B39ED" w:rsidP="00E453F3">
      <w:pPr>
        <w:pStyle w:val="CriteriaRefW3C"/>
        <w:keepNext w:val="0"/>
        <w:jc w:val="both"/>
      </w:pPr>
      <w:r>
        <w:t>Type of criterion:</w:t>
      </w:r>
      <w:r w:rsidRPr="00926F2C">
        <w:t xml:space="preserve"> design /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w:t>
      </w:r>
      <w:r>
        <w:rPr>
          <w:rFonts w:cs="Times New Roman"/>
          <w:b/>
          <w:bCs/>
          <w:color w:val="000000"/>
          <w:sz w:val="20"/>
          <w:szCs w:val="20"/>
        </w:rPr>
        <w:t>Yes</w:t>
      </w:r>
    </w:p>
    <w:p w:rsidR="005B39ED" w:rsidRDefault="005B39ED" w:rsidP="00E453F3">
      <w:pPr>
        <w:pStyle w:val="CriteriaRefW3C"/>
        <w:keepNext w:val="0"/>
        <w:jc w:val="both"/>
      </w:pPr>
      <w:r w:rsidRPr="007A4E7D">
        <w:rPr>
          <w:rFonts w:cs="Times New Roman"/>
          <w:b/>
          <w:bCs/>
          <w:color w:val="000000"/>
          <w:sz w:val="20"/>
          <w:szCs w:val="20"/>
        </w:rPr>
        <w:t>Comments:</w:t>
      </w:r>
      <w:r w:rsidRPr="00926F2C">
        <w:t xml:space="preserve"> </w:t>
      </w:r>
      <w:r w:rsidRPr="004A59CA">
        <w:rPr>
          <w:i w:val="0"/>
          <w:color w:val="000000"/>
          <w:sz w:val="20"/>
          <w:szCs w:val="20"/>
        </w:rPr>
        <w:t xml:space="preserve">As previously described (see section </w:t>
      </w:r>
      <w:fldSimple w:instr=" REF _Ref153609823 \r \h  \* MERGEFORMAT ">
        <w:r w:rsidRPr="001C0176">
          <w:rPr>
            <w:i w:val="0"/>
            <w:color w:val="000000"/>
            <w:sz w:val="20"/>
            <w:szCs w:val="20"/>
          </w:rPr>
          <w:t>5.1.1</w:t>
        </w:r>
      </w:fldSimple>
      <w:r>
        <w:rPr>
          <w:i w:val="0"/>
          <w:color w:val="000000"/>
          <w:sz w:val="20"/>
          <w:szCs w:val="20"/>
        </w:rPr>
        <w:t xml:space="preserve"> </w:t>
      </w:r>
      <w:fldSimple w:instr=" REF _Ref153609823 \h  \* MERGEFORMAT ">
        <w:r w:rsidRPr="001C0176">
          <w:rPr>
            <w:i w:val="0"/>
            <w:color w:val="000000"/>
            <w:sz w:val="20"/>
            <w:szCs w:val="20"/>
          </w:rPr>
          <w:t>A “More accessible” Mode</w:t>
        </w:r>
      </w:fldSimple>
      <w:r w:rsidRPr="004A59CA">
        <w:rPr>
          <w:i w:val="0"/>
          <w:color w:val="000000"/>
          <w:sz w:val="20"/>
          <w:szCs w:val="20"/>
        </w:rPr>
        <w:t xml:space="preserve">), a “more accessible” mode allows users with special needs to identify themselves so that </w:t>
      </w:r>
      <w:r>
        <w:rPr>
          <w:i w:val="0"/>
          <w:color w:val="000000"/>
          <w:sz w:val="20"/>
          <w:szCs w:val="20"/>
        </w:rPr>
        <w:t>the site</w:t>
      </w:r>
      <w:r w:rsidRPr="004A59CA">
        <w:rPr>
          <w:i w:val="0"/>
          <w:color w:val="000000"/>
          <w:sz w:val="20"/>
          <w:szCs w:val="20"/>
        </w:rPr>
        <w:t xml:space="preserve"> can change the way some of </w:t>
      </w:r>
      <w:r>
        <w:rPr>
          <w:i w:val="0"/>
          <w:color w:val="000000"/>
          <w:sz w:val="20"/>
          <w:szCs w:val="20"/>
        </w:rPr>
        <w:t>the</w:t>
      </w:r>
      <w:r w:rsidRPr="004A59CA">
        <w:rPr>
          <w:i w:val="0"/>
          <w:color w:val="000000"/>
          <w:sz w:val="20"/>
          <w:szCs w:val="20"/>
        </w:rPr>
        <w:t xml:space="preserve"> dynamic content is rendered.  With this mode, the JavaScript menus are rendered as plain HTML links in a new window making it easier for</w:t>
      </w:r>
      <w:r>
        <w:rPr>
          <w:i w:val="0"/>
          <w:color w:val="000000"/>
          <w:sz w:val="20"/>
          <w:szCs w:val="20"/>
        </w:rPr>
        <w:t xml:space="preserve"> users to interact with the menu</w:t>
      </w:r>
      <w:r w:rsidRPr="004A59CA">
        <w:rPr>
          <w:i w:val="0"/>
          <w:color w:val="000000"/>
          <w:sz w:val="20"/>
          <w:szCs w:val="20"/>
        </w:rPr>
        <w:t>.</w:t>
      </w:r>
      <w:r>
        <w:rPr>
          <w:i w:val="0"/>
          <w:color w:val="000000"/>
          <w:sz w:val="20"/>
          <w:szCs w:val="20"/>
        </w:rPr>
        <w:t xml:space="preserve"> </w:t>
      </w:r>
      <w:r w:rsidRPr="008F62CD">
        <w:rPr>
          <w:i w:val="0"/>
          <w:color w:val="000000"/>
          <w:sz w:val="20"/>
          <w:szCs w:val="20"/>
        </w:rPr>
        <w:t xml:space="preserve">At the same time, the user is informed that a new window will open if he clicks on the menu link; the TITLE attribute contains the Open menu terminology (see point 13.3 in section </w:t>
      </w:r>
      <w:fldSimple w:instr=" REF _Ref153610813 \r \h  \* MERGEFORMAT ">
        <w:r w:rsidRPr="001C0176">
          <w:rPr>
            <w:i w:val="0"/>
            <w:color w:val="000000"/>
            <w:sz w:val="20"/>
            <w:szCs w:val="20"/>
          </w:rPr>
          <w:t>5.1.14</w:t>
        </w:r>
      </w:fldSimple>
      <w:r w:rsidRPr="008F62CD">
        <w:rPr>
          <w:i w:val="0"/>
          <w:color w:val="000000"/>
          <w:sz w:val="20"/>
          <w:szCs w:val="20"/>
        </w:rPr>
        <w:t xml:space="preserve"> </w:t>
      </w:r>
      <w:fldSimple w:instr=" REF _Ref153610813 \h  \* MERGEFORMAT ">
        <w:r w:rsidRPr="001C0176">
          <w:rPr>
            <w:i w:val="0"/>
            <w:color w:val="000000"/>
            <w:sz w:val="20"/>
            <w:szCs w:val="20"/>
          </w:rPr>
          <w:t>Accessible content</w:t>
        </w:r>
      </w:fldSimple>
      <w:r w:rsidRPr="008F62CD">
        <w:rPr>
          <w:i w:val="0"/>
          <w:color w:val="000000"/>
          <w:sz w:val="20"/>
          <w:szCs w:val="20"/>
        </w:rPr>
        <w:t>).</w:t>
      </w:r>
    </w:p>
    <w:p w:rsidR="005B39ED" w:rsidRPr="00C77C45" w:rsidRDefault="005B39ED" w:rsidP="00E453F3">
      <w:pPr>
        <w:pStyle w:val="CriteriaRefW3C"/>
        <w:keepNext w:val="0"/>
        <w:jc w:val="both"/>
        <w:rPr>
          <w:i w:val="0"/>
          <w:iCs w:val="0"/>
          <w:color w:val="auto"/>
          <w:sz w:val="20"/>
          <w:szCs w:val="20"/>
        </w:rPr>
      </w:pPr>
      <w:r>
        <w:rPr>
          <w:i w:val="0"/>
          <w:iCs w:val="0"/>
          <w:color w:val="auto"/>
          <w:sz w:val="20"/>
          <w:szCs w:val="20"/>
        </w:rPr>
        <w:t xml:space="preserve">Furthermore, </w:t>
      </w:r>
      <w:r w:rsidRPr="00C77C45">
        <w:rPr>
          <w:i w:val="0"/>
          <w:iCs w:val="0"/>
          <w:color w:val="auto"/>
          <w:sz w:val="20"/>
          <w:szCs w:val="20"/>
        </w:rPr>
        <w:t xml:space="preserve">WSS </w:t>
      </w:r>
      <w:r>
        <w:rPr>
          <w:i w:val="0"/>
          <w:iCs w:val="0"/>
          <w:color w:val="auto"/>
          <w:sz w:val="20"/>
          <w:szCs w:val="20"/>
        </w:rPr>
        <w:t>3</w:t>
      </w:r>
      <w:r w:rsidRPr="00C77C45">
        <w:rPr>
          <w:i w:val="0"/>
          <w:iCs w:val="0"/>
          <w:color w:val="auto"/>
          <w:sz w:val="20"/>
          <w:szCs w:val="20"/>
        </w:rPr>
        <w:t xml:space="preserve">.0 and </w:t>
      </w:r>
      <w:r>
        <w:rPr>
          <w:i w:val="0"/>
          <w:iCs w:val="0"/>
          <w:color w:val="auto"/>
          <w:sz w:val="20"/>
          <w:szCs w:val="20"/>
        </w:rPr>
        <w:t>MOSS</w:t>
      </w:r>
      <w:r w:rsidRPr="00C77C45">
        <w:rPr>
          <w:i w:val="0"/>
          <w:iCs w:val="0"/>
          <w:color w:val="auto"/>
          <w:sz w:val="20"/>
          <w:szCs w:val="20"/>
        </w:rPr>
        <w:t xml:space="preserve"> 200</w:t>
      </w:r>
      <w:r>
        <w:rPr>
          <w:i w:val="0"/>
          <w:iCs w:val="0"/>
          <w:color w:val="auto"/>
          <w:sz w:val="20"/>
          <w:szCs w:val="20"/>
        </w:rPr>
        <w:t>7</w:t>
      </w:r>
      <w:r w:rsidRPr="00C77C45">
        <w:rPr>
          <w:i w:val="0"/>
          <w:iCs w:val="0"/>
          <w:color w:val="auto"/>
          <w:sz w:val="20"/>
          <w:szCs w:val="20"/>
        </w:rPr>
        <w:t xml:space="preserve"> can be used to create </w:t>
      </w:r>
      <w:r>
        <w:rPr>
          <w:i w:val="0"/>
          <w:iCs w:val="0"/>
          <w:color w:val="auto"/>
          <w:sz w:val="20"/>
          <w:szCs w:val="20"/>
        </w:rPr>
        <w:t>templates (</w:t>
      </w:r>
      <w:r w:rsidRPr="00A51F4E">
        <w:rPr>
          <w:i w:val="0"/>
          <w:color w:val="000000"/>
          <w:sz w:val="20"/>
          <w:szCs w:val="20"/>
        </w:rPr>
        <w:t xml:space="preserve">see 10.1 in section </w:t>
      </w:r>
      <w:fldSimple w:instr=" REF _Ref153356495 \r \h  \* MERGEFORMAT ">
        <w:r w:rsidRPr="001C0176">
          <w:rPr>
            <w:i w:val="0"/>
            <w:color w:val="000000"/>
            <w:sz w:val="20"/>
            <w:szCs w:val="20"/>
          </w:rPr>
          <w:t>5.1.11</w:t>
        </w:r>
      </w:fldSimple>
      <w:r w:rsidRPr="00A51F4E">
        <w:rPr>
          <w:i w:val="0"/>
          <w:color w:val="000000"/>
          <w:sz w:val="20"/>
          <w:szCs w:val="20"/>
        </w:rPr>
        <w:t xml:space="preserve"> </w:t>
      </w:r>
      <w:fldSimple w:instr=" REF _Ref153356495 \h  \* MERGEFORMAT ">
        <w:r w:rsidRPr="001C0176">
          <w:rPr>
            <w:i w:val="0"/>
            <w:color w:val="000000"/>
            <w:sz w:val="20"/>
            <w:szCs w:val="20"/>
          </w:rPr>
          <w:t>Information layout</w:t>
        </w:r>
      </w:fldSimple>
      <w:r w:rsidRPr="00A51F4E">
        <w:rPr>
          <w:i w:val="0"/>
          <w:color w:val="000000"/>
          <w:sz w:val="20"/>
          <w:szCs w:val="20"/>
        </w:rPr>
        <w:t>)</w:t>
      </w:r>
      <w:r>
        <w:rPr>
          <w:i w:val="0"/>
          <w:color w:val="000000"/>
          <w:sz w:val="20"/>
          <w:szCs w:val="20"/>
        </w:rPr>
        <w:t xml:space="preserve"> and </w:t>
      </w:r>
      <w:r w:rsidRPr="00C77C45">
        <w:rPr>
          <w:i w:val="0"/>
          <w:iCs w:val="0"/>
          <w:color w:val="auto"/>
          <w:sz w:val="20"/>
          <w:szCs w:val="20"/>
        </w:rPr>
        <w:t xml:space="preserve">Web pages that satisfy this criterion. It remains the responsibility of </w:t>
      </w:r>
      <w:r>
        <w:rPr>
          <w:i w:val="0"/>
          <w:iCs w:val="0"/>
          <w:color w:val="auto"/>
          <w:sz w:val="20"/>
          <w:szCs w:val="20"/>
        </w:rPr>
        <w:t>MOSS</w:t>
      </w:r>
      <w:r w:rsidRPr="00C77C45">
        <w:rPr>
          <w:i w:val="0"/>
          <w:iCs w:val="0"/>
          <w:color w:val="auto"/>
          <w:sz w:val="20"/>
          <w:szCs w:val="20"/>
        </w:rPr>
        <w:t xml:space="preserve"> 200</w:t>
      </w:r>
      <w:r>
        <w:rPr>
          <w:i w:val="0"/>
          <w:iCs w:val="0"/>
          <w:color w:val="auto"/>
          <w:sz w:val="20"/>
          <w:szCs w:val="20"/>
        </w:rPr>
        <w:t>7</w:t>
      </w:r>
      <w:r w:rsidRPr="00C77C45">
        <w:rPr>
          <w:i w:val="0"/>
          <w:iCs w:val="0"/>
          <w:color w:val="auto"/>
          <w:sz w:val="20"/>
          <w:szCs w:val="20"/>
        </w:rPr>
        <w:t xml:space="preserve"> developers to ensure that their Web pages satisfy this criterion. </w:t>
      </w:r>
    </w:p>
    <w:p w:rsidR="005B39ED" w:rsidRPr="00926F2C" w:rsidRDefault="005B39ED" w:rsidP="001F110C">
      <w:pPr>
        <w:pStyle w:val="Criteria"/>
        <w:keepNext w:val="0"/>
        <w:shd w:val="clear" w:color="auto" w:fill="F2F2F2"/>
      </w:pPr>
      <w:r>
        <w:t>7.2</w:t>
      </w:r>
      <w:r w:rsidRPr="00926F2C">
        <w:t>: Can actions be performed even if the peripheral for which they were designed is disabled?</w:t>
      </w:r>
    </w:p>
    <w:p w:rsidR="005B39ED" w:rsidRPr="00926F2C" w:rsidRDefault="005B39ED" w:rsidP="00E453F3">
      <w:pPr>
        <w:pStyle w:val="CriteriaComment"/>
        <w:keepNext w:val="0"/>
        <w:jc w:val="both"/>
      </w:pPr>
      <w:r w:rsidRPr="00926F2C">
        <w:t xml:space="preserve">Some functions of a </w:t>
      </w:r>
      <w:r>
        <w:t>Web</w:t>
      </w:r>
      <w:r w:rsidRPr="00926F2C">
        <w:t xml:space="preserve"> site, </w:t>
      </w:r>
      <w:r>
        <w:t xml:space="preserve">such as those </w:t>
      </w:r>
      <w:r w:rsidRPr="00926F2C">
        <w:t xml:space="preserve">generated by JavaScript scripts, </w:t>
      </w:r>
      <w:r>
        <w:t>can</w:t>
      </w:r>
      <w:r w:rsidRPr="00926F2C">
        <w:t xml:space="preserve"> be activated </w:t>
      </w:r>
      <w:r>
        <w:t xml:space="preserve">only </w:t>
      </w:r>
      <w:r w:rsidRPr="00926F2C">
        <w:t xml:space="preserve">by a mouse click. However, some users cannot use a mouse to browse through a </w:t>
      </w:r>
      <w:r>
        <w:t>Web</w:t>
      </w:r>
      <w:r w:rsidRPr="00926F2C">
        <w:t xml:space="preserve"> site. It must be possible to browse through a </w:t>
      </w:r>
      <w:r>
        <w:t>Web</w:t>
      </w:r>
      <w:r w:rsidRPr="00926F2C">
        <w:t xml:space="preserve"> site</w:t>
      </w:r>
      <w:r>
        <w:t xml:space="preserve"> by</w:t>
      </w:r>
      <w:r w:rsidRPr="00926F2C">
        <w:t xml:space="preserve"> using just a keyboard. </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491" w:anchor="tech-keyboard-operable-scripts" w:tooltip="Point de contrôle 6.4 des WCAG 1.0 " w:history="1">
        <w:r w:rsidRPr="00926F2C">
          <w:rPr>
            <w:rStyle w:val="Hyperlink"/>
          </w:rPr>
          <w:t>6.4</w:t>
        </w:r>
      </w:hyperlink>
      <w:r w:rsidRPr="00926F2C">
        <w:t xml:space="preserve">, </w:t>
      </w:r>
      <w:hyperlink r:id="rId492" w:anchor="tech-keyboard-operable" w:tooltip="Point de contrôle 9.2 des WCAG 1.0 " w:history="1">
        <w:r w:rsidRPr="00926F2C">
          <w:rPr>
            <w:rStyle w:val="Hyperlink"/>
          </w:rPr>
          <w:t>9.2</w:t>
        </w:r>
      </w:hyperlink>
      <w:r w:rsidRPr="00926F2C">
        <w:t xml:space="preserve">, </w:t>
      </w:r>
      <w:hyperlink r:id="rId493" w:anchor="tech-device-independent-events" w:tooltip="Point de contrôle 9.3 des WCAG 1.0 " w:history="1">
        <w:r w:rsidRPr="00926F2C">
          <w:rPr>
            <w:rStyle w:val="Hyperlink"/>
          </w:rPr>
          <w:t>9.3</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9.2_external_01, 6.3_HTML_02, 6.4_HTML_01, 6.4_HTML_02, 6.4_external_01, 8.1_HTML_01, 8.1_external_01, 9.3_HTML_01</w:t>
      </w:r>
    </w:p>
    <w:p w:rsidR="005B39ED" w:rsidRPr="00926F2C" w:rsidRDefault="005B39ED" w:rsidP="00E453F3">
      <w:pPr>
        <w:pStyle w:val="CriteriaRefW3C"/>
        <w:keepNext w:val="0"/>
        <w:jc w:val="both"/>
      </w:pPr>
      <w:r>
        <w:t>Type of criterion:</w:t>
      </w:r>
      <w:r w:rsidRPr="00926F2C">
        <w:t xml:space="preserve"> design /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w:t>
      </w:r>
      <w:r>
        <w:rPr>
          <w:rFonts w:cs="Times New Roman"/>
          <w:b/>
          <w:bCs/>
          <w:color w:val="000000"/>
          <w:sz w:val="20"/>
          <w:szCs w:val="20"/>
        </w:rPr>
        <w:t>Yes</w:t>
      </w:r>
    </w:p>
    <w:p w:rsidR="005B39ED" w:rsidRDefault="005B39ED" w:rsidP="00E453F3">
      <w:pPr>
        <w:keepNext w:val="0"/>
        <w:ind w:left="1267"/>
        <w:jc w:val="both"/>
        <w:rPr>
          <w:iCs/>
          <w:color w:val="000000"/>
        </w:rPr>
      </w:pPr>
      <w:r w:rsidRPr="007A4E7D">
        <w:rPr>
          <w:rFonts w:cs="Times New Roman"/>
          <w:b/>
          <w:bCs/>
          <w:i/>
          <w:iCs/>
          <w:color w:val="000000"/>
        </w:rPr>
        <w:t>Comments:</w:t>
      </w:r>
      <w:r w:rsidRPr="00926F2C">
        <w:rPr>
          <w:i/>
          <w:iCs/>
        </w:rPr>
        <w:t xml:space="preserve"> </w:t>
      </w:r>
      <w:r w:rsidRPr="008F62CD">
        <w:rPr>
          <w:iCs/>
          <w:color w:val="000000"/>
        </w:rPr>
        <w:t>Compared to the SharePoint 2003 technologies, MOSS 2007 technologies provide smarter and more intuitive use of access keys on comm</w:t>
      </w:r>
      <w:r>
        <w:rPr>
          <w:iCs/>
          <w:color w:val="000000"/>
        </w:rPr>
        <w:t xml:space="preserve">on commands.  The UI controls, </w:t>
      </w:r>
      <w:r w:rsidRPr="008F62CD">
        <w:rPr>
          <w:iCs/>
          <w:color w:val="000000"/>
        </w:rPr>
        <w:t xml:space="preserve">features and commands are available directly by using the keyboard. </w:t>
      </w:r>
      <w:r>
        <w:rPr>
          <w:iCs/>
          <w:color w:val="000000"/>
        </w:rPr>
        <w:t>Every action a mouse user can perform is available to keyboard user. For example, the MOSS 2007 technologies offer a keyboard accessible date pickers.</w:t>
      </w:r>
    </w:p>
    <w:p w:rsidR="005B39ED" w:rsidRPr="00ED4C58" w:rsidRDefault="005B39ED" w:rsidP="00E453F3">
      <w:pPr>
        <w:keepNext w:val="0"/>
        <w:ind w:left="1267"/>
        <w:jc w:val="both"/>
        <w:rPr>
          <w:iCs/>
          <w:color w:val="000000"/>
        </w:rPr>
      </w:pPr>
      <w:r w:rsidRPr="008F62CD">
        <w:rPr>
          <w:iCs/>
          <w:color w:val="000000"/>
        </w:rPr>
        <w:t>You can press the TAB key and SHIFT+TAB to move back and forth between elements on any page</w:t>
      </w:r>
      <w:r>
        <w:rPr>
          <w:iCs/>
          <w:color w:val="000000"/>
        </w:rPr>
        <w:t>, ALT+&lt;access key&gt; to bring focus to commonly used controls making it easier for users to activate these common controls.</w:t>
      </w:r>
      <w:r w:rsidRPr="00ED4C58">
        <w:t xml:space="preserve"> </w:t>
      </w:r>
      <w:r w:rsidRPr="00ED4C58">
        <w:rPr>
          <w:iCs/>
          <w:color w:val="000000"/>
        </w:rPr>
        <w:t xml:space="preserve">The access keys </w:t>
      </w:r>
      <w:r>
        <w:rPr>
          <w:iCs/>
          <w:color w:val="000000"/>
        </w:rPr>
        <w:t>that</w:t>
      </w:r>
      <w:r w:rsidRPr="00ED4C58">
        <w:rPr>
          <w:iCs/>
          <w:color w:val="000000"/>
        </w:rPr>
        <w:t xml:space="preserve"> </w:t>
      </w:r>
      <w:r>
        <w:rPr>
          <w:iCs/>
          <w:color w:val="000000"/>
        </w:rPr>
        <w:t>make sense</w:t>
      </w:r>
      <w:r w:rsidRPr="00ED4C58">
        <w:rPr>
          <w:iCs/>
          <w:color w:val="000000"/>
        </w:rPr>
        <w:t xml:space="preserve"> are privileged</w:t>
      </w:r>
      <w:r>
        <w:rPr>
          <w:iCs/>
          <w:color w:val="000000"/>
        </w:rPr>
        <w:t xml:space="preserve"> while attempting to avoid duplicate access keys on a page and the use of Internet Explorer reserved access keys.</w:t>
      </w:r>
      <w:r w:rsidRPr="00ED4C58">
        <w:t xml:space="preserve"> </w:t>
      </w:r>
      <w:r w:rsidRPr="00ED4C58">
        <w:rPr>
          <w:iCs/>
          <w:color w:val="000000"/>
        </w:rPr>
        <w:t>Thus, a</w:t>
      </w:r>
      <w:r>
        <w:rPr>
          <w:iCs/>
          <w:color w:val="000000"/>
        </w:rPr>
        <w:t>n</w:t>
      </w:r>
      <w:r w:rsidRPr="00ED4C58">
        <w:rPr>
          <w:iCs/>
          <w:color w:val="000000"/>
        </w:rPr>
        <w:t xml:space="preserve"> OK button uses ALT+O on </w:t>
      </w:r>
      <w:r>
        <w:rPr>
          <w:iCs/>
          <w:color w:val="000000"/>
        </w:rPr>
        <w:t>all</w:t>
      </w:r>
      <w:r w:rsidRPr="00ED4C58">
        <w:rPr>
          <w:iCs/>
          <w:color w:val="000000"/>
        </w:rPr>
        <w:t xml:space="preserve"> </w:t>
      </w:r>
      <w:r>
        <w:rPr>
          <w:iCs/>
          <w:color w:val="000000"/>
        </w:rPr>
        <w:t>forms pages</w:t>
      </w:r>
      <w:r w:rsidRPr="00C1482A">
        <w:rPr>
          <w:iCs/>
          <w:color w:val="000000"/>
        </w:rPr>
        <w:t>.</w:t>
      </w:r>
    </w:p>
    <w:p w:rsidR="005B39ED" w:rsidRPr="008F62CD" w:rsidRDefault="005B39ED" w:rsidP="00E453F3">
      <w:pPr>
        <w:keepNext w:val="0"/>
        <w:ind w:left="1267"/>
        <w:jc w:val="both"/>
        <w:rPr>
          <w:i/>
          <w:iCs/>
        </w:rPr>
      </w:pPr>
      <w:r w:rsidRPr="008F62CD">
        <w:rPr>
          <w:iCs/>
          <w:color w:val="000000"/>
        </w:rPr>
        <w:t xml:space="preserve">You can also find </w:t>
      </w:r>
      <w:r w:rsidRPr="00D42E4F">
        <w:rPr>
          <w:iCs/>
          <w:color w:val="000000"/>
        </w:rPr>
        <w:t>keyboard shortcuts</w:t>
      </w:r>
      <w:r w:rsidRPr="008F62CD">
        <w:rPr>
          <w:iCs/>
          <w:color w:val="000000"/>
        </w:rPr>
        <w:t xml:space="preserve"> for many commands</w:t>
      </w:r>
      <w:r>
        <w:rPr>
          <w:iCs/>
          <w:color w:val="000000"/>
        </w:rPr>
        <w:t xml:space="preserve"> at the following Internet address: </w:t>
      </w:r>
      <w:hyperlink r:id="rId494" w:history="1">
        <w:r w:rsidRPr="00B9269E">
          <w:rPr>
            <w:rStyle w:val="Hyperlink"/>
            <w:rFonts w:cs="Arial"/>
            <w:iCs/>
          </w:rPr>
          <w:t>http://office.microsoft.com/en-us/help/HA101733621033.aspx</w:t>
        </w:r>
      </w:hyperlink>
      <w:r w:rsidRPr="008F62CD">
        <w:rPr>
          <w:iCs/>
          <w:color w:val="000000"/>
        </w:rPr>
        <w:t>.</w:t>
      </w:r>
    </w:p>
    <w:p w:rsidR="005B39ED" w:rsidRDefault="005B39ED" w:rsidP="00E453F3">
      <w:pPr>
        <w:keepNext w:val="0"/>
        <w:ind w:left="1267"/>
        <w:jc w:val="both"/>
        <w:rPr>
          <w:iCs/>
          <w:color w:val="000000"/>
        </w:rPr>
      </w:pPr>
      <w:r w:rsidRPr="008F62CD">
        <w:rPr>
          <w:iCs/>
          <w:color w:val="000000"/>
        </w:rPr>
        <w:t xml:space="preserve">It is recommended that users with </w:t>
      </w:r>
      <w:r>
        <w:rPr>
          <w:iCs/>
          <w:color w:val="000000"/>
        </w:rPr>
        <w:t>AT devices</w:t>
      </w:r>
      <w:r w:rsidRPr="008F62CD">
        <w:rPr>
          <w:iCs/>
          <w:color w:val="000000"/>
        </w:rPr>
        <w:t xml:space="preserve"> activate </w:t>
      </w:r>
      <w:r>
        <w:rPr>
          <w:iCs/>
          <w:color w:val="000000"/>
        </w:rPr>
        <w:t xml:space="preserve">the </w:t>
      </w:r>
      <w:r w:rsidRPr="008F62CD">
        <w:rPr>
          <w:iCs/>
          <w:color w:val="000000"/>
        </w:rPr>
        <w:t xml:space="preserve">More Accessible </w:t>
      </w:r>
      <w:r>
        <w:rPr>
          <w:iCs/>
          <w:color w:val="000000"/>
        </w:rPr>
        <w:t>m</w:t>
      </w:r>
      <w:r w:rsidRPr="008F62CD">
        <w:rPr>
          <w:iCs/>
          <w:color w:val="000000"/>
        </w:rPr>
        <w:t>ode</w:t>
      </w:r>
      <w:r>
        <w:rPr>
          <w:iCs/>
          <w:color w:val="000000"/>
        </w:rPr>
        <w:t xml:space="preserve"> </w:t>
      </w:r>
      <w:r w:rsidRPr="008F62CD">
        <w:rPr>
          <w:color w:val="000000"/>
        </w:rPr>
        <w:t xml:space="preserve">(see </w:t>
      </w:r>
      <w:r>
        <w:t xml:space="preserve">eponym </w:t>
      </w:r>
      <w:r w:rsidRPr="008F62CD">
        <w:rPr>
          <w:color w:val="000000"/>
        </w:rPr>
        <w:t xml:space="preserve">section </w:t>
      </w:r>
      <w:fldSimple w:instr=" REF _Ref153609823 \r \h  \* MERGEFORMAT ">
        <w:r w:rsidRPr="001C0176">
          <w:rPr>
            <w:color w:val="000000"/>
          </w:rPr>
          <w:t>5.1.1</w:t>
        </w:r>
      </w:fldSimple>
      <w:r w:rsidRPr="008F62CD">
        <w:rPr>
          <w:color w:val="000000"/>
        </w:rPr>
        <w:t xml:space="preserve"> </w:t>
      </w:r>
      <w:fldSimple w:instr=" REF _Ref153609823 \h  \* MERGEFORMAT ">
        <w:r w:rsidRPr="001C0176">
          <w:rPr>
            <w:color w:val="000000"/>
          </w:rPr>
          <w:t>A “More accessible” Mode</w:t>
        </w:r>
      </w:fldSimple>
      <w:r w:rsidRPr="008F62CD">
        <w:rPr>
          <w:color w:val="000000"/>
        </w:rPr>
        <w:t>)</w:t>
      </w:r>
      <w:r w:rsidRPr="008F62CD">
        <w:rPr>
          <w:iCs/>
          <w:color w:val="000000"/>
        </w:rPr>
        <w:t xml:space="preserve">. </w:t>
      </w:r>
      <w:r>
        <w:rPr>
          <w:iCs/>
          <w:color w:val="000000"/>
        </w:rPr>
        <w:t>As previously explained, t</w:t>
      </w:r>
      <w:r w:rsidRPr="008F62CD">
        <w:rPr>
          <w:iCs/>
          <w:color w:val="000000"/>
        </w:rPr>
        <w:t xml:space="preserve">his mode enables users to </w:t>
      </w:r>
      <w:r>
        <w:rPr>
          <w:iCs/>
          <w:color w:val="000000"/>
        </w:rPr>
        <w:t>interact with the elements of a</w:t>
      </w:r>
      <w:r w:rsidRPr="008F62CD">
        <w:rPr>
          <w:iCs/>
          <w:color w:val="000000"/>
        </w:rPr>
        <w:t xml:space="preserve"> </w:t>
      </w:r>
      <w:r>
        <w:rPr>
          <w:iCs/>
          <w:color w:val="000000"/>
        </w:rPr>
        <w:t xml:space="preserve">WSS 3.0/MOSS 2007 </w:t>
      </w:r>
      <w:r w:rsidRPr="008F62CD">
        <w:rPr>
          <w:iCs/>
          <w:color w:val="000000"/>
        </w:rPr>
        <w:t xml:space="preserve">site by using </w:t>
      </w:r>
      <w:r>
        <w:t>assistive</w:t>
      </w:r>
      <w:r w:rsidRPr="00A87A1B">
        <w:t xml:space="preserve"> t</w:t>
      </w:r>
      <w:r>
        <w:t>echnologies</w:t>
      </w:r>
      <w:r w:rsidRPr="00A87A1B">
        <w:t xml:space="preserve"> </w:t>
      </w:r>
      <w:r>
        <w:t xml:space="preserve">(see eponym section </w:t>
      </w:r>
      <w:r>
        <w:fldChar w:fldCharType="begin"/>
      </w:r>
      <w:r>
        <w:instrText xml:space="preserve"> REF _Ref122419931 \r \h </w:instrText>
      </w:r>
      <w:r>
        <w:fldChar w:fldCharType="separate"/>
      </w:r>
      <w:r>
        <w:t>1.2.2</w:t>
      </w:r>
      <w:r>
        <w:fldChar w:fldCharType="end"/>
      </w:r>
      <w:r>
        <w:t xml:space="preserve"> </w:t>
      </w:r>
      <w:r>
        <w:fldChar w:fldCharType="begin"/>
      </w:r>
      <w:r>
        <w:instrText xml:space="preserve"> REF _Ref122419931 \h </w:instrText>
      </w:r>
      <w:r>
        <w:fldChar w:fldCharType="separate"/>
      </w:r>
      <w:r w:rsidRPr="00926F2C">
        <w:rPr>
          <w:lang w:eastAsia="ko-KR"/>
        </w:rPr>
        <w:t>Assistive technologies</w:t>
      </w:r>
      <w:r>
        <w:fldChar w:fldCharType="end"/>
      </w:r>
      <w:r>
        <w:t>)</w:t>
      </w:r>
      <w:r w:rsidRPr="008F62CD">
        <w:rPr>
          <w:iCs/>
          <w:color w:val="000000"/>
        </w:rPr>
        <w:t xml:space="preserve"> such as screen readers. </w:t>
      </w:r>
    </w:p>
    <w:p w:rsidR="005B39ED" w:rsidRPr="00C77D69" w:rsidRDefault="005B39ED" w:rsidP="00E453F3">
      <w:pPr>
        <w:pStyle w:val="CriteriaRefW3C"/>
        <w:keepNext w:val="0"/>
        <w:jc w:val="both"/>
        <w:rPr>
          <w:i w:val="0"/>
          <w:iCs w:val="0"/>
          <w:color w:val="auto"/>
          <w:sz w:val="20"/>
          <w:szCs w:val="20"/>
        </w:rPr>
      </w:pPr>
      <w:r>
        <w:rPr>
          <w:i w:val="0"/>
          <w:iCs w:val="0"/>
          <w:color w:val="auto"/>
          <w:sz w:val="20"/>
          <w:szCs w:val="20"/>
        </w:rPr>
        <w:t>Templates (</w:t>
      </w:r>
      <w:r w:rsidRPr="00A51F4E">
        <w:rPr>
          <w:i w:val="0"/>
          <w:color w:val="000000"/>
          <w:sz w:val="20"/>
          <w:szCs w:val="20"/>
        </w:rPr>
        <w:t xml:space="preserve">see 10.1 in section </w:t>
      </w:r>
      <w:fldSimple w:instr=" REF _Ref153356495 \r \h  \* MERGEFORMAT ">
        <w:r w:rsidRPr="001C0176">
          <w:rPr>
            <w:i w:val="0"/>
            <w:color w:val="000000"/>
            <w:sz w:val="20"/>
            <w:szCs w:val="20"/>
          </w:rPr>
          <w:t>5.1.11</w:t>
        </w:r>
      </w:fldSimple>
      <w:r w:rsidRPr="00A51F4E">
        <w:rPr>
          <w:i w:val="0"/>
          <w:color w:val="000000"/>
          <w:sz w:val="20"/>
          <w:szCs w:val="20"/>
        </w:rPr>
        <w:t xml:space="preserve"> </w:t>
      </w:r>
      <w:fldSimple w:instr=" REF _Ref153356495 \h  \* MERGEFORMAT ">
        <w:r w:rsidRPr="001C0176">
          <w:rPr>
            <w:i w:val="0"/>
            <w:color w:val="000000"/>
            <w:sz w:val="20"/>
            <w:szCs w:val="20"/>
          </w:rPr>
          <w:t>Information layout</w:t>
        </w:r>
      </w:fldSimple>
      <w:r w:rsidRPr="00A51F4E">
        <w:rPr>
          <w:i w:val="0"/>
          <w:color w:val="000000"/>
          <w:sz w:val="20"/>
          <w:szCs w:val="20"/>
        </w:rPr>
        <w:t>)</w:t>
      </w:r>
      <w:r>
        <w:rPr>
          <w:i w:val="0"/>
          <w:color w:val="000000"/>
          <w:sz w:val="20"/>
          <w:szCs w:val="20"/>
        </w:rPr>
        <w:t xml:space="preserve"> </w:t>
      </w:r>
      <w:r>
        <w:rPr>
          <w:i w:val="0"/>
          <w:iCs w:val="0"/>
          <w:color w:val="auto"/>
          <w:sz w:val="20"/>
          <w:szCs w:val="20"/>
        </w:rPr>
        <w:t xml:space="preserve">and </w:t>
      </w:r>
      <w:r w:rsidRPr="00C77C45">
        <w:rPr>
          <w:i w:val="0"/>
          <w:iCs w:val="0"/>
          <w:color w:val="auto"/>
          <w:sz w:val="20"/>
          <w:szCs w:val="20"/>
        </w:rPr>
        <w:t>Web pages that satisfy this criterion</w:t>
      </w:r>
      <w:r>
        <w:rPr>
          <w:i w:val="0"/>
          <w:iCs w:val="0"/>
          <w:color w:val="auto"/>
          <w:sz w:val="20"/>
          <w:szCs w:val="20"/>
        </w:rPr>
        <w:t xml:space="preserve"> can be created</w:t>
      </w:r>
      <w:r w:rsidRPr="00C77C45">
        <w:rPr>
          <w:i w:val="0"/>
          <w:iCs w:val="0"/>
          <w:color w:val="auto"/>
          <w:sz w:val="20"/>
          <w:szCs w:val="20"/>
        </w:rPr>
        <w:t xml:space="preserve">. It remains the responsibility of </w:t>
      </w:r>
      <w:r>
        <w:rPr>
          <w:i w:val="0"/>
          <w:iCs w:val="0"/>
          <w:color w:val="auto"/>
          <w:sz w:val="20"/>
          <w:szCs w:val="20"/>
        </w:rPr>
        <w:t>MOSS</w:t>
      </w:r>
      <w:r w:rsidRPr="00C77C45">
        <w:rPr>
          <w:i w:val="0"/>
          <w:iCs w:val="0"/>
          <w:color w:val="auto"/>
          <w:sz w:val="20"/>
          <w:szCs w:val="20"/>
        </w:rPr>
        <w:t xml:space="preserve"> 200</w:t>
      </w:r>
      <w:r>
        <w:rPr>
          <w:i w:val="0"/>
          <w:iCs w:val="0"/>
          <w:color w:val="auto"/>
          <w:sz w:val="20"/>
          <w:szCs w:val="20"/>
        </w:rPr>
        <w:t>7</w:t>
      </w:r>
      <w:r w:rsidRPr="00C77C45">
        <w:rPr>
          <w:i w:val="0"/>
          <w:iCs w:val="0"/>
          <w:color w:val="auto"/>
          <w:sz w:val="20"/>
          <w:szCs w:val="20"/>
        </w:rPr>
        <w:t xml:space="preserve"> developers to ensure that their Web pages satisfy this criterion. </w:t>
      </w:r>
    </w:p>
    <w:p w:rsidR="005B39ED" w:rsidRPr="00926F2C" w:rsidRDefault="005B39ED" w:rsidP="001F110C">
      <w:pPr>
        <w:pStyle w:val="Heading3"/>
        <w:keepNext w:val="0"/>
      </w:pPr>
      <w:r w:rsidRPr="00926F2C">
        <w:t xml:space="preserve">Mandatory elements </w:t>
      </w:r>
    </w:p>
    <w:p w:rsidR="005B39ED" w:rsidRPr="00926F2C" w:rsidRDefault="005B39ED" w:rsidP="001F110C">
      <w:pPr>
        <w:pStyle w:val="Criteria"/>
        <w:keepNext w:val="0"/>
        <w:shd w:val="clear" w:color="auto" w:fill="F2F2F2"/>
      </w:pPr>
      <w:r>
        <w:t>8.1</w:t>
      </w:r>
      <w:r w:rsidRPr="00926F2C">
        <w:t xml:space="preserve">: Is the DOCTYPE tag present at the beginning of the page source code? </w:t>
      </w:r>
    </w:p>
    <w:p w:rsidR="005B39ED" w:rsidRPr="00926F2C" w:rsidRDefault="005B39ED" w:rsidP="00E453F3">
      <w:pPr>
        <w:pStyle w:val="CriteriaComment"/>
        <w:keepNext w:val="0"/>
        <w:jc w:val="both"/>
      </w:pPr>
      <w:r w:rsidRPr="00926F2C">
        <w:t>International WAI guidelines suggest using an appropriate and valid Doc</w:t>
      </w:r>
      <w:r>
        <w:t>ument T</w:t>
      </w:r>
      <w:r w:rsidRPr="00926F2C">
        <w:t xml:space="preserve">ype Definition </w:t>
      </w:r>
      <w:r>
        <w:t>(</w:t>
      </w:r>
      <w:r w:rsidRPr="00926F2C">
        <w:t>DTD</w:t>
      </w:r>
      <w:r>
        <w:t>)</w:t>
      </w:r>
      <w:r w:rsidRPr="00926F2C">
        <w:t xml:space="preserve"> to indicate the type of electronic document that the browser must load (frame-based, HTML, XML, </w:t>
      </w:r>
      <w:r>
        <w:t>and so forth</w:t>
      </w:r>
      <w:r w:rsidRPr="00926F2C">
        <w:t>). In HTML, the DOCTYPE tag is required to define the document type.</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495" w:anchor="tech-identify-grammar" w:tooltip="Point de contrôle 3.2 des WCAG 1.0 " w:history="1">
        <w:r w:rsidRPr="00926F2C">
          <w:rPr>
            <w:rStyle w:val="Hyperlink"/>
          </w:rPr>
          <w:t>3.2</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3.2_HTML_01</w:t>
      </w:r>
    </w:p>
    <w:p w:rsidR="005B39ED" w:rsidRPr="00926F2C" w:rsidRDefault="005B39ED" w:rsidP="00E453F3">
      <w:pPr>
        <w:pStyle w:val="CriteriaRefW3C"/>
        <w:keepNext w:val="0"/>
        <w:jc w:val="both"/>
      </w:pPr>
      <w:r>
        <w:t>Type of criterion:</w:t>
      </w:r>
      <w:r w:rsidRPr="00926F2C">
        <w:t xml:space="preserve">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E453F3">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C77C45">
        <w:rPr>
          <w:i w:val="0"/>
          <w:iCs w:val="0"/>
          <w:color w:val="auto"/>
          <w:sz w:val="20"/>
          <w:szCs w:val="20"/>
        </w:rPr>
        <w:t xml:space="preserve">The DOCTYPE tag is not available by default. </w:t>
      </w:r>
    </w:p>
    <w:p w:rsidR="005B39ED" w:rsidRPr="00C77C45" w:rsidRDefault="005B39ED" w:rsidP="00E453F3">
      <w:pPr>
        <w:pStyle w:val="CriteriaRefW3C"/>
        <w:keepNext w:val="0"/>
        <w:jc w:val="both"/>
        <w:rPr>
          <w:i w:val="0"/>
          <w:iCs w:val="0"/>
          <w:color w:val="auto"/>
          <w:sz w:val="20"/>
          <w:szCs w:val="20"/>
        </w:rPr>
      </w:pPr>
      <w:r w:rsidRPr="00C77C45">
        <w:rPr>
          <w:i w:val="0"/>
          <w:iCs w:val="0"/>
          <w:color w:val="auto"/>
          <w:sz w:val="20"/>
          <w:szCs w:val="20"/>
        </w:rPr>
        <w:t xml:space="preserve">WSS </w:t>
      </w:r>
      <w:r>
        <w:rPr>
          <w:i w:val="0"/>
          <w:iCs w:val="0"/>
          <w:color w:val="auto"/>
          <w:sz w:val="20"/>
          <w:szCs w:val="20"/>
        </w:rPr>
        <w:t>3</w:t>
      </w:r>
      <w:r w:rsidRPr="00C77C45">
        <w:rPr>
          <w:i w:val="0"/>
          <w:iCs w:val="0"/>
          <w:color w:val="auto"/>
          <w:sz w:val="20"/>
          <w:szCs w:val="20"/>
        </w:rPr>
        <w:t xml:space="preserve">.0 and </w:t>
      </w:r>
      <w:r>
        <w:rPr>
          <w:i w:val="0"/>
          <w:iCs w:val="0"/>
          <w:color w:val="auto"/>
          <w:sz w:val="20"/>
          <w:szCs w:val="20"/>
        </w:rPr>
        <w:t>MOSS</w:t>
      </w:r>
      <w:r w:rsidRPr="00C77C45">
        <w:rPr>
          <w:i w:val="0"/>
          <w:iCs w:val="0"/>
          <w:color w:val="auto"/>
          <w:sz w:val="20"/>
          <w:szCs w:val="20"/>
        </w:rPr>
        <w:t xml:space="preserve"> 200</w:t>
      </w:r>
      <w:r>
        <w:rPr>
          <w:i w:val="0"/>
          <w:iCs w:val="0"/>
          <w:color w:val="auto"/>
          <w:sz w:val="20"/>
          <w:szCs w:val="20"/>
        </w:rPr>
        <w:t>7</w:t>
      </w:r>
      <w:r w:rsidRPr="00C77C45">
        <w:rPr>
          <w:i w:val="0"/>
          <w:iCs w:val="0"/>
          <w:color w:val="auto"/>
          <w:sz w:val="20"/>
          <w:szCs w:val="20"/>
        </w:rPr>
        <w:t xml:space="preserve"> can be used to create </w:t>
      </w:r>
      <w:r>
        <w:rPr>
          <w:i w:val="0"/>
          <w:iCs w:val="0"/>
          <w:color w:val="auto"/>
          <w:sz w:val="20"/>
          <w:szCs w:val="20"/>
        </w:rPr>
        <w:t>templates (</w:t>
      </w:r>
      <w:r w:rsidRPr="00A51F4E">
        <w:rPr>
          <w:i w:val="0"/>
          <w:color w:val="000000"/>
          <w:sz w:val="20"/>
          <w:szCs w:val="20"/>
        </w:rPr>
        <w:t xml:space="preserve">see 10.1 in section </w:t>
      </w:r>
      <w:fldSimple w:instr=" REF _Ref153356495 \r \h  \* MERGEFORMAT ">
        <w:r w:rsidRPr="001C0176">
          <w:rPr>
            <w:i w:val="0"/>
            <w:color w:val="000000"/>
            <w:sz w:val="20"/>
            <w:szCs w:val="20"/>
          </w:rPr>
          <w:t>5.1.11</w:t>
        </w:r>
      </w:fldSimple>
      <w:r w:rsidRPr="00A51F4E">
        <w:rPr>
          <w:i w:val="0"/>
          <w:color w:val="000000"/>
          <w:sz w:val="20"/>
          <w:szCs w:val="20"/>
        </w:rPr>
        <w:t xml:space="preserve"> </w:t>
      </w:r>
      <w:fldSimple w:instr=" REF _Ref153356495 \h  \* MERGEFORMAT ">
        <w:r w:rsidRPr="001C0176">
          <w:rPr>
            <w:i w:val="0"/>
            <w:color w:val="000000"/>
            <w:sz w:val="20"/>
            <w:szCs w:val="20"/>
          </w:rPr>
          <w:t>Information layout</w:t>
        </w:r>
      </w:fldSimple>
      <w:r w:rsidRPr="00A51F4E">
        <w:rPr>
          <w:i w:val="0"/>
          <w:color w:val="000000"/>
          <w:sz w:val="20"/>
          <w:szCs w:val="20"/>
        </w:rPr>
        <w:t>)</w:t>
      </w:r>
      <w:r>
        <w:rPr>
          <w:i w:val="0"/>
          <w:color w:val="000000"/>
          <w:sz w:val="20"/>
          <w:szCs w:val="20"/>
        </w:rPr>
        <w:t xml:space="preserve"> and </w:t>
      </w:r>
      <w:r w:rsidRPr="00C77C45">
        <w:rPr>
          <w:i w:val="0"/>
          <w:iCs w:val="0"/>
          <w:color w:val="auto"/>
          <w:sz w:val="20"/>
          <w:szCs w:val="20"/>
        </w:rPr>
        <w:t xml:space="preserve">Web pages that satisfy this criterion. It remains the responsibility of </w:t>
      </w:r>
      <w:r>
        <w:rPr>
          <w:i w:val="0"/>
          <w:iCs w:val="0"/>
          <w:color w:val="auto"/>
          <w:sz w:val="20"/>
          <w:szCs w:val="20"/>
        </w:rPr>
        <w:t>MOSS</w:t>
      </w:r>
      <w:r w:rsidRPr="00C77C45">
        <w:rPr>
          <w:i w:val="0"/>
          <w:iCs w:val="0"/>
          <w:color w:val="auto"/>
          <w:sz w:val="20"/>
          <w:szCs w:val="20"/>
        </w:rPr>
        <w:t xml:space="preserve"> 200</w:t>
      </w:r>
      <w:r>
        <w:rPr>
          <w:i w:val="0"/>
          <w:iCs w:val="0"/>
          <w:color w:val="auto"/>
          <w:sz w:val="20"/>
          <w:szCs w:val="20"/>
        </w:rPr>
        <w:t>7</w:t>
      </w:r>
      <w:r w:rsidRPr="00C77C45">
        <w:rPr>
          <w:i w:val="0"/>
          <w:iCs w:val="0"/>
          <w:color w:val="auto"/>
          <w:sz w:val="20"/>
          <w:szCs w:val="20"/>
        </w:rPr>
        <w:t xml:space="preserve"> developers to ensure that their Web pages satisfy this criterion. </w:t>
      </w:r>
    </w:p>
    <w:p w:rsidR="005B39ED" w:rsidRPr="00926F2C" w:rsidRDefault="005B39ED" w:rsidP="00E453F3">
      <w:pPr>
        <w:keepNext w:val="0"/>
        <w:ind w:left="1260"/>
        <w:jc w:val="both"/>
      </w:pPr>
      <w:r>
        <w:t>N</w:t>
      </w:r>
      <w:r w:rsidRPr="00926F2C">
        <w:t>ote that the current version</w:t>
      </w:r>
      <w:r>
        <w:t>s</w:t>
      </w:r>
      <w:r w:rsidRPr="00926F2C">
        <w:t xml:space="preserve"> of </w:t>
      </w:r>
      <w:r>
        <w:t>WSS and MOSS</w:t>
      </w:r>
      <w:r w:rsidRPr="00926F2C">
        <w:t xml:space="preserve"> </w:t>
      </w:r>
      <w:r>
        <w:t>do</w:t>
      </w:r>
      <w:r w:rsidRPr="00926F2C">
        <w:t xml:space="preserve"> not strictly </w:t>
      </w:r>
      <w:r>
        <w:t>comply with the</w:t>
      </w:r>
      <w:r w:rsidRPr="00926F2C">
        <w:t xml:space="preserve"> formal syntax requirements specified in HTML 4.01 or XHTML 1.0 as required by checkpoint 3.2.</w:t>
      </w:r>
    </w:p>
    <w:p w:rsidR="005B39ED" w:rsidRPr="00926F2C" w:rsidRDefault="005B39ED" w:rsidP="001F110C">
      <w:pPr>
        <w:pStyle w:val="Criteria"/>
        <w:keepNext w:val="0"/>
        <w:shd w:val="clear" w:color="auto" w:fill="F2F2F2"/>
      </w:pPr>
      <w:r>
        <w:t>8.2</w:t>
      </w:r>
      <w:r w:rsidRPr="00926F2C">
        <w:t xml:space="preserve">: Is the LANG attribute present at the beginning of the page source code </w:t>
      </w:r>
      <w:r>
        <w:t>to</w:t>
      </w:r>
      <w:r w:rsidRPr="00926F2C">
        <w:t xml:space="preserve"> </w:t>
      </w:r>
      <w:r>
        <w:t>clearly identify</w:t>
      </w:r>
      <w:r w:rsidRPr="00926F2C">
        <w:t xml:space="preserve"> the language used?</w:t>
      </w:r>
    </w:p>
    <w:p w:rsidR="005B39ED" w:rsidRPr="00926F2C" w:rsidRDefault="005B39ED" w:rsidP="00E453F3">
      <w:pPr>
        <w:pStyle w:val="CriteriaComment"/>
        <w:keepNext w:val="0"/>
        <w:jc w:val="both"/>
      </w:pPr>
      <w:r w:rsidRPr="00926F2C">
        <w:t xml:space="preserve">It is important to specify the language </w:t>
      </w:r>
      <w:r>
        <w:t>of</w:t>
      </w:r>
      <w:r w:rsidRPr="00926F2C">
        <w:t xml:space="preserve"> a document to enable </w:t>
      </w:r>
      <w:r>
        <w:t>assistive</w:t>
      </w:r>
      <w:r w:rsidRPr="00926F2C">
        <w:t xml:space="preserve"> technologies to adapt content to </w:t>
      </w:r>
      <w:r>
        <w:t>the language</w:t>
      </w:r>
      <w:r w:rsidRPr="00926F2C">
        <w:t>. In HTML, the LANG attribute in the HTML tag</w:t>
      </w:r>
      <w:r>
        <w:t xml:space="preserve"> specifies the language</w:t>
      </w:r>
      <w:r w:rsidRPr="00926F2C">
        <w:t>.</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p>
    <w:p w:rsidR="005B39ED" w:rsidRPr="00926F2C" w:rsidRDefault="005B39ED" w:rsidP="00E453F3">
      <w:pPr>
        <w:pStyle w:val="CriteriaRefW3C"/>
        <w:keepNext w:val="0"/>
        <w:jc w:val="both"/>
      </w:pPr>
      <w:r>
        <w:t>WCAG 1.0 checkpoint(s) [Priority 3]:</w:t>
      </w:r>
      <w:r w:rsidRPr="00926F2C">
        <w:t xml:space="preserve"> </w:t>
      </w:r>
      <w:hyperlink r:id="rId496" w:anchor="tech-identify-lang" w:tooltip="Point de contrôle 4.3 des WCAG 1.0 " w:history="1">
        <w:r w:rsidRPr="00926F2C">
          <w:rPr>
            <w:rStyle w:val="Hyperlink"/>
          </w:rPr>
          <w:t>4.3</w:t>
        </w:r>
      </w:hyperlink>
    </w:p>
    <w:p w:rsidR="005B39ED" w:rsidRDefault="005B39ED" w:rsidP="00E453F3">
      <w:pPr>
        <w:pStyle w:val="CriteriaRefW3C"/>
        <w:ind w:left="1267"/>
        <w:jc w:val="both"/>
      </w:pPr>
      <w:r>
        <w:t>UWEM 1.0 Test(s): -</w:t>
      </w:r>
    </w:p>
    <w:p w:rsidR="005B39ED" w:rsidRPr="00926F2C" w:rsidRDefault="005B39ED" w:rsidP="00E453F3">
      <w:pPr>
        <w:pStyle w:val="CriteriaRefW3C"/>
        <w:keepNext w:val="0"/>
        <w:jc w:val="both"/>
      </w:pPr>
      <w:r>
        <w:t>Type of criterion:</w:t>
      </w:r>
      <w:r w:rsidRPr="00926F2C">
        <w:t xml:space="preserve">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E453F3">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C77C45">
        <w:rPr>
          <w:i w:val="0"/>
          <w:iCs w:val="0"/>
          <w:color w:val="auto"/>
          <w:sz w:val="20"/>
          <w:szCs w:val="20"/>
        </w:rPr>
        <w:t xml:space="preserve">The LANG attribute is not used by default. </w:t>
      </w:r>
    </w:p>
    <w:p w:rsidR="005B39ED" w:rsidRPr="00C77C45" w:rsidRDefault="005B39ED" w:rsidP="00E453F3">
      <w:pPr>
        <w:pStyle w:val="CriteriaRefW3C"/>
        <w:keepNext w:val="0"/>
        <w:jc w:val="both"/>
        <w:rPr>
          <w:i w:val="0"/>
          <w:iCs w:val="0"/>
          <w:color w:val="auto"/>
          <w:sz w:val="20"/>
          <w:szCs w:val="20"/>
        </w:rPr>
      </w:pPr>
      <w:r w:rsidRPr="00C77C45">
        <w:rPr>
          <w:i w:val="0"/>
          <w:iCs w:val="0"/>
          <w:color w:val="auto"/>
          <w:sz w:val="20"/>
          <w:szCs w:val="20"/>
        </w:rPr>
        <w:t xml:space="preserve">WSS </w:t>
      </w:r>
      <w:r>
        <w:rPr>
          <w:i w:val="0"/>
          <w:iCs w:val="0"/>
          <w:color w:val="auto"/>
          <w:sz w:val="20"/>
          <w:szCs w:val="20"/>
        </w:rPr>
        <w:t>3</w:t>
      </w:r>
      <w:r w:rsidRPr="00C77C45">
        <w:rPr>
          <w:i w:val="0"/>
          <w:iCs w:val="0"/>
          <w:color w:val="auto"/>
          <w:sz w:val="20"/>
          <w:szCs w:val="20"/>
        </w:rPr>
        <w:t xml:space="preserve">.0 and </w:t>
      </w:r>
      <w:r>
        <w:rPr>
          <w:i w:val="0"/>
          <w:iCs w:val="0"/>
          <w:color w:val="auto"/>
          <w:sz w:val="20"/>
          <w:szCs w:val="20"/>
        </w:rPr>
        <w:t>MOSS</w:t>
      </w:r>
      <w:r w:rsidRPr="00C77C45">
        <w:rPr>
          <w:i w:val="0"/>
          <w:iCs w:val="0"/>
          <w:color w:val="auto"/>
          <w:sz w:val="20"/>
          <w:szCs w:val="20"/>
        </w:rPr>
        <w:t xml:space="preserve"> 200</w:t>
      </w:r>
      <w:r>
        <w:rPr>
          <w:i w:val="0"/>
          <w:iCs w:val="0"/>
          <w:color w:val="auto"/>
          <w:sz w:val="20"/>
          <w:szCs w:val="20"/>
        </w:rPr>
        <w:t>7</w:t>
      </w:r>
      <w:r w:rsidRPr="00C77C45">
        <w:rPr>
          <w:i w:val="0"/>
          <w:iCs w:val="0"/>
          <w:color w:val="auto"/>
          <w:sz w:val="20"/>
          <w:szCs w:val="20"/>
        </w:rPr>
        <w:t xml:space="preserve"> can be used to create </w:t>
      </w:r>
      <w:r>
        <w:rPr>
          <w:i w:val="0"/>
          <w:iCs w:val="0"/>
          <w:color w:val="auto"/>
          <w:sz w:val="20"/>
          <w:szCs w:val="20"/>
        </w:rPr>
        <w:t>templates (</w:t>
      </w:r>
      <w:r w:rsidRPr="00A51F4E">
        <w:rPr>
          <w:i w:val="0"/>
          <w:color w:val="000000"/>
          <w:sz w:val="20"/>
          <w:szCs w:val="20"/>
        </w:rPr>
        <w:t xml:space="preserve">see 10.1 in section </w:t>
      </w:r>
      <w:fldSimple w:instr=" REF _Ref153356495 \r \h  \* MERGEFORMAT ">
        <w:r w:rsidRPr="001C0176">
          <w:rPr>
            <w:i w:val="0"/>
            <w:color w:val="000000"/>
            <w:sz w:val="20"/>
            <w:szCs w:val="20"/>
          </w:rPr>
          <w:t>5.1.11</w:t>
        </w:r>
      </w:fldSimple>
      <w:r w:rsidRPr="00A51F4E">
        <w:rPr>
          <w:i w:val="0"/>
          <w:color w:val="000000"/>
          <w:sz w:val="20"/>
          <w:szCs w:val="20"/>
        </w:rPr>
        <w:t xml:space="preserve"> </w:t>
      </w:r>
      <w:fldSimple w:instr=" REF _Ref153356495 \h  \* MERGEFORMAT ">
        <w:r w:rsidRPr="001C0176">
          <w:rPr>
            <w:i w:val="0"/>
            <w:color w:val="000000"/>
            <w:sz w:val="20"/>
            <w:szCs w:val="20"/>
          </w:rPr>
          <w:t>Information layout</w:t>
        </w:r>
      </w:fldSimple>
      <w:r w:rsidRPr="00A51F4E">
        <w:rPr>
          <w:i w:val="0"/>
          <w:color w:val="000000"/>
          <w:sz w:val="20"/>
          <w:szCs w:val="20"/>
        </w:rPr>
        <w:t>)</w:t>
      </w:r>
      <w:r>
        <w:rPr>
          <w:i w:val="0"/>
          <w:color w:val="000000"/>
          <w:sz w:val="20"/>
          <w:szCs w:val="20"/>
        </w:rPr>
        <w:t xml:space="preserve"> </w:t>
      </w:r>
      <w:r>
        <w:rPr>
          <w:i w:val="0"/>
          <w:iCs w:val="0"/>
          <w:color w:val="auto"/>
          <w:sz w:val="20"/>
          <w:szCs w:val="20"/>
        </w:rPr>
        <w:t xml:space="preserve">and </w:t>
      </w:r>
      <w:r w:rsidRPr="00C77C45">
        <w:rPr>
          <w:i w:val="0"/>
          <w:iCs w:val="0"/>
          <w:color w:val="auto"/>
          <w:sz w:val="20"/>
          <w:szCs w:val="20"/>
        </w:rPr>
        <w:t xml:space="preserve">Web pages that satisfy this criterion. It remains the responsibility of </w:t>
      </w:r>
      <w:r>
        <w:rPr>
          <w:i w:val="0"/>
          <w:iCs w:val="0"/>
          <w:color w:val="auto"/>
          <w:sz w:val="20"/>
          <w:szCs w:val="20"/>
        </w:rPr>
        <w:t>MOSS</w:t>
      </w:r>
      <w:r w:rsidRPr="00C77C45">
        <w:rPr>
          <w:i w:val="0"/>
          <w:iCs w:val="0"/>
          <w:color w:val="auto"/>
          <w:sz w:val="20"/>
          <w:szCs w:val="20"/>
        </w:rPr>
        <w:t xml:space="preserve"> 200</w:t>
      </w:r>
      <w:r>
        <w:rPr>
          <w:i w:val="0"/>
          <w:iCs w:val="0"/>
          <w:color w:val="auto"/>
          <w:sz w:val="20"/>
          <w:szCs w:val="20"/>
        </w:rPr>
        <w:t>7</w:t>
      </w:r>
      <w:r w:rsidRPr="00C77C45">
        <w:rPr>
          <w:i w:val="0"/>
          <w:iCs w:val="0"/>
          <w:color w:val="auto"/>
          <w:sz w:val="20"/>
          <w:szCs w:val="20"/>
        </w:rPr>
        <w:t xml:space="preserve"> developers to ensure that their Web pages satisfy this criterion. </w:t>
      </w:r>
    </w:p>
    <w:p w:rsidR="005B39ED" w:rsidRPr="00926F2C" w:rsidRDefault="005B39ED" w:rsidP="001F110C">
      <w:pPr>
        <w:pStyle w:val="Criteria"/>
        <w:keepNext w:val="0"/>
        <w:shd w:val="clear" w:color="auto" w:fill="F2F2F2"/>
      </w:pPr>
      <w:r>
        <w:t>8.3</w:t>
      </w:r>
      <w:r w:rsidRPr="00926F2C">
        <w:t>: Is there a TITLE tag in the page header?</w:t>
      </w:r>
    </w:p>
    <w:p w:rsidR="005B39ED" w:rsidRPr="00926F2C" w:rsidRDefault="005B39ED" w:rsidP="00E453F3">
      <w:pPr>
        <w:pStyle w:val="CriteriaComment"/>
        <w:keepNext w:val="0"/>
        <w:jc w:val="both"/>
      </w:pPr>
      <w:r w:rsidRPr="00926F2C">
        <w:t xml:space="preserve">In HTML, the title of a page is coded by </w:t>
      </w:r>
      <w:r>
        <w:t>including</w:t>
      </w:r>
      <w:r w:rsidRPr="00926F2C">
        <w:t xml:space="preserve"> a TITLE tag in the document header. Voice browsers list the title of the page</w:t>
      </w:r>
      <w:r>
        <w:t xml:space="preserve"> first</w:t>
      </w:r>
      <w:r w:rsidRPr="00926F2C">
        <w:t xml:space="preserve"> </w:t>
      </w:r>
      <w:r>
        <w:t>so that a</w:t>
      </w:r>
      <w:r w:rsidRPr="00926F2C">
        <w:t xml:space="preserve"> user </w:t>
      </w:r>
      <w:r>
        <w:t>can get positioned</w:t>
      </w:r>
      <w:r w:rsidRPr="00926F2C">
        <w:t xml:space="preserve"> on the </w:t>
      </w:r>
      <w:r>
        <w:t>Web</w:t>
      </w:r>
      <w:r w:rsidRPr="00926F2C">
        <w:t xml:space="preserve"> site.</w:t>
      </w:r>
      <w:r>
        <w:t xml:space="preserve"> T</w:t>
      </w:r>
      <w:r w:rsidRPr="00926F2C">
        <w:t xml:space="preserve">he title is a </w:t>
      </w:r>
      <w:r>
        <w:t>constant</w:t>
      </w:r>
      <w:r w:rsidRPr="00926F2C">
        <w:t xml:space="preserve"> source of support</w:t>
      </w:r>
      <w:r>
        <w:t xml:space="preserve"> to those having an attention deficit disorder</w:t>
      </w:r>
      <w:r w:rsidRPr="00926F2C">
        <w:t xml:space="preserve">. </w:t>
      </w:r>
      <w:r>
        <w:t xml:space="preserve">The </w:t>
      </w:r>
      <w:r w:rsidRPr="00926F2C">
        <w:t xml:space="preserve">tag also makes it easier </w:t>
      </w:r>
      <w:r>
        <w:t xml:space="preserve">for search engines </w:t>
      </w:r>
      <w:r w:rsidRPr="00926F2C">
        <w:t>to referenc</w:t>
      </w:r>
      <w:r>
        <w:t>e the Web site</w:t>
      </w:r>
      <w:r w:rsidRPr="00926F2C">
        <w:t>.</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497" w:anchor="tech-use-metadata" w:tooltip="Point de contrôle 13.2 des WCAG 1.0 " w:history="1">
        <w:r w:rsidRPr="00926F2C">
          <w:rPr>
            <w:rStyle w:val="Hyperlink"/>
          </w:rPr>
          <w:t>13.2</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13.2_HTML_01</w:t>
      </w:r>
    </w:p>
    <w:p w:rsidR="005B39ED" w:rsidRPr="00926F2C" w:rsidRDefault="005B39ED" w:rsidP="00E453F3">
      <w:pPr>
        <w:pStyle w:val="CriteriaRefW3C"/>
        <w:keepNext w:val="0"/>
        <w:jc w:val="both"/>
      </w:pPr>
      <w:r>
        <w:t>Type of criterion:</w:t>
      </w:r>
      <w:r w:rsidRPr="00926F2C">
        <w:t xml:space="preserve"> development (development rules)</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E453F3">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 xml:space="preserve">- </w:t>
      </w:r>
    </w:p>
    <w:p w:rsidR="005B39ED" w:rsidRPr="00926F2C" w:rsidRDefault="005B39ED" w:rsidP="001F110C">
      <w:pPr>
        <w:pStyle w:val="Criteria"/>
        <w:keepNext w:val="0"/>
        <w:shd w:val="clear" w:color="auto" w:fill="F2F2F2"/>
      </w:pPr>
      <w:r>
        <w:t>8.4</w:t>
      </w:r>
      <w:r w:rsidRPr="00926F2C">
        <w:t>: Is the content of the TITLE tag explicit?</w:t>
      </w:r>
    </w:p>
    <w:p w:rsidR="005B39ED" w:rsidRPr="00926F2C" w:rsidRDefault="005B39ED" w:rsidP="00E453F3">
      <w:pPr>
        <w:pStyle w:val="CriteriaComment"/>
        <w:keepNext w:val="0"/>
        <w:jc w:val="both"/>
      </w:pPr>
      <w:r w:rsidRPr="00926F2C">
        <w:t xml:space="preserve">The TITLE tag </w:t>
      </w:r>
      <w:r>
        <w:t>provides</w:t>
      </w:r>
      <w:r w:rsidRPr="00926F2C">
        <w:t xml:space="preserve"> the title of the page that </w:t>
      </w:r>
      <w:r>
        <w:t>was</w:t>
      </w:r>
      <w:r w:rsidRPr="00926F2C">
        <w:t xml:space="preserve"> just loaded. It is important to provide an explicit title to </w:t>
      </w:r>
      <w:r>
        <w:t>help</w:t>
      </w:r>
      <w:r w:rsidRPr="00926F2C">
        <w:t xml:space="preserve"> user</w:t>
      </w:r>
      <w:r>
        <w:t>s</w:t>
      </w:r>
      <w:r w:rsidRPr="00926F2C">
        <w:t xml:space="preserve"> </w:t>
      </w:r>
      <w:r>
        <w:t>get</w:t>
      </w:r>
      <w:r w:rsidRPr="00926F2C">
        <w:t xml:space="preserve"> oriented </w:t>
      </w:r>
      <w:r>
        <w:t>during</w:t>
      </w:r>
      <w:r w:rsidRPr="00926F2C">
        <w:t xml:space="preserve"> browsing.</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498" w:anchor="tech-use-metadata" w:tooltip="Point de contrôle 13.2 des WCAG 1.0 " w:history="1">
        <w:r w:rsidRPr="00926F2C">
          <w:rPr>
            <w:rStyle w:val="Hyperlink"/>
          </w:rPr>
          <w:t>13.2</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13.2_HTML_01</w:t>
      </w:r>
    </w:p>
    <w:p w:rsidR="005B39ED" w:rsidRPr="00926F2C" w:rsidRDefault="005B39ED" w:rsidP="00E453F3">
      <w:pPr>
        <w:pStyle w:val="CriteriaRefW3C"/>
        <w:keepNext w:val="0"/>
        <w:jc w:val="both"/>
      </w:pPr>
      <w:r>
        <w:t>Type of criterion:</w:t>
      </w:r>
      <w:r w:rsidRPr="00926F2C">
        <w:t xml:space="preserve"> design</w:t>
      </w:r>
    </w:p>
    <w:p w:rsidR="005B39ED" w:rsidRPr="007A4E7D" w:rsidRDefault="005B39ED" w:rsidP="00E453F3">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E453F3">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C77C45">
        <w:rPr>
          <w:i w:val="0"/>
          <w:iCs w:val="0"/>
          <w:color w:val="auto"/>
          <w:sz w:val="20"/>
          <w:szCs w:val="20"/>
        </w:rPr>
        <w:t xml:space="preserve">See 8.3 in this section. This criterion is subjective. </w:t>
      </w:r>
    </w:p>
    <w:p w:rsidR="005B39ED" w:rsidRPr="00926F2C" w:rsidRDefault="005B39ED" w:rsidP="001F110C">
      <w:pPr>
        <w:pStyle w:val="Criteria"/>
        <w:keepNext w:val="0"/>
        <w:shd w:val="clear" w:color="auto" w:fill="F2F2F2"/>
      </w:pPr>
      <w:r>
        <w:t>8.5</w:t>
      </w:r>
      <w:r w:rsidRPr="00926F2C">
        <w:t>: Is the content of the TITLE tag different from one page to the next?</w:t>
      </w:r>
    </w:p>
    <w:p w:rsidR="005B39ED" w:rsidRPr="00926F2C" w:rsidRDefault="005B39ED" w:rsidP="00E453F3">
      <w:pPr>
        <w:pStyle w:val="CriteriaComment"/>
        <w:keepNext w:val="0"/>
        <w:jc w:val="both"/>
      </w:pPr>
      <w:r w:rsidRPr="00926F2C">
        <w:t xml:space="preserve">Using </w:t>
      </w:r>
      <w:r>
        <w:t>an</w:t>
      </w:r>
      <w:r w:rsidRPr="00926F2C">
        <w:t xml:space="preserve"> identical title on every page of </w:t>
      </w:r>
      <w:r>
        <w:t>a Web</w:t>
      </w:r>
      <w:r w:rsidRPr="00926F2C">
        <w:t xml:space="preserve"> site can be confusing to users. The title of the page is the first information that appears on the screen</w:t>
      </w:r>
      <w:r>
        <w:t>. A</w:t>
      </w:r>
      <w:r w:rsidRPr="00926F2C">
        <w:t xml:space="preserve">ssigning the same title to </w:t>
      </w:r>
      <w:r>
        <w:t>multiple</w:t>
      </w:r>
      <w:r w:rsidRPr="00926F2C">
        <w:t xml:space="preserve"> documents is misleading.</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499" w:anchor="tech-use-metadata" w:tooltip="Point de contrôle 13.2 des WCAG 1.0 " w:history="1">
        <w:r w:rsidRPr="00926F2C">
          <w:rPr>
            <w:rStyle w:val="Hyperlink"/>
          </w:rPr>
          <w:t>13.2</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UWEM 1.0 Test(s): -</w:t>
      </w:r>
    </w:p>
    <w:p w:rsidR="005B39ED" w:rsidRPr="00926F2C" w:rsidRDefault="005B39ED" w:rsidP="00E453F3">
      <w:pPr>
        <w:pStyle w:val="CriteriaRefW3C"/>
        <w:keepNext w:val="0"/>
        <w:jc w:val="both"/>
      </w:pPr>
      <w:r>
        <w:t>Type of criterion:</w:t>
      </w:r>
      <w:r w:rsidRPr="00926F2C">
        <w:t xml:space="preserve"> design</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E453F3">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See 8.3 in this section. This criterion is subjective.</w:t>
      </w:r>
      <w:r w:rsidRPr="00926F2C">
        <w:t xml:space="preserve"> </w:t>
      </w:r>
    </w:p>
    <w:p w:rsidR="005B39ED" w:rsidRPr="00926F2C" w:rsidRDefault="005B39ED" w:rsidP="001F110C">
      <w:pPr>
        <w:pStyle w:val="Criteria"/>
        <w:keepNext w:val="0"/>
        <w:shd w:val="clear" w:color="auto" w:fill="F2F2F2"/>
      </w:pPr>
      <w:r>
        <w:t>8.6</w:t>
      </w:r>
      <w:r w:rsidRPr="00926F2C">
        <w:t xml:space="preserve">: Are language changes </w:t>
      </w:r>
      <w:r>
        <w:t>on</w:t>
      </w:r>
      <w:r w:rsidRPr="00926F2C">
        <w:t xml:space="preserve"> a page indicated?</w:t>
      </w:r>
    </w:p>
    <w:p w:rsidR="005B39ED" w:rsidRPr="00926F2C" w:rsidRDefault="005B39ED" w:rsidP="00E453F3">
      <w:pPr>
        <w:pStyle w:val="CriteriaComment"/>
        <w:keepNext w:val="0"/>
        <w:jc w:val="both"/>
      </w:pPr>
      <w:r w:rsidRPr="00926F2C">
        <w:t xml:space="preserve">Whenever a language change occurs </w:t>
      </w:r>
      <w:r>
        <w:t>on</w:t>
      </w:r>
      <w:r w:rsidRPr="00926F2C">
        <w:t xml:space="preserve"> a page, </w:t>
      </w:r>
      <w:r>
        <w:t>it</w:t>
      </w:r>
      <w:r w:rsidRPr="00926F2C">
        <w:t xml:space="preserve"> should be indicated to the user. </w:t>
      </w:r>
      <w:r>
        <w:t>I</w:t>
      </w:r>
      <w:r w:rsidRPr="00926F2C">
        <w:t xml:space="preserve">f text-to-voice software is used, a </w:t>
      </w:r>
      <w:r>
        <w:t xml:space="preserve">change in </w:t>
      </w:r>
      <w:r w:rsidRPr="00926F2C">
        <w:t xml:space="preserve">language </w:t>
      </w:r>
      <w:r>
        <w:t>causes</w:t>
      </w:r>
      <w:r w:rsidRPr="00926F2C">
        <w:t xml:space="preserve"> the software detection language </w:t>
      </w:r>
      <w:r>
        <w:t>to</w:t>
      </w:r>
      <w:r w:rsidRPr="00926F2C">
        <w:t xml:space="preserve"> change </w:t>
      </w:r>
      <w:r>
        <w:t>as specified by</w:t>
      </w:r>
      <w:r w:rsidRPr="00926F2C">
        <w:t xml:space="preserve"> the LANG tags.</w:t>
      </w:r>
    </w:p>
    <w:p w:rsidR="005B39ED" w:rsidRPr="00926F2C" w:rsidRDefault="005B39ED" w:rsidP="00E453F3">
      <w:pPr>
        <w:pStyle w:val="CriteriaRefW3C"/>
        <w:keepNext w:val="0"/>
        <w:spacing w:after="0"/>
        <w:ind w:left="1267"/>
        <w:jc w:val="both"/>
      </w:pPr>
      <w:r>
        <w:t>WCAG 1.0 checkpoint(s) [Priority 1]:</w:t>
      </w:r>
      <w:r w:rsidRPr="00926F2C">
        <w:t xml:space="preserve"> </w:t>
      </w:r>
      <w:hyperlink r:id="rId500" w:anchor="tech-identify-changes" w:tooltip="Point de contrôle 4.1 des WCAG 1.0 " w:history="1">
        <w:r w:rsidRPr="00926F2C">
          <w:rPr>
            <w:rStyle w:val="Hyperlink"/>
          </w:rPr>
          <w:t>4.1</w:t>
        </w:r>
      </w:hyperlink>
    </w:p>
    <w:p w:rsidR="005B39ED" w:rsidRPr="00926F2C" w:rsidRDefault="005B39ED" w:rsidP="00E453F3">
      <w:pPr>
        <w:pStyle w:val="CriteriaRefW3C"/>
        <w:keepNext w:val="0"/>
        <w:spacing w:after="0"/>
        <w:ind w:left="1267"/>
        <w:jc w:val="both"/>
      </w:pPr>
      <w:r>
        <w:t>WCAG 1.0 checkpoint(s) [Priority 2]:</w:t>
      </w:r>
      <w:r w:rsidRPr="00926F2C">
        <w:t xml:space="preserve"> -</w:t>
      </w:r>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4.1_HTML_01, 4.1_HTML_02, 4.1_HTML_03, 4.1_HTML_04, 4.1_CSS_01, 4.1_CSS_02</w:t>
      </w:r>
    </w:p>
    <w:p w:rsidR="005B39ED" w:rsidRPr="00926F2C" w:rsidRDefault="005B39ED" w:rsidP="00E453F3">
      <w:pPr>
        <w:pStyle w:val="CriteriaRefW3C"/>
        <w:keepNext w:val="0"/>
        <w:jc w:val="both"/>
      </w:pPr>
      <w:r>
        <w:t>Type of criterion:</w:t>
      </w:r>
      <w:r w:rsidRPr="00926F2C">
        <w:t xml:space="preserve">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w:t>
      </w:r>
      <w:r>
        <w:rPr>
          <w:rFonts w:cs="Times New Roman"/>
          <w:b/>
          <w:bCs/>
          <w:color w:val="000000"/>
          <w:sz w:val="20"/>
          <w:szCs w:val="20"/>
        </w:rPr>
        <w:t>/A</w:t>
      </w:r>
    </w:p>
    <w:p w:rsidR="005B39ED" w:rsidRPr="0089281C" w:rsidRDefault="005B39ED" w:rsidP="00E453F3">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w:t>
      </w:r>
      <w:r w:rsidRPr="00C77C45">
        <w:rPr>
          <w:i w:val="0"/>
          <w:iCs w:val="0"/>
          <w:color w:val="auto"/>
          <w:sz w:val="20"/>
          <w:szCs w:val="20"/>
        </w:rPr>
        <w:t xml:space="preserve"> </w:t>
      </w:r>
      <w:r>
        <w:rPr>
          <w:i w:val="0"/>
          <w:iCs w:val="0"/>
          <w:color w:val="auto"/>
          <w:sz w:val="20"/>
          <w:szCs w:val="20"/>
        </w:rPr>
        <w:t>Compared to SharePoint 2003 technologies, MOSS</w:t>
      </w:r>
      <w:r w:rsidRPr="00C77C45">
        <w:rPr>
          <w:i w:val="0"/>
          <w:iCs w:val="0"/>
          <w:color w:val="auto"/>
          <w:sz w:val="20"/>
          <w:szCs w:val="20"/>
        </w:rPr>
        <w:t xml:space="preserve"> 200</w:t>
      </w:r>
      <w:r>
        <w:rPr>
          <w:i w:val="0"/>
          <w:iCs w:val="0"/>
          <w:color w:val="auto"/>
          <w:sz w:val="20"/>
          <w:szCs w:val="20"/>
        </w:rPr>
        <w:t>7</w:t>
      </w:r>
      <w:r w:rsidRPr="00C77C45">
        <w:rPr>
          <w:i w:val="0"/>
          <w:iCs w:val="0"/>
          <w:color w:val="auto"/>
          <w:sz w:val="20"/>
          <w:szCs w:val="20"/>
        </w:rPr>
        <w:t xml:space="preserve"> </w:t>
      </w:r>
      <w:r>
        <w:rPr>
          <w:i w:val="0"/>
          <w:iCs w:val="0"/>
          <w:color w:val="auto"/>
          <w:sz w:val="20"/>
          <w:szCs w:val="20"/>
        </w:rPr>
        <w:t>technologies now support</w:t>
      </w:r>
      <w:r w:rsidRPr="0089281C">
        <w:rPr>
          <w:i w:val="0"/>
          <w:iCs w:val="0"/>
          <w:color w:val="auto"/>
          <w:sz w:val="20"/>
          <w:szCs w:val="20"/>
        </w:rPr>
        <w:t xml:space="preserve"> multilingual websites.</w:t>
      </w:r>
      <w:r>
        <w:rPr>
          <w:i w:val="0"/>
          <w:iCs w:val="0"/>
          <w:color w:val="auto"/>
          <w:sz w:val="20"/>
          <w:szCs w:val="20"/>
        </w:rPr>
        <w:t xml:space="preserve"> The implementation of </w:t>
      </w:r>
      <w:r w:rsidRPr="0089281C">
        <w:rPr>
          <w:i w:val="0"/>
          <w:iCs w:val="0"/>
          <w:color w:val="auto"/>
          <w:sz w:val="20"/>
          <w:szCs w:val="20"/>
        </w:rPr>
        <w:t xml:space="preserve">a multilingual environment </w:t>
      </w:r>
      <w:r>
        <w:rPr>
          <w:i w:val="0"/>
          <w:iCs w:val="0"/>
          <w:color w:val="auto"/>
          <w:sz w:val="20"/>
          <w:szCs w:val="20"/>
        </w:rPr>
        <w:t xml:space="preserve">is based on </w:t>
      </w:r>
      <w:r w:rsidRPr="0089281C">
        <w:rPr>
          <w:i w:val="0"/>
          <w:iCs w:val="0"/>
          <w:color w:val="auto"/>
          <w:sz w:val="20"/>
          <w:szCs w:val="20"/>
        </w:rPr>
        <w:t>a new concept called "variations".</w:t>
      </w:r>
    </w:p>
    <w:p w:rsidR="005B39ED" w:rsidRDefault="005B39ED" w:rsidP="00E453F3">
      <w:pPr>
        <w:pStyle w:val="CriteriaRefW3C"/>
        <w:keepNext w:val="0"/>
        <w:jc w:val="both"/>
        <w:rPr>
          <w:i w:val="0"/>
          <w:iCs w:val="0"/>
          <w:color w:val="auto"/>
          <w:sz w:val="20"/>
          <w:szCs w:val="20"/>
        </w:rPr>
      </w:pPr>
      <w:r w:rsidRPr="0089281C">
        <w:rPr>
          <w:i w:val="0"/>
          <w:iCs w:val="0"/>
          <w:color w:val="auto"/>
          <w:sz w:val="20"/>
          <w:szCs w:val="20"/>
        </w:rPr>
        <w:t>This is based on a page or site that is marked as a "source label". Other languages can inherit from that source label and use the defined settings for its specific language.</w:t>
      </w:r>
      <w:r>
        <w:rPr>
          <w:i w:val="0"/>
          <w:iCs w:val="0"/>
          <w:color w:val="auto"/>
          <w:sz w:val="20"/>
          <w:szCs w:val="20"/>
        </w:rPr>
        <w:t xml:space="preserve"> For additional information, you can refer to the article </w:t>
      </w:r>
      <w:hyperlink r:id="rId501" w:tooltip="SharePoint 2007 Beta 2: Variations (multi language) on sub sites" w:history="1">
        <w:r w:rsidRPr="00742FBE">
          <w:rPr>
            <w:rStyle w:val="Hyperlink"/>
            <w:rFonts w:cs="Arial"/>
            <w:i w:val="0"/>
            <w:iCs w:val="0"/>
            <w:sz w:val="20"/>
            <w:szCs w:val="20"/>
          </w:rPr>
          <w:t>SharePoint 2007 Beta 2: Variations (multi language) on sub sites</w:t>
        </w:r>
      </w:hyperlink>
      <w:r>
        <w:rPr>
          <w:i w:val="0"/>
          <w:iCs w:val="0"/>
          <w:color w:val="auto"/>
          <w:sz w:val="20"/>
          <w:szCs w:val="20"/>
        </w:rPr>
        <w:t xml:space="preserve"> on </w:t>
      </w:r>
      <w:r w:rsidRPr="00742FBE">
        <w:rPr>
          <w:i w:val="0"/>
          <w:iCs w:val="0"/>
          <w:color w:val="auto"/>
          <w:sz w:val="20"/>
          <w:szCs w:val="20"/>
        </w:rPr>
        <w:t>Steven Van de Craen's Blog</w:t>
      </w:r>
      <w:r>
        <w:rPr>
          <w:i w:val="0"/>
          <w:iCs w:val="0"/>
          <w:color w:val="auto"/>
          <w:sz w:val="20"/>
          <w:szCs w:val="20"/>
        </w:rPr>
        <w:t>.</w:t>
      </w:r>
    </w:p>
    <w:p w:rsidR="005B39ED" w:rsidRPr="00742FBE" w:rsidRDefault="005B39ED" w:rsidP="00E453F3">
      <w:pPr>
        <w:pStyle w:val="CriteriaRefW3C"/>
        <w:keepNext w:val="0"/>
        <w:jc w:val="both"/>
        <w:rPr>
          <w:i w:val="0"/>
          <w:iCs w:val="0"/>
          <w:color w:val="auto"/>
          <w:sz w:val="20"/>
          <w:szCs w:val="20"/>
        </w:rPr>
      </w:pPr>
      <w:r w:rsidRPr="000A24E0">
        <w:rPr>
          <w:i w:val="0"/>
          <w:iCs w:val="0"/>
          <w:color w:val="auto"/>
          <w:sz w:val="20"/>
          <w:szCs w:val="20"/>
        </w:rPr>
        <w:t xml:space="preserve">Taking into account the adopted approach, </w:t>
      </w:r>
      <w:r>
        <w:rPr>
          <w:i w:val="0"/>
          <w:iCs w:val="0"/>
          <w:color w:val="auto"/>
          <w:sz w:val="20"/>
          <w:szCs w:val="20"/>
        </w:rPr>
        <w:t>a language change should normally not occur on a page</w:t>
      </w:r>
      <w:r w:rsidRPr="00C77C45">
        <w:rPr>
          <w:i w:val="0"/>
          <w:iCs w:val="0"/>
          <w:color w:val="auto"/>
          <w:sz w:val="20"/>
          <w:szCs w:val="20"/>
        </w:rPr>
        <w:t xml:space="preserve">. If </w:t>
      </w:r>
      <w:r>
        <w:rPr>
          <w:i w:val="0"/>
          <w:iCs w:val="0"/>
          <w:color w:val="auto"/>
          <w:sz w:val="20"/>
          <w:szCs w:val="20"/>
        </w:rPr>
        <w:t>it does</w:t>
      </w:r>
      <w:r w:rsidRPr="00C77C45">
        <w:rPr>
          <w:i w:val="0"/>
          <w:iCs w:val="0"/>
          <w:color w:val="auto"/>
          <w:sz w:val="20"/>
          <w:szCs w:val="20"/>
        </w:rPr>
        <w:t xml:space="preserve">, it probably originates from a WSS </w:t>
      </w:r>
      <w:r>
        <w:rPr>
          <w:i w:val="0"/>
          <w:iCs w:val="0"/>
          <w:color w:val="auto"/>
          <w:sz w:val="20"/>
          <w:szCs w:val="20"/>
        </w:rPr>
        <w:t>3</w:t>
      </w:r>
      <w:r w:rsidRPr="00C77C45">
        <w:rPr>
          <w:i w:val="0"/>
          <w:iCs w:val="0"/>
          <w:color w:val="auto"/>
          <w:sz w:val="20"/>
          <w:szCs w:val="20"/>
        </w:rPr>
        <w:t xml:space="preserve">.0 or </w:t>
      </w:r>
      <w:r>
        <w:rPr>
          <w:i w:val="0"/>
          <w:iCs w:val="0"/>
          <w:color w:val="auto"/>
          <w:sz w:val="20"/>
          <w:szCs w:val="20"/>
        </w:rPr>
        <w:t>MOSS</w:t>
      </w:r>
      <w:r w:rsidRPr="00C77C45">
        <w:rPr>
          <w:i w:val="0"/>
          <w:iCs w:val="0"/>
          <w:color w:val="auto"/>
          <w:sz w:val="20"/>
          <w:szCs w:val="20"/>
        </w:rPr>
        <w:t xml:space="preserve"> 200</w:t>
      </w:r>
      <w:r>
        <w:rPr>
          <w:i w:val="0"/>
          <w:iCs w:val="0"/>
          <w:color w:val="auto"/>
          <w:sz w:val="20"/>
          <w:szCs w:val="20"/>
        </w:rPr>
        <w:t>7</w:t>
      </w:r>
      <w:r w:rsidRPr="00C77C45">
        <w:rPr>
          <w:i w:val="0"/>
          <w:iCs w:val="0"/>
          <w:color w:val="auto"/>
          <w:sz w:val="20"/>
          <w:szCs w:val="20"/>
        </w:rPr>
        <w:t xml:space="preserve"> control.</w:t>
      </w:r>
    </w:p>
    <w:p w:rsidR="005B39ED" w:rsidRPr="00926F2C" w:rsidRDefault="005B39ED" w:rsidP="001F110C">
      <w:pPr>
        <w:pStyle w:val="Heading3"/>
        <w:keepNext w:val="0"/>
      </w:pPr>
      <w:r w:rsidRPr="00926F2C">
        <w:t xml:space="preserve">Information structuring </w:t>
      </w:r>
    </w:p>
    <w:p w:rsidR="005B39ED" w:rsidRPr="00926F2C" w:rsidRDefault="005B39ED" w:rsidP="001F110C">
      <w:pPr>
        <w:pStyle w:val="Criteria"/>
        <w:keepNext w:val="0"/>
        <w:shd w:val="clear" w:color="auto" w:fill="F2F2F2"/>
      </w:pPr>
      <w:r>
        <w:t>9.1</w:t>
      </w:r>
      <w:r w:rsidRPr="00926F2C">
        <w:t xml:space="preserve">: Is information structured consistently </w:t>
      </w:r>
      <w:r>
        <w:t>for</w:t>
      </w:r>
      <w:r w:rsidRPr="00926F2C">
        <w:t xml:space="preserve"> the general context of the site? </w:t>
      </w:r>
    </w:p>
    <w:p w:rsidR="005B39ED" w:rsidRPr="00926F2C" w:rsidRDefault="005B39ED" w:rsidP="00E453F3">
      <w:pPr>
        <w:pStyle w:val="CriteriaComment"/>
        <w:keepNext w:val="0"/>
        <w:jc w:val="both"/>
      </w:pPr>
      <w:r w:rsidRPr="00926F2C">
        <w:t>The structure of information on a page depend</w:t>
      </w:r>
      <w:r>
        <w:t>s</w:t>
      </w:r>
      <w:r w:rsidRPr="00926F2C">
        <w:t xml:space="preserve"> on the type of site (news, gaming, scientific, artistic, </w:t>
      </w:r>
      <w:r>
        <w:t>and so forth</w:t>
      </w:r>
      <w:r w:rsidRPr="00926F2C">
        <w:t xml:space="preserve">). In addition, the individual elements </w:t>
      </w:r>
      <w:r>
        <w:t xml:space="preserve">that </w:t>
      </w:r>
      <w:r w:rsidRPr="00926F2C">
        <w:t>provid</w:t>
      </w:r>
      <w:r>
        <w:t>e</w:t>
      </w:r>
      <w:r w:rsidRPr="00926F2C">
        <w:t xml:space="preserve"> information on the page (</w:t>
      </w:r>
      <w:r>
        <w:t xml:space="preserve">such as </w:t>
      </w:r>
      <w:r w:rsidRPr="00926F2C">
        <w:t>images</w:t>
      </w:r>
      <w:r>
        <w:t xml:space="preserve"> and</w:t>
      </w:r>
      <w:r w:rsidRPr="00926F2C">
        <w:t xml:space="preserve"> titles) </w:t>
      </w:r>
      <w:r>
        <w:t>might</w:t>
      </w:r>
      <w:r w:rsidRPr="00926F2C">
        <w:t xml:space="preserve"> not be a problem in and of themselves</w:t>
      </w:r>
      <w:r>
        <w:t>,</w:t>
      </w:r>
      <w:r w:rsidRPr="00926F2C">
        <w:t xml:space="preserve"> </w:t>
      </w:r>
      <w:r>
        <w:t>but</w:t>
      </w:r>
      <w:r w:rsidRPr="00926F2C">
        <w:t xml:space="preserve"> the arrangement of these elements </w:t>
      </w:r>
      <w:r>
        <w:t>in relation</w:t>
      </w:r>
      <w:r w:rsidRPr="00926F2C">
        <w:t xml:space="preserve"> to one another </w:t>
      </w:r>
      <w:r>
        <w:t>might</w:t>
      </w:r>
      <w:r w:rsidRPr="00926F2C">
        <w:t xml:space="preserve"> not </w:t>
      </w:r>
      <w:r>
        <w:t xml:space="preserve">be </w:t>
      </w:r>
      <w:r w:rsidRPr="00926F2C">
        <w:t xml:space="preserve">consistent. </w:t>
      </w:r>
      <w:r>
        <w:t>For e</w:t>
      </w:r>
      <w:r w:rsidRPr="00926F2C">
        <w:t>xample</w:t>
      </w:r>
      <w:r>
        <w:t>,</w:t>
      </w:r>
      <w:r w:rsidRPr="00926F2C">
        <w:t xml:space="preserve"> on a news site, no text</w:t>
      </w:r>
      <w:r>
        <w:t xml:space="preserve"> should be</w:t>
      </w:r>
      <w:r w:rsidRPr="00926F2C">
        <w:t xml:space="preserve"> displayed </w:t>
      </w:r>
      <w:r>
        <w:t>before</w:t>
      </w:r>
      <w:r w:rsidRPr="00926F2C">
        <w:t xml:space="preserve"> the title.</w:t>
      </w:r>
    </w:p>
    <w:p w:rsidR="005B39ED" w:rsidRPr="00926F2C" w:rsidRDefault="005B39ED" w:rsidP="00E453F3">
      <w:pPr>
        <w:pStyle w:val="CriteriaRefW3C"/>
        <w:keepNext w:val="0"/>
        <w:spacing w:after="0"/>
        <w:ind w:left="1267"/>
        <w:jc w:val="both"/>
      </w:pPr>
      <w:r>
        <w:t>WCAG 1.0 checkpoint(s) [Priority 1]:</w:t>
      </w:r>
      <w:r w:rsidRPr="00926F2C">
        <w:t xml:space="preserve"> </w:t>
      </w:r>
      <w:hyperlink r:id="rId502" w:anchor="tech-simple-and-straightforward" w:tooltip="Point de contrôle 14.1 des WCAG 1.0 " w:history="1">
        <w:r w:rsidRPr="00926F2C">
          <w:rPr>
            <w:rStyle w:val="Hyperlink"/>
          </w:rPr>
          <w:t>14.1</w:t>
        </w:r>
      </w:hyperlink>
    </w:p>
    <w:p w:rsidR="005B39ED" w:rsidRPr="00926F2C" w:rsidRDefault="005B39ED" w:rsidP="00E453F3">
      <w:pPr>
        <w:pStyle w:val="CriteriaRefW3C"/>
        <w:keepNext w:val="0"/>
        <w:spacing w:after="0"/>
        <w:ind w:left="1267"/>
        <w:jc w:val="both"/>
      </w:pPr>
      <w:r>
        <w:t>WCAG 1.0 checkpoint(s) [Priority 2]:</w:t>
      </w:r>
      <w:r w:rsidRPr="00926F2C">
        <w:t xml:space="preserve"> -</w:t>
      </w:r>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12.3_HTML_10, 12.3_HTML_15, 14.1_HTML_01</w:t>
      </w:r>
    </w:p>
    <w:p w:rsidR="005B39ED" w:rsidRPr="00926F2C" w:rsidRDefault="005B39ED" w:rsidP="00E453F3">
      <w:pPr>
        <w:pStyle w:val="CriteriaRefW3C"/>
        <w:keepNext w:val="0"/>
        <w:jc w:val="both"/>
      </w:pPr>
      <w:r>
        <w:t>Type of criterion:</w:t>
      </w:r>
      <w:r w:rsidRPr="00926F2C">
        <w:t xml:space="preserve"> design</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Yes</w:t>
      </w:r>
    </w:p>
    <w:p w:rsidR="005B39ED" w:rsidRPr="00C77C45" w:rsidRDefault="005B39ED" w:rsidP="00E453F3">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rPr>
          <w:b/>
          <w:bCs/>
        </w:rPr>
        <w:t xml:space="preserve"> </w:t>
      </w:r>
      <w:r w:rsidRPr="00C77C45">
        <w:rPr>
          <w:i w:val="0"/>
          <w:iCs w:val="0"/>
          <w:color w:val="auto"/>
          <w:sz w:val="20"/>
          <w:szCs w:val="20"/>
        </w:rPr>
        <w:t xml:space="preserve">This criterion is subjective. </w:t>
      </w:r>
    </w:p>
    <w:p w:rsidR="005B39ED" w:rsidRPr="00926F2C" w:rsidRDefault="005B39ED" w:rsidP="001F110C">
      <w:pPr>
        <w:pStyle w:val="Criteria"/>
        <w:keepNext w:val="0"/>
        <w:shd w:val="clear" w:color="auto" w:fill="F2F2F2"/>
      </w:pPr>
      <w:r>
        <w:t>9.2</w:t>
      </w:r>
      <w:r w:rsidRPr="00926F2C">
        <w:t xml:space="preserve">: Is the </w:t>
      </w:r>
      <w:r>
        <w:t>Web</w:t>
      </w:r>
      <w:r w:rsidRPr="00926F2C">
        <w:t xml:space="preserve"> page presented in a consistent fashion?</w:t>
      </w:r>
    </w:p>
    <w:p w:rsidR="005B39ED" w:rsidRPr="00926F2C" w:rsidRDefault="005B39ED" w:rsidP="00E453F3">
      <w:pPr>
        <w:pStyle w:val="CriteriaComment"/>
        <w:keepNext w:val="0"/>
        <w:jc w:val="both"/>
      </w:pPr>
      <w:r w:rsidRPr="00926F2C">
        <w:t xml:space="preserve">Use of styles </w:t>
      </w:r>
      <w:r>
        <w:t xml:space="preserve">that are </w:t>
      </w:r>
      <w:r w:rsidRPr="00926F2C">
        <w:t>available in HTML</w:t>
      </w:r>
      <w:r>
        <w:t>, for example</w:t>
      </w:r>
      <w:r w:rsidRPr="00926F2C">
        <w:t xml:space="preserve"> H1</w:t>
      </w:r>
      <w:r>
        <w:t xml:space="preserve"> and</w:t>
      </w:r>
      <w:r w:rsidRPr="00926F2C">
        <w:t xml:space="preserve"> H2</w:t>
      </w:r>
      <w:r>
        <w:t>,</w:t>
      </w:r>
      <w:r w:rsidRPr="00926F2C">
        <w:t xml:space="preserve"> </w:t>
      </w:r>
      <w:r>
        <w:t>can</w:t>
      </w:r>
      <w:r w:rsidRPr="00926F2C">
        <w:t xml:space="preserve"> provide structure to </w:t>
      </w:r>
      <w:r>
        <w:t>a</w:t>
      </w:r>
      <w:r w:rsidRPr="00926F2C">
        <w:t xml:space="preserve"> </w:t>
      </w:r>
      <w:r>
        <w:t>Web</w:t>
      </w:r>
      <w:r w:rsidRPr="00926F2C">
        <w:t xml:space="preserve"> page. </w:t>
      </w:r>
      <w:r>
        <w:t>Such</w:t>
      </w:r>
      <w:r w:rsidRPr="00926F2C">
        <w:t xml:space="preserve"> tags are extremely important in structuring a </w:t>
      </w:r>
      <w:r>
        <w:t>Web</w:t>
      </w:r>
      <w:r w:rsidRPr="00926F2C">
        <w:t xml:space="preserve"> page</w:t>
      </w:r>
      <w:r>
        <w:t>.</w:t>
      </w:r>
      <w:r w:rsidRPr="00926F2C">
        <w:t xml:space="preserve"> </w:t>
      </w:r>
      <w:r>
        <w:t>For example, t</w:t>
      </w:r>
      <w:r w:rsidRPr="00926F2C">
        <w:t>he H1 tag indicate</w:t>
      </w:r>
      <w:r>
        <w:t>s</w:t>
      </w:r>
      <w:r w:rsidRPr="00926F2C">
        <w:t xml:space="preserve"> a title</w:t>
      </w:r>
      <w:r>
        <w:t xml:space="preserve"> and</w:t>
      </w:r>
      <w:r w:rsidRPr="00926F2C">
        <w:t xml:space="preserve"> the H2 tag </w:t>
      </w:r>
      <w:r>
        <w:t>indicates</w:t>
      </w:r>
      <w:r w:rsidRPr="00926F2C">
        <w:t xml:space="preserve"> </w:t>
      </w:r>
      <w:r>
        <w:t>subheadings</w:t>
      </w:r>
      <w:r w:rsidRPr="00926F2C">
        <w:t xml:space="preserve">. These tags must be used for their </w:t>
      </w:r>
      <w:r>
        <w:t>intended</w:t>
      </w:r>
      <w:r w:rsidRPr="00926F2C">
        <w:t xml:space="preserve"> purpose,</w:t>
      </w:r>
      <w:r>
        <w:t xml:space="preserve"> that is</w:t>
      </w:r>
      <w:r w:rsidRPr="00926F2C">
        <w:t>, to provide structure, and not for their graphic capabilities. Additionally, blocks of information should be separated from each other.</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503" w:anchor="tech-logical-headings" w:tooltip="Point de contrôle 3.5 des WCAG 1.0 " w:history="1">
        <w:r w:rsidRPr="00926F2C">
          <w:rPr>
            <w:rStyle w:val="Hyperlink"/>
          </w:rPr>
          <w:t>3.5</w:t>
        </w:r>
      </w:hyperlink>
    </w:p>
    <w:p w:rsidR="005B39ED" w:rsidRPr="00926F2C" w:rsidRDefault="005B39ED" w:rsidP="00E453F3">
      <w:pPr>
        <w:pStyle w:val="CriteriaRefW3C"/>
        <w:keepNext w:val="0"/>
        <w:jc w:val="both"/>
      </w:pPr>
      <w:r>
        <w:t>WCAG 1.0 checkpoint(s) [Priority 3]:</w:t>
      </w:r>
      <w:r w:rsidRPr="00926F2C">
        <w:t xml:space="preserve"> </w:t>
      </w:r>
      <w:hyperlink r:id="rId504" w:anchor="tech-front-loading" w:tooltip="Point de contrôle 13.8 des WCAG 1.0 " w:history="1">
        <w:r w:rsidRPr="00926F2C">
          <w:rPr>
            <w:rStyle w:val="Hyperlink"/>
          </w:rPr>
          <w:t>13.8</w:t>
        </w:r>
      </w:hyperlink>
    </w:p>
    <w:p w:rsidR="005B39ED" w:rsidRDefault="005B39ED" w:rsidP="00E453F3">
      <w:pPr>
        <w:pStyle w:val="CriteriaRefW3C"/>
        <w:ind w:left="1267"/>
        <w:jc w:val="both"/>
      </w:pPr>
      <w:r>
        <w:t xml:space="preserve">UWEM 1.0 Test(s): </w:t>
      </w:r>
      <w:r w:rsidRPr="005733AB">
        <w:t>3.5_HTML_01, 3.5_HTML_02, 3.5_HTML_03, 3.5_HTML_04, 3.5_HTML_05</w:t>
      </w:r>
    </w:p>
    <w:p w:rsidR="005B39ED" w:rsidRPr="00926F2C" w:rsidRDefault="005B39ED" w:rsidP="00E453F3">
      <w:pPr>
        <w:pStyle w:val="CriteriaRefW3C"/>
        <w:keepNext w:val="0"/>
        <w:jc w:val="both"/>
      </w:pPr>
      <w:r>
        <w:t>Type of criterion:</w:t>
      </w:r>
      <w:r w:rsidRPr="00926F2C">
        <w:t xml:space="preserve"> design</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w:t>
      </w:r>
      <w:r>
        <w:rPr>
          <w:rFonts w:cs="Times New Roman"/>
          <w:b/>
          <w:bCs/>
          <w:color w:val="000000"/>
          <w:sz w:val="20"/>
          <w:szCs w:val="20"/>
        </w:rPr>
        <w:t>Yes</w:t>
      </w:r>
    </w:p>
    <w:p w:rsidR="005B39ED" w:rsidRDefault="005B39ED" w:rsidP="00E453F3">
      <w:pPr>
        <w:pStyle w:val="CriteriaRefW3C"/>
        <w:keepNext w:val="0"/>
        <w:jc w:val="both"/>
        <w:rPr>
          <w:i w:val="0"/>
          <w:color w:val="000000"/>
          <w:sz w:val="20"/>
          <w:szCs w:val="20"/>
        </w:rPr>
      </w:pPr>
      <w:r w:rsidRPr="007A4E7D">
        <w:rPr>
          <w:rFonts w:cs="Times New Roman"/>
          <w:b/>
          <w:bCs/>
          <w:color w:val="000000"/>
          <w:sz w:val="20"/>
          <w:szCs w:val="20"/>
        </w:rPr>
        <w:t>Comments:</w:t>
      </w:r>
      <w:r w:rsidRPr="00926F2C">
        <w:rPr>
          <w:rFonts w:ascii="Consolas" w:hAnsi="Consolas"/>
        </w:rPr>
        <w:t xml:space="preserve"> </w:t>
      </w:r>
      <w:r w:rsidRPr="004C3819">
        <w:rPr>
          <w:i w:val="0"/>
          <w:color w:val="000000"/>
          <w:sz w:val="20"/>
          <w:szCs w:val="20"/>
        </w:rPr>
        <w:t xml:space="preserve">Tags are </w:t>
      </w:r>
      <w:r>
        <w:rPr>
          <w:i w:val="0"/>
          <w:iCs w:val="0"/>
          <w:color w:val="auto"/>
          <w:sz w:val="20"/>
          <w:szCs w:val="20"/>
        </w:rPr>
        <w:t xml:space="preserve">systematically </w:t>
      </w:r>
      <w:r w:rsidRPr="004C3819">
        <w:rPr>
          <w:i w:val="0"/>
          <w:color w:val="000000"/>
          <w:sz w:val="20"/>
          <w:szCs w:val="20"/>
        </w:rPr>
        <w:t>used on WSS 3.0/MOSS 2007 sites to help convey the structure of the page to users of assistive technologies</w:t>
      </w:r>
      <w:r>
        <w:rPr>
          <w:i w:val="0"/>
          <w:color w:val="000000"/>
          <w:sz w:val="20"/>
          <w:szCs w:val="20"/>
        </w:rPr>
        <w:t xml:space="preserve"> </w:t>
      </w:r>
      <w:r w:rsidRPr="00661093">
        <w:rPr>
          <w:i w:val="0"/>
          <w:color w:val="000000"/>
          <w:sz w:val="20"/>
          <w:szCs w:val="20"/>
        </w:rPr>
        <w:t xml:space="preserve">(see eponym section </w:t>
      </w:r>
      <w:fldSimple w:instr=" REF _Ref122419931 \r \h  \* MERGEFORMAT ">
        <w:r w:rsidRPr="001C0176">
          <w:rPr>
            <w:i w:val="0"/>
            <w:color w:val="000000"/>
            <w:sz w:val="20"/>
            <w:szCs w:val="20"/>
          </w:rPr>
          <w:t>1.2.2</w:t>
        </w:r>
      </w:fldSimple>
      <w:r w:rsidRPr="00661093">
        <w:rPr>
          <w:i w:val="0"/>
          <w:color w:val="000000"/>
          <w:sz w:val="20"/>
          <w:szCs w:val="20"/>
        </w:rPr>
        <w:t xml:space="preserve"> </w:t>
      </w:r>
      <w:fldSimple w:instr=" REF _Ref122419931 \h  \* MERGEFORMAT ">
        <w:r w:rsidRPr="001C0176">
          <w:rPr>
            <w:i w:val="0"/>
            <w:color w:val="000000"/>
            <w:sz w:val="20"/>
            <w:szCs w:val="20"/>
            <w:lang w:eastAsia="ko-KR"/>
          </w:rPr>
          <w:t>Assistive technologies</w:t>
        </w:r>
      </w:fldSimple>
      <w:r w:rsidRPr="00661093">
        <w:rPr>
          <w:i w:val="0"/>
          <w:color w:val="000000"/>
          <w:sz w:val="20"/>
          <w:szCs w:val="20"/>
        </w:rPr>
        <w:t xml:space="preserve">). </w:t>
      </w:r>
      <w:r w:rsidRPr="004C3819">
        <w:rPr>
          <w:i w:val="0"/>
          <w:color w:val="000000"/>
          <w:sz w:val="20"/>
          <w:szCs w:val="20"/>
        </w:rPr>
        <w:t xml:space="preserve">This helps AT device users better understand the layout and structure of </w:t>
      </w:r>
      <w:r>
        <w:rPr>
          <w:i w:val="0"/>
          <w:color w:val="000000"/>
          <w:sz w:val="20"/>
          <w:szCs w:val="20"/>
        </w:rPr>
        <w:t>the</w:t>
      </w:r>
      <w:r w:rsidRPr="004C3819">
        <w:rPr>
          <w:i w:val="0"/>
          <w:color w:val="000000"/>
          <w:sz w:val="20"/>
          <w:szCs w:val="20"/>
        </w:rPr>
        <w:t xml:space="preserve"> pages. </w:t>
      </w:r>
    </w:p>
    <w:p w:rsidR="005B39ED" w:rsidRDefault="005B39ED" w:rsidP="00E453F3">
      <w:pPr>
        <w:pStyle w:val="CriteriaRefW3C"/>
        <w:keepNext w:val="0"/>
        <w:jc w:val="both"/>
        <w:rPr>
          <w:i w:val="0"/>
          <w:color w:val="000000"/>
          <w:sz w:val="20"/>
          <w:szCs w:val="20"/>
        </w:rPr>
      </w:pPr>
      <w:r w:rsidRPr="004C3819">
        <w:rPr>
          <w:i w:val="0"/>
          <w:color w:val="000000"/>
          <w:sz w:val="20"/>
          <w:szCs w:val="20"/>
        </w:rPr>
        <w:t xml:space="preserve">The heading tags (H1, H2, H3, and H4) build a logical outline of the content on a page. If you use an assistive technology such as a screen reader, you can configure it to read only the heading tags on a page. This virtual outline of heading tags helps to improve the clarity of the page content. For example, the home page for a site contains one H1 tag that contains the site title, one H2 tag that contains the page title, an H3 tag around the title of each Web Part. </w:t>
      </w:r>
    </w:p>
    <w:p w:rsidR="005B39ED" w:rsidRPr="00335353" w:rsidRDefault="005B39ED" w:rsidP="00335353">
      <w:r>
        <w:rPr>
          <w:noProof/>
        </w:rPr>
        <w:pict>
          <v:shape id="Picture 7" o:spid="_x0000_i1038" type="#_x0000_t75" alt="wssWebPartPage" style="width:430.5pt;height:285pt;visibility:visible">
            <v:imagedata r:id="rId505" o:title=""/>
            <o:lock v:ext="edit" aspectratio="f"/>
          </v:shape>
        </w:pict>
      </w:r>
    </w:p>
    <w:p w:rsidR="005B39ED" w:rsidRDefault="005B39ED" w:rsidP="00753E69">
      <w:pPr>
        <w:pStyle w:val="CriteriaRefW3C"/>
        <w:keepNext w:val="0"/>
        <w:jc w:val="both"/>
        <w:rPr>
          <w:i w:val="0"/>
          <w:color w:val="000000"/>
          <w:sz w:val="20"/>
          <w:szCs w:val="20"/>
        </w:rPr>
      </w:pPr>
      <w:r w:rsidRPr="004C3819">
        <w:rPr>
          <w:i w:val="0"/>
          <w:color w:val="000000"/>
          <w:sz w:val="20"/>
          <w:szCs w:val="20"/>
        </w:rPr>
        <w:t xml:space="preserve">Users of certain </w:t>
      </w:r>
      <w:r>
        <w:rPr>
          <w:i w:val="0"/>
          <w:color w:val="000000"/>
          <w:sz w:val="20"/>
          <w:szCs w:val="20"/>
        </w:rPr>
        <w:t>AT devices</w:t>
      </w:r>
      <w:r w:rsidRPr="004C3819">
        <w:rPr>
          <w:i w:val="0"/>
          <w:color w:val="000000"/>
          <w:sz w:val="20"/>
          <w:szCs w:val="20"/>
        </w:rPr>
        <w:t xml:space="preserve"> can retrieve an outline based on these tags and use it to easily understand the layout of the page and skip to the heading that they want.</w:t>
      </w:r>
    </w:p>
    <w:p w:rsidR="005B39ED" w:rsidRDefault="005B39ED" w:rsidP="00753E69">
      <w:pPr>
        <w:keepNext w:val="0"/>
        <w:ind w:left="1267"/>
        <w:jc w:val="both"/>
      </w:pPr>
      <w:r>
        <w:t>As far as screen readers are concerned, t</w:t>
      </w:r>
      <w:r w:rsidRPr="00D03D9F">
        <w:t>his comes with further improvements</w:t>
      </w:r>
      <w:r>
        <w:t xml:space="preserve"> in terms of navigation compared to SharePoint 2003 technologies.</w:t>
      </w:r>
      <w:r w:rsidRPr="00D03D9F">
        <w:t xml:space="preserve"> </w:t>
      </w:r>
    </w:p>
    <w:p w:rsidR="005B39ED" w:rsidRDefault="005B39ED" w:rsidP="00C279C7">
      <w:pPr>
        <w:keepNext w:val="0"/>
        <w:ind w:left="1267"/>
        <w:jc w:val="both"/>
      </w:pPr>
      <w:r>
        <w:t>For instance, e</w:t>
      </w:r>
      <w:r w:rsidRPr="00E90AF8">
        <w:t xml:space="preserve">ach time a user visits a </w:t>
      </w:r>
      <w:r>
        <w:t>WSS 2.0 home</w:t>
      </w:r>
      <w:r w:rsidRPr="00E90AF8">
        <w:t xml:space="preserve"> page </w:t>
      </w:r>
      <w:r>
        <w:t>he</w:t>
      </w:r>
      <w:r w:rsidRPr="00E90AF8">
        <w:t xml:space="preserve"> will have to listen to the top navigation bar links, left side nav</w:t>
      </w:r>
      <w:r>
        <w:t>igation</w:t>
      </w:r>
      <w:r w:rsidRPr="00E90AF8">
        <w:t xml:space="preserve"> links and finally the content of the page.  The tab order is structured in the same way.  Users will have to tab multiple times to get to the page content.</w:t>
      </w:r>
      <w:r>
        <w:t xml:space="preserve"> In MOSS 2007 technologies, a </w:t>
      </w:r>
      <w:r w:rsidRPr="00807566">
        <w:rPr>
          <w:i/>
        </w:rPr>
        <w:t>Skip to main content</w:t>
      </w:r>
      <w:r>
        <w:t xml:space="preserve"> link helps users to quickly jump to the most important content without having to tab through our navigation links </w:t>
      </w:r>
      <w:r w:rsidRPr="00C279C7">
        <w:rPr>
          <w:iCs/>
          <w:color w:val="000000"/>
        </w:rPr>
        <w:t>(</w:t>
      </w:r>
      <w:r>
        <w:rPr>
          <w:iCs/>
          <w:color w:val="000000"/>
        </w:rPr>
        <w:t>see</w:t>
      </w:r>
      <w:r w:rsidRPr="00A02E86">
        <w:rPr>
          <w:iCs/>
          <w:color w:val="000000"/>
        </w:rPr>
        <w:t xml:space="preserve"> 1</w:t>
      </w:r>
      <w:r>
        <w:rPr>
          <w:iCs/>
          <w:color w:val="000000"/>
        </w:rPr>
        <w:t>2</w:t>
      </w:r>
      <w:r w:rsidRPr="00A02E86">
        <w:rPr>
          <w:iCs/>
          <w:color w:val="000000"/>
        </w:rPr>
        <w:t>.</w:t>
      </w:r>
      <w:r>
        <w:rPr>
          <w:iCs/>
          <w:color w:val="000000"/>
        </w:rPr>
        <w:t>1</w:t>
      </w:r>
      <w:r w:rsidRPr="00A02E86">
        <w:rPr>
          <w:iCs/>
          <w:color w:val="000000"/>
        </w:rPr>
        <w:t xml:space="preserve"> </w:t>
      </w:r>
      <w:r>
        <w:rPr>
          <w:iCs/>
          <w:color w:val="000000"/>
        </w:rPr>
        <w:t>in</w:t>
      </w:r>
      <w:r w:rsidRPr="00A02E86">
        <w:rPr>
          <w:iCs/>
          <w:color w:val="000000"/>
        </w:rPr>
        <w:t xml:space="preserve"> section </w:t>
      </w:r>
      <w:r>
        <w:rPr>
          <w:iCs/>
          <w:color w:val="000000"/>
        </w:rPr>
        <w:fldChar w:fldCharType="begin"/>
      </w:r>
      <w:r>
        <w:rPr>
          <w:iCs/>
          <w:color w:val="000000"/>
        </w:rPr>
        <w:instrText xml:space="preserve"> REF _Ref155935592 \r \h </w:instrText>
      </w:r>
      <w:r w:rsidRPr="0012171A">
        <w:rPr>
          <w:iCs/>
          <w:color w:val="000000"/>
        </w:rPr>
      </w:r>
      <w:r>
        <w:rPr>
          <w:iCs/>
          <w:color w:val="000000"/>
        </w:rPr>
        <w:fldChar w:fldCharType="separate"/>
      </w:r>
      <w:r>
        <w:rPr>
          <w:iCs/>
          <w:color w:val="000000"/>
        </w:rPr>
        <w:t>5.1.13</w:t>
      </w:r>
      <w:r>
        <w:rPr>
          <w:iCs/>
          <w:color w:val="000000"/>
        </w:rPr>
        <w:fldChar w:fldCharType="end"/>
      </w:r>
      <w:r w:rsidRPr="00A02E86">
        <w:rPr>
          <w:iCs/>
          <w:color w:val="000000"/>
        </w:rPr>
        <w:t xml:space="preserve"> </w:t>
      </w:r>
      <w:r>
        <w:rPr>
          <w:iCs/>
          <w:color w:val="000000"/>
        </w:rPr>
        <w:fldChar w:fldCharType="begin"/>
      </w:r>
      <w:r>
        <w:rPr>
          <w:iCs/>
          <w:color w:val="000000"/>
        </w:rPr>
        <w:instrText xml:space="preserve"> REF _Ref155935592 \h </w:instrText>
      </w:r>
      <w:r w:rsidRPr="0012171A">
        <w:rPr>
          <w:iCs/>
          <w:color w:val="000000"/>
        </w:rPr>
      </w:r>
      <w:r>
        <w:rPr>
          <w:iCs/>
          <w:color w:val="000000"/>
        </w:rPr>
        <w:fldChar w:fldCharType="separate"/>
      </w:r>
      <w:r w:rsidRPr="00926F2C">
        <w:t>Browsing aids</w:t>
      </w:r>
      <w:r>
        <w:rPr>
          <w:iCs/>
          <w:color w:val="000000"/>
        </w:rPr>
        <w:fldChar w:fldCharType="end"/>
      </w:r>
      <w:r w:rsidRPr="00A02E86">
        <w:rPr>
          <w:iCs/>
          <w:color w:val="000000"/>
        </w:rPr>
        <w:t>)</w:t>
      </w:r>
      <w:r>
        <w:rPr>
          <w:iCs/>
          <w:color w:val="000000"/>
        </w:rPr>
        <w:t>.</w:t>
      </w:r>
    </w:p>
    <w:p w:rsidR="005B39ED" w:rsidRDefault="005B39ED" w:rsidP="00753E69">
      <w:pPr>
        <w:keepNext w:val="0"/>
        <w:jc w:val="center"/>
      </w:pPr>
      <w:r>
        <w:rPr>
          <w:noProof/>
        </w:rPr>
        <w:pict>
          <v:shape id="Picture 5" o:spid="_x0000_i1039" type="#_x0000_t75" style="width:430.5pt;height:246.75pt;visibility:visible">
            <v:imagedata r:id="rId506" o:title=""/>
            <o:lock v:ext="edit" aspectratio="f"/>
          </v:shape>
        </w:pict>
      </w:r>
    </w:p>
    <w:p w:rsidR="005B39ED" w:rsidRDefault="005B39ED" w:rsidP="00753E69">
      <w:pPr>
        <w:ind w:left="0"/>
      </w:pPr>
    </w:p>
    <w:p w:rsidR="005B39ED" w:rsidRPr="00801E70" w:rsidRDefault="005B39ED" w:rsidP="00753E69">
      <w:pPr>
        <w:ind w:left="1267"/>
        <w:jc w:val="both"/>
      </w:pPr>
      <w:r w:rsidRPr="00C279C7">
        <w:t>Moreover, the reading of the page has also evolved. As an illustration, here is how a</w:t>
      </w:r>
      <w:r w:rsidRPr="00E90AF8">
        <w:t xml:space="preserve"> screen reader reads </w:t>
      </w:r>
      <w:r>
        <w:t xml:space="preserve">the above </w:t>
      </w:r>
      <w:r w:rsidRPr="00E90AF8">
        <w:t xml:space="preserve">WSS </w:t>
      </w:r>
      <w:r>
        <w:t>2.0</w:t>
      </w:r>
      <w:r w:rsidRPr="00E90AF8">
        <w:t xml:space="preserve"> homepage</w:t>
      </w:r>
      <w:r>
        <w:t xml:space="preserve">. </w:t>
      </w:r>
      <w:r w:rsidRPr="00801E70">
        <w:t xml:space="preserve">Items in [ ] are </w:t>
      </w:r>
      <w:r>
        <w:t>ALT</w:t>
      </w:r>
      <w:r w:rsidRPr="00801E70">
        <w:t xml:space="preserve"> text descriptions, underlined items are links.</w:t>
      </w:r>
    </w:p>
    <w:p w:rsidR="005B39ED" w:rsidRPr="00C279C7" w:rsidRDefault="005B39ED" w:rsidP="00753E69">
      <w:pPr>
        <w:autoSpaceDE w:val="0"/>
        <w:autoSpaceDN w:val="0"/>
        <w:adjustRightInd w:val="0"/>
        <w:spacing w:after="0"/>
        <w:ind w:left="1267"/>
        <w:rPr>
          <w:i/>
          <w:iCs/>
          <w:color w:val="000000"/>
          <w:sz w:val="16"/>
          <w:szCs w:val="16"/>
          <w:u w:val="single"/>
        </w:rPr>
      </w:pPr>
      <w:r w:rsidRPr="00C279C7">
        <w:rPr>
          <w:color w:val="000000"/>
          <w:sz w:val="16"/>
          <w:szCs w:val="16"/>
        </w:rPr>
        <w:t xml:space="preserve"> [Logo.]</w:t>
      </w:r>
    </w:p>
    <w:p w:rsidR="005B39ED" w:rsidRPr="00C279C7" w:rsidRDefault="005B39ED" w:rsidP="00753E69">
      <w:pPr>
        <w:autoSpaceDE w:val="0"/>
        <w:autoSpaceDN w:val="0"/>
        <w:adjustRightInd w:val="0"/>
        <w:spacing w:after="0"/>
        <w:ind w:left="1267"/>
        <w:rPr>
          <w:color w:val="000000"/>
          <w:sz w:val="16"/>
          <w:szCs w:val="16"/>
        </w:rPr>
      </w:pPr>
      <w:r w:rsidRPr="00C279C7">
        <w:rPr>
          <w:i/>
          <w:iCs/>
          <w:color w:val="000000"/>
          <w:sz w:val="16"/>
          <w:szCs w:val="16"/>
          <w:u w:val="single"/>
        </w:rPr>
        <w:t>Home</w:t>
      </w:r>
      <w:r w:rsidRPr="00C279C7">
        <w:rPr>
          <w:color w:val="000000"/>
          <w:sz w:val="16"/>
          <w:szCs w:val="16"/>
          <w:u w:val="single"/>
        </w:rPr>
        <w:t>Documents and ListsCreateSite SettingsHelp</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rPr>
        <w:t>[Icon.]</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rPr>
        <w:t xml:space="preserve">SharePoint Site </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rPr>
        <w:t>Home</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rPr>
        <w:t>(Start of form 1.)</w:t>
      </w:r>
      <w:r w:rsidRPr="00C279C7">
        <w:rPr>
          <w:color w:val="000000"/>
          <w:sz w:val="16"/>
          <w:szCs w:val="16"/>
          <w:u w:val="single"/>
        </w:rPr>
        <w:t>[Text.]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(End of form 1.)</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[images/gosearch.gif.]</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Modify Shared Page[Change Web Parts in shared view. These changes will apply to all users..]</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Documents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[Icon.]</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Shared Documents</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Pictures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[Icon.]</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Class Pcitures</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Lists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[Icon.]</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Contacts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[Icon.]</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Tasks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[Icon.]</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Favorite Books</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Discussions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[Icon.]</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General Discussion</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Surveys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[Icon.]</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test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rPr>
        <w:t>[Icon.]</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rPr>
        <w:t>(Start of form 2.)</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 xml:space="preserve">SharePoint Site </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Announcements</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[Web Part Menu.]</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 xml:space="preserve">There are currently no active announcements. To add a new announcement, click "Add new announcement" below. </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Add new announcement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Tips and Tricks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[Web Part Menu.]</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Events</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[Web Part Menu.]</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 xml:space="preserve">There are currently no upcoming events. To add a new event, click "Add new event" below. </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Add new event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Contacts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[Web Part Menu.]</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Last Name</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First Name</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Business Phone</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E-mail Address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test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Add new item</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Shared Documents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[Web Part Menu.]</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Type</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Name</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[Presence enabled for this column.]</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Modified By</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[Icon.]</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Test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Sam</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Add new document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[/_layouts/images/homepage.gif.]</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Links</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[Web Part Menu.]</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 xml:space="preserve">There are currently no favorite links to display. To add a new link, click "Add new link" below. </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Add new link</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rPr>
        <w:t xml:space="preserve"> (End of form 2.)</w:t>
      </w:r>
    </w:p>
    <w:p w:rsidR="005B39ED" w:rsidRPr="00801E70" w:rsidRDefault="005B39ED" w:rsidP="00753E69">
      <w:pPr>
        <w:spacing w:before="120"/>
        <w:ind w:left="1267"/>
        <w:jc w:val="both"/>
      </w:pPr>
      <w:r w:rsidRPr="00801E70">
        <w:t>In WSS 3.</w:t>
      </w:r>
      <w:r>
        <w:t>0,</w:t>
      </w:r>
      <w:r w:rsidRPr="00801E70">
        <w:t xml:space="preserve"> here is how the homepage </w:t>
      </w:r>
      <w:r>
        <w:t>now</w:t>
      </w:r>
      <w:r w:rsidRPr="00801E70">
        <w:t xml:space="preserve"> look</w:t>
      </w:r>
      <w:r>
        <w:t>s</w:t>
      </w:r>
      <w:r w:rsidRPr="00801E70">
        <w:t xml:space="preserve"> to a screen reader.  The red text existed in WSS 2.</w:t>
      </w:r>
      <w:r>
        <w:t xml:space="preserve">0 </w:t>
      </w:r>
      <w:r w:rsidRPr="00801E70">
        <w:t>but has been removed (also identified by &lt;removed&gt;), and yellow text has been added in WSS 3.</w:t>
      </w:r>
      <w:r>
        <w:t>0</w:t>
      </w:r>
      <w:r w:rsidRPr="00801E70">
        <w:t xml:space="preserve"> (also identified by &lt;added&gt;).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highlight w:val="yellow"/>
          <w:u w:val="single"/>
        </w:rPr>
        <w:t>Skip to Main Content</w:t>
      </w:r>
      <w:r w:rsidRPr="00C279C7">
        <w:rPr>
          <w:color w:val="000000"/>
          <w:sz w:val="16"/>
          <w:szCs w:val="16"/>
        </w:rPr>
        <w:t xml:space="preserve">  &lt;added&gt;</w:t>
      </w:r>
    </w:p>
    <w:p w:rsidR="005B39ED" w:rsidRPr="00C279C7" w:rsidRDefault="005B39ED" w:rsidP="00753E69">
      <w:pPr>
        <w:autoSpaceDE w:val="0"/>
        <w:autoSpaceDN w:val="0"/>
        <w:adjustRightInd w:val="0"/>
        <w:spacing w:after="0"/>
        <w:ind w:left="1267"/>
        <w:rPr>
          <w:i/>
          <w:iCs/>
          <w:color w:val="000000"/>
          <w:sz w:val="16"/>
          <w:szCs w:val="16"/>
          <w:u w:val="single"/>
        </w:rPr>
      </w:pPr>
      <w:r w:rsidRPr="00C279C7">
        <w:rPr>
          <w:color w:val="000000"/>
          <w:sz w:val="16"/>
          <w:szCs w:val="16"/>
          <w:highlight w:val="red"/>
        </w:rPr>
        <w:t>[Logo.]</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rPr>
      </w:pPr>
      <w:r w:rsidRPr="00C279C7">
        <w:rPr>
          <w:i/>
          <w:iCs/>
          <w:color w:val="000000"/>
          <w:sz w:val="16"/>
          <w:szCs w:val="16"/>
          <w:u w:val="single"/>
        </w:rPr>
        <w:t>Home</w:t>
      </w:r>
      <w:r w:rsidRPr="00C279C7">
        <w:rPr>
          <w:color w:val="000000"/>
          <w:sz w:val="16"/>
          <w:szCs w:val="16"/>
          <w:u w:val="single"/>
        </w:rPr>
        <w:t>Documents and ListsCreateSite SettingsHelp</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highlight w:val="red"/>
        </w:rPr>
        <w:t>[Icon.]</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rPr>
        <w:t xml:space="preserve">SharePoint Site </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rPr>
        <w:t>Home</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highlight w:val="yellow"/>
        </w:rPr>
        <w:t>[Search]</w:t>
      </w:r>
      <w:r w:rsidRPr="00C279C7">
        <w:rPr>
          <w:color w:val="000000"/>
          <w:sz w:val="16"/>
          <w:szCs w:val="16"/>
        </w:rPr>
        <w:t xml:space="preserve"> &lt;added&gt;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rPr>
        <w:t>(Start of form 1.)</w:t>
      </w:r>
      <w:r w:rsidRPr="00C279C7">
        <w:rPr>
          <w:color w:val="000000"/>
          <w:sz w:val="16"/>
          <w:szCs w:val="16"/>
          <w:u w:val="single"/>
        </w:rPr>
        <w:t>[Text.]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(End of form 1.)</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u w:val="single"/>
        </w:rPr>
        <w:t>[images/gosearch.gif.]</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yellow"/>
          <w:u w:val="single"/>
        </w:rPr>
        <w:t xml:space="preserve">Go </w:t>
      </w:r>
      <w:r w:rsidRPr="00C279C7">
        <w:rPr>
          <w:color w:val="000000"/>
          <w:sz w:val="16"/>
          <w:szCs w:val="16"/>
        </w:rPr>
        <w:t>&lt;added&gt;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Modify Shared Page[Change Web Parts in shared view. These changes will apply to all users..]</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Documents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rPr>
        <w:t>[Icon.]</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Shared Documents</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Pictures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rPr>
        <w:t>[Icon.]</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Class Pcitures</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Lists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rPr>
        <w:t>[Icon.]</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Contacts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rPr>
        <w:t>[Icon.]</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Tasks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rPr>
        <w:t>[Icon.]</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Favorite Books</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Discussions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rPr>
        <w:t>[Icon.]</w:t>
      </w:r>
      <w:r w:rsidRPr="00C279C7">
        <w:rPr>
          <w:color w:val="000000"/>
          <w:sz w:val="16"/>
          <w:szCs w:val="16"/>
        </w:rPr>
        <w:t xml:space="preserve">  &lt;removed&gt;  </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General Discussion</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Surveys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rPr>
        <w:t>[Icon.]</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test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highlight w:val="red"/>
        </w:rPr>
        <w:t>[Icon.]</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highlight w:val="yellow"/>
        </w:rPr>
        <w:t>//note: the Skip to Main Content link takes users here</w:t>
      </w:r>
      <w:r w:rsidRPr="00C279C7">
        <w:rPr>
          <w:color w:val="000000"/>
          <w:sz w:val="16"/>
          <w:szCs w:val="16"/>
        </w:rPr>
        <w:t xml:space="preserve"> &lt;added&gt;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rPr>
        <w:t>(Start of form 2.)</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 xml:space="preserve">SharePoint Site </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u w:val="single"/>
        </w:rPr>
        <w:t>Announcements</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yellow"/>
          <w:u w:val="single"/>
        </w:rPr>
        <w:t>Announcements</w:t>
      </w:r>
      <w:r w:rsidRPr="00C279C7">
        <w:rPr>
          <w:color w:val="000000"/>
          <w:sz w:val="16"/>
          <w:szCs w:val="16"/>
        </w:rPr>
        <w:t xml:space="preserve"> &lt;add H1 tag to this&gt;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[Web Part Menu.]</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 xml:space="preserve">There are currently no active announcements. To add a new announcement, click "Add new announcement" below. </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Add new announcement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rPr>
        <w:t>Tips and Tricks</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yellow"/>
        </w:rPr>
        <w:t>Tips and Tricks</w:t>
      </w:r>
      <w:r w:rsidRPr="00C279C7">
        <w:rPr>
          <w:color w:val="000000"/>
          <w:sz w:val="16"/>
          <w:szCs w:val="16"/>
        </w:rPr>
        <w:t xml:space="preserve"> &lt;add H1 tag to this&gt;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[Web Part Menu.]</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u w:val="single"/>
        </w:rPr>
        <w:t>Events</w:t>
      </w:r>
      <w:r w:rsidRPr="00C279C7">
        <w:rPr>
          <w:color w:val="000000"/>
          <w:sz w:val="16"/>
          <w:szCs w:val="16"/>
          <w:u w:val="single"/>
        </w:rPr>
        <w:t xml:space="preserve"> </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yellow"/>
          <w:u w:val="single"/>
        </w:rPr>
        <w:t>Events</w:t>
      </w:r>
      <w:r w:rsidRPr="00C279C7">
        <w:rPr>
          <w:color w:val="000000"/>
          <w:sz w:val="16"/>
          <w:szCs w:val="16"/>
          <w:u w:val="single"/>
        </w:rPr>
        <w:t xml:space="preserve"> </w:t>
      </w:r>
      <w:r w:rsidRPr="00C279C7">
        <w:rPr>
          <w:color w:val="000000"/>
          <w:sz w:val="16"/>
          <w:szCs w:val="16"/>
        </w:rPr>
        <w:t xml:space="preserve"> &lt;add H1 tag to this&gt;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[Web Part Menu.]</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 xml:space="preserve">There are currently no upcoming events. To add a new event, click "Add new event" below. </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Add new event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u w:val="single"/>
        </w:rPr>
        <w:t>Contacts</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yellow"/>
          <w:u w:val="single"/>
        </w:rPr>
        <w:t>Contacts</w:t>
      </w:r>
      <w:r w:rsidRPr="00C279C7">
        <w:rPr>
          <w:color w:val="000000"/>
          <w:sz w:val="16"/>
          <w:szCs w:val="16"/>
        </w:rPr>
        <w:t xml:space="preserve"> &lt;add H1 tag to this&gt;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[Web Part Menu.]</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Last Name</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First Name</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Business Phone</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E-mail Address</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test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Add new item</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u w:val="single"/>
        </w:rPr>
        <w:t>Shared Documents</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yellow"/>
          <w:u w:val="single"/>
        </w:rPr>
        <w:t>Shared Documents</w:t>
      </w:r>
      <w:r w:rsidRPr="00C279C7">
        <w:rPr>
          <w:color w:val="000000"/>
          <w:sz w:val="16"/>
          <w:szCs w:val="16"/>
        </w:rPr>
        <w:t xml:space="preserve"> &lt;add H1 tag to this&gt;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[Web Part Menu.]</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Type</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Name</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[Presence enabled for this column.]</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Modified By</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highlight w:val="red"/>
          <w:u w:val="single"/>
        </w:rPr>
        <w:t>[Icon.]</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yellow"/>
        </w:rPr>
        <w:t>[</w:t>
      </w:r>
      <w:r w:rsidRPr="00C279C7">
        <w:rPr>
          <w:color w:val="000000"/>
          <w:sz w:val="16"/>
          <w:szCs w:val="16"/>
          <w:highlight w:val="yellow"/>
          <w:u w:val="single"/>
        </w:rPr>
        <w:t>Test.doc</w:t>
      </w:r>
      <w:r w:rsidRPr="00C279C7">
        <w:rPr>
          <w:color w:val="000000"/>
          <w:sz w:val="16"/>
          <w:szCs w:val="16"/>
          <w:highlight w:val="yellow"/>
        </w:rPr>
        <w:t>]</w:t>
      </w:r>
      <w:r w:rsidRPr="00C279C7">
        <w:rPr>
          <w:color w:val="000000"/>
          <w:sz w:val="16"/>
          <w:szCs w:val="16"/>
        </w:rPr>
        <w:t xml:space="preserve"> &lt;added&gt;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Test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Sam</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Add new document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highlight w:val="red"/>
        </w:rPr>
        <w:t>[/_layouts/images/homepage.gif.]</w:t>
      </w:r>
      <w:r w:rsidRPr="00C279C7">
        <w:rPr>
          <w:color w:val="000000"/>
          <w:sz w:val="16"/>
          <w:szCs w:val="16"/>
        </w:rPr>
        <w:t xml:space="preserve">  &lt;removed&gt;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yellow"/>
        </w:rPr>
        <w:t>Custom ALT text for the Image web part.  By default ALT=”Windows SharePoint Services site” for out of the box WSS image</w:t>
      </w:r>
      <w:r w:rsidRPr="00C279C7">
        <w:rPr>
          <w:color w:val="000000"/>
          <w:sz w:val="16"/>
          <w:szCs w:val="16"/>
        </w:rPr>
        <w:t>. &lt;added&gt;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red"/>
          <w:u w:val="single"/>
        </w:rPr>
        <w:t>Links</w:t>
      </w:r>
      <w:r w:rsidRPr="00C279C7">
        <w:rPr>
          <w:color w:val="000000"/>
          <w:sz w:val="16"/>
          <w:szCs w:val="16"/>
          <w:u w:val="single"/>
        </w:rPr>
        <w:t xml:space="preserve"> </w:t>
      </w:r>
      <w:r w:rsidRPr="00C279C7">
        <w:rPr>
          <w:color w:val="000000"/>
          <w:sz w:val="16"/>
          <w:szCs w:val="16"/>
        </w:rPr>
        <w:t>&lt;removed&gt;</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highlight w:val="yellow"/>
          <w:u w:val="single"/>
        </w:rPr>
        <w:t>Links</w:t>
      </w:r>
      <w:r w:rsidRPr="00C279C7">
        <w:rPr>
          <w:color w:val="000000"/>
          <w:sz w:val="16"/>
          <w:szCs w:val="16"/>
        </w:rPr>
        <w:t xml:space="preserve"> &lt;add H1 tag to this&gt;</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u w:val="single"/>
        </w:rPr>
        <w:t>[Web Part Menu.]</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rPr>
        <w:t xml:space="preserve">There are currently no favorite links to display. To add a new link, click "Add new link" below. </w:t>
      </w:r>
    </w:p>
    <w:p w:rsidR="005B39ED" w:rsidRPr="00C279C7" w:rsidRDefault="005B39ED" w:rsidP="00753E69">
      <w:pPr>
        <w:autoSpaceDE w:val="0"/>
        <w:autoSpaceDN w:val="0"/>
        <w:adjustRightInd w:val="0"/>
        <w:spacing w:after="0"/>
        <w:ind w:left="1267"/>
        <w:rPr>
          <w:color w:val="000000"/>
          <w:sz w:val="16"/>
          <w:szCs w:val="16"/>
          <w:u w:val="single"/>
        </w:rPr>
      </w:pPr>
      <w:r w:rsidRPr="00C279C7">
        <w:rPr>
          <w:color w:val="000000"/>
          <w:sz w:val="16"/>
          <w:szCs w:val="16"/>
          <w:u w:val="single"/>
        </w:rPr>
        <w:t>Add new link</w:t>
      </w:r>
    </w:p>
    <w:p w:rsidR="005B39ED" w:rsidRPr="00C279C7" w:rsidRDefault="005B39ED" w:rsidP="00753E69">
      <w:pPr>
        <w:autoSpaceDE w:val="0"/>
        <w:autoSpaceDN w:val="0"/>
        <w:adjustRightInd w:val="0"/>
        <w:spacing w:after="0"/>
        <w:ind w:left="1267"/>
        <w:rPr>
          <w:color w:val="000000"/>
          <w:sz w:val="16"/>
          <w:szCs w:val="16"/>
        </w:rPr>
      </w:pPr>
      <w:r w:rsidRPr="00C279C7">
        <w:rPr>
          <w:color w:val="000000"/>
          <w:sz w:val="16"/>
          <w:szCs w:val="16"/>
        </w:rPr>
        <w:t xml:space="preserve"> (End of form 2.)</w:t>
      </w:r>
    </w:p>
    <w:p w:rsidR="005B39ED" w:rsidRDefault="005B39ED" w:rsidP="00753E69">
      <w:pPr>
        <w:pStyle w:val="CriteriaRefW3C"/>
        <w:keepNext w:val="0"/>
        <w:spacing w:before="120"/>
        <w:ind w:left="1267"/>
        <w:jc w:val="both"/>
        <w:rPr>
          <w:i w:val="0"/>
          <w:iCs w:val="0"/>
          <w:color w:val="auto"/>
          <w:sz w:val="20"/>
          <w:szCs w:val="20"/>
        </w:rPr>
      </w:pPr>
      <w:r>
        <w:rPr>
          <w:i w:val="0"/>
          <w:iCs w:val="0"/>
          <w:color w:val="auto"/>
          <w:sz w:val="20"/>
          <w:szCs w:val="20"/>
        </w:rPr>
        <w:t xml:space="preserve">As illustrated above, understanding </w:t>
      </w:r>
      <w:r w:rsidRPr="004C3819">
        <w:rPr>
          <w:i w:val="0"/>
          <w:color w:val="000000"/>
          <w:sz w:val="20"/>
          <w:szCs w:val="20"/>
        </w:rPr>
        <w:t xml:space="preserve">the layout and </w:t>
      </w:r>
      <w:r>
        <w:rPr>
          <w:i w:val="0"/>
          <w:color w:val="000000"/>
          <w:sz w:val="20"/>
          <w:szCs w:val="20"/>
        </w:rPr>
        <w:t xml:space="preserve">the </w:t>
      </w:r>
      <w:r w:rsidRPr="004C3819">
        <w:rPr>
          <w:i w:val="0"/>
          <w:color w:val="000000"/>
          <w:sz w:val="20"/>
          <w:szCs w:val="20"/>
        </w:rPr>
        <w:t xml:space="preserve">structure of </w:t>
      </w:r>
      <w:r>
        <w:rPr>
          <w:i w:val="0"/>
          <w:color w:val="000000"/>
          <w:sz w:val="20"/>
          <w:szCs w:val="20"/>
        </w:rPr>
        <w:t>the</w:t>
      </w:r>
      <w:r w:rsidRPr="004C3819">
        <w:rPr>
          <w:i w:val="0"/>
          <w:color w:val="000000"/>
          <w:sz w:val="20"/>
          <w:szCs w:val="20"/>
        </w:rPr>
        <w:t xml:space="preserve"> pages</w:t>
      </w:r>
      <w:r>
        <w:rPr>
          <w:i w:val="0"/>
          <w:iCs w:val="0"/>
          <w:color w:val="auto"/>
          <w:sz w:val="20"/>
          <w:szCs w:val="20"/>
        </w:rPr>
        <w:t xml:space="preserve"> is greatly facilitated.</w:t>
      </w:r>
    </w:p>
    <w:p w:rsidR="005B39ED" w:rsidRPr="005F22CA" w:rsidRDefault="005B39ED" w:rsidP="00753E69">
      <w:pPr>
        <w:pStyle w:val="CriteriaRefW3C"/>
        <w:keepNext w:val="0"/>
        <w:spacing w:before="120"/>
        <w:ind w:left="1267"/>
        <w:jc w:val="both"/>
        <w:rPr>
          <w:i w:val="0"/>
          <w:iCs w:val="0"/>
          <w:color w:val="auto"/>
          <w:sz w:val="20"/>
          <w:szCs w:val="20"/>
        </w:rPr>
      </w:pPr>
      <w:r>
        <w:rPr>
          <w:i w:val="0"/>
          <w:iCs w:val="0"/>
          <w:color w:val="auto"/>
          <w:sz w:val="20"/>
          <w:szCs w:val="20"/>
        </w:rPr>
        <w:t>For specific custom pages, templates (</w:t>
      </w:r>
      <w:r w:rsidRPr="00A51F4E">
        <w:rPr>
          <w:i w:val="0"/>
          <w:color w:val="000000"/>
          <w:sz w:val="20"/>
          <w:szCs w:val="20"/>
        </w:rPr>
        <w:t xml:space="preserve">see 10.1 in section </w:t>
      </w:r>
      <w:fldSimple w:instr=" REF _Ref153356495 \r \h  \* MERGEFORMAT ">
        <w:r w:rsidRPr="001C0176">
          <w:rPr>
            <w:i w:val="0"/>
            <w:color w:val="000000"/>
            <w:sz w:val="20"/>
            <w:szCs w:val="20"/>
          </w:rPr>
          <w:t>5.1.11</w:t>
        </w:r>
      </w:fldSimple>
      <w:r w:rsidRPr="00A51F4E">
        <w:rPr>
          <w:i w:val="0"/>
          <w:color w:val="000000"/>
          <w:sz w:val="20"/>
          <w:szCs w:val="20"/>
        </w:rPr>
        <w:t xml:space="preserve"> </w:t>
      </w:r>
      <w:fldSimple w:instr=" REF _Ref153356495 \h  \* MERGEFORMAT ">
        <w:r w:rsidRPr="001C0176">
          <w:rPr>
            <w:i w:val="0"/>
            <w:color w:val="000000"/>
            <w:sz w:val="20"/>
            <w:szCs w:val="20"/>
          </w:rPr>
          <w:t>Information layout</w:t>
        </w:r>
      </w:fldSimple>
      <w:r w:rsidRPr="00A51F4E">
        <w:rPr>
          <w:i w:val="0"/>
          <w:color w:val="000000"/>
          <w:sz w:val="20"/>
          <w:szCs w:val="20"/>
        </w:rPr>
        <w:t>)</w:t>
      </w:r>
      <w:r>
        <w:rPr>
          <w:i w:val="0"/>
          <w:color w:val="000000"/>
          <w:sz w:val="20"/>
          <w:szCs w:val="20"/>
        </w:rPr>
        <w:t xml:space="preserve"> </w:t>
      </w:r>
      <w:r>
        <w:rPr>
          <w:i w:val="0"/>
          <w:iCs w:val="0"/>
          <w:color w:val="auto"/>
          <w:sz w:val="20"/>
          <w:szCs w:val="20"/>
        </w:rPr>
        <w:t xml:space="preserve">and </w:t>
      </w:r>
      <w:r w:rsidRPr="00C77C45">
        <w:rPr>
          <w:i w:val="0"/>
          <w:iCs w:val="0"/>
          <w:color w:val="auto"/>
          <w:sz w:val="20"/>
          <w:szCs w:val="20"/>
        </w:rPr>
        <w:t>Web pages that satisfy this criterion</w:t>
      </w:r>
      <w:r>
        <w:rPr>
          <w:i w:val="0"/>
          <w:iCs w:val="0"/>
          <w:color w:val="auto"/>
          <w:sz w:val="20"/>
          <w:szCs w:val="20"/>
        </w:rPr>
        <w:t xml:space="preserve"> can be created</w:t>
      </w:r>
      <w:r w:rsidRPr="00C77C45">
        <w:rPr>
          <w:i w:val="0"/>
          <w:iCs w:val="0"/>
          <w:color w:val="auto"/>
          <w:sz w:val="20"/>
          <w:szCs w:val="20"/>
        </w:rPr>
        <w:t xml:space="preserve">. It </w:t>
      </w:r>
      <w:r>
        <w:rPr>
          <w:i w:val="0"/>
          <w:iCs w:val="0"/>
          <w:color w:val="auto"/>
          <w:sz w:val="20"/>
          <w:szCs w:val="20"/>
        </w:rPr>
        <w:t xml:space="preserve">therefore </w:t>
      </w:r>
      <w:r w:rsidRPr="00C77C45">
        <w:rPr>
          <w:i w:val="0"/>
          <w:iCs w:val="0"/>
          <w:color w:val="auto"/>
          <w:sz w:val="20"/>
          <w:szCs w:val="20"/>
        </w:rPr>
        <w:t xml:space="preserve">remains the responsibility of </w:t>
      </w:r>
      <w:r>
        <w:rPr>
          <w:i w:val="0"/>
          <w:iCs w:val="0"/>
          <w:color w:val="auto"/>
          <w:sz w:val="20"/>
          <w:szCs w:val="20"/>
        </w:rPr>
        <w:t>MOSS</w:t>
      </w:r>
      <w:r w:rsidRPr="00C77C45">
        <w:rPr>
          <w:i w:val="0"/>
          <w:iCs w:val="0"/>
          <w:color w:val="auto"/>
          <w:sz w:val="20"/>
          <w:szCs w:val="20"/>
        </w:rPr>
        <w:t xml:space="preserve"> 200</w:t>
      </w:r>
      <w:r>
        <w:rPr>
          <w:i w:val="0"/>
          <w:iCs w:val="0"/>
          <w:color w:val="auto"/>
          <w:sz w:val="20"/>
          <w:szCs w:val="20"/>
        </w:rPr>
        <w:t>7</w:t>
      </w:r>
      <w:r w:rsidRPr="00C77C45">
        <w:rPr>
          <w:i w:val="0"/>
          <w:iCs w:val="0"/>
          <w:color w:val="auto"/>
          <w:sz w:val="20"/>
          <w:szCs w:val="20"/>
        </w:rPr>
        <w:t xml:space="preserve"> developers to ensure that their Web pages satisfy this criterion. </w:t>
      </w:r>
    </w:p>
    <w:p w:rsidR="005B39ED" w:rsidRPr="00926F2C" w:rsidRDefault="005B39ED" w:rsidP="001F110C">
      <w:pPr>
        <w:pStyle w:val="Heading3"/>
        <w:keepNext w:val="0"/>
      </w:pPr>
      <w:bookmarkStart w:id="96" w:name="_Ref153356495"/>
      <w:r>
        <w:t>I</w:t>
      </w:r>
      <w:r w:rsidRPr="00926F2C">
        <w:t>nformation</w:t>
      </w:r>
      <w:r>
        <w:t xml:space="preserve"> layout</w:t>
      </w:r>
      <w:bookmarkEnd w:id="96"/>
      <w:r w:rsidRPr="00926F2C">
        <w:t xml:space="preserve"> </w:t>
      </w:r>
    </w:p>
    <w:p w:rsidR="005B39ED" w:rsidRPr="00926F2C" w:rsidRDefault="005B39ED" w:rsidP="001F110C">
      <w:pPr>
        <w:pStyle w:val="Criteria"/>
        <w:keepNext w:val="0"/>
        <w:shd w:val="clear" w:color="auto" w:fill="F2F2F2"/>
      </w:pPr>
      <w:r>
        <w:t>10.1</w:t>
      </w:r>
      <w:r w:rsidRPr="00926F2C">
        <w:t>: Is page content separated from content introduction?</w:t>
      </w:r>
    </w:p>
    <w:p w:rsidR="005B39ED" w:rsidRPr="0070523C" w:rsidRDefault="005B39ED" w:rsidP="00E453F3">
      <w:pPr>
        <w:pStyle w:val="CriteriaComment"/>
        <w:keepNext w:val="0"/>
        <w:jc w:val="both"/>
      </w:pPr>
      <w:r w:rsidRPr="0070523C">
        <w:t xml:space="preserve">If </w:t>
      </w:r>
      <w:r>
        <w:t>a</w:t>
      </w:r>
      <w:r w:rsidRPr="0070523C">
        <w:t xml:space="preserve"> page is coded in HTML, it should not contain formatting information (</w:t>
      </w:r>
      <w:r>
        <w:t xml:space="preserve">for example, </w:t>
      </w:r>
      <w:r w:rsidRPr="0070523C">
        <w:t>BGCOLOR, FONT, ALIGN, B, I)</w:t>
      </w:r>
      <w:r>
        <w:t>,</w:t>
      </w:r>
      <w:r w:rsidRPr="0070523C">
        <w:t xml:space="preserve"> </w:t>
      </w:r>
      <w:r>
        <w:t>because</w:t>
      </w:r>
      <w:r w:rsidRPr="0070523C">
        <w:t xml:space="preserve"> all </w:t>
      </w:r>
      <w:r>
        <w:t xml:space="preserve">this information can </w:t>
      </w:r>
      <w:r w:rsidRPr="0070523C">
        <w:t>be included in style sheets.</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507" w:anchor="tech-style-sheets" w:tooltip="Point de contrôle 3.3 des WCAG 1.0 " w:history="1">
        <w:r w:rsidRPr="00926F2C">
          <w:rPr>
            <w:rStyle w:val="Hyperlink"/>
          </w:rPr>
          <w:t>3.3</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3.3_HTML_01, 3.3_HTML_02</w:t>
      </w:r>
    </w:p>
    <w:p w:rsidR="005B39ED" w:rsidRPr="00926F2C" w:rsidRDefault="005B39ED" w:rsidP="00E453F3">
      <w:pPr>
        <w:pStyle w:val="CriteriaRefW3C"/>
        <w:keepNext w:val="0"/>
        <w:jc w:val="both"/>
      </w:pPr>
      <w:r>
        <w:t>Type of criterion:</w:t>
      </w:r>
      <w:r w:rsidRPr="00926F2C">
        <w:t xml:space="preserve"> development (development rules)</w:t>
      </w:r>
    </w:p>
    <w:p w:rsidR="005B39ED" w:rsidRPr="007A4E7D" w:rsidRDefault="005B39ED" w:rsidP="00E453F3">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87012C" w:rsidRDefault="005B39ED" w:rsidP="00E453F3">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C402EB">
        <w:rPr>
          <w:i w:val="0"/>
          <w:iCs w:val="0"/>
          <w:color w:val="auto"/>
          <w:sz w:val="20"/>
          <w:szCs w:val="20"/>
        </w:rPr>
        <w:t xml:space="preserve">Publishing in </w:t>
      </w:r>
      <w:r>
        <w:rPr>
          <w:i w:val="0"/>
          <w:iCs w:val="0"/>
          <w:color w:val="auto"/>
          <w:sz w:val="20"/>
          <w:szCs w:val="20"/>
        </w:rPr>
        <w:t>WSS 3.0 and MOSS</w:t>
      </w:r>
      <w:r w:rsidRPr="00C402EB">
        <w:rPr>
          <w:i w:val="0"/>
          <w:iCs w:val="0"/>
          <w:color w:val="auto"/>
          <w:sz w:val="20"/>
          <w:szCs w:val="20"/>
        </w:rPr>
        <w:t xml:space="preserve"> 2007 </w:t>
      </w:r>
      <w:r>
        <w:rPr>
          <w:i w:val="0"/>
          <w:iCs w:val="0"/>
          <w:color w:val="auto"/>
          <w:sz w:val="20"/>
          <w:szCs w:val="20"/>
        </w:rPr>
        <w:t xml:space="preserve">technologies </w:t>
      </w:r>
      <w:r w:rsidRPr="00C402EB">
        <w:rPr>
          <w:i w:val="0"/>
          <w:iCs w:val="0"/>
          <w:color w:val="auto"/>
          <w:sz w:val="20"/>
          <w:szCs w:val="20"/>
        </w:rPr>
        <w:t xml:space="preserve">is fundamentally a means of authoring and displaying information by using a set of templates. </w:t>
      </w:r>
      <w:r>
        <w:rPr>
          <w:i w:val="0"/>
          <w:iCs w:val="0"/>
          <w:color w:val="auto"/>
          <w:sz w:val="20"/>
          <w:szCs w:val="20"/>
        </w:rPr>
        <w:t>T</w:t>
      </w:r>
      <w:r w:rsidRPr="00C402EB">
        <w:rPr>
          <w:i w:val="0"/>
          <w:iCs w:val="0"/>
          <w:color w:val="auto"/>
          <w:sz w:val="20"/>
          <w:szCs w:val="20"/>
        </w:rPr>
        <w:t>here are two fundamental templates to understand: master pages and page layouts.</w:t>
      </w:r>
      <w:r w:rsidRPr="00C402EB">
        <w:rPr>
          <w:sz w:val="20"/>
          <w:szCs w:val="20"/>
        </w:rPr>
        <w:t xml:space="preserve"> </w:t>
      </w:r>
    </w:p>
    <w:p w:rsidR="005B39ED" w:rsidRDefault="005B39ED" w:rsidP="00E453F3">
      <w:pPr>
        <w:pStyle w:val="CriteriaRefW3C"/>
        <w:keepNext w:val="0"/>
        <w:ind w:left="1267"/>
        <w:jc w:val="both"/>
        <w:rPr>
          <w:i w:val="0"/>
          <w:iCs w:val="0"/>
          <w:color w:val="auto"/>
          <w:sz w:val="20"/>
          <w:szCs w:val="20"/>
        </w:rPr>
      </w:pPr>
      <w:r w:rsidRPr="00C402EB">
        <w:rPr>
          <w:i w:val="0"/>
          <w:iCs w:val="0"/>
          <w:color w:val="auto"/>
          <w:sz w:val="20"/>
          <w:szCs w:val="20"/>
        </w:rPr>
        <w:t xml:space="preserve">Master pages </w:t>
      </w:r>
      <w:r>
        <w:rPr>
          <w:i w:val="0"/>
          <w:iCs w:val="0"/>
          <w:color w:val="auto"/>
          <w:sz w:val="20"/>
          <w:szCs w:val="20"/>
        </w:rPr>
        <w:t xml:space="preserve">(in both WSS 3.0 and MOSS 2007) </w:t>
      </w:r>
      <w:r w:rsidRPr="00C402EB">
        <w:rPr>
          <w:i w:val="0"/>
          <w:iCs w:val="0"/>
          <w:color w:val="auto"/>
          <w:sz w:val="20"/>
          <w:szCs w:val="20"/>
        </w:rPr>
        <w:t xml:space="preserve">and page layouts </w:t>
      </w:r>
      <w:r>
        <w:rPr>
          <w:i w:val="0"/>
          <w:iCs w:val="0"/>
          <w:color w:val="auto"/>
          <w:sz w:val="20"/>
          <w:szCs w:val="20"/>
        </w:rPr>
        <w:t xml:space="preserve">(only in MOSS 2007) </w:t>
      </w:r>
      <w:r w:rsidRPr="00C402EB">
        <w:rPr>
          <w:i w:val="0"/>
          <w:iCs w:val="0"/>
          <w:color w:val="auto"/>
          <w:sz w:val="20"/>
          <w:szCs w:val="20"/>
        </w:rPr>
        <w:t xml:space="preserve">dictate the overall look and feel of your </w:t>
      </w:r>
      <w:r>
        <w:rPr>
          <w:i w:val="0"/>
          <w:iCs w:val="0"/>
          <w:color w:val="auto"/>
          <w:sz w:val="20"/>
          <w:szCs w:val="20"/>
        </w:rPr>
        <w:t>MOSS 2007 technologies-based</w:t>
      </w:r>
      <w:r w:rsidRPr="00C402EB">
        <w:rPr>
          <w:i w:val="0"/>
          <w:iCs w:val="0"/>
          <w:color w:val="auto"/>
          <w:sz w:val="20"/>
          <w:szCs w:val="20"/>
        </w:rPr>
        <w:t xml:space="preserve"> site. </w:t>
      </w:r>
    </w:p>
    <w:p w:rsidR="005B39ED" w:rsidRDefault="005B39ED" w:rsidP="00E453F3">
      <w:pPr>
        <w:pStyle w:val="CriteriaRefW3C"/>
        <w:keepNext w:val="0"/>
        <w:ind w:left="1267"/>
        <w:jc w:val="both"/>
        <w:rPr>
          <w:i w:val="0"/>
          <w:iCs w:val="0"/>
          <w:color w:val="auto"/>
          <w:sz w:val="20"/>
          <w:szCs w:val="20"/>
        </w:rPr>
      </w:pPr>
      <w:r w:rsidRPr="00C402EB">
        <w:rPr>
          <w:i w:val="0"/>
          <w:iCs w:val="0"/>
          <w:color w:val="auto"/>
          <w:sz w:val="20"/>
          <w:szCs w:val="20"/>
        </w:rPr>
        <w:t xml:space="preserve">Master pages contain controls that are shared across multiple page layouts, such as navigation, search, or language-preference for multilingual sites. </w:t>
      </w:r>
      <w:r>
        <w:rPr>
          <w:i w:val="0"/>
          <w:iCs w:val="0"/>
          <w:color w:val="auto"/>
          <w:sz w:val="20"/>
          <w:szCs w:val="20"/>
        </w:rPr>
        <w:t>M</w:t>
      </w:r>
      <w:r w:rsidRPr="00C402EB">
        <w:rPr>
          <w:i w:val="0"/>
          <w:iCs w:val="0"/>
          <w:color w:val="auto"/>
          <w:sz w:val="20"/>
          <w:szCs w:val="20"/>
        </w:rPr>
        <w:t>aster pages</w:t>
      </w:r>
      <w:r>
        <w:rPr>
          <w:i w:val="0"/>
          <w:iCs w:val="0"/>
          <w:color w:val="auto"/>
          <w:sz w:val="20"/>
          <w:szCs w:val="20"/>
        </w:rPr>
        <w:t xml:space="preserve"> are intended to</w:t>
      </w:r>
      <w:r w:rsidRPr="00C402EB">
        <w:rPr>
          <w:i w:val="0"/>
          <w:iCs w:val="0"/>
          <w:color w:val="auto"/>
          <w:sz w:val="20"/>
          <w:szCs w:val="20"/>
        </w:rPr>
        <w:t xml:space="preserve"> easily provide a consistent look and feel for </w:t>
      </w:r>
      <w:r>
        <w:rPr>
          <w:i w:val="0"/>
          <w:iCs w:val="0"/>
          <w:color w:val="auto"/>
          <w:sz w:val="20"/>
          <w:szCs w:val="20"/>
        </w:rPr>
        <w:t>the</w:t>
      </w:r>
      <w:r w:rsidRPr="00C402EB">
        <w:rPr>
          <w:i w:val="0"/>
          <w:iCs w:val="0"/>
          <w:color w:val="auto"/>
          <w:sz w:val="20"/>
          <w:szCs w:val="20"/>
        </w:rPr>
        <w:t xml:space="preserve"> site. </w:t>
      </w:r>
      <w:r>
        <w:rPr>
          <w:i w:val="0"/>
          <w:iCs w:val="0"/>
          <w:color w:val="auto"/>
          <w:sz w:val="20"/>
          <w:szCs w:val="20"/>
        </w:rPr>
        <w:t xml:space="preserve">They can be used </w:t>
      </w:r>
      <w:r w:rsidRPr="00C402EB">
        <w:rPr>
          <w:i w:val="0"/>
          <w:iCs w:val="0"/>
          <w:color w:val="auto"/>
          <w:sz w:val="20"/>
          <w:szCs w:val="20"/>
        </w:rPr>
        <w:t>to position items that must be shared by all pages, such as navigational controls, company logos, and copyright notices. ASP.NET 2.0 user controls, Web server controls, and Web Parts</w:t>
      </w:r>
      <w:r>
        <w:rPr>
          <w:i w:val="0"/>
          <w:iCs w:val="0"/>
          <w:color w:val="auto"/>
          <w:sz w:val="20"/>
          <w:szCs w:val="20"/>
        </w:rPr>
        <w:t xml:space="preserve"> can be used within master pages</w:t>
      </w:r>
    </w:p>
    <w:p w:rsidR="005B39ED" w:rsidRDefault="005B39ED" w:rsidP="00E453F3">
      <w:pPr>
        <w:keepNext w:val="0"/>
        <w:ind w:left="1267"/>
        <w:jc w:val="both"/>
      </w:pPr>
      <w:r w:rsidRPr="00C402EB">
        <w:t>Page layouts contain field controls and Web Parts.</w:t>
      </w:r>
      <w:r>
        <w:t xml:space="preserve"> </w:t>
      </w:r>
      <w:r w:rsidRPr="006102E6">
        <w:t xml:space="preserve">A page layout provides a structured approach to collecting content from content authors and displaying it on a page within a site. Each page layout is based on a WSS </w:t>
      </w:r>
      <w:r>
        <w:t xml:space="preserve">3.0 </w:t>
      </w:r>
      <w:r w:rsidRPr="006102E6">
        <w:t xml:space="preserve">content type and an associated </w:t>
      </w:r>
      <w:r>
        <w:t>ASP.NET 2.0</w:t>
      </w:r>
      <w:r w:rsidRPr="006102E6">
        <w:t xml:space="preserve"> page template.</w:t>
      </w:r>
      <w:r>
        <w:t xml:space="preserve"> </w:t>
      </w:r>
      <w:r w:rsidRPr="006102E6">
        <w:t xml:space="preserve">In </w:t>
      </w:r>
      <w:r>
        <w:t>addition to field controls, an ASP.NET 2.0</w:t>
      </w:r>
      <w:r w:rsidRPr="006102E6">
        <w:t xml:space="preserve"> page template for a page layout can also contain ASP.NET server controls and Web Part zones.</w:t>
      </w:r>
    </w:p>
    <w:p w:rsidR="005B39ED" w:rsidRPr="00C402EB" w:rsidRDefault="005B39ED" w:rsidP="00E453F3">
      <w:pPr>
        <w:keepNext w:val="0"/>
        <w:ind w:left="1267"/>
        <w:jc w:val="both"/>
      </w:pPr>
      <w:r w:rsidRPr="0087012C">
        <w:t xml:space="preserve">It remains the responsibility of </w:t>
      </w:r>
      <w:r>
        <w:t>MOSS 2007</w:t>
      </w:r>
      <w:r w:rsidRPr="0087012C">
        <w:t xml:space="preserve"> developers to ensure that their templates satisfy this criterion.</w:t>
      </w:r>
    </w:p>
    <w:p w:rsidR="005B39ED" w:rsidRDefault="005B39ED" w:rsidP="00E453F3">
      <w:pPr>
        <w:keepNext w:val="0"/>
        <w:ind w:left="1267"/>
        <w:jc w:val="both"/>
      </w:pPr>
      <w:r w:rsidRPr="0087012C">
        <w:t xml:space="preserve">The top-level site for a site collection hosted on </w:t>
      </w:r>
      <w:r>
        <w:t xml:space="preserve">WSS 3.0 or </w:t>
      </w:r>
      <w:r w:rsidRPr="0087012C">
        <w:t>MOSS 2007 has a special document library called the Master Page and Page Layout Gallery. All page layouts and master pages are stored in this document library. The Master Page and Page Layout Galler</w:t>
      </w:r>
      <w:r>
        <w:t>ies</w:t>
      </w:r>
      <w:r w:rsidRPr="0087012C">
        <w:t xml:space="preserve"> suppo</w:t>
      </w:r>
      <w:r>
        <w:t>rt</w:t>
      </w:r>
      <w:r w:rsidRPr="0087012C">
        <w:t xml:space="preserve"> versioning and workflow.</w:t>
      </w:r>
    </w:p>
    <w:p w:rsidR="005B39ED" w:rsidRPr="00C402EB" w:rsidRDefault="005B39ED" w:rsidP="00E453F3">
      <w:pPr>
        <w:keepNext w:val="0"/>
        <w:ind w:left="1267"/>
        <w:jc w:val="both"/>
      </w:pPr>
      <w:r w:rsidRPr="0087012C">
        <w:t>When a content migration from MCMS 2002</w:t>
      </w:r>
      <w:r>
        <w:t xml:space="preserve"> is performed</w:t>
      </w:r>
      <w:r w:rsidRPr="0087012C">
        <w:t xml:space="preserve">, </w:t>
      </w:r>
      <w:r>
        <w:t xml:space="preserve">MOSS 2007 </w:t>
      </w:r>
      <w:r w:rsidRPr="0087012C">
        <w:t>creates a set of folders for keeping the Template Gallery structure. In each folder, it generates a basic, default page layout for each template gallery item that was present in MCMS</w:t>
      </w:r>
      <w:r>
        <w:t xml:space="preserve"> 2002</w:t>
      </w:r>
      <w:r w:rsidRPr="0087012C">
        <w:t>.</w:t>
      </w:r>
      <w:r>
        <w:t xml:space="preserve"> For additional information, you can refer to the white paper </w:t>
      </w:r>
      <w:hyperlink r:id="rId508" w:tooltip="Planning MCMS 2002 Application Migration to SharePoint Server 2007" w:history="1">
        <w:r w:rsidRPr="00D32AB7">
          <w:rPr>
            <w:rStyle w:val="Hyperlink"/>
            <w:rFonts w:cs="Arial"/>
          </w:rPr>
          <w:t>Planning MCMS 2002 Application Migration to SharePoint Server 2007</w:t>
        </w:r>
      </w:hyperlink>
      <w:r>
        <w:t>.</w:t>
      </w:r>
    </w:p>
    <w:p w:rsidR="005B39ED" w:rsidRPr="00926F2C" w:rsidRDefault="005B39ED" w:rsidP="001F110C">
      <w:pPr>
        <w:pStyle w:val="Criteria"/>
        <w:keepNext w:val="0"/>
        <w:shd w:val="clear" w:color="auto" w:fill="F2F2F2"/>
      </w:pPr>
      <w:r>
        <w:t>10.2</w:t>
      </w:r>
      <w:r w:rsidRPr="00926F2C">
        <w:t xml:space="preserve">: If style sheets are disabled, is the information still accessible? </w:t>
      </w:r>
    </w:p>
    <w:p w:rsidR="005B39ED" w:rsidRPr="00926F2C" w:rsidRDefault="005B39ED" w:rsidP="00E453F3">
      <w:pPr>
        <w:pStyle w:val="CriteriaComment"/>
        <w:keepNext w:val="0"/>
        <w:jc w:val="both"/>
      </w:pPr>
      <w:r>
        <w:t>T</w:t>
      </w:r>
      <w:r w:rsidRPr="00926F2C">
        <w:t>o separat</w:t>
      </w:r>
      <w:r>
        <w:t>e</w:t>
      </w:r>
      <w:r w:rsidRPr="00926F2C">
        <w:t xml:space="preserve"> content from layout </w:t>
      </w:r>
      <w:r>
        <w:t>on</w:t>
      </w:r>
      <w:r w:rsidRPr="00926F2C">
        <w:t xml:space="preserve"> an HTML page, </w:t>
      </w:r>
      <w:r>
        <w:t xml:space="preserve">use </w:t>
      </w:r>
      <w:r w:rsidRPr="00926F2C">
        <w:t xml:space="preserve">style sheets (CSS) </w:t>
      </w:r>
      <w:r>
        <w:t>to specify the</w:t>
      </w:r>
      <w:r w:rsidRPr="00926F2C">
        <w:t xml:space="preserve"> layout. </w:t>
      </w:r>
      <w:r>
        <w:t>However,</w:t>
      </w:r>
      <w:r w:rsidRPr="00926F2C">
        <w:t xml:space="preserve"> people who do not wish to read the page </w:t>
      </w:r>
      <w:r>
        <w:t xml:space="preserve">by </w:t>
      </w:r>
      <w:r w:rsidRPr="00926F2C">
        <w:t>using the author-selected style sheet should obtain the same information when they disable the page style sheet and use their own customized settings instead.</w:t>
      </w:r>
    </w:p>
    <w:p w:rsidR="005B39ED" w:rsidRPr="00926F2C" w:rsidRDefault="005B39ED" w:rsidP="00E453F3">
      <w:pPr>
        <w:pStyle w:val="CriteriaRefW3C"/>
        <w:keepNext w:val="0"/>
        <w:spacing w:after="0"/>
        <w:ind w:left="1267"/>
        <w:jc w:val="both"/>
      </w:pPr>
      <w:r>
        <w:t>WCAG 1.0 checkpoint(s) [Priority 1]:</w:t>
      </w:r>
      <w:r w:rsidRPr="00926F2C">
        <w:t xml:space="preserve"> </w:t>
      </w:r>
      <w:hyperlink r:id="rId509" w:anchor="tech-order-style-sheets" w:tooltip="Point de contrôle 6.1 des WCAG 1.0 " w:history="1">
        <w:r w:rsidRPr="00926F2C">
          <w:rPr>
            <w:rStyle w:val="Hyperlink"/>
          </w:rPr>
          <w:t>6.1</w:t>
        </w:r>
      </w:hyperlink>
    </w:p>
    <w:p w:rsidR="005B39ED" w:rsidRPr="00926F2C" w:rsidRDefault="005B39ED" w:rsidP="00E453F3">
      <w:pPr>
        <w:pStyle w:val="CriteriaRefW3C"/>
        <w:keepNext w:val="0"/>
        <w:spacing w:after="0"/>
        <w:ind w:left="1267"/>
        <w:jc w:val="both"/>
      </w:pPr>
      <w:r>
        <w:t>WCAG 1.0 checkpoint(s) [Priority 2]:</w:t>
      </w:r>
      <w:r w:rsidRPr="00926F2C">
        <w:t xml:space="preserve"> -</w:t>
      </w:r>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4.1_CSS_02, 6.1_HTML_01, 6.1_HTML_02</w:t>
      </w:r>
    </w:p>
    <w:p w:rsidR="005B39ED" w:rsidRPr="00926F2C" w:rsidRDefault="005B39ED" w:rsidP="00E453F3">
      <w:pPr>
        <w:pStyle w:val="CriteriaRefW3C"/>
        <w:keepNext w:val="0"/>
        <w:jc w:val="both"/>
      </w:pPr>
      <w:r>
        <w:t>Type of criterion:</w:t>
      </w:r>
      <w:r w:rsidRPr="00926F2C">
        <w:t xml:space="preserve"> design /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E453F3">
      <w:pPr>
        <w:pStyle w:val="CriteriaRefW3C"/>
        <w:keepNext w:val="0"/>
        <w:jc w:val="both"/>
      </w:pPr>
      <w:r w:rsidRPr="00C77C45">
        <w:rPr>
          <w:rFonts w:cs="Times New Roman"/>
          <w:b/>
          <w:bCs/>
          <w:color w:val="000000"/>
          <w:sz w:val="20"/>
          <w:szCs w:val="20"/>
        </w:rPr>
        <w:t>Comments:</w:t>
      </w:r>
      <w:r w:rsidRPr="00926F2C">
        <w:t xml:space="preserve"> </w:t>
      </w:r>
      <w:r w:rsidRPr="00C77C45">
        <w:rPr>
          <w:i w:val="0"/>
          <w:iCs w:val="0"/>
          <w:color w:val="auto"/>
          <w:sz w:val="20"/>
          <w:szCs w:val="20"/>
        </w:rPr>
        <w:t xml:space="preserve">It remains the responsibility of </w:t>
      </w:r>
      <w:r w:rsidRPr="0087012C">
        <w:rPr>
          <w:i w:val="0"/>
          <w:iCs w:val="0"/>
          <w:color w:val="auto"/>
          <w:sz w:val="20"/>
          <w:szCs w:val="20"/>
        </w:rPr>
        <w:t xml:space="preserve">MOSS 2007 </w:t>
      </w:r>
      <w:r w:rsidRPr="00C77C45">
        <w:rPr>
          <w:i w:val="0"/>
          <w:iCs w:val="0"/>
          <w:color w:val="auto"/>
          <w:sz w:val="20"/>
          <w:szCs w:val="20"/>
        </w:rPr>
        <w:t xml:space="preserve">developers to ensure that their </w:t>
      </w:r>
      <w:r>
        <w:rPr>
          <w:i w:val="0"/>
          <w:iCs w:val="0"/>
          <w:color w:val="auto"/>
          <w:sz w:val="20"/>
          <w:szCs w:val="20"/>
        </w:rPr>
        <w:t>templates (s</w:t>
      </w:r>
      <w:r w:rsidRPr="00C77C45">
        <w:rPr>
          <w:i w:val="0"/>
          <w:iCs w:val="0"/>
          <w:color w:val="auto"/>
          <w:sz w:val="20"/>
          <w:szCs w:val="20"/>
        </w:rPr>
        <w:t xml:space="preserve">ee </w:t>
      </w:r>
      <w:r>
        <w:rPr>
          <w:i w:val="0"/>
          <w:iCs w:val="0"/>
          <w:color w:val="auto"/>
          <w:sz w:val="20"/>
          <w:szCs w:val="20"/>
        </w:rPr>
        <w:t>10</w:t>
      </w:r>
      <w:r w:rsidRPr="00C77C45">
        <w:rPr>
          <w:i w:val="0"/>
          <w:iCs w:val="0"/>
          <w:color w:val="auto"/>
          <w:sz w:val="20"/>
          <w:szCs w:val="20"/>
        </w:rPr>
        <w:t>.</w:t>
      </w:r>
      <w:r>
        <w:rPr>
          <w:i w:val="0"/>
          <w:iCs w:val="0"/>
          <w:color w:val="auto"/>
          <w:sz w:val="20"/>
          <w:szCs w:val="20"/>
        </w:rPr>
        <w:t>1</w:t>
      </w:r>
      <w:r w:rsidRPr="00C77C45">
        <w:rPr>
          <w:i w:val="0"/>
          <w:iCs w:val="0"/>
          <w:color w:val="auto"/>
          <w:sz w:val="20"/>
          <w:szCs w:val="20"/>
        </w:rPr>
        <w:t xml:space="preserve"> in this section</w:t>
      </w:r>
      <w:r>
        <w:rPr>
          <w:i w:val="0"/>
          <w:iCs w:val="0"/>
          <w:color w:val="auto"/>
          <w:sz w:val="20"/>
          <w:szCs w:val="20"/>
        </w:rPr>
        <w:t xml:space="preserve">) and </w:t>
      </w:r>
      <w:r w:rsidRPr="00C77C45">
        <w:rPr>
          <w:i w:val="0"/>
          <w:iCs w:val="0"/>
          <w:color w:val="auto"/>
          <w:sz w:val="20"/>
          <w:szCs w:val="20"/>
        </w:rPr>
        <w:t>Web pages satisfy this criterion.</w:t>
      </w:r>
      <w:r w:rsidRPr="00926F2C">
        <w:t xml:space="preserve"> </w:t>
      </w:r>
    </w:p>
    <w:p w:rsidR="005B39ED" w:rsidRPr="00926F2C" w:rsidRDefault="005B39ED" w:rsidP="001F110C">
      <w:pPr>
        <w:pStyle w:val="Criteria"/>
        <w:keepNext w:val="0"/>
        <w:shd w:val="clear" w:color="auto" w:fill="F2F2F2"/>
      </w:pPr>
      <w:r w:rsidRPr="006659A4">
        <w:t>10.3</w:t>
      </w:r>
      <w:r w:rsidRPr="00926F2C">
        <w:t>: If style sheets are disabled, is the order in which information appears the same as initially defined?</w:t>
      </w:r>
    </w:p>
    <w:p w:rsidR="005B39ED" w:rsidRPr="00926F2C" w:rsidRDefault="005B39ED" w:rsidP="00E453F3">
      <w:pPr>
        <w:pStyle w:val="CriteriaComment"/>
        <w:keepNext w:val="0"/>
        <w:jc w:val="both"/>
      </w:pPr>
      <w:r>
        <w:t>Style sheets</w:t>
      </w:r>
      <w:r w:rsidRPr="00926F2C">
        <w:t xml:space="preserve"> </w:t>
      </w:r>
      <w:r>
        <w:t>can</w:t>
      </w:r>
      <w:r w:rsidRPr="00926F2C">
        <w:t xml:space="preserve"> be used to construct HTML pages. </w:t>
      </w:r>
      <w:r>
        <w:t>If</w:t>
      </w:r>
      <w:r w:rsidRPr="00926F2C">
        <w:t xml:space="preserve"> style sheets are disabled by the user, the logical structure </w:t>
      </w:r>
      <w:r>
        <w:t>of</w:t>
      </w:r>
      <w:r w:rsidRPr="00926F2C">
        <w:t xml:space="preserve"> the page should </w:t>
      </w:r>
      <w:r>
        <w:t>stay</w:t>
      </w:r>
      <w:r w:rsidRPr="00926F2C">
        <w:t xml:space="preserve"> the same as initially defined. For example, the order of appearance of the divisions (DIV) </w:t>
      </w:r>
      <w:r>
        <w:t>should stay</w:t>
      </w:r>
      <w:r w:rsidRPr="00926F2C">
        <w:t xml:space="preserve"> the same when viewed </w:t>
      </w:r>
      <w:r>
        <w:t xml:space="preserve">by </w:t>
      </w:r>
      <w:r w:rsidRPr="00926F2C">
        <w:t xml:space="preserve">using a graphical browser </w:t>
      </w:r>
      <w:r>
        <w:t>or by</w:t>
      </w:r>
      <w:r w:rsidRPr="00926F2C">
        <w:t xml:space="preserve"> using a text-mode browser.</w:t>
      </w:r>
    </w:p>
    <w:p w:rsidR="005B39ED" w:rsidRPr="00926F2C" w:rsidRDefault="005B39ED" w:rsidP="00E453F3">
      <w:pPr>
        <w:pStyle w:val="CriteriaRefW3C"/>
        <w:keepNext w:val="0"/>
        <w:spacing w:after="0"/>
        <w:ind w:left="1267"/>
        <w:jc w:val="both"/>
      </w:pPr>
      <w:r>
        <w:t>WCAG 1.0 checkpoint(s) [Priority 1]:</w:t>
      </w:r>
      <w:r w:rsidRPr="00926F2C">
        <w:t xml:space="preserve"> </w:t>
      </w:r>
      <w:hyperlink r:id="rId510" w:anchor="tech-order-style-sheets" w:tooltip="Point de contrôle 6.1 des WCAG 1.0 " w:history="1">
        <w:r w:rsidRPr="00926F2C">
          <w:rPr>
            <w:rStyle w:val="Hyperlink"/>
          </w:rPr>
          <w:t>6.1</w:t>
        </w:r>
      </w:hyperlink>
    </w:p>
    <w:p w:rsidR="005B39ED" w:rsidRPr="00926F2C" w:rsidRDefault="005B39ED" w:rsidP="00E453F3">
      <w:pPr>
        <w:pStyle w:val="CriteriaRefW3C"/>
        <w:keepNext w:val="0"/>
        <w:spacing w:after="0"/>
        <w:ind w:left="1267"/>
        <w:jc w:val="both"/>
      </w:pPr>
      <w:r>
        <w:t>WCAG 1.0 checkpoint(s) [Priority 2]:</w:t>
      </w:r>
      <w:r w:rsidRPr="00926F2C">
        <w:t xml:space="preserve"> -</w:t>
      </w:r>
    </w:p>
    <w:p w:rsidR="005B39ED" w:rsidRPr="00926F2C" w:rsidRDefault="005B39ED" w:rsidP="00E453F3">
      <w:pPr>
        <w:pStyle w:val="CriteriaRefW3C"/>
        <w:keepNext w:val="0"/>
        <w:jc w:val="both"/>
      </w:pPr>
      <w:r>
        <w:t>WCAG 1.0 checkpoint(s) [Priority 3]:</w:t>
      </w:r>
      <w:r w:rsidRPr="00926F2C">
        <w:t xml:space="preserve"> </w:t>
      </w:r>
      <w:hyperlink r:id="rId511" w:anchor="tech-tab-order" w:tooltip="Point de contrôle 9.4 des WCAG 1.0 " w:history="1">
        <w:r w:rsidRPr="00926F2C">
          <w:rPr>
            <w:rStyle w:val="Hyperlink"/>
          </w:rPr>
          <w:t>9.4</w:t>
        </w:r>
      </w:hyperlink>
    </w:p>
    <w:p w:rsidR="005B39ED" w:rsidRDefault="005B39ED" w:rsidP="00E453F3">
      <w:pPr>
        <w:pStyle w:val="CriteriaRefW3C"/>
        <w:ind w:left="1267"/>
        <w:jc w:val="both"/>
      </w:pPr>
      <w:r>
        <w:t xml:space="preserve">UWEM 1.0 Test(s): </w:t>
      </w:r>
      <w:r w:rsidRPr="005733AB">
        <w:t>3.6_HTML_01, 6.1_HTML_01, 6.1_HTML_02</w:t>
      </w:r>
    </w:p>
    <w:p w:rsidR="005B39ED" w:rsidRPr="00926F2C" w:rsidRDefault="005B39ED" w:rsidP="00E453F3">
      <w:pPr>
        <w:pStyle w:val="CriteriaRefW3C"/>
        <w:keepNext w:val="0"/>
        <w:jc w:val="both"/>
      </w:pPr>
      <w:r>
        <w:t>Type of criterion:</w:t>
      </w:r>
      <w:r w:rsidRPr="00926F2C">
        <w:t xml:space="preserve"> design / development</w:t>
      </w:r>
    </w:p>
    <w:p w:rsidR="005B39ED" w:rsidRPr="007A4E7D" w:rsidRDefault="005B39ED" w:rsidP="00E453F3">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5F22CA" w:rsidRDefault="005B39ED" w:rsidP="00E453F3">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Pr>
          <w:i w:val="0"/>
          <w:iCs w:val="0"/>
          <w:color w:val="auto"/>
          <w:sz w:val="20"/>
          <w:szCs w:val="20"/>
        </w:rPr>
        <w:t>Templates (</w:t>
      </w:r>
      <w:r w:rsidRPr="00A51F4E">
        <w:rPr>
          <w:i w:val="0"/>
          <w:color w:val="000000"/>
          <w:sz w:val="20"/>
          <w:szCs w:val="20"/>
        </w:rPr>
        <w:t xml:space="preserve">see 10.1 in </w:t>
      </w:r>
      <w:r>
        <w:rPr>
          <w:i w:val="0"/>
          <w:color w:val="000000"/>
          <w:sz w:val="20"/>
          <w:szCs w:val="20"/>
        </w:rPr>
        <w:t xml:space="preserve">this </w:t>
      </w:r>
      <w:r w:rsidRPr="00A51F4E">
        <w:rPr>
          <w:i w:val="0"/>
          <w:color w:val="000000"/>
          <w:sz w:val="20"/>
          <w:szCs w:val="20"/>
        </w:rPr>
        <w:t>section)</w:t>
      </w:r>
      <w:r>
        <w:rPr>
          <w:i w:val="0"/>
          <w:color w:val="000000"/>
          <w:sz w:val="20"/>
          <w:szCs w:val="20"/>
        </w:rPr>
        <w:t xml:space="preserve"> </w:t>
      </w:r>
      <w:r>
        <w:rPr>
          <w:i w:val="0"/>
          <w:iCs w:val="0"/>
          <w:color w:val="auto"/>
          <w:sz w:val="20"/>
          <w:szCs w:val="20"/>
        </w:rPr>
        <w:t xml:space="preserve">and </w:t>
      </w:r>
      <w:r w:rsidRPr="00C77C45">
        <w:rPr>
          <w:i w:val="0"/>
          <w:iCs w:val="0"/>
          <w:color w:val="auto"/>
          <w:sz w:val="20"/>
          <w:szCs w:val="20"/>
        </w:rPr>
        <w:t>Web pages that satisfy this criterion</w:t>
      </w:r>
      <w:r>
        <w:rPr>
          <w:i w:val="0"/>
          <w:iCs w:val="0"/>
          <w:color w:val="auto"/>
          <w:sz w:val="20"/>
          <w:szCs w:val="20"/>
        </w:rPr>
        <w:t xml:space="preserve"> can be created</w:t>
      </w:r>
      <w:r w:rsidRPr="00C77C45">
        <w:rPr>
          <w:i w:val="0"/>
          <w:iCs w:val="0"/>
          <w:color w:val="auto"/>
          <w:sz w:val="20"/>
          <w:szCs w:val="20"/>
        </w:rPr>
        <w:t xml:space="preserve">. It </w:t>
      </w:r>
      <w:r>
        <w:rPr>
          <w:i w:val="0"/>
          <w:iCs w:val="0"/>
          <w:color w:val="auto"/>
          <w:sz w:val="20"/>
          <w:szCs w:val="20"/>
        </w:rPr>
        <w:t xml:space="preserve">therefore </w:t>
      </w:r>
      <w:r w:rsidRPr="00C77C45">
        <w:rPr>
          <w:i w:val="0"/>
          <w:iCs w:val="0"/>
          <w:color w:val="auto"/>
          <w:sz w:val="20"/>
          <w:szCs w:val="20"/>
        </w:rPr>
        <w:t xml:space="preserve">remains the responsibility of </w:t>
      </w:r>
      <w:r>
        <w:rPr>
          <w:i w:val="0"/>
          <w:iCs w:val="0"/>
          <w:color w:val="auto"/>
          <w:sz w:val="20"/>
          <w:szCs w:val="20"/>
        </w:rPr>
        <w:t>MOSS</w:t>
      </w:r>
      <w:r w:rsidRPr="00C77C45">
        <w:rPr>
          <w:i w:val="0"/>
          <w:iCs w:val="0"/>
          <w:color w:val="auto"/>
          <w:sz w:val="20"/>
          <w:szCs w:val="20"/>
        </w:rPr>
        <w:t xml:space="preserve"> 200</w:t>
      </w:r>
      <w:r>
        <w:rPr>
          <w:i w:val="0"/>
          <w:iCs w:val="0"/>
          <w:color w:val="auto"/>
          <w:sz w:val="20"/>
          <w:szCs w:val="20"/>
        </w:rPr>
        <w:t>7</w:t>
      </w:r>
      <w:r w:rsidRPr="00C77C45">
        <w:rPr>
          <w:i w:val="0"/>
          <w:iCs w:val="0"/>
          <w:color w:val="auto"/>
          <w:sz w:val="20"/>
          <w:szCs w:val="20"/>
        </w:rPr>
        <w:t xml:space="preserve"> developers to ensure that their Web pages satisfy this criterion. </w:t>
      </w:r>
    </w:p>
    <w:p w:rsidR="005B39ED" w:rsidRPr="005F22CA" w:rsidRDefault="005B39ED" w:rsidP="00E453F3">
      <w:pPr>
        <w:pStyle w:val="CriteriaRefW3C"/>
        <w:keepNext w:val="0"/>
        <w:jc w:val="both"/>
        <w:rPr>
          <w:i w:val="0"/>
          <w:color w:val="000000"/>
          <w:sz w:val="20"/>
          <w:szCs w:val="20"/>
        </w:rPr>
      </w:pPr>
      <w:r>
        <w:rPr>
          <w:i w:val="0"/>
          <w:color w:val="000000"/>
          <w:sz w:val="20"/>
          <w:szCs w:val="20"/>
        </w:rPr>
        <w:t>This said, c</w:t>
      </w:r>
      <w:r w:rsidRPr="005F22CA">
        <w:rPr>
          <w:i w:val="0"/>
          <w:color w:val="000000"/>
          <w:sz w:val="20"/>
          <w:szCs w:val="20"/>
        </w:rPr>
        <w:t xml:space="preserve">ompared to the SharePoint 2003 technologies, </w:t>
      </w:r>
      <w:r>
        <w:rPr>
          <w:i w:val="0"/>
          <w:color w:val="000000"/>
          <w:sz w:val="20"/>
          <w:szCs w:val="20"/>
        </w:rPr>
        <w:t xml:space="preserve">please note that </w:t>
      </w:r>
      <w:r w:rsidRPr="005F22CA">
        <w:rPr>
          <w:i w:val="0"/>
          <w:color w:val="000000"/>
          <w:sz w:val="20"/>
          <w:szCs w:val="20"/>
        </w:rPr>
        <w:t>MOSS 2007 technologies provide</w:t>
      </w:r>
      <w:r>
        <w:rPr>
          <w:i w:val="0"/>
          <w:color w:val="000000"/>
          <w:sz w:val="20"/>
          <w:szCs w:val="20"/>
        </w:rPr>
        <w:t xml:space="preserve"> an improved</w:t>
      </w:r>
      <w:r w:rsidRPr="005F22CA">
        <w:rPr>
          <w:i w:val="0"/>
          <w:color w:val="000000"/>
          <w:sz w:val="20"/>
          <w:szCs w:val="20"/>
        </w:rPr>
        <w:t xml:space="preserve"> </w:t>
      </w:r>
      <w:r>
        <w:rPr>
          <w:i w:val="0"/>
          <w:color w:val="000000"/>
          <w:sz w:val="20"/>
          <w:szCs w:val="20"/>
        </w:rPr>
        <w:t xml:space="preserve">and </w:t>
      </w:r>
      <w:r w:rsidRPr="005F22CA">
        <w:rPr>
          <w:i w:val="0"/>
          <w:color w:val="000000"/>
          <w:sz w:val="20"/>
          <w:szCs w:val="20"/>
        </w:rPr>
        <w:t>more intuitive keyboard tab order</w:t>
      </w:r>
      <w:r>
        <w:rPr>
          <w:i w:val="0"/>
          <w:color w:val="000000"/>
          <w:sz w:val="20"/>
          <w:szCs w:val="20"/>
        </w:rPr>
        <w:t xml:space="preserve"> (generally from near to far, top to bottom)</w:t>
      </w:r>
      <w:r w:rsidRPr="005F22CA">
        <w:rPr>
          <w:i w:val="0"/>
          <w:color w:val="000000"/>
          <w:sz w:val="20"/>
          <w:szCs w:val="20"/>
        </w:rPr>
        <w:t xml:space="preserve">. </w:t>
      </w:r>
    </w:p>
    <w:p w:rsidR="005B39ED" w:rsidRDefault="005B39ED" w:rsidP="00E453F3">
      <w:pPr>
        <w:pStyle w:val="CriteriaRefW3C"/>
        <w:keepNext w:val="0"/>
        <w:jc w:val="both"/>
        <w:rPr>
          <w:i w:val="0"/>
          <w:color w:val="000000"/>
          <w:sz w:val="20"/>
          <w:szCs w:val="20"/>
        </w:rPr>
      </w:pPr>
      <w:r w:rsidRPr="005F22CA">
        <w:rPr>
          <w:i w:val="0"/>
          <w:color w:val="000000"/>
          <w:sz w:val="20"/>
          <w:szCs w:val="20"/>
        </w:rPr>
        <w:t>The page and navigation elements on a site follow a logical and intuitive tab order. The tab order is the order in which you move the focus from one UI element to another by pressing the TAB key.</w:t>
      </w:r>
    </w:p>
    <w:p w:rsidR="005B39ED" w:rsidRPr="00926F2C" w:rsidRDefault="005B39ED" w:rsidP="001F110C">
      <w:pPr>
        <w:pStyle w:val="Heading3"/>
        <w:keepNext w:val="0"/>
      </w:pPr>
      <w:r w:rsidRPr="00926F2C">
        <w:t>Forms</w:t>
      </w:r>
    </w:p>
    <w:p w:rsidR="005B39ED" w:rsidRPr="00926F2C" w:rsidRDefault="005B39ED" w:rsidP="001F110C">
      <w:pPr>
        <w:pStyle w:val="Criteria"/>
        <w:keepNext w:val="0"/>
        <w:shd w:val="clear" w:color="auto" w:fill="F2F2F2"/>
      </w:pPr>
      <w:r w:rsidRPr="006659A4">
        <w:t>11.1</w:t>
      </w:r>
      <w:r w:rsidRPr="00926F2C">
        <w:t xml:space="preserve">: Are the LABEL tag and </w:t>
      </w:r>
      <w:r>
        <w:t>its</w:t>
      </w:r>
      <w:r w:rsidRPr="00926F2C">
        <w:t xml:space="preserve"> corresponding attributes (ID, FOR) present?</w:t>
      </w:r>
    </w:p>
    <w:p w:rsidR="005B39ED" w:rsidRPr="00926F2C" w:rsidRDefault="005B39ED" w:rsidP="00E453F3">
      <w:pPr>
        <w:pStyle w:val="CriteriaComment"/>
        <w:keepNext w:val="0"/>
        <w:jc w:val="both"/>
      </w:pPr>
      <w:r w:rsidRPr="00926F2C">
        <w:t>In HTML pages, the LABEL tag</w:t>
      </w:r>
      <w:r>
        <w:t xml:space="preserve"> is</w:t>
      </w:r>
      <w:r w:rsidRPr="00926F2C">
        <w:t xml:space="preserve"> used with the ID and FOR attributes to link data entry fields </w:t>
      </w:r>
      <w:r>
        <w:t xml:space="preserve">directly </w:t>
      </w:r>
      <w:r w:rsidRPr="00926F2C">
        <w:t xml:space="preserve">to the associated text. This </w:t>
      </w:r>
      <w:r>
        <w:t xml:space="preserve">approach </w:t>
      </w:r>
      <w:r w:rsidRPr="00926F2C">
        <w:t xml:space="preserve">enables people </w:t>
      </w:r>
      <w:r>
        <w:t>who</w:t>
      </w:r>
      <w:r w:rsidRPr="00926F2C">
        <w:t xml:space="preserve"> use </w:t>
      </w:r>
      <w:r>
        <w:t>assistive</w:t>
      </w:r>
      <w:r w:rsidRPr="00926F2C">
        <w:t xml:space="preserve"> technologies to unambiguously determine which data entry field corresponds to the linked text.</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512" w:anchor="tech-unassociated-labels" w:tooltip="Point de contrôle 10.2 des WCAG 1.0 " w:history="1">
        <w:r w:rsidRPr="00926F2C">
          <w:rPr>
            <w:rStyle w:val="Hyperlink"/>
          </w:rPr>
          <w:t>10.2</w:t>
        </w:r>
      </w:hyperlink>
      <w:r w:rsidRPr="00926F2C">
        <w:t xml:space="preserve">, </w:t>
      </w:r>
      <w:hyperlink r:id="rId513" w:anchor="tech-associate-labels" w:tooltip="Point de contrôle 12.4 des WCAG 1.0 " w:history="1">
        <w:r w:rsidRPr="00926F2C">
          <w:rPr>
            <w:rStyle w:val="Hyperlink"/>
          </w:rPr>
          <w:t>12.4</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10.2_HTML_01, 12.4_HTML_01, 12.4_HTML_02</w:t>
      </w:r>
    </w:p>
    <w:p w:rsidR="005B39ED" w:rsidRPr="00926F2C" w:rsidRDefault="005B39ED" w:rsidP="00E453F3">
      <w:pPr>
        <w:pStyle w:val="CriteriaRefW3C"/>
        <w:keepNext w:val="0"/>
        <w:jc w:val="both"/>
      </w:pPr>
      <w:r>
        <w:t>Type of criterion:</w:t>
      </w:r>
      <w:r w:rsidRPr="00926F2C">
        <w:t xml:space="preserve">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E453F3">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sidRPr="00C77C45">
        <w:rPr>
          <w:i w:val="0"/>
          <w:iCs w:val="0"/>
          <w:color w:val="auto"/>
          <w:sz w:val="20"/>
          <w:szCs w:val="20"/>
        </w:rPr>
        <w:t>The LABEL tag is not used by default.</w:t>
      </w:r>
    </w:p>
    <w:p w:rsidR="005B39ED" w:rsidRPr="00C77C45" w:rsidRDefault="005B39ED" w:rsidP="00E453F3">
      <w:pPr>
        <w:pStyle w:val="CriteriaRefW3C"/>
        <w:keepNext w:val="0"/>
        <w:jc w:val="both"/>
        <w:rPr>
          <w:i w:val="0"/>
          <w:iCs w:val="0"/>
          <w:color w:val="auto"/>
          <w:sz w:val="20"/>
          <w:szCs w:val="20"/>
        </w:rPr>
      </w:pPr>
      <w:r>
        <w:rPr>
          <w:i w:val="0"/>
          <w:iCs w:val="0"/>
          <w:color w:val="auto"/>
          <w:sz w:val="20"/>
          <w:szCs w:val="20"/>
        </w:rPr>
        <w:t>WSS 3.0 and MOSS</w:t>
      </w:r>
      <w:r w:rsidRPr="00C77C45">
        <w:rPr>
          <w:i w:val="0"/>
          <w:iCs w:val="0"/>
          <w:color w:val="auto"/>
          <w:sz w:val="20"/>
          <w:szCs w:val="20"/>
        </w:rPr>
        <w:t xml:space="preserve"> 200</w:t>
      </w:r>
      <w:r>
        <w:rPr>
          <w:i w:val="0"/>
          <w:iCs w:val="0"/>
          <w:color w:val="auto"/>
          <w:sz w:val="20"/>
          <w:szCs w:val="20"/>
        </w:rPr>
        <w:t xml:space="preserve">7 </w:t>
      </w:r>
      <w:r w:rsidRPr="00C77C45">
        <w:rPr>
          <w:i w:val="0"/>
          <w:iCs w:val="0"/>
          <w:color w:val="auto"/>
          <w:sz w:val="20"/>
          <w:szCs w:val="20"/>
        </w:rPr>
        <w:t xml:space="preserve">can be used to create </w:t>
      </w:r>
      <w:r>
        <w:rPr>
          <w:i w:val="0"/>
          <w:iCs w:val="0"/>
          <w:color w:val="auto"/>
          <w:sz w:val="20"/>
          <w:szCs w:val="20"/>
        </w:rPr>
        <w:t>templates (s</w:t>
      </w:r>
      <w:r w:rsidRPr="00C77C45">
        <w:rPr>
          <w:i w:val="0"/>
          <w:iCs w:val="0"/>
          <w:color w:val="auto"/>
          <w:sz w:val="20"/>
          <w:szCs w:val="20"/>
        </w:rPr>
        <w:t xml:space="preserve">ee </w:t>
      </w:r>
      <w:r>
        <w:rPr>
          <w:i w:val="0"/>
          <w:iCs w:val="0"/>
          <w:color w:val="auto"/>
          <w:sz w:val="20"/>
          <w:szCs w:val="20"/>
        </w:rPr>
        <w:t>10</w:t>
      </w:r>
      <w:r w:rsidRPr="00C77C45">
        <w:rPr>
          <w:i w:val="0"/>
          <w:iCs w:val="0"/>
          <w:color w:val="auto"/>
          <w:sz w:val="20"/>
          <w:szCs w:val="20"/>
        </w:rPr>
        <w:t>.</w:t>
      </w:r>
      <w:r>
        <w:rPr>
          <w:i w:val="0"/>
          <w:iCs w:val="0"/>
          <w:color w:val="auto"/>
          <w:sz w:val="20"/>
          <w:szCs w:val="20"/>
        </w:rPr>
        <w:t>1</w:t>
      </w:r>
      <w:r w:rsidRPr="00C77C45">
        <w:rPr>
          <w:i w:val="0"/>
          <w:iCs w:val="0"/>
          <w:color w:val="auto"/>
          <w:sz w:val="20"/>
          <w:szCs w:val="20"/>
        </w:rPr>
        <w:t xml:space="preserve"> in this section</w:t>
      </w:r>
      <w:r>
        <w:rPr>
          <w:i w:val="0"/>
          <w:iCs w:val="0"/>
          <w:color w:val="auto"/>
          <w:sz w:val="20"/>
          <w:szCs w:val="20"/>
        </w:rPr>
        <w:t xml:space="preserve">) and </w:t>
      </w:r>
      <w:r w:rsidRPr="00C77C45">
        <w:rPr>
          <w:i w:val="0"/>
          <w:iCs w:val="0"/>
          <w:color w:val="auto"/>
          <w:sz w:val="20"/>
          <w:szCs w:val="20"/>
        </w:rPr>
        <w:t xml:space="preserve">Web pages that satisfy this criterion. It remains the responsibility of </w:t>
      </w:r>
      <w:r w:rsidRPr="0087012C">
        <w:rPr>
          <w:i w:val="0"/>
          <w:iCs w:val="0"/>
          <w:color w:val="auto"/>
          <w:sz w:val="20"/>
          <w:szCs w:val="20"/>
        </w:rPr>
        <w:t xml:space="preserve">MOSS 2007 </w:t>
      </w:r>
      <w:r w:rsidRPr="00C77C45">
        <w:rPr>
          <w:i w:val="0"/>
          <w:iCs w:val="0"/>
          <w:color w:val="auto"/>
          <w:sz w:val="20"/>
          <w:szCs w:val="20"/>
        </w:rPr>
        <w:t xml:space="preserve">developers to ensure that their </w:t>
      </w:r>
      <w:r>
        <w:rPr>
          <w:i w:val="0"/>
          <w:iCs w:val="0"/>
          <w:color w:val="auto"/>
          <w:sz w:val="20"/>
          <w:szCs w:val="20"/>
        </w:rPr>
        <w:t xml:space="preserve">templates and </w:t>
      </w:r>
      <w:r w:rsidRPr="00C77C45">
        <w:rPr>
          <w:i w:val="0"/>
          <w:iCs w:val="0"/>
          <w:color w:val="auto"/>
          <w:sz w:val="20"/>
          <w:szCs w:val="20"/>
        </w:rPr>
        <w:t xml:space="preserve">Web pages satisfy this criterion. </w:t>
      </w:r>
    </w:p>
    <w:p w:rsidR="005B39ED" w:rsidRPr="00926F2C" w:rsidRDefault="005B39ED" w:rsidP="001F110C">
      <w:pPr>
        <w:pStyle w:val="Criteria"/>
        <w:keepNext w:val="0"/>
        <w:shd w:val="clear" w:color="auto" w:fill="F2F2F2"/>
      </w:pPr>
      <w:r>
        <w:t>11.2</w:t>
      </w:r>
      <w:r w:rsidRPr="00926F2C">
        <w:t>: In a form, is the SUBMIT button relevant?</w:t>
      </w:r>
    </w:p>
    <w:p w:rsidR="005B39ED" w:rsidRPr="00926F2C" w:rsidRDefault="005B39ED" w:rsidP="00E453F3">
      <w:pPr>
        <w:pStyle w:val="CriteriaComment"/>
        <w:keepNext w:val="0"/>
        <w:jc w:val="both"/>
      </w:pPr>
      <w:r w:rsidRPr="00926F2C">
        <w:t>The OK</w:t>
      </w:r>
      <w:r>
        <w:t xml:space="preserve"> button</w:t>
      </w:r>
      <w:r w:rsidRPr="00926F2C">
        <w:t xml:space="preserve"> or Submit button is usually the </w:t>
      </w:r>
      <w:r>
        <w:t>final validation</w:t>
      </w:r>
      <w:r w:rsidRPr="00926F2C">
        <w:t xml:space="preserve"> step in filling out an online form. If this button is not clearly identified, it </w:t>
      </w:r>
      <w:r>
        <w:t>is</w:t>
      </w:r>
      <w:r w:rsidRPr="00926F2C">
        <w:t xml:space="preserve"> difficult for the user to interact with the </w:t>
      </w:r>
      <w:r>
        <w:t>Web</w:t>
      </w:r>
      <w:r w:rsidRPr="00926F2C">
        <w:t xml:space="preserve"> site. For example, </w:t>
      </w:r>
      <w:r>
        <w:t>if</w:t>
      </w:r>
      <w:r w:rsidRPr="00926F2C">
        <w:t xml:space="preserve"> the SUBMIT button is an image, comment the image with explicit text, such as "Submit Form</w:t>
      </w:r>
      <w:r>
        <w:t>.</w:t>
      </w:r>
      <w:r w:rsidRPr="00926F2C">
        <w:t>"</w:t>
      </w:r>
    </w:p>
    <w:p w:rsidR="005B39ED" w:rsidRPr="00926F2C" w:rsidRDefault="005B39ED" w:rsidP="00E453F3">
      <w:pPr>
        <w:pStyle w:val="CriteriaRefW3C"/>
        <w:keepNext w:val="0"/>
        <w:spacing w:after="0"/>
        <w:ind w:left="1267"/>
        <w:jc w:val="both"/>
      </w:pPr>
      <w:r>
        <w:t>WCAG 1.0 checkpoint(s) [Priority 1]:</w:t>
      </w:r>
      <w:r w:rsidRPr="00926F2C">
        <w:t xml:space="preserve"> </w:t>
      </w:r>
      <w:hyperlink r:id="rId514" w:anchor="tech-text-equivalent" w:tooltip="Point de contrôle 1.1 des WCAG 1.0 " w:history="1">
        <w:r w:rsidRPr="00926F2C">
          <w:rPr>
            <w:rStyle w:val="Hyperlink"/>
          </w:rPr>
          <w:t>1.1</w:t>
        </w:r>
      </w:hyperlink>
    </w:p>
    <w:p w:rsidR="005B39ED" w:rsidRPr="00926F2C" w:rsidRDefault="005B39ED" w:rsidP="00E453F3">
      <w:pPr>
        <w:pStyle w:val="CriteriaRefW3C"/>
        <w:keepNext w:val="0"/>
        <w:spacing w:after="0"/>
        <w:ind w:left="1267"/>
        <w:jc w:val="both"/>
      </w:pPr>
      <w:r>
        <w:t>WCAG 1.0 checkpoint(s) [Priority 2]:</w:t>
      </w:r>
      <w:r w:rsidRPr="00926F2C">
        <w:t xml:space="preserve"> -</w:t>
      </w:r>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1.1_HTML_02, 1.1_HTML_03</w:t>
      </w:r>
    </w:p>
    <w:p w:rsidR="005B39ED" w:rsidRPr="00926F2C" w:rsidRDefault="005B39ED" w:rsidP="00E453F3">
      <w:pPr>
        <w:pStyle w:val="CriteriaRefW3C"/>
        <w:keepNext w:val="0"/>
        <w:jc w:val="both"/>
      </w:pPr>
      <w:r>
        <w:t>Type of criterion:</w:t>
      </w:r>
      <w:r w:rsidRPr="00926F2C">
        <w:t xml:space="preserve">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A525EC" w:rsidRDefault="005B39ED" w:rsidP="00E453F3">
      <w:pPr>
        <w:pStyle w:val="CriteriaRefW3C"/>
        <w:keepNext w:val="0"/>
        <w:jc w:val="both"/>
        <w:rPr>
          <w:i w:val="0"/>
          <w:iCs w:val="0"/>
          <w:color w:val="auto"/>
          <w:sz w:val="20"/>
          <w:szCs w:val="20"/>
        </w:rPr>
      </w:pPr>
      <w:r w:rsidRPr="007A4E7D">
        <w:rPr>
          <w:rFonts w:cs="Times New Roman"/>
          <w:b/>
          <w:bCs/>
          <w:color w:val="000000"/>
          <w:sz w:val="20"/>
          <w:szCs w:val="20"/>
        </w:rPr>
        <w:t>Comments:</w:t>
      </w:r>
      <w:r w:rsidRPr="00926F2C">
        <w:t xml:space="preserve"> </w:t>
      </w:r>
      <w:r>
        <w:rPr>
          <w:i w:val="0"/>
          <w:iCs w:val="0"/>
          <w:color w:val="auto"/>
          <w:sz w:val="20"/>
          <w:szCs w:val="20"/>
        </w:rPr>
        <w:t>-</w:t>
      </w:r>
      <w:r w:rsidRPr="00A525EC">
        <w:rPr>
          <w:i w:val="0"/>
          <w:iCs w:val="0"/>
          <w:color w:val="auto"/>
          <w:sz w:val="20"/>
          <w:szCs w:val="20"/>
        </w:rPr>
        <w:t xml:space="preserve"> </w:t>
      </w:r>
    </w:p>
    <w:p w:rsidR="005B39ED" w:rsidRPr="00926F2C" w:rsidRDefault="005B39ED" w:rsidP="001F110C">
      <w:pPr>
        <w:pStyle w:val="Criteria"/>
        <w:keepNext w:val="0"/>
        <w:shd w:val="clear" w:color="auto" w:fill="F2F2F2"/>
      </w:pPr>
      <w:r>
        <w:t>11.3</w:t>
      </w:r>
      <w:r w:rsidRPr="00926F2C">
        <w:t xml:space="preserve">: Is the data entry control </w:t>
      </w:r>
      <w:r>
        <w:t>in</w:t>
      </w:r>
      <w:r w:rsidRPr="00926F2C">
        <w:t xml:space="preserve"> online forms accessible?</w:t>
      </w:r>
    </w:p>
    <w:p w:rsidR="005B39ED" w:rsidRPr="00926F2C" w:rsidRDefault="005B39ED" w:rsidP="00E453F3">
      <w:pPr>
        <w:pStyle w:val="CriteriaComment"/>
        <w:keepNext w:val="0"/>
        <w:jc w:val="both"/>
      </w:pPr>
      <w:r w:rsidRPr="00926F2C">
        <w:t xml:space="preserve">If an online form is validated </w:t>
      </w:r>
      <w:r>
        <w:t>by</w:t>
      </w:r>
      <w:r w:rsidRPr="00926F2C">
        <w:t xml:space="preserve"> us</w:t>
      </w:r>
      <w:r>
        <w:t>ing</w:t>
      </w:r>
      <w:r w:rsidRPr="00926F2C">
        <w:t xml:space="preserve"> a script on the client, for example, provide an alternative to the script so that the user, </w:t>
      </w:r>
      <w:r>
        <w:t>using any type of</w:t>
      </w:r>
      <w:r w:rsidRPr="00926F2C">
        <w:t xml:space="preserve"> browser, </w:t>
      </w:r>
      <w:r>
        <w:t>can</w:t>
      </w:r>
      <w:r w:rsidRPr="00926F2C">
        <w:t xml:space="preserve"> submit the information </w:t>
      </w:r>
      <w:r>
        <w:t>from</w:t>
      </w:r>
      <w:r w:rsidRPr="00926F2C">
        <w:t xml:space="preserve"> the form to the server. Additionally, if an HTML data entry control is used, mandatory data entry fields </w:t>
      </w:r>
      <w:r>
        <w:t xml:space="preserve">should </w:t>
      </w:r>
      <w:r w:rsidRPr="00926F2C">
        <w:t xml:space="preserve">be specified explicitly (for example, </w:t>
      </w:r>
      <w:r>
        <w:t xml:space="preserve">mandatory </w:t>
      </w:r>
      <w:r w:rsidRPr="00926F2C">
        <w:t xml:space="preserve">fields </w:t>
      </w:r>
      <w:r>
        <w:t xml:space="preserve">are </w:t>
      </w:r>
      <w:r w:rsidRPr="00926F2C">
        <w:t xml:space="preserve">preceded by an asterisk). Developers should not use colors to indicate mandatory fields or </w:t>
      </w:r>
      <w:r>
        <w:t>specify the mandatory</w:t>
      </w:r>
      <w:r w:rsidRPr="00926F2C">
        <w:t xml:space="preserve"> fields only at the bottom of the page.</w:t>
      </w:r>
    </w:p>
    <w:p w:rsidR="005B39ED" w:rsidRPr="00926F2C" w:rsidRDefault="005B39ED" w:rsidP="00E453F3">
      <w:pPr>
        <w:pStyle w:val="CriteriaRefW3C"/>
        <w:keepNext w:val="0"/>
        <w:spacing w:after="0"/>
        <w:ind w:left="1267"/>
        <w:jc w:val="both"/>
      </w:pPr>
      <w:r>
        <w:t>WCAG 1.0 checkpoint(s) [Priority 1]:</w:t>
      </w:r>
      <w:r w:rsidRPr="00926F2C">
        <w:t xml:space="preserve"> </w:t>
      </w:r>
      <w:hyperlink r:id="rId515" w:anchor="tech-scripts" w:tooltip="Point de contrôle 6.3 des WCAG 1.0 " w:history="1">
        <w:r w:rsidRPr="00926F2C">
          <w:rPr>
            <w:rStyle w:val="Hyperlink"/>
          </w:rPr>
          <w:t>6.3</w:t>
        </w:r>
      </w:hyperlink>
    </w:p>
    <w:p w:rsidR="005B39ED" w:rsidRPr="00926F2C" w:rsidRDefault="005B39ED" w:rsidP="00E453F3">
      <w:pPr>
        <w:pStyle w:val="CriteriaRefW3C"/>
        <w:keepNext w:val="0"/>
        <w:spacing w:after="0"/>
        <w:ind w:left="1267"/>
        <w:jc w:val="both"/>
      </w:pPr>
      <w:r>
        <w:t>WCAG 1.0 checkpoint(s) [Priority 2]:</w:t>
      </w:r>
      <w:r w:rsidRPr="00926F2C">
        <w:t xml:space="preserve"> </w:t>
      </w:r>
      <w:hyperlink r:id="rId516" w:anchor="tech-fallback-page" w:tooltip="Point de contrôle 6.5 des WCAG 1.0 " w:history="1">
        <w:r w:rsidRPr="00926F2C">
          <w:rPr>
            <w:rStyle w:val="Hyperlink"/>
          </w:rPr>
          <w:t>6.5</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6.2_HTML_02, 6.2_HTML_03, 6.3_HTML_01, 6.3_HTML_02, 6.5_HTML_03</w:t>
      </w:r>
    </w:p>
    <w:p w:rsidR="005B39ED" w:rsidRPr="00926F2C" w:rsidRDefault="005B39ED" w:rsidP="00E453F3">
      <w:pPr>
        <w:pStyle w:val="CriteriaRefW3C"/>
        <w:keepNext w:val="0"/>
        <w:jc w:val="both"/>
      </w:pPr>
      <w:r>
        <w:t>Type of criterion:</w:t>
      </w:r>
      <w:r w:rsidRPr="00926F2C">
        <w:t xml:space="preserve">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C77C45" w:rsidRDefault="005B39ED" w:rsidP="00E453F3">
      <w:pPr>
        <w:pStyle w:val="CriteriaRefW3C"/>
        <w:keepNext w:val="0"/>
        <w:jc w:val="both"/>
        <w:rPr>
          <w:rFonts w:cs="Times New Roman"/>
          <w:b/>
          <w:bCs/>
          <w:color w:val="000000"/>
          <w:sz w:val="20"/>
          <w:szCs w:val="20"/>
          <w:lang w:val="fr-FR"/>
        </w:rPr>
      </w:pPr>
      <w:r w:rsidRPr="00C77C45">
        <w:rPr>
          <w:rFonts w:cs="Times New Roman"/>
          <w:b/>
          <w:bCs/>
          <w:color w:val="000000"/>
          <w:sz w:val="20"/>
          <w:szCs w:val="20"/>
          <w:lang w:val="fr-FR"/>
        </w:rPr>
        <w:t xml:space="preserve">Comments: </w:t>
      </w:r>
      <w:r w:rsidRPr="008C341E">
        <w:rPr>
          <w:rFonts w:cs="Times New Roman"/>
          <w:bCs/>
          <w:i w:val="0"/>
          <w:color w:val="000000"/>
          <w:sz w:val="20"/>
          <w:szCs w:val="20"/>
          <w:lang w:val="fr-FR"/>
        </w:rPr>
        <w:t>-</w:t>
      </w:r>
    </w:p>
    <w:p w:rsidR="005B39ED" w:rsidRPr="00926F2C" w:rsidRDefault="005B39ED" w:rsidP="001F110C">
      <w:pPr>
        <w:pStyle w:val="Heading3"/>
        <w:keepNext w:val="0"/>
      </w:pPr>
      <w:bookmarkStart w:id="97" w:name="_Ref155935592"/>
      <w:r w:rsidRPr="00926F2C">
        <w:t>Browsing aids</w:t>
      </w:r>
      <w:bookmarkEnd w:id="97"/>
    </w:p>
    <w:p w:rsidR="005B39ED" w:rsidRPr="00926F2C" w:rsidRDefault="005B39ED" w:rsidP="001F110C">
      <w:pPr>
        <w:pStyle w:val="Criteria"/>
        <w:keepNext w:val="0"/>
        <w:shd w:val="clear" w:color="auto" w:fill="F2F2F2"/>
      </w:pPr>
      <w:r>
        <w:t>12.1</w:t>
      </w:r>
      <w:r w:rsidRPr="00926F2C">
        <w:t xml:space="preserve">: Is the main </w:t>
      </w:r>
      <w:r>
        <w:t>navigation</w:t>
      </w:r>
      <w:r w:rsidRPr="00926F2C">
        <w:t xml:space="preserve"> menu on the </w:t>
      </w:r>
      <w:r>
        <w:t>Web</w:t>
      </w:r>
      <w:r w:rsidRPr="00926F2C">
        <w:t xml:space="preserve"> site located in the same place on all pages?</w:t>
      </w:r>
    </w:p>
    <w:p w:rsidR="005B39ED" w:rsidRPr="00926F2C" w:rsidRDefault="005B39ED" w:rsidP="00E453F3">
      <w:pPr>
        <w:pStyle w:val="CriteriaComment"/>
        <w:keepNext w:val="0"/>
        <w:jc w:val="both"/>
      </w:pPr>
      <w:r w:rsidRPr="00926F2C">
        <w:t xml:space="preserve">When </w:t>
      </w:r>
      <w:r>
        <w:t xml:space="preserve">users </w:t>
      </w:r>
      <w:r w:rsidRPr="00926F2C">
        <w:t>brows</w:t>
      </w:r>
      <w:r>
        <w:t>e</w:t>
      </w:r>
      <w:r w:rsidRPr="00926F2C">
        <w:t xml:space="preserve"> through a site, </w:t>
      </w:r>
      <w:r>
        <w:t>they find it</w:t>
      </w:r>
      <w:r w:rsidRPr="00926F2C">
        <w:t xml:space="preserve"> easier to locate a menu or </w:t>
      </w:r>
      <w:r>
        <w:t>navigation</w:t>
      </w:r>
      <w:r w:rsidRPr="00926F2C">
        <w:t xml:space="preserve"> toolbar if it is always in the same place on all pages </w:t>
      </w:r>
      <w:r>
        <w:t>of</w:t>
      </w:r>
      <w:r w:rsidRPr="00926F2C">
        <w:t xml:space="preserve"> the </w:t>
      </w:r>
      <w:r>
        <w:t>Web</w:t>
      </w:r>
      <w:r w:rsidRPr="00926F2C">
        <w:t xml:space="preserve"> site. If browsing mechanisms differ from one page to the next, </w:t>
      </w:r>
      <w:r>
        <w:t>it</w:t>
      </w:r>
      <w:r w:rsidRPr="00926F2C">
        <w:t xml:space="preserve"> create</w:t>
      </w:r>
      <w:r>
        <w:t>s</w:t>
      </w:r>
      <w:r w:rsidRPr="00926F2C">
        <w:t xml:space="preserve"> difficulties for user</w:t>
      </w:r>
      <w:r>
        <w:t>s</w:t>
      </w:r>
      <w:r w:rsidRPr="00926F2C">
        <w:t xml:space="preserve"> and might cause </w:t>
      </w:r>
      <w:r>
        <w:t>them</w:t>
      </w:r>
      <w:r w:rsidRPr="00926F2C">
        <w:t xml:space="preserve"> to abandon the </w:t>
      </w:r>
      <w:r>
        <w:t>Web</w:t>
      </w:r>
      <w:r w:rsidRPr="00926F2C">
        <w:t xml:space="preserve"> site.</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517" w:anchor="tech-clear-nav-mechanism" w:tooltip="Point de contrôle 13.4 des WCAG 1.0 " w:history="1">
        <w:r w:rsidRPr="00926F2C">
          <w:rPr>
            <w:rStyle w:val="Hyperlink"/>
          </w:rPr>
          <w:t>13.4</w:t>
        </w:r>
      </w:hyperlink>
    </w:p>
    <w:p w:rsidR="005B39ED" w:rsidRPr="00926F2C" w:rsidRDefault="005B39ED" w:rsidP="00E453F3">
      <w:pPr>
        <w:pStyle w:val="CriteriaRefW3C"/>
        <w:keepNext w:val="0"/>
        <w:jc w:val="both"/>
      </w:pPr>
      <w:r>
        <w:t>WCAG 1.0 checkpoint(s) [Priority 3]:</w:t>
      </w:r>
      <w:r w:rsidRPr="00926F2C">
        <w:t xml:space="preserve"> </w:t>
      </w:r>
      <w:hyperlink r:id="rId518" w:anchor="tech-consistent-style" w:tooltip="Point de contrôle 14.3 des WCAG 1.0 " w:history="1">
        <w:r w:rsidRPr="00926F2C">
          <w:rPr>
            <w:rStyle w:val="Hyperlink"/>
          </w:rPr>
          <w:t>14.3</w:t>
        </w:r>
      </w:hyperlink>
    </w:p>
    <w:p w:rsidR="005B39ED" w:rsidRDefault="005B39ED" w:rsidP="00E453F3">
      <w:pPr>
        <w:pStyle w:val="CriteriaRefW3C"/>
        <w:ind w:left="1267"/>
        <w:jc w:val="both"/>
      </w:pPr>
      <w:r>
        <w:t xml:space="preserve">UWEM 1.0 Test(s): </w:t>
      </w:r>
      <w:r w:rsidRPr="005733AB">
        <w:t>13.4_HTML_01</w:t>
      </w:r>
    </w:p>
    <w:p w:rsidR="005B39ED" w:rsidRPr="00926F2C" w:rsidRDefault="005B39ED" w:rsidP="00E453F3">
      <w:pPr>
        <w:pStyle w:val="CriteriaRefW3C"/>
        <w:keepNext w:val="0"/>
        <w:jc w:val="both"/>
      </w:pPr>
      <w:r>
        <w:t>Type of criterion:</w:t>
      </w:r>
      <w:r w:rsidRPr="00926F2C">
        <w:t xml:space="preserve"> design</w:t>
      </w:r>
    </w:p>
    <w:p w:rsidR="005B39ED" w:rsidRPr="007A4E7D" w:rsidRDefault="005B39ED" w:rsidP="00E453F3">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Default="005B39ED" w:rsidP="00E453F3">
      <w:pPr>
        <w:pStyle w:val="CriteriaRefW3C"/>
        <w:keepNext w:val="0"/>
        <w:jc w:val="both"/>
        <w:rPr>
          <w:i w:val="0"/>
          <w:color w:val="000000"/>
          <w:sz w:val="20"/>
          <w:szCs w:val="20"/>
        </w:rPr>
      </w:pPr>
      <w:r w:rsidRPr="007A4E7D">
        <w:rPr>
          <w:rFonts w:cs="Times New Roman"/>
          <w:b/>
          <w:bCs/>
          <w:color w:val="000000"/>
          <w:sz w:val="20"/>
          <w:szCs w:val="20"/>
        </w:rPr>
        <w:t>Comments:</w:t>
      </w:r>
      <w:r w:rsidRPr="00926F2C">
        <w:t xml:space="preserve"> </w:t>
      </w:r>
      <w:r w:rsidRPr="00807566">
        <w:rPr>
          <w:i w:val="0"/>
          <w:color w:val="000000"/>
          <w:sz w:val="20"/>
          <w:szCs w:val="20"/>
        </w:rPr>
        <w:t>Compared to the SharePoint 2003 technologies, MOSS 2007 technologies provide</w:t>
      </w:r>
      <w:r w:rsidRPr="00807566">
        <w:rPr>
          <w:color w:val="000000"/>
        </w:rPr>
        <w:t xml:space="preserve"> </w:t>
      </w:r>
      <w:r w:rsidRPr="00807566">
        <w:rPr>
          <w:i w:val="0"/>
          <w:color w:val="000000"/>
          <w:sz w:val="20"/>
          <w:szCs w:val="20"/>
        </w:rPr>
        <w:t>two important options</w:t>
      </w:r>
      <w:r>
        <w:rPr>
          <w:i w:val="0"/>
          <w:color w:val="000000"/>
          <w:sz w:val="20"/>
          <w:szCs w:val="20"/>
        </w:rPr>
        <w:t xml:space="preserve">, i.e. </w:t>
      </w:r>
      <w:r w:rsidRPr="00807566">
        <w:rPr>
          <w:i w:val="0"/>
          <w:color w:val="000000"/>
          <w:sz w:val="20"/>
          <w:szCs w:val="20"/>
        </w:rPr>
        <w:t xml:space="preserve">the </w:t>
      </w:r>
      <w:r w:rsidRPr="00807566">
        <w:rPr>
          <w:color w:val="000000"/>
          <w:sz w:val="20"/>
          <w:szCs w:val="20"/>
        </w:rPr>
        <w:t>Turn on more accessible mode</w:t>
      </w:r>
      <w:r w:rsidRPr="00807566">
        <w:rPr>
          <w:i w:val="0"/>
          <w:color w:val="000000"/>
          <w:sz w:val="20"/>
          <w:szCs w:val="20"/>
        </w:rPr>
        <w:t xml:space="preserve"> link and the </w:t>
      </w:r>
      <w:r w:rsidRPr="00807566">
        <w:rPr>
          <w:color w:val="000000"/>
          <w:sz w:val="20"/>
          <w:szCs w:val="20"/>
        </w:rPr>
        <w:t>Skip to main content</w:t>
      </w:r>
      <w:r>
        <w:rPr>
          <w:i w:val="0"/>
          <w:color w:val="000000"/>
          <w:sz w:val="20"/>
          <w:szCs w:val="20"/>
        </w:rPr>
        <w:t xml:space="preserve"> link. These two hidden links </w:t>
      </w:r>
      <w:r w:rsidRPr="00807566">
        <w:rPr>
          <w:i w:val="0"/>
          <w:color w:val="000000"/>
          <w:sz w:val="20"/>
          <w:szCs w:val="20"/>
        </w:rPr>
        <w:t>are the first two options in the tab order.</w:t>
      </w:r>
    </w:p>
    <w:p w:rsidR="005B39ED" w:rsidRDefault="005B39ED" w:rsidP="00E453F3">
      <w:pPr>
        <w:pStyle w:val="CriteriaRefW3C"/>
        <w:keepNext w:val="0"/>
        <w:jc w:val="both"/>
        <w:rPr>
          <w:i w:val="0"/>
          <w:color w:val="000000"/>
          <w:sz w:val="20"/>
          <w:szCs w:val="20"/>
        </w:rPr>
      </w:pPr>
      <w:r w:rsidRPr="00807566">
        <w:rPr>
          <w:i w:val="0"/>
          <w:color w:val="000000"/>
          <w:sz w:val="20"/>
          <w:szCs w:val="20"/>
        </w:rPr>
        <w:t xml:space="preserve"> </w:t>
      </w:r>
    </w:p>
    <w:p w:rsidR="005B39ED" w:rsidRPr="00807566" w:rsidRDefault="005B39ED" w:rsidP="00E453F3">
      <w:pPr>
        <w:ind w:left="1260"/>
        <w:jc w:val="both"/>
      </w:pPr>
      <w:r>
        <w:rPr>
          <w:noProof/>
        </w:rPr>
        <w:pict>
          <v:shape id="Picture 26" o:spid="_x0000_s1029" type="#_x0000_t75" alt="Skip to main content" style="position:absolute;left:0;text-align:left;margin-left:48.35pt;margin-top:4pt;width:146.4pt;height:89.75pt;z-index:251661312;visibility:visible">
            <v:imagedata r:id="rId519" o:title=""/>
            <o:lock v:ext="edit" aspectratio="f"/>
            <w10:wrap type="square"/>
          </v:shape>
        </w:pict>
      </w:r>
      <w:r w:rsidRPr="00807566">
        <w:rPr>
          <w:color w:val="000000"/>
        </w:rPr>
        <w:t xml:space="preserve">As previously mentioned in section </w:t>
      </w:r>
      <w:fldSimple w:instr=" REF _Ref153609823 \r \h  \* MERGEFORMAT ">
        <w:r w:rsidRPr="001C0176">
          <w:rPr>
            <w:color w:val="000000"/>
          </w:rPr>
          <w:t>5.1.1</w:t>
        </w:r>
      </w:fldSimple>
      <w:r w:rsidRPr="00807566">
        <w:rPr>
          <w:color w:val="000000"/>
        </w:rPr>
        <w:t xml:space="preserve"> </w:t>
      </w:r>
      <w:fldSimple w:instr=" REF _Ref153609823 \h  \* MERGEFORMAT ">
        <w:r w:rsidRPr="001C0176">
          <w:rPr>
            <w:color w:val="000000"/>
          </w:rPr>
          <w:t>A “More accessible” Mode</w:t>
        </w:r>
      </w:fldSimple>
      <w:r w:rsidRPr="00807566">
        <w:rPr>
          <w:color w:val="000000"/>
        </w:rPr>
        <w:t xml:space="preserve">, if you want to turn on More Accessible </w:t>
      </w:r>
      <w:r>
        <w:rPr>
          <w:color w:val="000000"/>
        </w:rPr>
        <w:t>m</w:t>
      </w:r>
      <w:r w:rsidRPr="00807566">
        <w:rPr>
          <w:color w:val="000000"/>
        </w:rPr>
        <w:t>ode, you can do so by pressing the TAB key after the page in the browser has active focus. In addition, if you want to skip repetitive navigation links and go directly to the main content area of the page, you can do so by pressing the TAB key until you reach the Skip to main content link.</w:t>
      </w:r>
      <w:r w:rsidRPr="00807566">
        <w:t xml:space="preserve"> </w:t>
      </w:r>
    </w:p>
    <w:p w:rsidR="005B39ED" w:rsidRDefault="005B39ED" w:rsidP="00E453F3">
      <w:pPr>
        <w:ind w:left="1260"/>
        <w:jc w:val="both"/>
      </w:pPr>
      <w:r w:rsidRPr="00807566">
        <w:rPr>
          <w:i/>
        </w:rPr>
        <w:t>Skip to main content</w:t>
      </w:r>
      <w:r>
        <w:t xml:space="preserve"> links to help visually impaired users quickly jump to the most important content without having to tab through our navigation links.</w:t>
      </w:r>
    </w:p>
    <w:p w:rsidR="005B39ED" w:rsidRPr="007804A4" w:rsidRDefault="005B39ED" w:rsidP="00E453F3">
      <w:pPr>
        <w:ind w:left="1260"/>
        <w:jc w:val="both"/>
      </w:pPr>
      <w:r>
        <w:t xml:space="preserve">In addition, standard navigation bread crumbs to assist with site navigation and orienting users on where they are in the site. The pages in a WSS 3.0/MOSS 2007 site use breadcrumb navigation links that identify where the current page or site fits into the overall hierarchy of the site or site collection. These navigation links appear near the top of most pages, under the page name. For example, if you browse to a folder named </w:t>
      </w:r>
      <w:r w:rsidRPr="00807566">
        <w:rPr>
          <w:i/>
        </w:rPr>
        <w:t>Reports</w:t>
      </w:r>
      <w:r>
        <w:t xml:space="preserve"> in the </w:t>
      </w:r>
      <w:r w:rsidRPr="00807566">
        <w:rPr>
          <w:i/>
        </w:rPr>
        <w:t>Shared Documents</w:t>
      </w:r>
      <w:r>
        <w:t xml:space="preserve"> library for the </w:t>
      </w:r>
      <w:r w:rsidRPr="00807566">
        <w:rPr>
          <w:i/>
        </w:rPr>
        <w:t>Contoso</w:t>
      </w:r>
      <w:r>
        <w:t xml:space="preserve"> site, the navigation links may display </w:t>
      </w:r>
      <w:r w:rsidRPr="00807566">
        <w:rPr>
          <w:i/>
        </w:rPr>
        <w:t>Contoso</w:t>
      </w:r>
      <w:r>
        <w:t xml:space="preserve"> &gt; </w:t>
      </w:r>
      <w:r w:rsidRPr="00807566">
        <w:rPr>
          <w:i/>
        </w:rPr>
        <w:t>Shared Documents</w:t>
      </w:r>
      <w:r>
        <w:t xml:space="preserve"> &gt; </w:t>
      </w:r>
      <w:r w:rsidRPr="00807566">
        <w:rPr>
          <w:i/>
        </w:rPr>
        <w:t>Reports</w:t>
      </w:r>
      <w:r>
        <w:t>.</w:t>
      </w:r>
    </w:p>
    <w:p w:rsidR="005B39ED" w:rsidRPr="00926F2C" w:rsidRDefault="005B39ED" w:rsidP="001F110C">
      <w:pPr>
        <w:pStyle w:val="Criteria"/>
        <w:keepNext w:val="0"/>
        <w:shd w:val="clear" w:color="auto" w:fill="F2F2F2"/>
      </w:pPr>
      <w:r>
        <w:t>12.2</w:t>
      </w:r>
      <w:r w:rsidRPr="00926F2C">
        <w:t xml:space="preserve">: If keyboard shortcuts </w:t>
      </w:r>
      <w:r>
        <w:t>are</w:t>
      </w:r>
      <w:r w:rsidRPr="00926F2C">
        <w:t xml:space="preserve"> defined for the site, are </w:t>
      </w:r>
      <w:r>
        <w:t>they</w:t>
      </w:r>
      <w:r w:rsidRPr="00926F2C">
        <w:t xml:space="preserve"> active on the page? </w:t>
      </w:r>
    </w:p>
    <w:p w:rsidR="005B39ED" w:rsidRPr="00926F2C" w:rsidRDefault="005B39ED" w:rsidP="00E453F3">
      <w:pPr>
        <w:pStyle w:val="CriteriaComment"/>
        <w:keepNext w:val="0"/>
        <w:jc w:val="both"/>
      </w:pPr>
      <w:r>
        <w:t>If</w:t>
      </w:r>
      <w:r w:rsidRPr="00926F2C">
        <w:t xml:space="preserve"> keyboard shortcuts </w:t>
      </w:r>
      <w:r>
        <w:t>are</w:t>
      </w:r>
      <w:r w:rsidRPr="00926F2C">
        <w:t xml:space="preserve"> set up for a page, these shortcuts </w:t>
      </w:r>
      <w:r>
        <w:t>should be</w:t>
      </w:r>
      <w:r w:rsidRPr="00926F2C">
        <w:t xml:space="preserve"> activated and homogeneous throughout the pages </w:t>
      </w:r>
      <w:r>
        <w:t>of</w:t>
      </w:r>
      <w:r w:rsidRPr="00926F2C">
        <w:t xml:space="preserve"> the </w:t>
      </w:r>
      <w:r>
        <w:t>Web</w:t>
      </w:r>
      <w:r w:rsidRPr="00926F2C">
        <w:t xml:space="preserve"> site. </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520" w:anchor="tech-clear-nav-mechanism" w:tooltip="Point de contrôle 13.4 des WCAG 1.0 " w:history="1">
        <w:r w:rsidRPr="00926F2C">
          <w:rPr>
            <w:rStyle w:val="Hyperlink"/>
          </w:rPr>
          <w:t>13.4</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13.4_HTML_01</w:t>
      </w:r>
    </w:p>
    <w:p w:rsidR="005B39ED" w:rsidRPr="00926F2C" w:rsidRDefault="005B39ED" w:rsidP="00E453F3">
      <w:pPr>
        <w:pStyle w:val="CriteriaRefW3C"/>
        <w:keepNext w:val="0"/>
        <w:jc w:val="both"/>
      </w:pPr>
      <w:r>
        <w:t>Type of criterion:</w:t>
      </w:r>
      <w:r w:rsidRPr="00926F2C">
        <w:t xml:space="preserve"> design / development</w:t>
      </w:r>
    </w:p>
    <w:p w:rsidR="005B39ED" w:rsidRPr="007A4E7D" w:rsidRDefault="005B39ED" w:rsidP="00E453F3">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Default="005B39ED" w:rsidP="00E453F3">
      <w:pPr>
        <w:keepNext w:val="0"/>
        <w:ind w:left="1267"/>
        <w:jc w:val="both"/>
        <w:rPr>
          <w:iCs/>
          <w:color w:val="000000"/>
        </w:rPr>
      </w:pPr>
      <w:r w:rsidRPr="007A4E7D">
        <w:rPr>
          <w:rFonts w:cs="Times New Roman"/>
          <w:b/>
          <w:bCs/>
          <w:color w:val="000000"/>
        </w:rPr>
        <w:t>Comments:</w:t>
      </w:r>
      <w:r w:rsidRPr="00926F2C">
        <w:t xml:space="preserve"> </w:t>
      </w:r>
      <w:r w:rsidRPr="008F62CD">
        <w:rPr>
          <w:iCs/>
          <w:color w:val="000000"/>
        </w:rPr>
        <w:t>Compared to the SharePoint 2003 technologies, MOSS 2007 technologies provide smarter and more intuitive use of access keys on comm</w:t>
      </w:r>
      <w:r>
        <w:rPr>
          <w:iCs/>
          <w:color w:val="000000"/>
        </w:rPr>
        <w:t xml:space="preserve">on commands.  The UI controls, </w:t>
      </w:r>
      <w:r w:rsidRPr="008F62CD">
        <w:rPr>
          <w:iCs/>
          <w:color w:val="000000"/>
        </w:rPr>
        <w:t xml:space="preserve">features and commands are available directly by using the keyboard. </w:t>
      </w:r>
    </w:p>
    <w:p w:rsidR="005B39ED" w:rsidRPr="000829AE" w:rsidRDefault="005B39ED" w:rsidP="00E453F3">
      <w:pPr>
        <w:keepNext w:val="0"/>
        <w:ind w:left="1267"/>
        <w:jc w:val="both"/>
        <w:rPr>
          <w:i/>
          <w:iCs/>
        </w:rPr>
      </w:pPr>
      <w:r w:rsidRPr="008F62CD">
        <w:rPr>
          <w:iCs/>
          <w:color w:val="000000"/>
        </w:rPr>
        <w:t xml:space="preserve">You can press the TAB key and SHIFT+TAB to move back and forth between elements on any page. You can also find </w:t>
      </w:r>
      <w:r w:rsidRPr="00D42E4F">
        <w:rPr>
          <w:iCs/>
          <w:color w:val="000000"/>
        </w:rPr>
        <w:t>keyboard shortcuts</w:t>
      </w:r>
      <w:r w:rsidRPr="008F62CD">
        <w:rPr>
          <w:iCs/>
          <w:color w:val="000000"/>
        </w:rPr>
        <w:t xml:space="preserve"> for many commands</w:t>
      </w:r>
      <w:r>
        <w:rPr>
          <w:iCs/>
          <w:color w:val="000000"/>
        </w:rPr>
        <w:t xml:space="preserve"> at the following Internet address: </w:t>
      </w:r>
      <w:hyperlink r:id="rId521" w:history="1">
        <w:r w:rsidRPr="00B9269E">
          <w:rPr>
            <w:rStyle w:val="Hyperlink"/>
            <w:rFonts w:cs="Arial"/>
            <w:iCs/>
          </w:rPr>
          <w:t>http://office.microsoft.com/en-us/help/HA101733621033.aspx</w:t>
        </w:r>
      </w:hyperlink>
      <w:r w:rsidRPr="008F62CD">
        <w:rPr>
          <w:iCs/>
          <w:color w:val="000000"/>
        </w:rPr>
        <w:t>.</w:t>
      </w:r>
      <w:r w:rsidRPr="00926F2C">
        <w:t xml:space="preserve"> </w:t>
      </w:r>
    </w:p>
    <w:p w:rsidR="005B39ED" w:rsidRPr="00926F2C" w:rsidRDefault="005B39ED" w:rsidP="001F110C">
      <w:pPr>
        <w:pStyle w:val="Heading3"/>
        <w:keepNext w:val="0"/>
      </w:pPr>
      <w:bookmarkStart w:id="98" w:name="_Ref153610813"/>
      <w:r w:rsidRPr="00926F2C">
        <w:t>Accessible content</w:t>
      </w:r>
      <w:bookmarkEnd w:id="98"/>
      <w:r w:rsidRPr="00926F2C">
        <w:t xml:space="preserve"> </w:t>
      </w:r>
    </w:p>
    <w:p w:rsidR="005B39ED" w:rsidRPr="00926F2C" w:rsidRDefault="005B39ED" w:rsidP="001F110C">
      <w:pPr>
        <w:pStyle w:val="Criteria"/>
        <w:keepNext w:val="0"/>
        <w:shd w:val="clear" w:color="auto" w:fill="F2F2F2"/>
      </w:pPr>
      <w:r w:rsidRPr="006659A4">
        <w:t>13.1</w:t>
      </w:r>
      <w:r w:rsidRPr="00926F2C">
        <w:t xml:space="preserve">: </w:t>
      </w:r>
      <w:r>
        <w:t>Can</w:t>
      </w:r>
      <w:r w:rsidRPr="00926F2C">
        <w:t xml:space="preserve"> the user control screen refresh?</w:t>
      </w:r>
    </w:p>
    <w:p w:rsidR="005B39ED" w:rsidRPr="00926F2C" w:rsidRDefault="005B39ED" w:rsidP="00E453F3">
      <w:pPr>
        <w:pStyle w:val="CriteriaComment"/>
        <w:keepNext w:val="0"/>
        <w:jc w:val="both"/>
      </w:pPr>
      <w:r w:rsidRPr="00926F2C">
        <w:t xml:space="preserve">When screen content is automatically refreshed, the cursor in screen readers (such as </w:t>
      </w:r>
      <w:r>
        <w:t>JAWS</w:t>
      </w:r>
      <w:r w:rsidRPr="00926F2C">
        <w:t xml:space="preserve">) is automatically reset to the top of the page, making it difficult </w:t>
      </w:r>
      <w:r>
        <w:t xml:space="preserve">for the user </w:t>
      </w:r>
      <w:r w:rsidRPr="00926F2C">
        <w:t xml:space="preserve">to read the </w:t>
      </w:r>
      <w:r>
        <w:t xml:space="preserve">entire </w:t>
      </w:r>
      <w:r w:rsidRPr="00926F2C">
        <w:t>page.</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522" w:anchor="tech-no-periodic-refresh" w:tooltip="Point de contrôle 7.4 des WCAG 1.0 " w:history="1">
        <w:r w:rsidRPr="00926F2C">
          <w:rPr>
            <w:rStyle w:val="Hyperlink"/>
          </w:rPr>
          <w:t>7.4</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7.4_HTML_01, 7.4_HTML_02, 7.4_external_01</w:t>
      </w:r>
    </w:p>
    <w:p w:rsidR="005B39ED" w:rsidRPr="00926F2C" w:rsidRDefault="005B39ED" w:rsidP="00E453F3">
      <w:pPr>
        <w:pStyle w:val="CriteriaRefW3C"/>
        <w:keepNext w:val="0"/>
        <w:jc w:val="both"/>
      </w:pPr>
      <w:r>
        <w:t>Type of criterion:</w:t>
      </w:r>
      <w:r w:rsidRPr="00926F2C">
        <w:t xml:space="preserve">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7A4E7D" w:rsidRDefault="005B39ED" w:rsidP="00E453F3">
      <w:pPr>
        <w:pStyle w:val="CriteriaRefW3C"/>
        <w:keepNext w:val="0"/>
        <w:jc w:val="both"/>
        <w:rPr>
          <w:rFonts w:cs="Times New Roman"/>
          <w:b/>
          <w:bCs/>
          <w:color w:val="000000"/>
          <w:sz w:val="20"/>
          <w:szCs w:val="20"/>
        </w:rPr>
      </w:pPr>
      <w:r w:rsidRPr="007A4E7D">
        <w:rPr>
          <w:rFonts w:cs="Times New Roman"/>
          <w:b/>
          <w:bCs/>
          <w:color w:val="000000"/>
          <w:sz w:val="20"/>
          <w:szCs w:val="20"/>
        </w:rPr>
        <w:t xml:space="preserve">Comments: </w:t>
      </w:r>
    </w:p>
    <w:p w:rsidR="005B39ED" w:rsidRPr="00926F2C" w:rsidRDefault="005B39ED" w:rsidP="001F110C">
      <w:pPr>
        <w:pStyle w:val="Criteria"/>
        <w:keepNext w:val="0"/>
        <w:shd w:val="clear" w:color="auto" w:fill="F2F2F2"/>
      </w:pPr>
      <w:r w:rsidRPr="006659A4">
        <w:t>13.2</w:t>
      </w:r>
      <w:r w:rsidRPr="00926F2C">
        <w:t xml:space="preserve">: If the user is automatically redirected, </w:t>
      </w:r>
      <w:r>
        <w:t>is it</w:t>
      </w:r>
      <w:r w:rsidRPr="00926F2C">
        <w:t xml:space="preserve"> without </w:t>
      </w:r>
      <w:r>
        <w:t xml:space="preserve">using </w:t>
      </w:r>
      <w:r w:rsidRPr="00926F2C">
        <w:t xml:space="preserve">a script? </w:t>
      </w:r>
    </w:p>
    <w:p w:rsidR="005B39ED" w:rsidRPr="00926F2C" w:rsidRDefault="005B39ED" w:rsidP="00E453F3">
      <w:pPr>
        <w:pStyle w:val="CriteriaComment"/>
        <w:keepNext w:val="0"/>
        <w:jc w:val="both"/>
      </w:pPr>
      <w:r w:rsidRPr="00926F2C">
        <w:t xml:space="preserve">It is best to use automatic redirection solutions from the server side. In this way, redirection </w:t>
      </w:r>
      <w:r>
        <w:t>does not</w:t>
      </w:r>
      <w:r w:rsidRPr="00926F2C">
        <w:t xml:space="preserve"> depend on the client workstation. </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523" w:anchor="tech-no-auto-forward" w:tooltip="Point de contrôle 7.5 des WCAG 1.0 " w:history="1">
        <w:r w:rsidRPr="00926F2C">
          <w:rPr>
            <w:rStyle w:val="Hyperlink"/>
          </w:rPr>
          <w:t>7.5</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5733AB">
        <w:t>7.5_HTML_01, 7.5_HTML_02, 7.5_external_01</w:t>
      </w:r>
    </w:p>
    <w:p w:rsidR="005B39ED" w:rsidRPr="00926F2C" w:rsidRDefault="005B39ED" w:rsidP="00E453F3">
      <w:pPr>
        <w:pStyle w:val="CriteriaRefW3C"/>
        <w:keepNext w:val="0"/>
        <w:jc w:val="both"/>
      </w:pPr>
      <w:r>
        <w:t>Type of criterion:</w:t>
      </w:r>
      <w:r w:rsidRPr="00926F2C">
        <w:t xml:space="preserve"> Design / development (development rules)</w:t>
      </w:r>
    </w:p>
    <w:p w:rsidR="005B39ED" w:rsidRPr="007A4E7D" w:rsidRDefault="005B39ED" w:rsidP="00E453F3">
      <w:pPr>
        <w:pStyle w:val="CriteriaRefW3C"/>
        <w:keepNext w:val="0"/>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N/A</w:t>
      </w:r>
    </w:p>
    <w:p w:rsidR="005B39ED" w:rsidRPr="00926F2C" w:rsidRDefault="005B39ED" w:rsidP="00E453F3">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w:t>
      </w:r>
    </w:p>
    <w:p w:rsidR="005B39ED" w:rsidRPr="00926F2C" w:rsidRDefault="005B39ED" w:rsidP="001F110C">
      <w:pPr>
        <w:pStyle w:val="Criteria"/>
        <w:keepNext w:val="0"/>
        <w:shd w:val="clear" w:color="auto" w:fill="F2F2F2"/>
      </w:pPr>
      <w:r w:rsidRPr="006659A4">
        <w:t>13.3</w:t>
      </w:r>
      <w:r w:rsidRPr="00926F2C">
        <w:t xml:space="preserve">: Is </w:t>
      </w:r>
      <w:r>
        <w:t>a</w:t>
      </w:r>
      <w:r w:rsidRPr="00926F2C">
        <w:t xml:space="preserve"> </w:t>
      </w:r>
      <w:r>
        <w:t>Web</w:t>
      </w:r>
      <w:r w:rsidRPr="00926F2C">
        <w:t xml:space="preserve"> site visitor alerted when new windows appear?</w:t>
      </w:r>
    </w:p>
    <w:p w:rsidR="005B39ED" w:rsidRPr="00926F2C" w:rsidRDefault="005B39ED" w:rsidP="00E453F3">
      <w:pPr>
        <w:pStyle w:val="CriteriaComment"/>
        <w:keepNext w:val="0"/>
        <w:jc w:val="both"/>
      </w:pPr>
      <w:r w:rsidRPr="00926F2C">
        <w:t xml:space="preserve">The term "new windows" can refer to two types of windows: new browser windows or pop-up windows. New browser windows are opened </w:t>
      </w:r>
      <w:r>
        <w:t xml:space="preserve">by </w:t>
      </w:r>
      <w:r w:rsidRPr="00926F2C">
        <w:t xml:space="preserve">using an HTML command, whereas pop-up windows are opened </w:t>
      </w:r>
      <w:r>
        <w:t xml:space="preserve">by </w:t>
      </w:r>
      <w:r w:rsidRPr="00926F2C">
        <w:t xml:space="preserve">using a script on the client side. In </w:t>
      </w:r>
      <w:r>
        <w:t>some</w:t>
      </w:r>
      <w:r w:rsidRPr="00926F2C">
        <w:t xml:space="preserve"> cases, people </w:t>
      </w:r>
      <w:r>
        <w:t xml:space="preserve">who </w:t>
      </w:r>
      <w:r w:rsidRPr="00926F2C">
        <w:t>us</w:t>
      </w:r>
      <w:r>
        <w:t>e</w:t>
      </w:r>
      <w:r w:rsidRPr="00926F2C">
        <w:t xml:space="preserve"> browsers </w:t>
      </w:r>
      <w:r>
        <w:t>that</w:t>
      </w:r>
      <w:r w:rsidRPr="00926F2C">
        <w:t xml:space="preserve"> do not support scripting on the client side or who voluntarily disable scripts in their browser </w:t>
      </w:r>
      <w:r>
        <w:t>do</w:t>
      </w:r>
      <w:r w:rsidRPr="00926F2C">
        <w:t xml:space="preserve"> not have access to the information contained in pop-up window</w:t>
      </w:r>
      <w:r>
        <w:t>s</w:t>
      </w:r>
      <w:r w:rsidRPr="00926F2C">
        <w:t xml:space="preserve">. If a pop-up window opens automatically whenever a page is loaded, it makes the site difficult to read, especially for </w:t>
      </w:r>
      <w:r>
        <w:t>people</w:t>
      </w:r>
      <w:r w:rsidRPr="00926F2C">
        <w:t xml:space="preserve"> </w:t>
      </w:r>
      <w:r>
        <w:t xml:space="preserve">who </w:t>
      </w:r>
      <w:r w:rsidRPr="00926F2C">
        <w:t>us</w:t>
      </w:r>
      <w:r>
        <w:t>e</w:t>
      </w:r>
      <w:r w:rsidRPr="00926F2C">
        <w:t xml:space="preserve"> </w:t>
      </w:r>
      <w:r>
        <w:t>assistive</w:t>
      </w:r>
      <w:r w:rsidRPr="00926F2C">
        <w:t xml:space="preserve"> technologies for browsing. It is not </w:t>
      </w:r>
      <w:r>
        <w:t>recommended</w:t>
      </w:r>
      <w:r w:rsidRPr="00926F2C">
        <w:t xml:space="preserve"> that new windows be opened, especially </w:t>
      </w:r>
      <w:r>
        <w:t>if</w:t>
      </w:r>
      <w:r w:rsidRPr="00926F2C">
        <w:t xml:space="preserve"> the user is not notified.</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524" w:anchor="tech-avoid-pop-ups" w:tooltip="Point de contrôle 10.1 des WCAG 1.0 " w:history="1">
        <w:r w:rsidRPr="00926F2C">
          <w:rPr>
            <w:rStyle w:val="Hyperlink"/>
          </w:rPr>
          <w:t>10.1</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1F110C">
        <w:t>10.1_HTML_01</w:t>
      </w:r>
      <w:r w:rsidRPr="004E2B4D">
        <w:t xml:space="preserve">, </w:t>
      </w:r>
      <w:r w:rsidRPr="001F110C">
        <w:t>10.1_HTML_02</w:t>
      </w:r>
      <w:r w:rsidRPr="004E2B4D">
        <w:t xml:space="preserve">, </w:t>
      </w:r>
      <w:r w:rsidRPr="001F110C">
        <w:t>10.1_HTML_03</w:t>
      </w:r>
    </w:p>
    <w:p w:rsidR="005B39ED" w:rsidRPr="00926F2C" w:rsidRDefault="005B39ED" w:rsidP="00E453F3">
      <w:pPr>
        <w:pStyle w:val="CriteriaRefW3C"/>
        <w:keepNext w:val="0"/>
        <w:jc w:val="both"/>
      </w:pPr>
      <w:r>
        <w:t>Type of criterion:</w:t>
      </w:r>
      <w:r w:rsidRPr="00926F2C">
        <w:t xml:space="preserve"> design</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w:t>
      </w:r>
      <w:r>
        <w:rPr>
          <w:rFonts w:cs="Times New Roman"/>
          <w:b/>
          <w:bCs/>
          <w:color w:val="000000"/>
          <w:sz w:val="20"/>
          <w:szCs w:val="20"/>
        </w:rPr>
        <w:t>Yes</w:t>
      </w:r>
    </w:p>
    <w:p w:rsidR="005B39ED" w:rsidRPr="00926F2C" w:rsidRDefault="005B39ED" w:rsidP="00E453F3">
      <w:pPr>
        <w:pStyle w:val="CriteriaRefW3C"/>
        <w:keepNext w:val="0"/>
        <w:jc w:val="both"/>
      </w:pPr>
      <w:r w:rsidRPr="007A4E7D">
        <w:rPr>
          <w:rFonts w:cs="Times New Roman"/>
          <w:b/>
          <w:bCs/>
          <w:color w:val="000000"/>
          <w:sz w:val="20"/>
          <w:szCs w:val="20"/>
        </w:rPr>
        <w:t>Comments:</w:t>
      </w:r>
      <w:r w:rsidRPr="00926F2C">
        <w:t xml:space="preserve"> </w:t>
      </w:r>
      <w:r w:rsidRPr="000829AE">
        <w:rPr>
          <w:i w:val="0"/>
          <w:color w:val="000000"/>
          <w:sz w:val="20"/>
          <w:szCs w:val="20"/>
        </w:rPr>
        <w:t>Occasionally</w:t>
      </w:r>
      <w:r>
        <w:rPr>
          <w:i w:val="0"/>
          <w:color w:val="000000"/>
          <w:sz w:val="20"/>
          <w:szCs w:val="20"/>
        </w:rPr>
        <w:t xml:space="preserve"> within a WSS 3.0/MOSS 2007 site</w:t>
      </w:r>
      <w:r w:rsidRPr="000829AE">
        <w:rPr>
          <w:i w:val="0"/>
          <w:color w:val="000000"/>
          <w:sz w:val="20"/>
          <w:szCs w:val="20"/>
        </w:rPr>
        <w:t xml:space="preserve">, clicking an element opens a new browser window. </w:t>
      </w:r>
      <w:r>
        <w:rPr>
          <w:i w:val="0"/>
          <w:color w:val="000000"/>
          <w:sz w:val="20"/>
          <w:szCs w:val="20"/>
        </w:rPr>
        <w:t>In such a case, a</w:t>
      </w:r>
      <w:r w:rsidRPr="000829AE">
        <w:rPr>
          <w:i w:val="0"/>
          <w:color w:val="000000"/>
          <w:sz w:val="20"/>
          <w:szCs w:val="20"/>
        </w:rPr>
        <w:t xml:space="preserve">dditional information or warnings (through ALT text on image links and </w:t>
      </w:r>
      <w:r>
        <w:rPr>
          <w:i w:val="0"/>
          <w:color w:val="000000"/>
          <w:sz w:val="20"/>
          <w:szCs w:val="20"/>
        </w:rPr>
        <w:t>TITLE</w:t>
      </w:r>
      <w:r w:rsidRPr="000829AE">
        <w:rPr>
          <w:i w:val="0"/>
          <w:color w:val="000000"/>
          <w:sz w:val="20"/>
          <w:szCs w:val="20"/>
        </w:rPr>
        <w:t xml:space="preserve"> attributes on text links) </w:t>
      </w:r>
      <w:r>
        <w:rPr>
          <w:i w:val="0"/>
          <w:color w:val="000000"/>
          <w:sz w:val="20"/>
          <w:szCs w:val="20"/>
        </w:rPr>
        <w:t xml:space="preserve">are systematically provided </w:t>
      </w:r>
      <w:r w:rsidRPr="000829AE">
        <w:rPr>
          <w:i w:val="0"/>
          <w:color w:val="000000"/>
          <w:sz w:val="20"/>
          <w:szCs w:val="20"/>
        </w:rPr>
        <w:t>for hyperlinks that will open a new window to help reduce confusion and improve the user experience. For example, the title attribute of a hyperlink that opens a new window contains (</w:t>
      </w:r>
      <w:r w:rsidRPr="000829AE">
        <w:rPr>
          <w:color w:val="000000"/>
          <w:sz w:val="20"/>
          <w:szCs w:val="20"/>
        </w:rPr>
        <w:t>New window</w:t>
      </w:r>
      <w:r w:rsidRPr="000829AE">
        <w:rPr>
          <w:i w:val="0"/>
          <w:color w:val="000000"/>
          <w:sz w:val="20"/>
          <w:szCs w:val="20"/>
        </w:rPr>
        <w:t>).</w:t>
      </w:r>
    </w:p>
    <w:p w:rsidR="005B39ED" w:rsidRPr="00926F2C" w:rsidRDefault="005B39ED" w:rsidP="001F110C">
      <w:pPr>
        <w:pStyle w:val="Criteria"/>
        <w:keepNext w:val="0"/>
        <w:shd w:val="clear" w:color="auto" w:fill="F2F2F2"/>
      </w:pPr>
      <w:r w:rsidRPr="006659A4">
        <w:t>13.4</w:t>
      </w:r>
      <w:r w:rsidRPr="00926F2C">
        <w:t>: Is there an alternative to scripts for opening new windows?</w:t>
      </w:r>
    </w:p>
    <w:p w:rsidR="005B39ED" w:rsidRPr="00926F2C" w:rsidRDefault="005B39ED" w:rsidP="00E453F3">
      <w:pPr>
        <w:pStyle w:val="CriteriaComment"/>
        <w:keepNext w:val="0"/>
        <w:jc w:val="both"/>
      </w:pPr>
      <w:r w:rsidRPr="00926F2C">
        <w:t xml:space="preserve">If no alternative to pop-ups </w:t>
      </w:r>
      <w:r>
        <w:t>is</w:t>
      </w:r>
      <w:r w:rsidRPr="00926F2C">
        <w:t xml:space="preserve"> provided, some users </w:t>
      </w:r>
      <w:r>
        <w:t>can</w:t>
      </w:r>
      <w:r w:rsidRPr="00926F2C">
        <w:t>not access pop-ups (for example, users whose browsers do not support scripting</w:t>
      </w:r>
      <w:r>
        <w:t xml:space="preserve"> or</w:t>
      </w:r>
      <w:r w:rsidRPr="00926F2C">
        <w:t xml:space="preserve"> who voluntarily disable scripting in their browser).</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hyperlink r:id="rId525" w:anchor="tech-avoid-pop-ups" w:tooltip="Point de contrôle 10.1 des WCAG 1.0 " w:history="1">
        <w:r w:rsidRPr="00926F2C">
          <w:rPr>
            <w:rStyle w:val="Hyperlink"/>
          </w:rPr>
          <w:t>10.1</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1F110C">
        <w:t>6.2_HTML_03, 6.3_HTML_02</w:t>
      </w:r>
    </w:p>
    <w:p w:rsidR="005B39ED" w:rsidRPr="00926F2C" w:rsidRDefault="005B39ED" w:rsidP="00E453F3">
      <w:pPr>
        <w:pStyle w:val="CriteriaRefW3C"/>
        <w:keepNext w:val="0"/>
        <w:jc w:val="both"/>
      </w:pPr>
      <w:r>
        <w:t>Type of criterion:</w:t>
      </w:r>
      <w:r w:rsidRPr="00926F2C">
        <w:t xml:space="preserve"> design /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w:t>
      </w:r>
      <w:r>
        <w:rPr>
          <w:rFonts w:cs="Times New Roman"/>
          <w:b/>
          <w:bCs/>
          <w:color w:val="000000"/>
          <w:sz w:val="20"/>
          <w:szCs w:val="20"/>
        </w:rPr>
        <w:t>Yes</w:t>
      </w:r>
    </w:p>
    <w:p w:rsidR="005B39ED" w:rsidRPr="00926F2C" w:rsidRDefault="005B39ED" w:rsidP="00E453F3">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See section</w:t>
      </w:r>
      <w:r>
        <w:rPr>
          <w:i w:val="0"/>
          <w:iCs w:val="0"/>
          <w:color w:val="auto"/>
          <w:sz w:val="20"/>
          <w:szCs w:val="20"/>
        </w:rPr>
        <w:t xml:space="preserve"> </w:t>
      </w:r>
      <w:fldSimple w:instr=" REF _Ref153609823 \r \h  \* MERGEFORMAT ">
        <w:r w:rsidRPr="001C0176">
          <w:rPr>
            <w:i w:val="0"/>
            <w:iCs w:val="0"/>
            <w:color w:val="auto"/>
            <w:sz w:val="20"/>
            <w:szCs w:val="20"/>
          </w:rPr>
          <w:t>5.1.1</w:t>
        </w:r>
      </w:fldSimple>
      <w:r>
        <w:rPr>
          <w:i w:val="0"/>
          <w:iCs w:val="0"/>
          <w:color w:val="auto"/>
          <w:sz w:val="20"/>
          <w:szCs w:val="20"/>
        </w:rPr>
        <w:t xml:space="preserve"> </w:t>
      </w:r>
      <w:fldSimple w:instr=" REF _Ref153609823 \h  \* MERGEFORMAT ">
        <w:r w:rsidRPr="001C0176">
          <w:rPr>
            <w:i w:val="0"/>
            <w:color w:val="000000"/>
            <w:sz w:val="20"/>
            <w:szCs w:val="20"/>
          </w:rPr>
          <w:t>A “More accessible” Mode</w:t>
        </w:r>
      </w:fldSimple>
      <w:r w:rsidRPr="009A58C7">
        <w:rPr>
          <w:i w:val="0"/>
          <w:iCs w:val="0"/>
          <w:color w:val="000000"/>
          <w:sz w:val="20"/>
          <w:szCs w:val="20"/>
        </w:rPr>
        <w:t>.</w:t>
      </w:r>
    </w:p>
    <w:p w:rsidR="005B39ED" w:rsidRPr="00926F2C" w:rsidRDefault="005B39ED" w:rsidP="001F110C">
      <w:pPr>
        <w:pStyle w:val="Criteria"/>
        <w:keepNext w:val="0"/>
        <w:shd w:val="clear" w:color="auto" w:fill="F2F2F2"/>
      </w:pPr>
      <w:r w:rsidRPr="006659A4">
        <w:t>13.5</w:t>
      </w:r>
      <w:r w:rsidRPr="00926F2C">
        <w:t xml:space="preserve">: Is additional information available to describe files that </w:t>
      </w:r>
      <w:r>
        <w:t>can</w:t>
      </w:r>
      <w:r w:rsidRPr="00926F2C">
        <w:t xml:space="preserve"> be downloaded from the </w:t>
      </w:r>
      <w:r>
        <w:t>Web</w:t>
      </w:r>
      <w:r w:rsidRPr="00926F2C">
        <w:t xml:space="preserve"> site?</w:t>
      </w:r>
    </w:p>
    <w:p w:rsidR="005B39ED" w:rsidRPr="00926F2C" w:rsidRDefault="005B39ED" w:rsidP="00E453F3">
      <w:pPr>
        <w:pStyle w:val="CriteriaComment"/>
        <w:keepNext w:val="0"/>
        <w:jc w:val="both"/>
      </w:pPr>
      <w:r w:rsidRPr="00926F2C">
        <w:t xml:space="preserve">When </w:t>
      </w:r>
      <w:r>
        <w:t xml:space="preserve">a user </w:t>
      </w:r>
      <w:r w:rsidRPr="00926F2C">
        <w:t>download</w:t>
      </w:r>
      <w:r>
        <w:t>s</w:t>
      </w:r>
      <w:r w:rsidRPr="00926F2C">
        <w:t xml:space="preserve"> files, the following information should be provided: file format, file size, link to a conversion utility if required, link to software </w:t>
      </w:r>
      <w:r>
        <w:t>needed</w:t>
      </w:r>
      <w:r w:rsidRPr="00926F2C">
        <w:t xml:space="preserve"> to read the file format if required, </w:t>
      </w:r>
      <w:r>
        <w:t xml:space="preserve">and </w:t>
      </w:r>
      <w:r w:rsidRPr="00926F2C">
        <w:t xml:space="preserve">e-mail address </w:t>
      </w:r>
      <w:r>
        <w:t>for</w:t>
      </w:r>
      <w:r w:rsidRPr="00926F2C">
        <w:t xml:space="preserve"> request</w:t>
      </w:r>
      <w:r>
        <w:t>ing</w:t>
      </w:r>
      <w:r w:rsidRPr="00926F2C">
        <w:t xml:space="preserve"> a file in an alternate format. Files </w:t>
      </w:r>
      <w:r>
        <w:t xml:space="preserve">that are </w:t>
      </w:r>
      <w:r w:rsidRPr="00926F2C">
        <w:t xml:space="preserve">available for download on the </w:t>
      </w:r>
      <w:r>
        <w:t>Web</w:t>
      </w:r>
      <w:r w:rsidRPr="00926F2C">
        <w:t xml:space="preserve"> site are not always in an accessible format. </w:t>
      </w:r>
      <w:r>
        <w:t>Therefore</w:t>
      </w:r>
      <w:r w:rsidRPr="00926F2C">
        <w:t>, it is important to provide the necessary means to access the download</w:t>
      </w:r>
      <w:r>
        <w:t>able files</w:t>
      </w:r>
      <w:r w:rsidRPr="00926F2C">
        <w:t>. If a file is in PDF format</w:t>
      </w:r>
      <w:r>
        <w:t>,</w:t>
      </w:r>
      <w:r w:rsidRPr="00926F2C">
        <w:t xml:space="preserve"> for example, the user should be provided with the opportunity </w:t>
      </w:r>
      <w:r>
        <w:t>to</w:t>
      </w:r>
      <w:r w:rsidRPr="00926F2C">
        <w:t xml:space="preserve"> download Acrobat Reader software (or a URL for an online conversion utility</w:t>
      </w:r>
      <w:r>
        <w:t>)</w:t>
      </w:r>
      <w:r w:rsidRPr="00926F2C">
        <w:t>.</w:t>
      </w:r>
    </w:p>
    <w:p w:rsidR="005B39ED" w:rsidRPr="00926F2C" w:rsidRDefault="005B39ED" w:rsidP="00E453F3">
      <w:pPr>
        <w:pStyle w:val="CriteriaRefW3C"/>
        <w:keepNext w:val="0"/>
        <w:spacing w:after="0"/>
        <w:ind w:left="1267"/>
        <w:jc w:val="both"/>
      </w:pPr>
      <w:r>
        <w:t>WCAG 1.0 checkpoint(s) [Priority 1]:</w:t>
      </w:r>
      <w:r w:rsidRPr="00926F2C">
        <w:t xml:space="preserve"> -</w:t>
      </w:r>
    </w:p>
    <w:p w:rsidR="005B39ED" w:rsidRPr="00926F2C" w:rsidRDefault="005B39ED" w:rsidP="00E453F3">
      <w:pPr>
        <w:pStyle w:val="CriteriaRefW3C"/>
        <w:keepNext w:val="0"/>
        <w:spacing w:after="0"/>
        <w:ind w:left="1267"/>
        <w:jc w:val="both"/>
      </w:pPr>
      <w:r>
        <w:t>WCAG 1.0 checkpoint(s) [Priority 2]:</w:t>
      </w:r>
      <w:r w:rsidRPr="00926F2C">
        <w:t xml:space="preserve"> -</w:t>
      </w:r>
    </w:p>
    <w:p w:rsidR="005B39ED" w:rsidRPr="00926F2C" w:rsidRDefault="005B39ED" w:rsidP="00E453F3">
      <w:pPr>
        <w:pStyle w:val="CriteriaRefW3C"/>
        <w:keepNext w:val="0"/>
        <w:jc w:val="both"/>
      </w:pPr>
      <w:r>
        <w:t>WCAG 1.0 checkpoint(s) [Priority 3]:</w:t>
      </w:r>
      <w:r w:rsidRPr="00926F2C">
        <w:t xml:space="preserve"> </w:t>
      </w:r>
      <w:hyperlink r:id="rId526" w:anchor="tech-content-preferences" w:tooltip="Point de contrôle 11.3 des WCAG 1.0 " w:history="1">
        <w:r w:rsidRPr="00926F2C">
          <w:rPr>
            <w:rStyle w:val="Hyperlink"/>
          </w:rPr>
          <w:t>11.3</w:t>
        </w:r>
      </w:hyperlink>
    </w:p>
    <w:p w:rsidR="005B39ED" w:rsidRDefault="005B39ED" w:rsidP="00E453F3">
      <w:pPr>
        <w:pStyle w:val="CriteriaRefW3C"/>
        <w:ind w:left="1267"/>
        <w:jc w:val="both"/>
      </w:pPr>
      <w:r>
        <w:t xml:space="preserve">UWEM 1.0 Test(s): </w:t>
      </w:r>
    </w:p>
    <w:p w:rsidR="005B39ED" w:rsidRPr="00926F2C" w:rsidRDefault="005B39ED" w:rsidP="00E453F3">
      <w:pPr>
        <w:pStyle w:val="CriteriaRefW3C"/>
        <w:keepNext w:val="0"/>
        <w:jc w:val="both"/>
      </w:pPr>
      <w:r>
        <w:t>Type of criterion:</w:t>
      </w:r>
      <w:r w:rsidRPr="00926F2C">
        <w:t xml:space="preserve"> development</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Pr="00926F2C" w:rsidRDefault="005B39ED" w:rsidP="00E453F3">
      <w:pPr>
        <w:pStyle w:val="CriteriaRefW3C"/>
        <w:keepNext w:val="0"/>
        <w:jc w:val="both"/>
      </w:pPr>
      <w:r w:rsidRPr="007A4E7D">
        <w:rPr>
          <w:rFonts w:cs="Times New Roman"/>
          <w:b/>
          <w:bCs/>
          <w:color w:val="000000"/>
          <w:sz w:val="20"/>
          <w:szCs w:val="20"/>
        </w:rPr>
        <w:t>Comments:</w:t>
      </w:r>
      <w:r w:rsidRPr="00926F2C">
        <w:t xml:space="preserve"> </w:t>
      </w:r>
      <w:r w:rsidRPr="00C77C45">
        <w:rPr>
          <w:i w:val="0"/>
          <w:iCs w:val="0"/>
          <w:color w:val="auto"/>
          <w:sz w:val="20"/>
          <w:szCs w:val="20"/>
        </w:rPr>
        <w:t>File size is not available.</w:t>
      </w:r>
      <w:r>
        <w:rPr>
          <w:i w:val="0"/>
          <w:iCs w:val="0"/>
          <w:color w:val="auto"/>
          <w:sz w:val="20"/>
          <w:szCs w:val="20"/>
        </w:rPr>
        <w:t xml:space="preserve"> See also 1.6 in section </w:t>
      </w:r>
      <w:r>
        <w:rPr>
          <w:i w:val="0"/>
          <w:iCs w:val="0"/>
          <w:color w:val="auto"/>
          <w:sz w:val="20"/>
          <w:szCs w:val="20"/>
        </w:rPr>
        <w:fldChar w:fldCharType="begin"/>
      </w:r>
      <w:r>
        <w:rPr>
          <w:i w:val="0"/>
          <w:iCs w:val="0"/>
          <w:color w:val="auto"/>
          <w:sz w:val="20"/>
          <w:szCs w:val="20"/>
        </w:rPr>
        <w:instrText xml:space="preserve"> REF _Ref153607986 \r \h </w:instrText>
      </w:r>
      <w:r w:rsidRPr="0012171A">
        <w:rPr>
          <w:i w:val="0"/>
          <w:iCs w:val="0"/>
          <w:color w:val="auto"/>
          <w:sz w:val="20"/>
          <w:szCs w:val="20"/>
        </w:rPr>
      </w:r>
      <w:r>
        <w:rPr>
          <w:i w:val="0"/>
          <w:iCs w:val="0"/>
          <w:color w:val="auto"/>
          <w:sz w:val="20"/>
          <w:szCs w:val="20"/>
        </w:rPr>
        <w:fldChar w:fldCharType="separate"/>
      </w:r>
      <w:r>
        <w:rPr>
          <w:i w:val="0"/>
          <w:iCs w:val="0"/>
          <w:color w:val="auto"/>
          <w:sz w:val="20"/>
          <w:szCs w:val="20"/>
        </w:rPr>
        <w:t>5.1.2</w:t>
      </w:r>
      <w:r>
        <w:rPr>
          <w:i w:val="0"/>
          <w:iCs w:val="0"/>
          <w:color w:val="auto"/>
          <w:sz w:val="20"/>
          <w:szCs w:val="20"/>
        </w:rPr>
        <w:fldChar w:fldCharType="end"/>
      </w:r>
      <w:r w:rsidRPr="002A224A">
        <w:rPr>
          <w:i w:val="0"/>
          <w:iCs w:val="0"/>
          <w:color w:val="000000"/>
          <w:sz w:val="20"/>
          <w:szCs w:val="20"/>
        </w:rPr>
        <w:t xml:space="preserve"> </w:t>
      </w:r>
      <w:fldSimple w:instr=" REF _Ref153607986 \h  \* MERGEFORMAT ">
        <w:r w:rsidRPr="001C0176">
          <w:rPr>
            <w:i w:val="0"/>
            <w:color w:val="000000"/>
            <w:sz w:val="20"/>
            <w:szCs w:val="20"/>
          </w:rPr>
          <w:t>Graphics</w:t>
        </w:r>
      </w:fldSimple>
      <w:r w:rsidRPr="002A224A">
        <w:rPr>
          <w:i w:val="0"/>
          <w:iCs w:val="0"/>
          <w:color w:val="000000"/>
          <w:sz w:val="20"/>
          <w:szCs w:val="20"/>
        </w:rPr>
        <w:t>.</w:t>
      </w:r>
      <w:r w:rsidRPr="00926F2C">
        <w:t xml:space="preserve"> </w:t>
      </w:r>
    </w:p>
    <w:p w:rsidR="005B39ED" w:rsidRPr="00926F2C" w:rsidRDefault="005B39ED" w:rsidP="001F110C">
      <w:pPr>
        <w:pStyle w:val="Criteria"/>
        <w:keepNext w:val="0"/>
        <w:shd w:val="clear" w:color="auto" w:fill="F2F2F2"/>
      </w:pPr>
      <w:r>
        <w:t>13.6</w:t>
      </w:r>
      <w:r w:rsidRPr="00926F2C">
        <w:t>: Does the specific presentation or layout of information interfere with the ability to access its content?</w:t>
      </w:r>
    </w:p>
    <w:p w:rsidR="005B39ED" w:rsidRPr="00926F2C" w:rsidRDefault="005B39ED" w:rsidP="00E453F3">
      <w:pPr>
        <w:pStyle w:val="CriteriaComment"/>
        <w:keepNext w:val="0"/>
        <w:jc w:val="both"/>
      </w:pPr>
      <w:r w:rsidRPr="00926F2C">
        <w:t xml:space="preserve">Care must be taken to ensure that specific layout or presentation elements (blinking text, scrolling text, </w:t>
      </w:r>
      <w:r>
        <w:t>and so forth</w:t>
      </w:r>
      <w:r w:rsidRPr="00926F2C">
        <w:t>) do not interfere with the</w:t>
      </w:r>
      <w:r>
        <w:t xml:space="preserve"> user's</w:t>
      </w:r>
      <w:r w:rsidRPr="00926F2C">
        <w:t xml:space="preserve"> ability to access the information</w:t>
      </w:r>
      <w:r>
        <w:t>:</w:t>
      </w:r>
      <w:r w:rsidRPr="00926F2C">
        <w:t xml:space="preserve"> </w:t>
      </w:r>
      <w:r>
        <w:t>for example,</w:t>
      </w:r>
      <w:r w:rsidRPr="00926F2C">
        <w:t xml:space="preserve"> fast blinking text (difficult for most users</w:t>
      </w:r>
      <w:r>
        <w:t xml:space="preserve"> to read</w:t>
      </w:r>
      <w:r w:rsidRPr="00926F2C">
        <w:t xml:space="preserve"> and even </w:t>
      </w:r>
      <w:r>
        <w:t>more difficult</w:t>
      </w:r>
      <w:r w:rsidRPr="00926F2C">
        <w:t xml:space="preserve"> for </w:t>
      </w:r>
      <w:r>
        <w:t>people</w:t>
      </w:r>
      <w:r w:rsidRPr="00926F2C">
        <w:t xml:space="preserve"> with visual disabilities)</w:t>
      </w:r>
      <w:r>
        <w:t xml:space="preserve"> or</w:t>
      </w:r>
      <w:r w:rsidRPr="00926F2C">
        <w:t xml:space="preserve"> fast scrolling information (difficult for </w:t>
      </w:r>
      <w:r>
        <w:t>people</w:t>
      </w:r>
      <w:r w:rsidRPr="00926F2C">
        <w:t xml:space="preserve"> with visual disabilities or </w:t>
      </w:r>
      <w:r>
        <w:t>for people</w:t>
      </w:r>
      <w:r w:rsidRPr="00926F2C">
        <w:t xml:space="preserve"> </w:t>
      </w:r>
      <w:r>
        <w:t>who have reading</w:t>
      </w:r>
      <w:r w:rsidRPr="00926F2C">
        <w:t xml:space="preserve"> difficulties). </w:t>
      </w:r>
      <w:r>
        <w:t>If</w:t>
      </w:r>
      <w:r w:rsidRPr="00926F2C">
        <w:t xml:space="preserve"> this type of presentation or layout is generated by an applet, a FLASH animation, or a GIF file, an alternative should be made available.</w:t>
      </w:r>
    </w:p>
    <w:p w:rsidR="005B39ED" w:rsidRPr="00926F2C" w:rsidRDefault="005B39ED" w:rsidP="00E453F3">
      <w:pPr>
        <w:pStyle w:val="CriteriaRefW3C"/>
        <w:keepNext w:val="0"/>
        <w:spacing w:after="0"/>
        <w:ind w:left="1267"/>
        <w:jc w:val="both"/>
      </w:pPr>
      <w:r>
        <w:t>WCAG 1.0 checkpoint(s) [Priority 1]:</w:t>
      </w:r>
      <w:r w:rsidRPr="00926F2C">
        <w:t xml:space="preserve"> </w:t>
      </w:r>
      <w:hyperlink r:id="rId527" w:anchor="tech-avoid-flicker" w:tooltip="Point de contrôle 7.1 des WCAG 1.0 " w:history="1">
        <w:r w:rsidRPr="00926F2C">
          <w:rPr>
            <w:rStyle w:val="Hyperlink"/>
          </w:rPr>
          <w:t>7.1</w:t>
        </w:r>
      </w:hyperlink>
    </w:p>
    <w:p w:rsidR="005B39ED" w:rsidRPr="00926F2C" w:rsidRDefault="005B39ED" w:rsidP="00E453F3">
      <w:pPr>
        <w:pStyle w:val="CriteriaRefW3C"/>
        <w:keepNext w:val="0"/>
        <w:spacing w:after="0"/>
        <w:ind w:left="1267"/>
        <w:jc w:val="both"/>
      </w:pPr>
      <w:r>
        <w:t>WCAG 1.0 checkpoint(s) [Priority 2]:</w:t>
      </w:r>
      <w:r w:rsidRPr="00926F2C">
        <w:t xml:space="preserve"> </w:t>
      </w:r>
      <w:hyperlink r:id="rId528" w:anchor="tech-avoid-blinking" w:tooltip="Point de contrôle 7.2 des WCAG 1.0 " w:history="1">
        <w:r w:rsidRPr="00926F2C">
          <w:rPr>
            <w:rStyle w:val="Hyperlink"/>
          </w:rPr>
          <w:t>7.2</w:t>
        </w:r>
      </w:hyperlink>
      <w:r w:rsidRPr="00926F2C">
        <w:t xml:space="preserve">, </w:t>
      </w:r>
      <w:hyperlink r:id="rId529" w:anchor="tech-avoid-movement" w:tooltip="Point de contrôle 7.3 des WCAG 1.0 " w:history="1">
        <w:r w:rsidRPr="00926F2C">
          <w:rPr>
            <w:rStyle w:val="Hyperlink"/>
          </w:rPr>
          <w:t>7.3</w:t>
        </w:r>
      </w:hyperlink>
    </w:p>
    <w:p w:rsidR="005B39ED" w:rsidRPr="00926F2C" w:rsidRDefault="005B39ED" w:rsidP="00E453F3">
      <w:pPr>
        <w:pStyle w:val="CriteriaRefW3C"/>
        <w:keepNext w:val="0"/>
        <w:jc w:val="both"/>
      </w:pPr>
      <w:r>
        <w:t>WCAG 1.0 checkpoint(s) [Priority 3]:</w:t>
      </w:r>
      <w:r w:rsidRPr="00926F2C">
        <w:t xml:space="preserve"> -</w:t>
      </w:r>
    </w:p>
    <w:p w:rsidR="005B39ED" w:rsidRDefault="005B39ED" w:rsidP="00E453F3">
      <w:pPr>
        <w:pStyle w:val="CriteriaRefW3C"/>
        <w:ind w:left="1267"/>
        <w:jc w:val="both"/>
      </w:pPr>
      <w:r>
        <w:t xml:space="preserve">UWEM 1.0 Test(s): </w:t>
      </w:r>
      <w:r w:rsidRPr="001F110C">
        <w:t>7.1_HTML_01, 7.1_HTML_02, 7.1_HTML_03, 7.1_CSS_01, 7</w:t>
      </w:r>
      <w:r>
        <w:t>.1_external_01, 7.1_external_02</w:t>
      </w:r>
      <w:r w:rsidRPr="001F110C">
        <w:t>, 7.3_HTML_01, 7.3_HTML_02, 7.3_external_01, 7.3_external_02</w:t>
      </w:r>
    </w:p>
    <w:p w:rsidR="005B39ED" w:rsidRPr="00926F2C" w:rsidRDefault="005B39ED" w:rsidP="00E453F3">
      <w:pPr>
        <w:pStyle w:val="CriteriaRefW3C"/>
        <w:keepNext w:val="0"/>
        <w:jc w:val="both"/>
      </w:pPr>
      <w:r>
        <w:t>Type of criterion:</w:t>
      </w:r>
      <w:r w:rsidRPr="00926F2C">
        <w:t xml:space="preserve"> design</w:t>
      </w:r>
    </w:p>
    <w:p w:rsidR="005B39ED" w:rsidRPr="007A4E7D" w:rsidRDefault="005B39ED" w:rsidP="00E453F3">
      <w:pPr>
        <w:pStyle w:val="CriteriaRefW3C"/>
        <w:keepNext w:val="0"/>
        <w:ind w:left="1267"/>
        <w:jc w:val="both"/>
        <w:rPr>
          <w:rFonts w:cs="Times New Roman"/>
          <w:b/>
          <w:bCs/>
          <w:color w:val="000000"/>
          <w:sz w:val="20"/>
          <w:szCs w:val="20"/>
        </w:rPr>
      </w:pPr>
      <w:r>
        <w:rPr>
          <w:rFonts w:cs="Times New Roman"/>
          <w:b/>
          <w:bCs/>
          <w:color w:val="000000"/>
          <w:sz w:val="20"/>
          <w:szCs w:val="20"/>
        </w:rPr>
        <w:t>Can be accomplished:</w:t>
      </w:r>
      <w:r w:rsidRPr="007A4E7D">
        <w:rPr>
          <w:rFonts w:cs="Times New Roman"/>
          <w:b/>
          <w:bCs/>
          <w:color w:val="000000"/>
          <w:sz w:val="20"/>
          <w:szCs w:val="20"/>
        </w:rPr>
        <w:t xml:space="preserve"> Yes</w:t>
      </w:r>
    </w:p>
    <w:p w:rsidR="005B39ED" w:rsidRDefault="005B39ED" w:rsidP="00E453F3">
      <w:pPr>
        <w:keepNext w:val="0"/>
        <w:ind w:left="1260"/>
        <w:jc w:val="both"/>
      </w:pPr>
      <w:r w:rsidRPr="007A4E7D">
        <w:rPr>
          <w:rFonts w:cs="Times New Roman"/>
          <w:b/>
          <w:bCs/>
          <w:i/>
          <w:iCs/>
          <w:color w:val="000000"/>
        </w:rPr>
        <w:t>Comments:</w:t>
      </w:r>
      <w:r w:rsidRPr="00926F2C">
        <w:rPr>
          <w:i/>
          <w:iCs/>
        </w:rPr>
        <w:t xml:space="preserve"> </w:t>
      </w:r>
      <w:r>
        <w:t>WSS 3.0</w:t>
      </w:r>
      <w:r w:rsidRPr="00926F2C">
        <w:t xml:space="preserve"> and </w:t>
      </w:r>
      <w:r>
        <w:t>MOSS 2007</w:t>
      </w:r>
      <w:r w:rsidRPr="00845414">
        <w:t xml:space="preserve"> can be used to create </w:t>
      </w:r>
      <w:r w:rsidRPr="00845414">
        <w:rPr>
          <w:iCs/>
        </w:rPr>
        <w:t>templates (</w:t>
      </w:r>
      <w:r w:rsidRPr="00845414">
        <w:rPr>
          <w:color w:val="000000"/>
        </w:rPr>
        <w:t xml:space="preserve">see 10.1 in section </w:t>
      </w:r>
      <w:fldSimple w:instr=" REF _Ref153356495 \r \h  \* MERGEFORMAT ">
        <w:r w:rsidRPr="001C0176">
          <w:rPr>
            <w:color w:val="000000"/>
          </w:rPr>
          <w:t>5.1.11</w:t>
        </w:r>
      </w:fldSimple>
      <w:r w:rsidRPr="00845414">
        <w:rPr>
          <w:color w:val="000000"/>
        </w:rPr>
        <w:t xml:space="preserve"> </w:t>
      </w:r>
      <w:fldSimple w:instr=" REF _Ref153356495 \h  \* MERGEFORMAT ">
        <w:r w:rsidRPr="001C0176">
          <w:rPr>
            <w:color w:val="000000"/>
          </w:rPr>
          <w:t>Information layout</w:t>
        </w:r>
      </w:fldSimple>
      <w:r w:rsidRPr="00845414">
        <w:rPr>
          <w:color w:val="000000"/>
        </w:rPr>
        <w:t xml:space="preserve">) </w:t>
      </w:r>
      <w:r w:rsidRPr="00845414">
        <w:rPr>
          <w:iCs/>
        </w:rPr>
        <w:t>and</w:t>
      </w:r>
      <w:r>
        <w:rPr>
          <w:i/>
          <w:iCs/>
        </w:rPr>
        <w:t xml:space="preserve"> </w:t>
      </w:r>
      <w:r>
        <w:t>Web</w:t>
      </w:r>
      <w:r w:rsidRPr="00926F2C">
        <w:t xml:space="preserve"> pages </w:t>
      </w:r>
      <w:r>
        <w:t>that</w:t>
      </w:r>
      <w:r w:rsidRPr="00926F2C">
        <w:t xml:space="preserve"> satisfy this criterion.</w:t>
      </w:r>
      <w:r w:rsidRPr="00C77C45">
        <w:t xml:space="preserve"> </w:t>
      </w:r>
    </w:p>
    <w:p w:rsidR="005B39ED" w:rsidRDefault="005B39ED" w:rsidP="00E453F3">
      <w:pPr>
        <w:keepNext w:val="0"/>
        <w:ind w:left="1260"/>
        <w:jc w:val="both"/>
      </w:pPr>
      <w:r w:rsidRPr="001F110C">
        <w:t xml:space="preserve">It remains the responsibility of </w:t>
      </w:r>
      <w:r>
        <w:t>MOSS</w:t>
      </w:r>
      <w:r w:rsidRPr="001F110C">
        <w:t xml:space="preserve"> 200</w:t>
      </w:r>
      <w:r>
        <w:t>7</w:t>
      </w:r>
      <w:r w:rsidRPr="001F110C">
        <w:t xml:space="preserve"> developers to ensure that their Web pages satisfy this criterion.</w:t>
      </w:r>
    </w:p>
    <w:p w:rsidR="005B39ED" w:rsidRDefault="005B39ED" w:rsidP="00E453F3">
      <w:pPr>
        <w:keepNext w:val="0"/>
        <w:ind w:left="1260"/>
        <w:jc w:val="both"/>
      </w:pPr>
      <w:r>
        <w:t xml:space="preserve">Furthermore, as described in section </w:t>
      </w:r>
      <w:fldSimple w:instr=" REF _Ref153609823 \r \h  \* MERGEFORMAT ">
        <w:r w:rsidRPr="001C0176">
          <w:rPr>
            <w:color w:val="000000"/>
          </w:rPr>
          <w:t>5.1.1</w:t>
        </w:r>
      </w:fldSimple>
      <w:r w:rsidRPr="00807566">
        <w:rPr>
          <w:color w:val="000000"/>
        </w:rPr>
        <w:t xml:space="preserve"> </w:t>
      </w:r>
      <w:fldSimple w:instr=" REF _Ref153609823 \h  \* MERGEFORMAT ">
        <w:r w:rsidRPr="001C0176">
          <w:rPr>
            <w:color w:val="000000"/>
          </w:rPr>
          <w:t>A “More accessible” Mode</w:t>
        </w:r>
      </w:fldSimple>
      <w:r>
        <w:t xml:space="preserve">, the </w:t>
      </w:r>
      <w:r w:rsidRPr="006F1764">
        <w:t>More Accessible Mode does not limit functionality, but instead enables alternate rendering methods for page elements so that they are comp</w:t>
      </w:r>
      <w:r>
        <w:t xml:space="preserve">atible </w:t>
      </w:r>
      <w:r w:rsidRPr="006F1764">
        <w:t>with assistive technologies (</w:t>
      </w:r>
      <w:r w:rsidRPr="006F1764">
        <w:rPr>
          <w:color w:val="000000"/>
        </w:rPr>
        <w:t xml:space="preserve">see eponym section </w:t>
      </w:r>
      <w:fldSimple w:instr=" REF _Ref122419931 \r \h  \* MERGEFORMAT ">
        <w:r w:rsidRPr="001C0176">
          <w:rPr>
            <w:color w:val="000000"/>
          </w:rPr>
          <w:t>1.2.2</w:t>
        </w:r>
      </w:fldSimple>
      <w:r w:rsidRPr="006F1764">
        <w:rPr>
          <w:color w:val="000000"/>
        </w:rPr>
        <w:t xml:space="preserve"> </w:t>
      </w:r>
      <w:fldSimple w:instr=" REF _Ref122419931 \h  \* MERGEFORMAT ">
        <w:r w:rsidRPr="001C0176">
          <w:rPr>
            <w:color w:val="000000"/>
            <w:lang w:eastAsia="ko-KR"/>
          </w:rPr>
          <w:t>Assistive technologies</w:t>
        </w:r>
      </w:fldSimple>
      <w:r w:rsidRPr="006F1764">
        <w:t>).</w:t>
      </w:r>
    </w:p>
    <w:p w:rsidR="005B39ED" w:rsidRPr="00926F2C" w:rsidRDefault="005B39ED" w:rsidP="001F110C">
      <w:pPr>
        <w:pStyle w:val="Heading3"/>
        <w:keepNext w:val="0"/>
      </w:pPr>
      <w:r w:rsidRPr="00926F2C">
        <w:t>Summary</w:t>
      </w:r>
    </w:p>
    <w:p w:rsidR="005B39ED" w:rsidRDefault="005B39ED" w:rsidP="00E453F3">
      <w:pPr>
        <w:keepNext w:val="0"/>
        <w:jc w:val="both"/>
      </w:pPr>
      <w:r>
        <w:t xml:space="preserve">As can be seen by the preceding discussion, MOSS 2007 </w:t>
      </w:r>
      <w:r w:rsidRPr="00926F2C">
        <w:t xml:space="preserve">technologies are capable of producing </w:t>
      </w:r>
      <w:r>
        <w:t>Web</w:t>
      </w:r>
      <w:r w:rsidRPr="00926F2C">
        <w:t xml:space="preserve"> sites</w:t>
      </w:r>
      <w:r>
        <w:t xml:space="preserve"> that comply with WCAG 1.0 checkpoints in all three priority levels.</w:t>
      </w:r>
    </w:p>
    <w:p w:rsidR="005B39ED" w:rsidRPr="00E5490F" w:rsidRDefault="005B39ED" w:rsidP="00E453F3">
      <w:pPr>
        <w:keepNext w:val="0"/>
        <w:jc w:val="both"/>
      </w:pPr>
      <w:r>
        <w:t xml:space="preserve">This said, throughout the lifecycle of a MOSS 2007 </w:t>
      </w:r>
      <w:r w:rsidRPr="00926F2C">
        <w:t>technologies</w:t>
      </w:r>
      <w:r>
        <w:t>-based</w:t>
      </w:r>
      <w:r w:rsidRPr="00926F2C">
        <w:t xml:space="preserve"> </w:t>
      </w:r>
      <w:r>
        <w:t>project, t</w:t>
      </w:r>
      <w:r w:rsidRPr="00926F2C">
        <w:t xml:space="preserve">he design </w:t>
      </w:r>
      <w:r>
        <w:t>considerations</w:t>
      </w:r>
      <w:r w:rsidRPr="00926F2C">
        <w:t xml:space="preserve"> </w:t>
      </w:r>
      <w:r>
        <w:t>identified</w:t>
      </w:r>
      <w:r w:rsidRPr="00926F2C">
        <w:t xml:space="preserve"> in section </w:t>
      </w:r>
      <w:fldSimple w:instr=" REF _Ref153013062 \r \h  \* MERGEFORMAT ">
        <w:r>
          <w:t>2.1</w:t>
        </w:r>
      </w:fldSimple>
      <w:r>
        <w:t xml:space="preserve"> “</w:t>
      </w:r>
      <w:fldSimple w:instr=" REF _Ref153013062 \h  \* MERGEFORMAT ">
        <w:r w:rsidRPr="0066255E">
          <w:t>Design</w:t>
        </w:r>
        <w:r>
          <w:t xml:space="preserve"> checklist for</w:t>
        </w:r>
        <w:r w:rsidRPr="0066255E">
          <w:t xml:space="preserve"> </w:t>
        </w:r>
        <w:r>
          <w:t xml:space="preserve">accessible </w:t>
        </w:r>
        <w:r w:rsidRPr="0066255E">
          <w:t>Web content</w:t>
        </w:r>
      </w:fldSimple>
      <w:r>
        <w:t>” a</w:t>
      </w:r>
      <w:r w:rsidRPr="00926F2C">
        <w:t>s</w:t>
      </w:r>
      <w:r>
        <w:t xml:space="preserve"> well as the ones </w:t>
      </w:r>
      <w:r w:rsidRPr="006D73B7">
        <w:t xml:space="preserve">described in section </w:t>
      </w:r>
      <w:fldSimple w:instr=" REF _Ref153013112 \r \h  \* MERGEFORMAT ">
        <w:r>
          <w:t>2.2</w:t>
        </w:r>
      </w:fldSimple>
      <w:r>
        <w:t xml:space="preserve"> “</w:t>
      </w:r>
      <w:fldSimple w:instr=" REF _Ref153013112 \h  \* MERGEFORMAT ">
        <w:r>
          <w:t>Coding checklist for</w:t>
        </w:r>
        <w:r w:rsidRPr="0066255E">
          <w:t xml:space="preserve"> accessible Web content</w:t>
        </w:r>
      </w:fldSimple>
      <w:r>
        <w:t>” should be observed.</w:t>
      </w:r>
    </w:p>
    <w:p w:rsidR="005B39ED" w:rsidRPr="00926F2C" w:rsidRDefault="005B39ED" w:rsidP="00E453F3">
      <w:pPr>
        <w:pStyle w:val="Heading2"/>
        <w:jc w:val="both"/>
      </w:pPr>
      <w:bookmarkStart w:id="99" w:name="_Toc155936370"/>
      <w:r w:rsidRPr="00926F2C">
        <w:t>Assess</w:t>
      </w:r>
      <w:r>
        <w:t>ment</w:t>
      </w:r>
      <w:r w:rsidRPr="00926F2C">
        <w:t xml:space="preserve"> and validati</w:t>
      </w:r>
      <w:r>
        <w:t xml:space="preserve">on of </w:t>
      </w:r>
      <w:r w:rsidRPr="00926F2C">
        <w:t xml:space="preserve">a </w:t>
      </w:r>
      <w:r>
        <w:t>MOSS</w:t>
      </w:r>
      <w:r w:rsidRPr="00926F2C">
        <w:t xml:space="preserve"> </w:t>
      </w:r>
      <w:r>
        <w:t>2007 Web</w:t>
      </w:r>
      <w:r w:rsidRPr="00926F2C">
        <w:t xml:space="preserve"> site</w:t>
      </w:r>
      <w:r>
        <w:t xml:space="preserve"> </w:t>
      </w:r>
      <w:r w:rsidRPr="00584967">
        <w:t>for WCAG 1.0 checkpoints</w:t>
      </w:r>
      <w:bookmarkEnd w:id="99"/>
    </w:p>
    <w:p w:rsidR="005B39ED" w:rsidRDefault="005B39ED" w:rsidP="00E453F3">
      <w:pPr>
        <w:jc w:val="both"/>
      </w:pPr>
      <w:r w:rsidRPr="00926F2C">
        <w:t xml:space="preserve">The </w:t>
      </w:r>
      <w:r>
        <w:t xml:space="preserve">assessment and evaluation of a </w:t>
      </w:r>
      <w:r>
        <w:rPr>
          <w:lang w:eastAsia="ko-KR"/>
        </w:rPr>
        <w:t xml:space="preserve">Web site </w:t>
      </w:r>
      <w:r w:rsidRPr="00926F2C">
        <w:rPr>
          <w:lang w:eastAsia="ko-KR"/>
        </w:rPr>
        <w:t xml:space="preserve">content </w:t>
      </w:r>
      <w:r>
        <w:t xml:space="preserve">based on the MOSS 2007 </w:t>
      </w:r>
      <w:r w:rsidRPr="00926F2C">
        <w:t xml:space="preserve">technologies </w:t>
      </w:r>
      <w:r>
        <w:t xml:space="preserve">follow the overall approach and related methods developed </w:t>
      </w:r>
      <w:r w:rsidRPr="00926F2C">
        <w:t xml:space="preserve">under section </w:t>
      </w:r>
      <w:r>
        <w:fldChar w:fldCharType="begin"/>
      </w:r>
      <w:r>
        <w:instrText xml:space="preserve"> REF _Ref153017815 \r \h </w:instrText>
      </w:r>
      <w:r>
        <w:fldChar w:fldCharType="separate"/>
      </w:r>
      <w:r>
        <w:t>2.3</w:t>
      </w:r>
      <w:r>
        <w:fldChar w:fldCharType="end"/>
      </w:r>
      <w:r w:rsidRPr="00926F2C">
        <w:t xml:space="preserve"> </w:t>
      </w:r>
      <w:r>
        <w:t>"</w:t>
      </w:r>
      <w:r>
        <w:fldChar w:fldCharType="begin"/>
      </w:r>
      <w:r>
        <w:instrText xml:space="preserve"> REF _Ref153017815 \h </w:instrText>
      </w:r>
      <w:r>
        <w:fldChar w:fldCharType="separate"/>
      </w:r>
      <w:r>
        <w:t>Assessment</w:t>
      </w:r>
      <w:r w:rsidRPr="00926F2C">
        <w:t xml:space="preserve"> and validation of </w:t>
      </w:r>
      <w:r>
        <w:t>accessible</w:t>
      </w:r>
      <w:r w:rsidRPr="00926F2C">
        <w:t xml:space="preserve"> </w:t>
      </w:r>
      <w:r>
        <w:t>Web</w:t>
      </w:r>
      <w:r w:rsidRPr="00926F2C">
        <w:t xml:space="preserve"> </w:t>
      </w:r>
      <w:r>
        <w:t>Content</w:t>
      </w:r>
      <w:r>
        <w:fldChar w:fldCharType="end"/>
      </w:r>
      <w:r>
        <w:t>".</w:t>
      </w:r>
    </w:p>
    <w:p w:rsidR="005B39ED" w:rsidRPr="00926F2C" w:rsidRDefault="005B39ED" w:rsidP="00E453F3">
      <w:pPr>
        <w:jc w:val="both"/>
      </w:pPr>
      <w:r w:rsidRPr="00926F2C">
        <w:rPr>
          <w:lang w:eastAsia="ko-KR"/>
        </w:rPr>
        <w:t xml:space="preserve">As indicated, </w:t>
      </w:r>
      <w:r>
        <w:rPr>
          <w:lang w:eastAsia="ko-KR"/>
        </w:rPr>
        <w:t xml:space="preserve">such a </w:t>
      </w:r>
      <w:r w:rsidRPr="00926F2C">
        <w:rPr>
          <w:lang w:eastAsia="ko-KR"/>
        </w:rPr>
        <w:t xml:space="preserve">validation should </w:t>
      </w:r>
      <w:r>
        <w:rPr>
          <w:lang w:eastAsia="ko-KR"/>
        </w:rPr>
        <w:t>begin</w:t>
      </w:r>
      <w:r w:rsidRPr="00926F2C">
        <w:rPr>
          <w:lang w:eastAsia="ko-KR"/>
        </w:rPr>
        <w:t xml:space="preserve"> very early in the project, right from the design phase.</w:t>
      </w:r>
    </w:p>
    <w:p w:rsidR="005B39ED" w:rsidRPr="00926F2C" w:rsidRDefault="005B39ED" w:rsidP="002D53FD">
      <w:pPr>
        <w:pStyle w:val="Heading1"/>
      </w:pPr>
      <w:bookmarkStart w:id="100" w:name="_Toc155936371"/>
      <w:bookmarkStart w:id="101" w:name="_Ref113771932"/>
      <w:bookmarkEnd w:id="0"/>
      <w:bookmarkEnd w:id="1"/>
      <w:bookmarkEnd w:id="2"/>
      <w:bookmarkEnd w:id="3"/>
      <w:bookmarkEnd w:id="4"/>
      <w:bookmarkEnd w:id="5"/>
      <w:r w:rsidRPr="00926F2C">
        <w:t>Conclusion</w:t>
      </w:r>
      <w:bookmarkEnd w:id="100"/>
    </w:p>
    <w:p w:rsidR="005B39ED" w:rsidRPr="00926F2C" w:rsidRDefault="005B39ED" w:rsidP="00E453F3">
      <w:pPr>
        <w:jc w:val="both"/>
      </w:pPr>
      <w:r w:rsidRPr="00926F2C">
        <w:t xml:space="preserve">This document introduces </w:t>
      </w:r>
      <w:r>
        <w:t xml:space="preserve">the concept of </w:t>
      </w:r>
      <w:r w:rsidRPr="00926F2C">
        <w:t>eAccessibility</w:t>
      </w:r>
      <w:r>
        <w:t xml:space="preserve"> and describes</w:t>
      </w:r>
      <w:r w:rsidRPr="00926F2C">
        <w:t xml:space="preserve"> the issues involved</w:t>
      </w:r>
      <w:r>
        <w:t>,</w:t>
      </w:r>
      <w:r w:rsidRPr="00926F2C">
        <w:t xml:space="preserve"> as well as the </w:t>
      </w:r>
      <w:r>
        <w:t>nature</w:t>
      </w:r>
      <w:r w:rsidRPr="00926F2C">
        <w:t xml:space="preserve"> of </w:t>
      </w:r>
      <w:r>
        <w:t xml:space="preserve">the </w:t>
      </w:r>
      <w:r w:rsidRPr="00926F2C">
        <w:t xml:space="preserve">problems </w:t>
      </w:r>
      <w:r>
        <w:t xml:space="preserve">that </w:t>
      </w:r>
      <w:r w:rsidRPr="00926F2C">
        <w:t>requir</w:t>
      </w:r>
      <w:r>
        <w:t>e</w:t>
      </w:r>
      <w:r w:rsidRPr="00926F2C">
        <w:t xml:space="preserve"> solutions</w:t>
      </w:r>
      <w:r>
        <w:t xml:space="preserve">. It </w:t>
      </w:r>
      <w:r w:rsidRPr="00926F2C">
        <w:t>provides an overview of initiatives, norms</w:t>
      </w:r>
      <w:r>
        <w:t>,</w:t>
      </w:r>
      <w:r w:rsidRPr="00926F2C">
        <w:t xml:space="preserve"> and standards </w:t>
      </w:r>
      <w:r>
        <w:t>that apply</w:t>
      </w:r>
      <w:r w:rsidRPr="00926F2C">
        <w:t xml:space="preserve"> to Web applications if we are to provide better accessibility to a broad public.</w:t>
      </w:r>
    </w:p>
    <w:p w:rsidR="005B39ED" w:rsidRPr="00926F2C" w:rsidRDefault="005B39ED" w:rsidP="00E453F3">
      <w:pPr>
        <w:jc w:val="both"/>
      </w:pPr>
      <w:r>
        <w:t>T</w:t>
      </w:r>
      <w:r w:rsidRPr="00FA07AD">
        <w:t>his document examines</w:t>
      </w:r>
      <w:r w:rsidRPr="00926F2C">
        <w:t xml:space="preserve"> Microsoft products and technologies with respect to the design and production of </w:t>
      </w:r>
      <w:r>
        <w:t>accessible Web</w:t>
      </w:r>
      <w:r w:rsidRPr="00926F2C">
        <w:t xml:space="preserve"> sites, analyzing the capabilit</w:t>
      </w:r>
      <w:r>
        <w:t xml:space="preserve">ies </w:t>
      </w:r>
      <w:r w:rsidRPr="00926F2C">
        <w:t xml:space="preserve">of these technologies </w:t>
      </w:r>
      <w:r>
        <w:t>to comply with WCAG 1.0 checkpoints of all three priority levels</w:t>
      </w:r>
      <w:r w:rsidRPr="00926F2C">
        <w:t xml:space="preserve">. It is intended to provide reference guidelines for producing accessible </w:t>
      </w:r>
      <w:r>
        <w:t>Web</w:t>
      </w:r>
      <w:r w:rsidRPr="00926F2C">
        <w:t xml:space="preserve"> sites</w:t>
      </w:r>
      <w:r>
        <w:t xml:space="preserve"> that are</w:t>
      </w:r>
      <w:r w:rsidRPr="00926F2C">
        <w:t xml:space="preserve"> based on </w:t>
      </w:r>
      <w:r>
        <w:t xml:space="preserve">the new Microsoft Office SharePoint Server (MOSS) 2007 or previous solutions such as </w:t>
      </w:r>
      <w:r w:rsidRPr="00926F2C">
        <w:t xml:space="preserve">Content Management Server 2002 and SharePoint 2003 technologies. </w:t>
      </w:r>
      <w:r>
        <w:t>We</w:t>
      </w:r>
      <w:r w:rsidRPr="00926F2C">
        <w:t xml:space="preserve"> encourage a systematic approach to </w:t>
      </w:r>
      <w:r>
        <w:t>Web</w:t>
      </w:r>
      <w:r w:rsidRPr="00926F2C">
        <w:t xml:space="preserve"> site accessibility throughout the entire project lifecycle, </w:t>
      </w:r>
      <w:r>
        <w:t>supported by</w:t>
      </w:r>
      <w:r w:rsidRPr="00926F2C">
        <w:t xml:space="preserve"> an appropriate testability plan. </w:t>
      </w:r>
    </w:p>
    <w:p w:rsidR="005B39ED" w:rsidRPr="00926F2C" w:rsidRDefault="005B39ED" w:rsidP="00E453F3">
      <w:pPr>
        <w:jc w:val="both"/>
      </w:pPr>
      <w:r w:rsidRPr="00926F2C">
        <w:t xml:space="preserve">The </w:t>
      </w:r>
      <w:r>
        <w:t>major</w:t>
      </w:r>
      <w:r w:rsidRPr="00926F2C">
        <w:t xml:space="preserve"> guiding principles described here for the design and production phases in </w:t>
      </w:r>
      <w:r>
        <w:t>Web</w:t>
      </w:r>
      <w:r w:rsidRPr="00926F2C">
        <w:t xml:space="preserve"> site creation, as well as the technical issues involved, </w:t>
      </w:r>
      <w:r>
        <w:t>are expected to</w:t>
      </w:r>
      <w:r w:rsidRPr="00926F2C">
        <w:t xml:space="preserve"> remain stable </w:t>
      </w:r>
      <w:r>
        <w:t>when</w:t>
      </w:r>
      <w:r w:rsidRPr="00926F2C">
        <w:t xml:space="preserve"> the new international WCAG 2.0 guidelines are released, which </w:t>
      </w:r>
      <w:r>
        <w:t>is anticipated sometime in 2007</w:t>
      </w:r>
      <w:r w:rsidRPr="00926F2C">
        <w:t>. The Internet accessibil</w:t>
      </w:r>
      <w:r>
        <w:t xml:space="preserve">ity guidelines practiced by European </w:t>
      </w:r>
      <w:r w:rsidRPr="00926F2C">
        <w:t>administration</w:t>
      </w:r>
      <w:r>
        <w:t>s</w:t>
      </w:r>
      <w:r w:rsidRPr="00926F2C">
        <w:t xml:space="preserve"> will also evolve at that time, as indicated in the introduction, to converge towards the new international standards and criteria for success.</w:t>
      </w:r>
    </w:p>
    <w:p w:rsidR="005B39ED" w:rsidRPr="00926F2C" w:rsidRDefault="005B39ED" w:rsidP="00E453F3">
      <w:pPr>
        <w:jc w:val="both"/>
      </w:pPr>
      <w:r w:rsidRPr="00926F2C">
        <w:t xml:space="preserve">Although the Microsoft products and technologies </w:t>
      </w:r>
      <w:r>
        <w:t>addressed</w:t>
      </w:r>
      <w:r w:rsidRPr="00926F2C">
        <w:t xml:space="preserve"> in this document are able to meet the requirements for providing accessible </w:t>
      </w:r>
      <w:r>
        <w:t>Web</w:t>
      </w:r>
      <w:r w:rsidRPr="00926F2C">
        <w:t xml:space="preserve"> sites today, these products and technologies </w:t>
      </w:r>
      <w:r>
        <w:t>continuously</w:t>
      </w:r>
      <w:r w:rsidRPr="00926F2C">
        <w:t xml:space="preserve"> evolve provid</w:t>
      </w:r>
      <w:r>
        <w:t>ing</w:t>
      </w:r>
      <w:r w:rsidRPr="00926F2C">
        <w:t xml:space="preserve"> new features </w:t>
      </w:r>
      <w:r>
        <w:t>that</w:t>
      </w:r>
      <w:r w:rsidRPr="00926F2C">
        <w:t xml:space="preserve"> support eAccessibility, in accordance with Microsoft's commitment to eInclusion.</w:t>
      </w:r>
    </w:p>
    <w:p w:rsidR="005B39ED" w:rsidRPr="00926F2C" w:rsidRDefault="005B39ED" w:rsidP="002D53FD"/>
    <w:p w:rsidR="005B39ED" w:rsidRPr="00B155C4" w:rsidRDefault="005B39ED" w:rsidP="00F26E6F">
      <w:pPr>
        <w:pStyle w:val="Titre1Annexe"/>
        <w:numPr>
          <w:ilvl w:val="0"/>
          <w:numId w:val="0"/>
        </w:numPr>
        <w:tabs>
          <w:tab w:val="clear" w:pos="1566"/>
          <w:tab w:val="clear" w:pos="2340"/>
          <w:tab w:val="left" w:pos="990"/>
        </w:tabs>
        <w:ind w:left="720"/>
      </w:pPr>
      <w:bookmarkStart w:id="102" w:name="_Toc155936372"/>
      <w:bookmarkStart w:id="103" w:name="_Ref122780433"/>
      <w:bookmarkStart w:id="104" w:name="_Ref122780445"/>
      <w:bookmarkEnd w:id="101"/>
      <w:r w:rsidRPr="00B155C4">
        <w:t>Appendix A</w:t>
      </w:r>
      <w:r>
        <w:t xml:space="preserve">: </w:t>
      </w:r>
      <w:r w:rsidRPr="00B155C4">
        <w:t xml:space="preserve"> </w:t>
      </w:r>
      <w:r>
        <w:t>WCAG 1.0 checkpoint</w:t>
      </w:r>
      <w:r w:rsidRPr="00B155C4">
        <w:t>s</w:t>
      </w:r>
      <w:bookmarkEnd w:id="102"/>
      <w:r w:rsidRPr="00B155C4">
        <w:t xml:space="preserve"> </w:t>
      </w:r>
      <w:bookmarkEnd w:id="103"/>
      <w:bookmarkEnd w:id="104"/>
    </w:p>
    <w:p w:rsidR="005B39ED" w:rsidRDefault="005B39ED" w:rsidP="002D53FD">
      <w:r w:rsidRPr="00B155C4">
        <w:rPr>
          <w:lang w:eastAsia="fr-FR" w:bidi="he-IL"/>
        </w:rPr>
        <w:t xml:space="preserve">This appendix reproduces the </w:t>
      </w:r>
      <w:hyperlink r:id="rId530" w:tooltip="Checklist of Checkpoints for Web Content Accessibility Guidelines 1.0" w:history="1">
        <w:r w:rsidRPr="00B155C4">
          <w:rPr>
            <w:rStyle w:val="Hyperlink"/>
            <w:iCs/>
            <w:lang w:eastAsia="fr-FR" w:bidi="he-IL"/>
          </w:rPr>
          <w:t>Checklist of Checkpoints for Web Content Accessibility Guidelines 1.0</w:t>
        </w:r>
      </w:hyperlink>
      <w:r>
        <w:rPr>
          <w:lang w:eastAsia="fr-FR" w:bidi="he-IL"/>
        </w:rPr>
        <w:t>.</w:t>
      </w:r>
      <w:r w:rsidRPr="00B155C4">
        <w:rPr>
          <w:lang w:eastAsia="fr-FR" w:bidi="he-IL"/>
        </w:rPr>
        <w:t xml:space="preserve"> </w:t>
      </w:r>
      <w:r>
        <w:rPr>
          <w:lang w:eastAsia="fr-FR" w:bidi="he-IL"/>
        </w:rPr>
        <w:t>If includes all checkpoints for Priority 1, 2, and 3</w:t>
      </w:r>
      <w:r w:rsidRPr="00B155C4">
        <w:t xml:space="preserve">. </w:t>
      </w:r>
    </w:p>
    <w:p w:rsidR="005B39ED" w:rsidRPr="00F26E6F" w:rsidRDefault="005B39ED" w:rsidP="00F26E6F">
      <w:pPr>
        <w:pStyle w:val="Titre2Annexe"/>
        <w:tabs>
          <w:tab w:val="clear" w:pos="1440"/>
        </w:tabs>
        <w:ind w:left="720" w:firstLine="0"/>
        <w:rPr>
          <w:rFonts w:cs="Times New Roman"/>
          <w:lang w:val="fr-FR" w:eastAsia="fr-FR" w:bidi="he-IL"/>
        </w:rPr>
      </w:pPr>
      <w:r w:rsidRPr="00F26E6F">
        <w:rPr>
          <w:rFonts w:cs="Times New Roman"/>
          <w:lang w:val="fr-FR" w:eastAsia="fr-FR" w:bidi="he-IL"/>
        </w:rPr>
        <w:t>Priority 1 checkpoints</w:t>
      </w:r>
    </w:p>
    <w:tbl>
      <w:tblPr>
        <w:tblW w:w="9090" w:type="dxa"/>
        <w:tblInd w:w="780" w:type="dxa"/>
        <w:tblLayout w:type="fixed"/>
        <w:tblCellMar>
          <w:top w:w="15" w:type="dxa"/>
          <w:left w:w="15" w:type="dxa"/>
          <w:bottom w:w="15" w:type="dxa"/>
          <w:right w:w="15" w:type="dxa"/>
        </w:tblCellMar>
        <w:tblLook w:val="0000"/>
      </w:tblPr>
      <w:tblGrid>
        <w:gridCol w:w="7092"/>
        <w:gridCol w:w="168"/>
        <w:gridCol w:w="534"/>
        <w:gridCol w:w="6"/>
        <w:gridCol w:w="540"/>
        <w:gridCol w:w="64"/>
        <w:gridCol w:w="566"/>
        <w:gridCol w:w="120"/>
      </w:tblGrid>
      <w:tr w:rsidR="005B39ED" w:rsidRPr="009B3A49" w:rsidTr="006F224B">
        <w:tc>
          <w:tcPr>
            <w:tcW w:w="7092" w:type="dxa"/>
            <w:shd w:val="solid" w:color="auto" w:fill="000000"/>
            <w:vAlign w:val="center"/>
          </w:tcPr>
          <w:p w:rsidR="005B39ED" w:rsidRPr="009B3A49" w:rsidRDefault="005B39ED" w:rsidP="006F224B">
            <w:pPr>
              <w:spacing w:before="60" w:after="60"/>
              <w:ind w:left="30"/>
              <w:jc w:val="center"/>
              <w:rPr>
                <w:b/>
                <w:bCs/>
                <w:color w:val="FFFFFF"/>
                <w:sz w:val="18"/>
                <w:szCs w:val="18"/>
              </w:rPr>
            </w:pPr>
            <w:r w:rsidRPr="009B3A49">
              <w:rPr>
                <w:b/>
                <w:bCs/>
                <w:color w:val="FFFFFF"/>
                <w:sz w:val="18"/>
                <w:szCs w:val="18"/>
              </w:rPr>
              <w:t xml:space="preserve">In General (Priority 1) </w:t>
            </w:r>
          </w:p>
        </w:tc>
        <w:tc>
          <w:tcPr>
            <w:tcW w:w="702" w:type="dxa"/>
            <w:gridSpan w:val="2"/>
            <w:shd w:val="solid" w:color="auto" w:fill="000000"/>
            <w:vAlign w:val="center"/>
          </w:tcPr>
          <w:p w:rsidR="005B39ED" w:rsidRPr="009B3A49" w:rsidRDefault="005B39ED" w:rsidP="006F224B">
            <w:pPr>
              <w:spacing w:before="60" w:after="60"/>
              <w:ind w:left="30"/>
              <w:jc w:val="center"/>
              <w:rPr>
                <w:b/>
                <w:bCs/>
                <w:color w:val="FFFFFF"/>
                <w:sz w:val="18"/>
                <w:szCs w:val="18"/>
              </w:rPr>
            </w:pPr>
            <w:r w:rsidRPr="009B3A49">
              <w:rPr>
                <w:b/>
                <w:bCs/>
                <w:color w:val="FFFFFF"/>
                <w:sz w:val="18"/>
                <w:szCs w:val="18"/>
              </w:rPr>
              <w:t xml:space="preserve">Yes </w:t>
            </w:r>
          </w:p>
        </w:tc>
        <w:tc>
          <w:tcPr>
            <w:tcW w:w="610" w:type="dxa"/>
            <w:gridSpan w:val="3"/>
            <w:shd w:val="solid" w:color="auto" w:fill="000000"/>
            <w:vAlign w:val="center"/>
          </w:tcPr>
          <w:p w:rsidR="005B39ED" w:rsidRPr="009B3A49" w:rsidRDefault="005B39ED" w:rsidP="006F224B">
            <w:pPr>
              <w:spacing w:before="60" w:after="60"/>
              <w:ind w:left="30"/>
              <w:jc w:val="center"/>
              <w:rPr>
                <w:b/>
                <w:bCs/>
                <w:color w:val="FFFFFF"/>
                <w:sz w:val="18"/>
                <w:szCs w:val="18"/>
              </w:rPr>
            </w:pPr>
            <w:r w:rsidRPr="009B3A49">
              <w:rPr>
                <w:b/>
                <w:bCs/>
                <w:color w:val="FFFFFF"/>
                <w:sz w:val="18"/>
                <w:szCs w:val="18"/>
              </w:rPr>
              <w:t xml:space="preserve">No </w:t>
            </w:r>
          </w:p>
        </w:tc>
        <w:tc>
          <w:tcPr>
            <w:tcW w:w="686" w:type="dxa"/>
            <w:gridSpan w:val="2"/>
            <w:shd w:val="solid" w:color="auto" w:fill="000000"/>
            <w:vAlign w:val="center"/>
          </w:tcPr>
          <w:p w:rsidR="005B39ED" w:rsidRPr="009B3A49" w:rsidRDefault="005B39ED" w:rsidP="006F224B">
            <w:pPr>
              <w:spacing w:before="60" w:after="60"/>
              <w:ind w:left="30"/>
              <w:jc w:val="center"/>
              <w:rPr>
                <w:b/>
                <w:bCs/>
                <w:color w:val="FFFFFF"/>
                <w:sz w:val="18"/>
                <w:szCs w:val="18"/>
              </w:rPr>
            </w:pPr>
            <w:r w:rsidRPr="009B3A49">
              <w:rPr>
                <w:b/>
                <w:bCs/>
                <w:color w:val="FFFFFF"/>
                <w:sz w:val="18"/>
                <w:szCs w:val="18"/>
              </w:rPr>
              <w:t>N/A</w:t>
            </w:r>
          </w:p>
        </w:tc>
      </w:tr>
      <w:tr w:rsidR="005B39ED" w:rsidRPr="00B155C4" w:rsidTr="006F224B">
        <w:trPr>
          <w:gridAfter w:val="1"/>
          <w:wAfter w:w="120" w:type="dxa"/>
        </w:trPr>
        <w:tc>
          <w:tcPr>
            <w:tcW w:w="7260" w:type="dxa"/>
            <w:gridSpan w:val="2"/>
            <w:vAlign w:val="center"/>
          </w:tcPr>
          <w:p w:rsidR="005B39ED" w:rsidRPr="00F26E6F" w:rsidRDefault="005B39ED" w:rsidP="00CE3570">
            <w:pPr>
              <w:spacing w:before="60" w:after="60"/>
              <w:ind w:left="30"/>
              <w:rPr>
                <w:i/>
                <w:sz w:val="18"/>
                <w:szCs w:val="18"/>
              </w:rPr>
            </w:pPr>
            <w:hyperlink r:id="rId531" w:anchor="tech-text-equivalent" w:tooltip="WCAG 1.0 Checkpoint #1.1" w:history="1">
              <w:r w:rsidRPr="001F110C">
                <w:rPr>
                  <w:rStyle w:val="Hyperlink"/>
                  <w:rFonts w:cs="Arial"/>
                  <w:i/>
                  <w:iCs/>
                  <w:color w:val="632423"/>
                  <w:sz w:val="18"/>
                  <w:szCs w:val="18"/>
                </w:rPr>
                <w:t>1.1</w:t>
              </w:r>
            </w:hyperlink>
            <w:r w:rsidRPr="00F26E6F">
              <w:rPr>
                <w:i/>
                <w:sz w:val="18"/>
                <w:szCs w:val="18"/>
              </w:rPr>
              <w:t> </w:t>
            </w:r>
            <w:r w:rsidRPr="00F26E6F">
              <w:rPr>
                <w:i/>
                <w:iCs/>
                <w:color w:val="333399"/>
                <w:sz w:val="18"/>
                <w:szCs w:val="18"/>
              </w:rPr>
              <w:t>Provide a text equivalent for every non-text element (e.g., via "alt", "Longdesc", or in element content). This includes: images, graphical representations of text (including symbols), image map regions, animations (e.g., animated GIFs), applets and programmatic objects, ascii art, frames, scripts, images used as list bullets, spacers, graphical buttons, sounds (played with or without user interaction), stand-alone audio files, audio tracks of video, and video.</w:t>
            </w:r>
            <w:r w:rsidRPr="00F26E6F">
              <w:rPr>
                <w:i/>
                <w:sz w:val="18"/>
                <w:szCs w:val="18"/>
              </w:rPr>
              <w:t xml:space="preserve"> </w:t>
            </w:r>
          </w:p>
        </w:tc>
        <w:tc>
          <w:tcPr>
            <w:tcW w:w="540" w:type="dxa"/>
            <w:gridSpan w:val="2"/>
            <w:vAlign w:val="center"/>
          </w:tcPr>
          <w:p w:rsidR="005B39ED" w:rsidRPr="00B155C4" w:rsidRDefault="005B39ED" w:rsidP="00CE3570">
            <w:pPr>
              <w:spacing w:before="60" w:after="60"/>
            </w:pPr>
            <w:r w:rsidRPr="00B155C4">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gridSpan w:val="2"/>
            <w:vAlign w:val="center"/>
          </w:tcPr>
          <w:p w:rsidR="005B39ED" w:rsidRPr="00B155C4" w:rsidRDefault="005B39ED" w:rsidP="00CE3570">
            <w:pPr>
              <w:spacing w:before="60" w:after="60"/>
            </w:pPr>
            <w:r w:rsidRPr="00B155C4">
              <w:t xml:space="preserve"> </w:t>
            </w:r>
          </w:p>
        </w:tc>
      </w:tr>
      <w:tr w:rsidR="005B39ED" w:rsidRPr="00B155C4" w:rsidTr="006F224B">
        <w:trPr>
          <w:gridAfter w:val="1"/>
          <w:wAfter w:w="120" w:type="dxa"/>
        </w:trPr>
        <w:tc>
          <w:tcPr>
            <w:tcW w:w="7260" w:type="dxa"/>
            <w:gridSpan w:val="2"/>
            <w:vAlign w:val="center"/>
          </w:tcPr>
          <w:p w:rsidR="005B39ED" w:rsidRPr="00F26E6F" w:rsidRDefault="005B39ED" w:rsidP="00CE3570">
            <w:pPr>
              <w:spacing w:before="60" w:after="60"/>
              <w:ind w:left="30"/>
              <w:rPr>
                <w:i/>
                <w:sz w:val="18"/>
                <w:szCs w:val="18"/>
              </w:rPr>
            </w:pPr>
            <w:hyperlink r:id="rId532" w:anchor="tech-color-convey" w:tooltip="WCAG 1.0 Checkpoint #2.1" w:history="1">
              <w:r w:rsidRPr="001F110C">
                <w:rPr>
                  <w:rStyle w:val="Hyperlink"/>
                  <w:rFonts w:cs="Arial"/>
                  <w:i/>
                  <w:iCs/>
                  <w:color w:val="632423"/>
                  <w:sz w:val="18"/>
                  <w:szCs w:val="18"/>
                </w:rPr>
                <w:t>2.1</w:t>
              </w:r>
            </w:hyperlink>
            <w:r w:rsidRPr="00F26E6F">
              <w:rPr>
                <w:i/>
                <w:sz w:val="18"/>
                <w:szCs w:val="18"/>
              </w:rPr>
              <w:t> </w:t>
            </w:r>
            <w:r w:rsidRPr="00F26E6F">
              <w:rPr>
                <w:i/>
                <w:color w:val="333399"/>
                <w:sz w:val="18"/>
                <w:szCs w:val="18"/>
              </w:rPr>
              <w:t>Ensure that all information conveyed with color is also available without color, for example from context or markup.</w:t>
            </w:r>
            <w:r w:rsidRPr="00F26E6F">
              <w:rPr>
                <w:i/>
                <w:sz w:val="18"/>
                <w:szCs w:val="18"/>
              </w:rPr>
              <w:t xml:space="preserve"> </w:t>
            </w:r>
          </w:p>
        </w:tc>
        <w:tc>
          <w:tcPr>
            <w:tcW w:w="540" w:type="dxa"/>
            <w:gridSpan w:val="2"/>
            <w:vAlign w:val="center"/>
          </w:tcPr>
          <w:p w:rsidR="005B39ED" w:rsidRPr="00B155C4" w:rsidRDefault="005B39ED" w:rsidP="00CE3570">
            <w:pPr>
              <w:spacing w:before="60" w:after="60"/>
            </w:pPr>
            <w:r w:rsidRPr="00B155C4">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gridSpan w:val="2"/>
            <w:vAlign w:val="center"/>
          </w:tcPr>
          <w:p w:rsidR="005B39ED" w:rsidRPr="00B155C4" w:rsidRDefault="005B39ED" w:rsidP="00CE3570">
            <w:pPr>
              <w:spacing w:before="60" w:after="60"/>
            </w:pPr>
            <w:r w:rsidRPr="00B155C4">
              <w:t xml:space="preserve"> </w:t>
            </w:r>
          </w:p>
        </w:tc>
      </w:tr>
      <w:tr w:rsidR="005B39ED" w:rsidRPr="00B155C4" w:rsidTr="006F224B">
        <w:trPr>
          <w:gridAfter w:val="1"/>
          <w:wAfter w:w="120" w:type="dxa"/>
        </w:trPr>
        <w:tc>
          <w:tcPr>
            <w:tcW w:w="7260" w:type="dxa"/>
            <w:gridSpan w:val="2"/>
            <w:vAlign w:val="center"/>
          </w:tcPr>
          <w:p w:rsidR="005B39ED" w:rsidRPr="00F26E6F" w:rsidRDefault="005B39ED" w:rsidP="00CE3570">
            <w:pPr>
              <w:spacing w:before="60" w:after="60"/>
              <w:ind w:left="30"/>
              <w:rPr>
                <w:i/>
                <w:sz w:val="18"/>
                <w:szCs w:val="18"/>
              </w:rPr>
            </w:pPr>
            <w:hyperlink r:id="rId533" w:anchor="tech-identify-changes" w:tooltip="WCAG 1.0 Checkpoint #4.1" w:history="1">
              <w:r w:rsidRPr="001F110C">
                <w:rPr>
                  <w:rStyle w:val="Hyperlink"/>
                  <w:rFonts w:cs="Arial"/>
                  <w:i/>
                  <w:iCs/>
                  <w:color w:val="632423"/>
                  <w:sz w:val="18"/>
                  <w:szCs w:val="18"/>
                </w:rPr>
                <w:t>4.1</w:t>
              </w:r>
            </w:hyperlink>
            <w:r w:rsidRPr="001F110C">
              <w:rPr>
                <w:i/>
                <w:color w:val="632423"/>
                <w:sz w:val="18"/>
                <w:szCs w:val="18"/>
              </w:rPr>
              <w:t> </w:t>
            </w:r>
            <w:r w:rsidRPr="00F26E6F">
              <w:rPr>
                <w:i/>
                <w:color w:val="333399"/>
                <w:sz w:val="18"/>
                <w:szCs w:val="18"/>
              </w:rPr>
              <w:t>Clearly identify changes in the natural language of a document's text and any text equivalents (e.g., captions).</w:t>
            </w:r>
            <w:r w:rsidRPr="00F26E6F">
              <w:rPr>
                <w:i/>
                <w:sz w:val="18"/>
                <w:szCs w:val="18"/>
              </w:rPr>
              <w:t xml:space="preserve"> </w:t>
            </w:r>
          </w:p>
        </w:tc>
        <w:tc>
          <w:tcPr>
            <w:tcW w:w="540" w:type="dxa"/>
            <w:gridSpan w:val="2"/>
            <w:vAlign w:val="center"/>
          </w:tcPr>
          <w:p w:rsidR="005B39ED" w:rsidRPr="00B155C4" w:rsidRDefault="005B39ED" w:rsidP="00CE3570">
            <w:pPr>
              <w:spacing w:before="60" w:after="60"/>
            </w:pPr>
            <w:r w:rsidRPr="00B155C4">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gridSpan w:val="2"/>
            <w:vAlign w:val="center"/>
          </w:tcPr>
          <w:p w:rsidR="005B39ED" w:rsidRPr="00B155C4" w:rsidRDefault="005B39ED" w:rsidP="00CE3570">
            <w:pPr>
              <w:spacing w:before="60" w:after="60"/>
            </w:pPr>
            <w:r w:rsidRPr="00B155C4">
              <w:t xml:space="preserve"> </w:t>
            </w:r>
          </w:p>
        </w:tc>
      </w:tr>
      <w:tr w:rsidR="005B39ED" w:rsidRPr="00B155C4" w:rsidTr="006F224B">
        <w:trPr>
          <w:gridAfter w:val="1"/>
          <w:wAfter w:w="120" w:type="dxa"/>
        </w:trPr>
        <w:tc>
          <w:tcPr>
            <w:tcW w:w="7260" w:type="dxa"/>
            <w:gridSpan w:val="2"/>
            <w:vAlign w:val="center"/>
          </w:tcPr>
          <w:p w:rsidR="005B39ED" w:rsidRPr="00F26E6F" w:rsidRDefault="005B39ED" w:rsidP="00CE3570">
            <w:pPr>
              <w:spacing w:before="60" w:after="60"/>
              <w:ind w:left="30"/>
              <w:rPr>
                <w:i/>
                <w:sz w:val="18"/>
                <w:szCs w:val="18"/>
              </w:rPr>
            </w:pPr>
            <w:hyperlink r:id="rId534" w:anchor="tech-order-style-sheets" w:tooltip="WCAG 1.0 Checkpoint #6.1" w:history="1">
              <w:r w:rsidRPr="001F110C">
                <w:rPr>
                  <w:rStyle w:val="Hyperlink"/>
                  <w:rFonts w:cs="Arial"/>
                  <w:i/>
                  <w:iCs/>
                  <w:color w:val="632423"/>
                  <w:sz w:val="18"/>
                  <w:szCs w:val="18"/>
                </w:rPr>
                <w:t>6.1</w:t>
              </w:r>
            </w:hyperlink>
            <w:r w:rsidRPr="00F26E6F">
              <w:rPr>
                <w:i/>
                <w:sz w:val="18"/>
                <w:szCs w:val="18"/>
              </w:rPr>
              <w:t> </w:t>
            </w:r>
            <w:r w:rsidRPr="00F26E6F">
              <w:rPr>
                <w:i/>
                <w:color w:val="333399"/>
                <w:sz w:val="18"/>
                <w:szCs w:val="18"/>
              </w:rPr>
              <w:t>Organize documents so they may be read without style sheets. For example, when an HTML document is rendered without associated style sheets, it must still be possible to read the document.</w:t>
            </w:r>
            <w:r w:rsidRPr="00F26E6F">
              <w:rPr>
                <w:i/>
                <w:sz w:val="18"/>
                <w:szCs w:val="18"/>
              </w:rPr>
              <w:t xml:space="preserve"> </w:t>
            </w:r>
          </w:p>
        </w:tc>
        <w:tc>
          <w:tcPr>
            <w:tcW w:w="540" w:type="dxa"/>
            <w:gridSpan w:val="2"/>
            <w:vAlign w:val="center"/>
          </w:tcPr>
          <w:p w:rsidR="005B39ED" w:rsidRPr="00B155C4" w:rsidRDefault="005B39ED" w:rsidP="00CE3570">
            <w:pPr>
              <w:spacing w:before="60" w:after="60"/>
            </w:pPr>
            <w:r w:rsidRPr="00B155C4">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gridSpan w:val="2"/>
            <w:vAlign w:val="center"/>
          </w:tcPr>
          <w:p w:rsidR="005B39ED" w:rsidRPr="00B155C4" w:rsidRDefault="005B39ED" w:rsidP="00CE3570">
            <w:pPr>
              <w:spacing w:before="60" w:after="60"/>
            </w:pPr>
            <w:r w:rsidRPr="00B155C4">
              <w:t xml:space="preserve"> </w:t>
            </w:r>
          </w:p>
        </w:tc>
      </w:tr>
      <w:tr w:rsidR="005B39ED" w:rsidRPr="00B155C4" w:rsidTr="006F224B">
        <w:trPr>
          <w:gridAfter w:val="1"/>
          <w:wAfter w:w="120" w:type="dxa"/>
        </w:trPr>
        <w:tc>
          <w:tcPr>
            <w:tcW w:w="7260" w:type="dxa"/>
            <w:gridSpan w:val="2"/>
            <w:vAlign w:val="center"/>
          </w:tcPr>
          <w:p w:rsidR="005B39ED" w:rsidRPr="00F26E6F" w:rsidRDefault="005B39ED" w:rsidP="00CE3570">
            <w:pPr>
              <w:spacing w:before="60" w:after="60"/>
              <w:ind w:left="30"/>
              <w:rPr>
                <w:i/>
                <w:sz w:val="18"/>
                <w:szCs w:val="18"/>
              </w:rPr>
            </w:pPr>
            <w:hyperlink r:id="rId535" w:anchor="tech-dynamic-source" w:tooltip="WCAG 1.0 Checkpoint #6.2" w:history="1">
              <w:r w:rsidRPr="001F110C">
                <w:rPr>
                  <w:rStyle w:val="Hyperlink"/>
                  <w:rFonts w:cs="Arial"/>
                  <w:i/>
                  <w:iCs/>
                  <w:color w:val="632423"/>
                  <w:sz w:val="18"/>
                  <w:szCs w:val="18"/>
                </w:rPr>
                <w:t>6.2</w:t>
              </w:r>
            </w:hyperlink>
            <w:r w:rsidRPr="00F26E6F">
              <w:rPr>
                <w:i/>
                <w:sz w:val="18"/>
                <w:szCs w:val="18"/>
              </w:rPr>
              <w:t> </w:t>
            </w:r>
            <w:r w:rsidRPr="00F26E6F">
              <w:rPr>
                <w:i/>
                <w:color w:val="333399"/>
                <w:sz w:val="18"/>
                <w:szCs w:val="18"/>
              </w:rPr>
              <w:t>Ensure that equivalents for dynamic content are updated when the dynamic content changes.</w:t>
            </w:r>
            <w:r w:rsidRPr="00F26E6F">
              <w:rPr>
                <w:i/>
                <w:sz w:val="18"/>
                <w:szCs w:val="18"/>
              </w:rPr>
              <w:t xml:space="preserve"> </w:t>
            </w:r>
          </w:p>
        </w:tc>
        <w:tc>
          <w:tcPr>
            <w:tcW w:w="540" w:type="dxa"/>
            <w:gridSpan w:val="2"/>
            <w:vAlign w:val="center"/>
          </w:tcPr>
          <w:p w:rsidR="005B39ED" w:rsidRPr="00B155C4" w:rsidRDefault="005B39ED" w:rsidP="00CE3570">
            <w:pPr>
              <w:spacing w:before="60" w:after="60"/>
            </w:pPr>
            <w:r w:rsidRPr="00B155C4">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gridSpan w:val="2"/>
            <w:vAlign w:val="center"/>
          </w:tcPr>
          <w:p w:rsidR="005B39ED" w:rsidRPr="00B155C4" w:rsidRDefault="005B39ED" w:rsidP="00CE3570">
            <w:pPr>
              <w:spacing w:before="60" w:after="60"/>
            </w:pPr>
            <w:r w:rsidRPr="00B155C4">
              <w:t xml:space="preserve"> </w:t>
            </w:r>
          </w:p>
        </w:tc>
      </w:tr>
      <w:tr w:rsidR="005B39ED" w:rsidRPr="00B155C4" w:rsidTr="006F224B">
        <w:trPr>
          <w:gridAfter w:val="1"/>
          <w:wAfter w:w="120" w:type="dxa"/>
        </w:trPr>
        <w:tc>
          <w:tcPr>
            <w:tcW w:w="7260" w:type="dxa"/>
            <w:gridSpan w:val="2"/>
            <w:vAlign w:val="center"/>
          </w:tcPr>
          <w:p w:rsidR="005B39ED" w:rsidRPr="00F26E6F" w:rsidRDefault="005B39ED" w:rsidP="00CE3570">
            <w:pPr>
              <w:spacing w:before="60" w:after="60"/>
              <w:ind w:left="30"/>
              <w:rPr>
                <w:i/>
                <w:sz w:val="18"/>
                <w:szCs w:val="18"/>
              </w:rPr>
            </w:pPr>
            <w:hyperlink r:id="rId536" w:anchor="tech-avoid-flicker" w:tooltip="WCAG 1.0 Checkpoint #7.1" w:history="1">
              <w:r w:rsidRPr="001F110C">
                <w:rPr>
                  <w:rStyle w:val="Hyperlink"/>
                  <w:rFonts w:cs="Arial"/>
                  <w:i/>
                  <w:iCs/>
                  <w:color w:val="632423"/>
                  <w:sz w:val="18"/>
                  <w:szCs w:val="18"/>
                </w:rPr>
                <w:t>7.1</w:t>
              </w:r>
            </w:hyperlink>
            <w:r w:rsidRPr="001F110C">
              <w:rPr>
                <w:i/>
                <w:color w:val="632423"/>
                <w:sz w:val="18"/>
                <w:szCs w:val="18"/>
              </w:rPr>
              <w:t> </w:t>
            </w:r>
            <w:r w:rsidRPr="00F26E6F">
              <w:rPr>
                <w:i/>
                <w:color w:val="333399"/>
                <w:sz w:val="18"/>
                <w:szCs w:val="18"/>
              </w:rPr>
              <w:t>Until user agents allow users to control flickering, avoid causing the screen to flicker.</w:t>
            </w:r>
            <w:r w:rsidRPr="00F26E6F">
              <w:rPr>
                <w:i/>
                <w:sz w:val="18"/>
                <w:szCs w:val="18"/>
              </w:rPr>
              <w:t xml:space="preserve"> </w:t>
            </w:r>
          </w:p>
        </w:tc>
        <w:tc>
          <w:tcPr>
            <w:tcW w:w="540" w:type="dxa"/>
            <w:gridSpan w:val="2"/>
            <w:vAlign w:val="center"/>
          </w:tcPr>
          <w:p w:rsidR="005B39ED" w:rsidRPr="00B155C4" w:rsidRDefault="005B39ED" w:rsidP="00CE3570">
            <w:pPr>
              <w:spacing w:before="60" w:after="60"/>
            </w:pPr>
            <w:r w:rsidRPr="00B155C4">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gridSpan w:val="2"/>
            <w:vAlign w:val="center"/>
          </w:tcPr>
          <w:p w:rsidR="005B39ED" w:rsidRPr="00B155C4" w:rsidRDefault="005B39ED" w:rsidP="00CE3570">
            <w:pPr>
              <w:spacing w:before="60" w:after="60"/>
            </w:pPr>
            <w:r w:rsidRPr="00B155C4">
              <w:t xml:space="preserve"> </w:t>
            </w:r>
          </w:p>
        </w:tc>
      </w:tr>
      <w:tr w:rsidR="005B39ED" w:rsidRPr="00B155C4" w:rsidTr="006F224B">
        <w:trPr>
          <w:gridAfter w:val="1"/>
          <w:wAfter w:w="120" w:type="dxa"/>
          <w:trHeight w:val="140"/>
        </w:trPr>
        <w:tc>
          <w:tcPr>
            <w:tcW w:w="7260" w:type="dxa"/>
            <w:gridSpan w:val="2"/>
            <w:vAlign w:val="center"/>
          </w:tcPr>
          <w:p w:rsidR="005B39ED" w:rsidRPr="00F26E6F" w:rsidRDefault="005B39ED" w:rsidP="00CE3570">
            <w:pPr>
              <w:spacing w:before="60" w:after="60"/>
              <w:ind w:left="30"/>
              <w:rPr>
                <w:i/>
                <w:sz w:val="18"/>
                <w:szCs w:val="18"/>
              </w:rPr>
            </w:pPr>
            <w:hyperlink r:id="rId537" w:anchor="tech-simple-and-straightforward" w:tooltip="WCAG 1.0 Checkpoint #14.1" w:history="1">
              <w:r w:rsidRPr="001F110C">
                <w:rPr>
                  <w:rStyle w:val="Hyperlink"/>
                  <w:rFonts w:cs="Arial"/>
                  <w:i/>
                  <w:iCs/>
                  <w:color w:val="632423"/>
                  <w:sz w:val="18"/>
                  <w:szCs w:val="18"/>
                </w:rPr>
                <w:t>14.1</w:t>
              </w:r>
            </w:hyperlink>
            <w:r w:rsidRPr="001F110C">
              <w:rPr>
                <w:i/>
                <w:color w:val="632423"/>
                <w:sz w:val="18"/>
                <w:szCs w:val="18"/>
              </w:rPr>
              <w:t> </w:t>
            </w:r>
            <w:r w:rsidRPr="00F26E6F">
              <w:rPr>
                <w:i/>
                <w:color w:val="333399"/>
                <w:sz w:val="18"/>
                <w:szCs w:val="18"/>
              </w:rPr>
              <w:t>Use the clearest and simplest language appropriate for a site's content.</w:t>
            </w:r>
            <w:r w:rsidRPr="00F26E6F">
              <w:rPr>
                <w:i/>
                <w:sz w:val="18"/>
                <w:szCs w:val="18"/>
              </w:rPr>
              <w:t xml:space="preserve">  </w:t>
            </w:r>
          </w:p>
        </w:tc>
        <w:tc>
          <w:tcPr>
            <w:tcW w:w="540" w:type="dxa"/>
            <w:gridSpan w:val="2"/>
            <w:vAlign w:val="center"/>
          </w:tcPr>
          <w:p w:rsidR="005B39ED" w:rsidRPr="00B155C4" w:rsidRDefault="005B39ED" w:rsidP="00CE3570">
            <w:pPr>
              <w:spacing w:before="60" w:after="60"/>
            </w:pPr>
            <w:r w:rsidRPr="00B155C4">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gridSpan w:val="2"/>
            <w:vAlign w:val="center"/>
          </w:tcPr>
          <w:p w:rsidR="005B39ED" w:rsidRPr="00B155C4" w:rsidRDefault="005B39ED" w:rsidP="00CE3570">
            <w:pPr>
              <w:spacing w:before="60" w:after="60"/>
            </w:pPr>
            <w:r w:rsidRPr="00B155C4">
              <w:t xml:space="preserve"> </w:t>
            </w:r>
          </w:p>
        </w:tc>
      </w:tr>
      <w:tr w:rsidR="005B39ED" w:rsidRPr="00CE3570" w:rsidTr="006F224B">
        <w:trPr>
          <w:gridAfter w:val="1"/>
          <w:wAfter w:w="120" w:type="dxa"/>
          <w:trHeight w:val="104"/>
        </w:trPr>
        <w:tc>
          <w:tcPr>
            <w:tcW w:w="726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And if you use images and image maps (Priority 1) </w:t>
            </w:r>
          </w:p>
        </w:tc>
        <w:tc>
          <w:tcPr>
            <w:tcW w:w="54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Yes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No </w:t>
            </w:r>
          </w:p>
        </w:tc>
        <w:tc>
          <w:tcPr>
            <w:tcW w:w="63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F26E6F" w:rsidTr="006F224B">
        <w:trPr>
          <w:gridAfter w:val="1"/>
          <w:wAfter w:w="120" w:type="dxa"/>
        </w:trPr>
        <w:tc>
          <w:tcPr>
            <w:tcW w:w="7260" w:type="dxa"/>
            <w:gridSpan w:val="2"/>
            <w:vAlign w:val="center"/>
          </w:tcPr>
          <w:p w:rsidR="005B39ED" w:rsidRPr="00F26E6F" w:rsidRDefault="005B39ED" w:rsidP="00CE3570">
            <w:pPr>
              <w:spacing w:before="60" w:after="60"/>
              <w:ind w:left="30"/>
              <w:rPr>
                <w:i/>
                <w:sz w:val="18"/>
                <w:szCs w:val="18"/>
              </w:rPr>
            </w:pPr>
            <w:hyperlink r:id="rId538" w:anchor="tech-redundant-server-links" w:tooltip="WCAG 1.0 Checkpoint #1.2" w:history="1">
              <w:r w:rsidRPr="001F110C">
                <w:rPr>
                  <w:rStyle w:val="Hyperlink"/>
                  <w:rFonts w:cs="Arial"/>
                  <w:i/>
                  <w:iCs/>
                  <w:color w:val="632423"/>
                  <w:sz w:val="18"/>
                  <w:szCs w:val="18"/>
                </w:rPr>
                <w:t>1.2</w:t>
              </w:r>
            </w:hyperlink>
            <w:r w:rsidRPr="00CE3570">
              <w:rPr>
                <w:i/>
                <w:color w:val="0F243E"/>
                <w:sz w:val="18"/>
                <w:szCs w:val="18"/>
              </w:rPr>
              <w:t> </w:t>
            </w:r>
            <w:r w:rsidRPr="00F26E6F">
              <w:rPr>
                <w:i/>
                <w:iCs/>
                <w:color w:val="333399"/>
                <w:sz w:val="18"/>
                <w:szCs w:val="18"/>
              </w:rPr>
              <w:t>Provide redundant text links for each active region of a server-side image map.</w:t>
            </w:r>
            <w:r w:rsidRPr="00F26E6F">
              <w:rPr>
                <w:i/>
                <w:sz w:val="18"/>
                <w:szCs w:val="18"/>
              </w:rPr>
              <w:t xml:space="preserve"> </w:t>
            </w:r>
          </w:p>
        </w:tc>
        <w:tc>
          <w:tcPr>
            <w:tcW w:w="540" w:type="dxa"/>
            <w:gridSpan w:val="2"/>
            <w:vAlign w:val="center"/>
          </w:tcPr>
          <w:p w:rsidR="005B39ED" w:rsidRPr="00F26E6F" w:rsidRDefault="005B39ED" w:rsidP="00CE3570">
            <w:pPr>
              <w:spacing w:before="60" w:after="60"/>
              <w:rPr>
                <w:i/>
              </w:rPr>
            </w:pPr>
            <w:r w:rsidRPr="00F26E6F">
              <w:rPr>
                <w:i/>
              </w:rPr>
              <w:t xml:space="preserve"> </w:t>
            </w:r>
          </w:p>
        </w:tc>
        <w:tc>
          <w:tcPr>
            <w:tcW w:w="540" w:type="dxa"/>
            <w:vAlign w:val="center"/>
          </w:tcPr>
          <w:p w:rsidR="005B39ED" w:rsidRPr="00F26E6F" w:rsidRDefault="005B39ED" w:rsidP="00CE3570">
            <w:pPr>
              <w:spacing w:before="60" w:after="60"/>
              <w:rPr>
                <w:i/>
              </w:rPr>
            </w:pPr>
            <w:r w:rsidRPr="00F26E6F">
              <w:rPr>
                <w:i/>
              </w:rPr>
              <w:t xml:space="preserve"> </w:t>
            </w:r>
          </w:p>
        </w:tc>
        <w:tc>
          <w:tcPr>
            <w:tcW w:w="630" w:type="dxa"/>
            <w:gridSpan w:val="2"/>
            <w:vAlign w:val="center"/>
          </w:tcPr>
          <w:p w:rsidR="005B39ED" w:rsidRPr="00F26E6F" w:rsidRDefault="005B39ED" w:rsidP="00CE3570">
            <w:pPr>
              <w:spacing w:before="60" w:after="60"/>
              <w:rPr>
                <w:i/>
              </w:rPr>
            </w:pPr>
            <w:r w:rsidRPr="00F26E6F">
              <w:rPr>
                <w:i/>
              </w:rPr>
              <w:t xml:space="preserve"> </w:t>
            </w:r>
          </w:p>
        </w:tc>
      </w:tr>
      <w:tr w:rsidR="005B39ED" w:rsidRPr="00F26E6F" w:rsidTr="006F224B">
        <w:trPr>
          <w:gridAfter w:val="1"/>
          <w:wAfter w:w="120" w:type="dxa"/>
        </w:trPr>
        <w:tc>
          <w:tcPr>
            <w:tcW w:w="7260" w:type="dxa"/>
            <w:gridSpan w:val="2"/>
            <w:vAlign w:val="center"/>
          </w:tcPr>
          <w:p w:rsidR="005B39ED" w:rsidRPr="00F26E6F" w:rsidRDefault="005B39ED" w:rsidP="00CE3570">
            <w:pPr>
              <w:spacing w:before="60" w:after="60"/>
              <w:ind w:left="30"/>
              <w:rPr>
                <w:i/>
                <w:sz w:val="18"/>
                <w:szCs w:val="18"/>
              </w:rPr>
            </w:pPr>
            <w:hyperlink r:id="rId539" w:anchor="tech-client-side-maps" w:tooltip="WCAG 1.0 Checkpoint #9.1" w:history="1">
              <w:r w:rsidRPr="001F110C">
                <w:rPr>
                  <w:rStyle w:val="Hyperlink"/>
                  <w:rFonts w:cs="Arial"/>
                  <w:i/>
                  <w:iCs/>
                  <w:color w:val="632423"/>
                  <w:sz w:val="18"/>
                  <w:szCs w:val="18"/>
                </w:rPr>
                <w:t>9.1</w:t>
              </w:r>
            </w:hyperlink>
            <w:r w:rsidRPr="00CE3570">
              <w:rPr>
                <w:i/>
                <w:color w:val="0F243E"/>
                <w:sz w:val="18"/>
                <w:szCs w:val="18"/>
              </w:rPr>
              <w:t> </w:t>
            </w:r>
            <w:r w:rsidRPr="00F26E6F">
              <w:rPr>
                <w:i/>
                <w:iCs/>
                <w:color w:val="333399"/>
                <w:sz w:val="18"/>
                <w:szCs w:val="18"/>
              </w:rPr>
              <w:t>Provide client-side image maps instead of server-side image maps except where the regions cannot be defined with an available geometric shape.</w:t>
            </w:r>
            <w:r w:rsidRPr="00F26E6F">
              <w:rPr>
                <w:i/>
                <w:sz w:val="18"/>
                <w:szCs w:val="18"/>
              </w:rPr>
              <w:t xml:space="preserve"> </w:t>
            </w:r>
          </w:p>
        </w:tc>
        <w:tc>
          <w:tcPr>
            <w:tcW w:w="540" w:type="dxa"/>
            <w:gridSpan w:val="2"/>
            <w:vAlign w:val="center"/>
          </w:tcPr>
          <w:p w:rsidR="005B39ED" w:rsidRPr="00F26E6F" w:rsidRDefault="005B39ED" w:rsidP="00CE3570">
            <w:pPr>
              <w:spacing w:before="60" w:after="60"/>
              <w:rPr>
                <w:i/>
              </w:rPr>
            </w:pPr>
            <w:r w:rsidRPr="00F26E6F">
              <w:rPr>
                <w:i/>
              </w:rPr>
              <w:t xml:space="preserve"> </w:t>
            </w:r>
          </w:p>
        </w:tc>
        <w:tc>
          <w:tcPr>
            <w:tcW w:w="540" w:type="dxa"/>
            <w:vAlign w:val="center"/>
          </w:tcPr>
          <w:p w:rsidR="005B39ED" w:rsidRPr="00F26E6F" w:rsidRDefault="005B39ED" w:rsidP="00CE3570">
            <w:pPr>
              <w:spacing w:before="60" w:after="60"/>
              <w:rPr>
                <w:i/>
              </w:rPr>
            </w:pPr>
            <w:r w:rsidRPr="00F26E6F">
              <w:rPr>
                <w:i/>
              </w:rPr>
              <w:t xml:space="preserve"> </w:t>
            </w:r>
          </w:p>
        </w:tc>
        <w:tc>
          <w:tcPr>
            <w:tcW w:w="630" w:type="dxa"/>
            <w:gridSpan w:val="2"/>
            <w:vAlign w:val="center"/>
          </w:tcPr>
          <w:p w:rsidR="005B39ED" w:rsidRPr="00F26E6F" w:rsidRDefault="005B39ED" w:rsidP="00CE3570">
            <w:pPr>
              <w:spacing w:before="60" w:after="60"/>
              <w:rPr>
                <w:i/>
              </w:rPr>
            </w:pPr>
            <w:r w:rsidRPr="00F26E6F">
              <w:rPr>
                <w:i/>
              </w:rPr>
              <w:t xml:space="preserve"> </w:t>
            </w:r>
          </w:p>
        </w:tc>
      </w:tr>
      <w:tr w:rsidR="005B39ED" w:rsidRPr="00CE3570" w:rsidTr="006F224B">
        <w:trPr>
          <w:gridAfter w:val="1"/>
          <w:wAfter w:w="120" w:type="dxa"/>
        </w:trPr>
        <w:tc>
          <w:tcPr>
            <w:tcW w:w="726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And if you use tables (Priority 1) </w:t>
            </w:r>
          </w:p>
        </w:tc>
        <w:tc>
          <w:tcPr>
            <w:tcW w:w="54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Yes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No </w:t>
            </w:r>
          </w:p>
        </w:tc>
        <w:tc>
          <w:tcPr>
            <w:tcW w:w="63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F26E6F" w:rsidTr="006F224B">
        <w:trPr>
          <w:gridAfter w:val="1"/>
          <w:wAfter w:w="120" w:type="dxa"/>
        </w:trPr>
        <w:tc>
          <w:tcPr>
            <w:tcW w:w="7260" w:type="dxa"/>
            <w:gridSpan w:val="2"/>
            <w:vAlign w:val="center"/>
          </w:tcPr>
          <w:p w:rsidR="005B39ED" w:rsidRPr="00F26E6F" w:rsidRDefault="005B39ED" w:rsidP="00CE3570">
            <w:pPr>
              <w:spacing w:before="60" w:after="60"/>
              <w:ind w:left="30"/>
              <w:rPr>
                <w:i/>
                <w:sz w:val="18"/>
                <w:szCs w:val="18"/>
              </w:rPr>
            </w:pPr>
            <w:hyperlink r:id="rId540" w:anchor="tech-table-headers" w:tooltip="WCAG 1.0 Checkpoint #5.1" w:history="1">
              <w:r w:rsidRPr="001F110C">
                <w:rPr>
                  <w:rStyle w:val="Hyperlink"/>
                  <w:rFonts w:cs="Arial"/>
                  <w:i/>
                  <w:iCs/>
                  <w:color w:val="632423"/>
                  <w:sz w:val="18"/>
                  <w:szCs w:val="18"/>
                </w:rPr>
                <w:t>5.1</w:t>
              </w:r>
            </w:hyperlink>
            <w:r w:rsidRPr="00CE3570">
              <w:rPr>
                <w:i/>
                <w:color w:val="0F243E"/>
                <w:sz w:val="18"/>
                <w:szCs w:val="18"/>
              </w:rPr>
              <w:t> </w:t>
            </w:r>
            <w:r w:rsidRPr="00F26E6F">
              <w:rPr>
                <w:i/>
                <w:iCs/>
                <w:color w:val="333399"/>
                <w:sz w:val="18"/>
                <w:szCs w:val="18"/>
              </w:rPr>
              <w:t>For data tables, identify row and column headers.</w:t>
            </w:r>
            <w:r w:rsidRPr="00F26E6F">
              <w:rPr>
                <w:i/>
                <w:sz w:val="18"/>
                <w:szCs w:val="18"/>
              </w:rPr>
              <w:t xml:space="preserve"> </w:t>
            </w:r>
          </w:p>
        </w:tc>
        <w:tc>
          <w:tcPr>
            <w:tcW w:w="540" w:type="dxa"/>
            <w:gridSpan w:val="2"/>
            <w:vAlign w:val="center"/>
          </w:tcPr>
          <w:p w:rsidR="005B39ED" w:rsidRPr="00F26E6F" w:rsidRDefault="005B39ED" w:rsidP="00CE3570">
            <w:pPr>
              <w:spacing w:before="60" w:after="60"/>
              <w:rPr>
                <w:i/>
              </w:rPr>
            </w:pPr>
            <w:r w:rsidRPr="00F26E6F">
              <w:rPr>
                <w:i/>
              </w:rPr>
              <w:t xml:space="preserve"> </w:t>
            </w:r>
          </w:p>
        </w:tc>
        <w:tc>
          <w:tcPr>
            <w:tcW w:w="540" w:type="dxa"/>
            <w:vAlign w:val="center"/>
          </w:tcPr>
          <w:p w:rsidR="005B39ED" w:rsidRPr="00F26E6F" w:rsidRDefault="005B39ED" w:rsidP="00CE3570">
            <w:pPr>
              <w:spacing w:before="60" w:after="60"/>
              <w:rPr>
                <w:i/>
              </w:rPr>
            </w:pPr>
            <w:r w:rsidRPr="00F26E6F">
              <w:rPr>
                <w:i/>
              </w:rPr>
              <w:t xml:space="preserve"> </w:t>
            </w:r>
          </w:p>
        </w:tc>
        <w:tc>
          <w:tcPr>
            <w:tcW w:w="630" w:type="dxa"/>
            <w:gridSpan w:val="2"/>
            <w:vAlign w:val="center"/>
          </w:tcPr>
          <w:p w:rsidR="005B39ED" w:rsidRPr="00F26E6F" w:rsidRDefault="005B39ED" w:rsidP="00CE3570">
            <w:pPr>
              <w:spacing w:before="60" w:after="60"/>
              <w:rPr>
                <w:i/>
              </w:rPr>
            </w:pPr>
            <w:r w:rsidRPr="00F26E6F">
              <w:rPr>
                <w:i/>
              </w:rPr>
              <w:t xml:space="preserve"> </w:t>
            </w:r>
          </w:p>
        </w:tc>
      </w:tr>
      <w:tr w:rsidR="005B39ED" w:rsidRPr="00F26E6F" w:rsidTr="006F224B">
        <w:trPr>
          <w:gridAfter w:val="1"/>
          <w:wAfter w:w="120" w:type="dxa"/>
        </w:trPr>
        <w:tc>
          <w:tcPr>
            <w:tcW w:w="7260" w:type="dxa"/>
            <w:gridSpan w:val="2"/>
            <w:vAlign w:val="center"/>
          </w:tcPr>
          <w:p w:rsidR="005B39ED" w:rsidRPr="00F26E6F" w:rsidRDefault="005B39ED" w:rsidP="00CE3570">
            <w:pPr>
              <w:spacing w:before="60" w:after="60"/>
              <w:ind w:left="30"/>
              <w:rPr>
                <w:i/>
                <w:sz w:val="18"/>
                <w:szCs w:val="18"/>
              </w:rPr>
            </w:pPr>
            <w:hyperlink r:id="rId541" w:anchor="tech-table-structure" w:tooltip="WCAG 1.0 Checkpoint #5.2" w:history="1">
              <w:r w:rsidRPr="001F110C">
                <w:rPr>
                  <w:rStyle w:val="Hyperlink"/>
                  <w:rFonts w:cs="Arial"/>
                  <w:i/>
                  <w:iCs/>
                  <w:color w:val="632423"/>
                  <w:sz w:val="18"/>
                  <w:szCs w:val="18"/>
                </w:rPr>
                <w:t>5.2</w:t>
              </w:r>
            </w:hyperlink>
            <w:r w:rsidRPr="00CE3570">
              <w:rPr>
                <w:i/>
                <w:color w:val="0F243E"/>
                <w:sz w:val="18"/>
                <w:szCs w:val="18"/>
              </w:rPr>
              <w:t> </w:t>
            </w:r>
            <w:r w:rsidRPr="00F26E6F">
              <w:rPr>
                <w:i/>
                <w:iCs/>
                <w:color w:val="333399"/>
                <w:sz w:val="18"/>
                <w:szCs w:val="18"/>
              </w:rPr>
              <w:t>For data tables that have two or more logical levels of row or column headers, use markup to associate data cells and header cells.</w:t>
            </w:r>
            <w:r w:rsidRPr="00F26E6F">
              <w:rPr>
                <w:i/>
                <w:sz w:val="18"/>
                <w:szCs w:val="18"/>
              </w:rPr>
              <w:t xml:space="preserve"> </w:t>
            </w:r>
          </w:p>
        </w:tc>
        <w:tc>
          <w:tcPr>
            <w:tcW w:w="540" w:type="dxa"/>
            <w:gridSpan w:val="2"/>
            <w:vAlign w:val="center"/>
          </w:tcPr>
          <w:p w:rsidR="005B39ED" w:rsidRPr="00F26E6F" w:rsidRDefault="005B39ED" w:rsidP="00CE3570">
            <w:pPr>
              <w:spacing w:before="60" w:after="60"/>
              <w:rPr>
                <w:i/>
              </w:rPr>
            </w:pPr>
            <w:r w:rsidRPr="00F26E6F">
              <w:rPr>
                <w:i/>
              </w:rPr>
              <w:t xml:space="preserve"> </w:t>
            </w:r>
          </w:p>
        </w:tc>
        <w:tc>
          <w:tcPr>
            <w:tcW w:w="540" w:type="dxa"/>
            <w:vAlign w:val="center"/>
          </w:tcPr>
          <w:p w:rsidR="005B39ED" w:rsidRPr="00F26E6F" w:rsidRDefault="005B39ED" w:rsidP="00CE3570">
            <w:pPr>
              <w:spacing w:before="60" w:after="60"/>
              <w:rPr>
                <w:i/>
              </w:rPr>
            </w:pPr>
            <w:r w:rsidRPr="00F26E6F">
              <w:rPr>
                <w:i/>
              </w:rPr>
              <w:t xml:space="preserve"> </w:t>
            </w:r>
          </w:p>
        </w:tc>
        <w:tc>
          <w:tcPr>
            <w:tcW w:w="630" w:type="dxa"/>
            <w:gridSpan w:val="2"/>
            <w:vAlign w:val="center"/>
          </w:tcPr>
          <w:p w:rsidR="005B39ED" w:rsidRPr="00F26E6F" w:rsidRDefault="005B39ED" w:rsidP="00CE3570">
            <w:pPr>
              <w:spacing w:before="60" w:after="60"/>
              <w:rPr>
                <w:i/>
              </w:rPr>
            </w:pPr>
            <w:r w:rsidRPr="00F26E6F">
              <w:rPr>
                <w:i/>
              </w:rPr>
              <w:t xml:space="preserve"> </w:t>
            </w:r>
          </w:p>
        </w:tc>
      </w:tr>
      <w:tr w:rsidR="005B39ED" w:rsidRPr="00CE3570" w:rsidTr="006F224B">
        <w:trPr>
          <w:gridAfter w:val="1"/>
          <w:wAfter w:w="120" w:type="dxa"/>
        </w:trPr>
        <w:tc>
          <w:tcPr>
            <w:tcW w:w="726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And if you use frames (Priority 1) </w:t>
            </w:r>
          </w:p>
        </w:tc>
        <w:tc>
          <w:tcPr>
            <w:tcW w:w="54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Yes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No </w:t>
            </w:r>
          </w:p>
        </w:tc>
        <w:tc>
          <w:tcPr>
            <w:tcW w:w="63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F26E6F" w:rsidTr="006F224B">
        <w:trPr>
          <w:gridAfter w:val="1"/>
          <w:wAfter w:w="120" w:type="dxa"/>
        </w:trPr>
        <w:tc>
          <w:tcPr>
            <w:tcW w:w="7260" w:type="dxa"/>
            <w:gridSpan w:val="2"/>
            <w:vAlign w:val="center"/>
          </w:tcPr>
          <w:p w:rsidR="005B39ED" w:rsidRPr="00F26E6F" w:rsidRDefault="005B39ED" w:rsidP="00CE3570">
            <w:pPr>
              <w:spacing w:before="60" w:after="60"/>
              <w:ind w:left="30"/>
              <w:rPr>
                <w:i/>
                <w:sz w:val="18"/>
                <w:szCs w:val="18"/>
              </w:rPr>
            </w:pPr>
            <w:hyperlink r:id="rId542" w:anchor="tech-frame-titles" w:tooltip="WCAG 1.0 Checkpoint #12.1" w:history="1">
              <w:r w:rsidRPr="001F110C">
                <w:rPr>
                  <w:rStyle w:val="Hyperlink"/>
                  <w:rFonts w:cs="Arial"/>
                  <w:i/>
                  <w:iCs/>
                  <w:color w:val="632423"/>
                  <w:sz w:val="18"/>
                  <w:szCs w:val="18"/>
                </w:rPr>
                <w:t>12.1</w:t>
              </w:r>
            </w:hyperlink>
            <w:r w:rsidRPr="00F26E6F">
              <w:rPr>
                <w:i/>
                <w:sz w:val="18"/>
                <w:szCs w:val="18"/>
              </w:rPr>
              <w:t> </w:t>
            </w:r>
            <w:r w:rsidRPr="00F26E6F">
              <w:rPr>
                <w:i/>
                <w:iCs/>
                <w:color w:val="333399"/>
                <w:sz w:val="18"/>
                <w:szCs w:val="18"/>
              </w:rPr>
              <w:t>Title each frame to facilitate frame identification and navigation.</w:t>
            </w:r>
            <w:r w:rsidRPr="00F26E6F">
              <w:rPr>
                <w:i/>
                <w:sz w:val="18"/>
                <w:szCs w:val="18"/>
              </w:rPr>
              <w:t xml:space="preserve"> </w:t>
            </w:r>
          </w:p>
        </w:tc>
        <w:tc>
          <w:tcPr>
            <w:tcW w:w="540" w:type="dxa"/>
            <w:gridSpan w:val="2"/>
            <w:vAlign w:val="center"/>
          </w:tcPr>
          <w:p w:rsidR="005B39ED" w:rsidRPr="00F26E6F" w:rsidRDefault="005B39ED" w:rsidP="00CE3570">
            <w:pPr>
              <w:spacing w:before="60" w:after="60"/>
              <w:rPr>
                <w:i/>
              </w:rPr>
            </w:pPr>
            <w:r w:rsidRPr="00F26E6F">
              <w:rPr>
                <w:i/>
              </w:rPr>
              <w:t xml:space="preserve"> </w:t>
            </w:r>
          </w:p>
        </w:tc>
        <w:tc>
          <w:tcPr>
            <w:tcW w:w="540" w:type="dxa"/>
            <w:vAlign w:val="center"/>
          </w:tcPr>
          <w:p w:rsidR="005B39ED" w:rsidRPr="00F26E6F" w:rsidRDefault="005B39ED" w:rsidP="00CE3570">
            <w:pPr>
              <w:spacing w:before="60" w:after="60"/>
              <w:rPr>
                <w:i/>
              </w:rPr>
            </w:pPr>
            <w:r w:rsidRPr="00F26E6F">
              <w:rPr>
                <w:i/>
              </w:rPr>
              <w:t xml:space="preserve"> </w:t>
            </w:r>
          </w:p>
        </w:tc>
        <w:tc>
          <w:tcPr>
            <w:tcW w:w="630" w:type="dxa"/>
            <w:gridSpan w:val="2"/>
            <w:vAlign w:val="center"/>
          </w:tcPr>
          <w:p w:rsidR="005B39ED" w:rsidRPr="00F26E6F" w:rsidRDefault="005B39ED" w:rsidP="00CE3570">
            <w:pPr>
              <w:spacing w:before="60" w:after="60"/>
              <w:rPr>
                <w:i/>
              </w:rPr>
            </w:pPr>
            <w:r w:rsidRPr="00F26E6F">
              <w:rPr>
                <w:i/>
              </w:rPr>
              <w:t xml:space="preserve"> </w:t>
            </w:r>
          </w:p>
        </w:tc>
      </w:tr>
      <w:tr w:rsidR="005B39ED" w:rsidRPr="00CE3570" w:rsidTr="006F224B">
        <w:trPr>
          <w:gridAfter w:val="1"/>
          <w:wAfter w:w="120" w:type="dxa"/>
        </w:trPr>
        <w:tc>
          <w:tcPr>
            <w:tcW w:w="726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And if you use applets and scripts (Priority 1) </w:t>
            </w:r>
          </w:p>
        </w:tc>
        <w:tc>
          <w:tcPr>
            <w:tcW w:w="54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Yes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No </w:t>
            </w:r>
          </w:p>
        </w:tc>
        <w:tc>
          <w:tcPr>
            <w:tcW w:w="63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B155C4" w:rsidTr="006F224B">
        <w:trPr>
          <w:gridAfter w:val="1"/>
          <w:wAfter w:w="120" w:type="dxa"/>
        </w:trPr>
        <w:tc>
          <w:tcPr>
            <w:tcW w:w="7260" w:type="dxa"/>
            <w:gridSpan w:val="2"/>
            <w:vAlign w:val="center"/>
          </w:tcPr>
          <w:p w:rsidR="005B39ED" w:rsidRPr="00F26E6F" w:rsidRDefault="005B39ED" w:rsidP="00CE3570">
            <w:pPr>
              <w:spacing w:before="60" w:after="60"/>
              <w:ind w:left="30"/>
              <w:rPr>
                <w:sz w:val="18"/>
                <w:szCs w:val="18"/>
              </w:rPr>
            </w:pPr>
            <w:hyperlink r:id="rId543" w:anchor="tech-scripts" w:tooltip="WCAG 1.0 Checkpoint #6.3" w:history="1">
              <w:r w:rsidRPr="001F110C">
                <w:rPr>
                  <w:rStyle w:val="Hyperlink"/>
                  <w:rFonts w:cs="Arial"/>
                  <w:iCs/>
                  <w:color w:val="632423"/>
                  <w:sz w:val="18"/>
                  <w:szCs w:val="18"/>
                </w:rPr>
                <w:t>6.3</w:t>
              </w:r>
            </w:hyperlink>
            <w:r w:rsidRPr="001F110C">
              <w:rPr>
                <w:color w:val="632423"/>
                <w:sz w:val="18"/>
                <w:szCs w:val="18"/>
              </w:rPr>
              <w:t> </w:t>
            </w:r>
            <w:r w:rsidRPr="00F26E6F">
              <w:rPr>
                <w:i/>
                <w:iCs/>
                <w:color w:val="333399"/>
                <w:sz w:val="18"/>
                <w:szCs w:val="18"/>
              </w:rPr>
              <w:t>Ensure that pages are usable when scripts, applets, or other programmatic objects are turned off or not supported. If this is not possible, provide equivalent information on an alternative accessible page.</w:t>
            </w:r>
            <w:r w:rsidRPr="00F26E6F">
              <w:rPr>
                <w:sz w:val="18"/>
                <w:szCs w:val="18"/>
              </w:rPr>
              <w:t xml:space="preserve"> </w:t>
            </w:r>
          </w:p>
        </w:tc>
        <w:tc>
          <w:tcPr>
            <w:tcW w:w="540" w:type="dxa"/>
            <w:gridSpan w:val="2"/>
            <w:vAlign w:val="center"/>
          </w:tcPr>
          <w:p w:rsidR="005B39ED" w:rsidRPr="00B155C4" w:rsidRDefault="005B39ED" w:rsidP="00CE3570">
            <w:pPr>
              <w:spacing w:before="60" w:after="60"/>
            </w:pPr>
            <w:r w:rsidRPr="00B155C4">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gridSpan w:val="2"/>
            <w:vAlign w:val="center"/>
          </w:tcPr>
          <w:p w:rsidR="005B39ED" w:rsidRPr="00B155C4" w:rsidRDefault="005B39ED" w:rsidP="00CE3570">
            <w:pPr>
              <w:spacing w:before="60" w:after="60"/>
            </w:pPr>
            <w:r w:rsidRPr="00B155C4">
              <w:t xml:space="preserve"> </w:t>
            </w:r>
          </w:p>
        </w:tc>
      </w:tr>
      <w:tr w:rsidR="005B39ED" w:rsidRPr="00CE3570" w:rsidTr="006F224B">
        <w:trPr>
          <w:gridAfter w:val="1"/>
          <w:wAfter w:w="120" w:type="dxa"/>
        </w:trPr>
        <w:tc>
          <w:tcPr>
            <w:tcW w:w="726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And if you use multimedia (Priority 1) </w:t>
            </w:r>
          </w:p>
        </w:tc>
        <w:tc>
          <w:tcPr>
            <w:tcW w:w="54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Yes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No </w:t>
            </w:r>
          </w:p>
        </w:tc>
        <w:tc>
          <w:tcPr>
            <w:tcW w:w="63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F26E6F" w:rsidTr="006F224B">
        <w:trPr>
          <w:gridAfter w:val="1"/>
          <w:wAfter w:w="120" w:type="dxa"/>
        </w:trPr>
        <w:tc>
          <w:tcPr>
            <w:tcW w:w="7260" w:type="dxa"/>
            <w:gridSpan w:val="2"/>
            <w:vAlign w:val="center"/>
          </w:tcPr>
          <w:p w:rsidR="005B39ED" w:rsidRPr="00F26E6F" w:rsidRDefault="005B39ED" w:rsidP="00CE3570">
            <w:pPr>
              <w:spacing w:before="60" w:after="60"/>
              <w:ind w:left="0"/>
              <w:rPr>
                <w:i/>
                <w:sz w:val="18"/>
                <w:szCs w:val="18"/>
              </w:rPr>
            </w:pPr>
            <w:hyperlink r:id="rId544" w:anchor="tech-auditory-descriptions" w:tooltip="WCAG 1.0 Checkpoint #1.3" w:history="1">
              <w:r w:rsidRPr="001F110C">
                <w:rPr>
                  <w:rStyle w:val="Hyperlink"/>
                  <w:rFonts w:cs="Arial"/>
                  <w:i/>
                  <w:color w:val="632423"/>
                  <w:sz w:val="18"/>
                  <w:szCs w:val="18"/>
                </w:rPr>
                <w:t>1.3</w:t>
              </w:r>
            </w:hyperlink>
            <w:r w:rsidRPr="00F26E6F">
              <w:rPr>
                <w:i/>
                <w:sz w:val="18"/>
                <w:szCs w:val="18"/>
              </w:rPr>
              <w:t> </w:t>
            </w:r>
            <w:r w:rsidRPr="00F26E6F">
              <w:rPr>
                <w:i/>
                <w:iCs/>
                <w:color w:val="333399"/>
                <w:sz w:val="18"/>
                <w:szCs w:val="18"/>
              </w:rPr>
              <w:t>Until user agents can automatically read aloud the text equivalent of a visual track, provide an auditory description of the important information of the visual track of a multimedia presentation.</w:t>
            </w:r>
            <w:r w:rsidRPr="00F26E6F">
              <w:rPr>
                <w:i/>
                <w:sz w:val="18"/>
                <w:szCs w:val="18"/>
              </w:rPr>
              <w:t xml:space="preserve"> </w:t>
            </w:r>
          </w:p>
        </w:tc>
        <w:tc>
          <w:tcPr>
            <w:tcW w:w="540" w:type="dxa"/>
            <w:gridSpan w:val="2"/>
            <w:vAlign w:val="center"/>
          </w:tcPr>
          <w:p w:rsidR="005B39ED" w:rsidRPr="00F26E6F" w:rsidRDefault="005B39ED" w:rsidP="002D53FD">
            <w:pPr>
              <w:rPr>
                <w:i/>
              </w:rPr>
            </w:pPr>
            <w:r w:rsidRPr="00F26E6F">
              <w:rPr>
                <w:i/>
              </w:rPr>
              <w:t xml:space="preserve"> </w:t>
            </w:r>
          </w:p>
        </w:tc>
        <w:tc>
          <w:tcPr>
            <w:tcW w:w="540" w:type="dxa"/>
            <w:vAlign w:val="center"/>
          </w:tcPr>
          <w:p w:rsidR="005B39ED" w:rsidRPr="00F26E6F" w:rsidRDefault="005B39ED" w:rsidP="002D53FD">
            <w:pPr>
              <w:rPr>
                <w:i/>
              </w:rPr>
            </w:pPr>
            <w:r w:rsidRPr="00F26E6F">
              <w:rPr>
                <w:i/>
              </w:rPr>
              <w:t xml:space="preserve"> </w:t>
            </w:r>
          </w:p>
        </w:tc>
        <w:tc>
          <w:tcPr>
            <w:tcW w:w="630" w:type="dxa"/>
            <w:gridSpan w:val="2"/>
            <w:vAlign w:val="center"/>
          </w:tcPr>
          <w:p w:rsidR="005B39ED" w:rsidRPr="00F26E6F" w:rsidRDefault="005B39ED" w:rsidP="002D53FD">
            <w:pPr>
              <w:rPr>
                <w:i/>
              </w:rPr>
            </w:pPr>
            <w:r w:rsidRPr="00F26E6F">
              <w:rPr>
                <w:i/>
              </w:rPr>
              <w:t xml:space="preserve"> </w:t>
            </w:r>
          </w:p>
        </w:tc>
      </w:tr>
      <w:tr w:rsidR="005B39ED" w:rsidRPr="00F26E6F" w:rsidTr="006F224B">
        <w:trPr>
          <w:gridAfter w:val="1"/>
          <w:wAfter w:w="120" w:type="dxa"/>
        </w:trPr>
        <w:tc>
          <w:tcPr>
            <w:tcW w:w="7260" w:type="dxa"/>
            <w:gridSpan w:val="2"/>
            <w:vAlign w:val="center"/>
          </w:tcPr>
          <w:p w:rsidR="005B39ED" w:rsidRPr="00F26E6F" w:rsidRDefault="005B39ED" w:rsidP="00CE3570">
            <w:pPr>
              <w:spacing w:before="60" w:after="60"/>
              <w:ind w:left="0"/>
              <w:rPr>
                <w:i/>
                <w:sz w:val="18"/>
                <w:szCs w:val="18"/>
              </w:rPr>
            </w:pPr>
            <w:hyperlink r:id="rId545" w:anchor="tech-synchronize-equivalents" w:tooltip="WCAG 1.0 Checkpoint #1.4" w:history="1">
              <w:r w:rsidRPr="001F110C">
                <w:rPr>
                  <w:rStyle w:val="Hyperlink"/>
                  <w:rFonts w:cs="Arial"/>
                  <w:i/>
                  <w:iCs/>
                  <w:color w:val="632423"/>
                  <w:sz w:val="18"/>
                  <w:szCs w:val="18"/>
                </w:rPr>
                <w:t>1.4</w:t>
              </w:r>
            </w:hyperlink>
            <w:r w:rsidRPr="00CE3570">
              <w:rPr>
                <w:i/>
                <w:color w:val="0F243E"/>
                <w:sz w:val="18"/>
                <w:szCs w:val="18"/>
              </w:rPr>
              <w:t> </w:t>
            </w:r>
            <w:r w:rsidRPr="00F26E6F">
              <w:rPr>
                <w:i/>
                <w:iCs/>
                <w:color w:val="333399"/>
                <w:sz w:val="18"/>
                <w:szCs w:val="18"/>
              </w:rPr>
              <w:t>For any time-based multimedia presentation (e.g., a movie or animation), synchronize equivalent alternatives (e.g., captions or auditory descriptions of the visual track) with the presentation.</w:t>
            </w:r>
            <w:r w:rsidRPr="00F26E6F">
              <w:rPr>
                <w:i/>
                <w:sz w:val="18"/>
                <w:szCs w:val="18"/>
              </w:rPr>
              <w:t xml:space="preserve"> </w:t>
            </w:r>
          </w:p>
        </w:tc>
        <w:tc>
          <w:tcPr>
            <w:tcW w:w="540" w:type="dxa"/>
            <w:gridSpan w:val="2"/>
            <w:vAlign w:val="center"/>
          </w:tcPr>
          <w:p w:rsidR="005B39ED" w:rsidRPr="00F26E6F" w:rsidRDefault="005B39ED" w:rsidP="002D53FD">
            <w:pPr>
              <w:rPr>
                <w:i/>
              </w:rPr>
            </w:pPr>
            <w:r w:rsidRPr="00F26E6F">
              <w:rPr>
                <w:i/>
              </w:rPr>
              <w:t xml:space="preserve"> </w:t>
            </w:r>
          </w:p>
        </w:tc>
        <w:tc>
          <w:tcPr>
            <w:tcW w:w="540" w:type="dxa"/>
            <w:vAlign w:val="center"/>
          </w:tcPr>
          <w:p w:rsidR="005B39ED" w:rsidRPr="00F26E6F" w:rsidRDefault="005B39ED" w:rsidP="002D53FD">
            <w:pPr>
              <w:rPr>
                <w:i/>
              </w:rPr>
            </w:pPr>
            <w:r w:rsidRPr="00F26E6F">
              <w:rPr>
                <w:i/>
              </w:rPr>
              <w:t xml:space="preserve"> </w:t>
            </w:r>
          </w:p>
        </w:tc>
        <w:tc>
          <w:tcPr>
            <w:tcW w:w="630" w:type="dxa"/>
            <w:gridSpan w:val="2"/>
            <w:vAlign w:val="center"/>
          </w:tcPr>
          <w:p w:rsidR="005B39ED" w:rsidRPr="00F26E6F" w:rsidRDefault="005B39ED" w:rsidP="002D53FD">
            <w:pPr>
              <w:rPr>
                <w:i/>
              </w:rPr>
            </w:pPr>
            <w:r w:rsidRPr="00F26E6F">
              <w:rPr>
                <w:i/>
              </w:rPr>
              <w:t xml:space="preserve"> </w:t>
            </w:r>
          </w:p>
        </w:tc>
      </w:tr>
      <w:tr w:rsidR="005B39ED" w:rsidRPr="00CE3570" w:rsidTr="006F224B">
        <w:trPr>
          <w:gridAfter w:val="1"/>
          <w:wAfter w:w="120" w:type="dxa"/>
        </w:trPr>
        <w:tc>
          <w:tcPr>
            <w:tcW w:w="726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And if  all else fails (Priority 1) </w:t>
            </w:r>
          </w:p>
        </w:tc>
        <w:tc>
          <w:tcPr>
            <w:tcW w:w="54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Yes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No </w:t>
            </w:r>
          </w:p>
        </w:tc>
        <w:tc>
          <w:tcPr>
            <w:tcW w:w="63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F26E6F" w:rsidTr="006F224B">
        <w:trPr>
          <w:gridAfter w:val="1"/>
          <w:wAfter w:w="120" w:type="dxa"/>
        </w:trPr>
        <w:tc>
          <w:tcPr>
            <w:tcW w:w="7260" w:type="dxa"/>
            <w:gridSpan w:val="2"/>
            <w:vAlign w:val="center"/>
          </w:tcPr>
          <w:p w:rsidR="005B39ED" w:rsidRPr="00F26E6F" w:rsidRDefault="005B39ED" w:rsidP="00CE3570">
            <w:pPr>
              <w:spacing w:before="60" w:after="60"/>
              <w:ind w:left="0"/>
              <w:rPr>
                <w:b/>
                <w:bCs/>
                <w:i/>
                <w:color w:val="FFFFFF"/>
                <w:sz w:val="18"/>
                <w:szCs w:val="18"/>
              </w:rPr>
            </w:pPr>
            <w:hyperlink r:id="rId546" w:anchor="tech-alt-pages" w:history="1">
              <w:r w:rsidRPr="001F110C">
                <w:rPr>
                  <w:rStyle w:val="Hyperlink"/>
                  <w:rFonts w:cs="Arial"/>
                  <w:bCs/>
                  <w:i/>
                  <w:color w:val="632423"/>
                  <w:sz w:val="18"/>
                  <w:szCs w:val="18"/>
                </w:rPr>
                <w:t>11.4</w:t>
              </w:r>
            </w:hyperlink>
            <w:r w:rsidRPr="00CE3570">
              <w:rPr>
                <w:b/>
                <w:bCs/>
                <w:i/>
                <w:color w:val="0F243E"/>
                <w:sz w:val="18"/>
                <w:szCs w:val="18"/>
              </w:rPr>
              <w:t xml:space="preserve"> </w:t>
            </w:r>
            <w:r w:rsidRPr="00F26E6F">
              <w:rPr>
                <w:i/>
                <w:iCs/>
                <w:color w:val="333399"/>
                <w:sz w:val="18"/>
                <w:szCs w:val="18"/>
              </w:rPr>
              <w:t>If, after best efforts, you cannot create an accessible page, provide a link to an alternative page that uses W3C technologies, is accessible, has equivalent information (or functionality), and is updated as often as the inaccessible (original) page.Priority</w:t>
            </w:r>
            <w:r w:rsidRPr="00F26E6F">
              <w:rPr>
                <w:b/>
                <w:bCs/>
                <w:i/>
                <w:color w:val="FFFFFF"/>
                <w:sz w:val="18"/>
                <w:szCs w:val="18"/>
              </w:rPr>
              <w:t xml:space="preserve"> 1) </w:t>
            </w:r>
          </w:p>
        </w:tc>
        <w:tc>
          <w:tcPr>
            <w:tcW w:w="540" w:type="dxa"/>
            <w:gridSpan w:val="2"/>
            <w:vAlign w:val="center"/>
          </w:tcPr>
          <w:p w:rsidR="005B39ED" w:rsidRPr="00F26E6F" w:rsidRDefault="005B39ED" w:rsidP="00CE3570">
            <w:pPr>
              <w:spacing w:before="60" w:after="60"/>
              <w:rPr>
                <w:i/>
              </w:rPr>
            </w:pPr>
            <w:r w:rsidRPr="00F26E6F">
              <w:rPr>
                <w:i/>
              </w:rPr>
              <w:t xml:space="preserve">Yes </w:t>
            </w:r>
          </w:p>
        </w:tc>
        <w:tc>
          <w:tcPr>
            <w:tcW w:w="540" w:type="dxa"/>
            <w:vAlign w:val="center"/>
          </w:tcPr>
          <w:p w:rsidR="005B39ED" w:rsidRPr="00F26E6F" w:rsidRDefault="005B39ED" w:rsidP="00CE3570">
            <w:pPr>
              <w:spacing w:before="60" w:after="60"/>
              <w:rPr>
                <w:i/>
              </w:rPr>
            </w:pPr>
            <w:r w:rsidRPr="00F26E6F">
              <w:rPr>
                <w:i/>
              </w:rPr>
              <w:t xml:space="preserve">No </w:t>
            </w:r>
          </w:p>
        </w:tc>
        <w:tc>
          <w:tcPr>
            <w:tcW w:w="630" w:type="dxa"/>
            <w:gridSpan w:val="2"/>
            <w:vAlign w:val="center"/>
          </w:tcPr>
          <w:p w:rsidR="005B39ED" w:rsidRPr="00F26E6F" w:rsidRDefault="005B39ED" w:rsidP="00CE3570">
            <w:pPr>
              <w:spacing w:before="60" w:after="60"/>
              <w:rPr>
                <w:i/>
              </w:rPr>
            </w:pPr>
            <w:r w:rsidRPr="00F26E6F">
              <w:rPr>
                <w:i/>
              </w:rPr>
              <w:t>N/A</w:t>
            </w:r>
          </w:p>
        </w:tc>
      </w:tr>
    </w:tbl>
    <w:p w:rsidR="005B39ED" w:rsidRDefault="005B39ED" w:rsidP="00F26E6F">
      <w:pPr>
        <w:pStyle w:val="Titre2Annexe"/>
        <w:tabs>
          <w:tab w:val="clear" w:pos="1440"/>
        </w:tabs>
        <w:ind w:left="720" w:firstLine="0"/>
        <w:rPr>
          <w:rFonts w:cs="Times New Roman"/>
          <w:lang w:eastAsia="fr-FR" w:bidi="he-IL"/>
        </w:rPr>
      </w:pPr>
      <w:bookmarkStart w:id="105" w:name="_Toc101081993"/>
      <w:r w:rsidRPr="00F26E6F">
        <w:rPr>
          <w:rFonts w:cs="Times New Roman"/>
          <w:lang w:eastAsia="fr-FR" w:bidi="he-IL"/>
        </w:rPr>
        <w:t>Priority 2 checkpoints</w:t>
      </w:r>
      <w:bookmarkEnd w:id="105"/>
    </w:p>
    <w:tbl>
      <w:tblPr>
        <w:tblW w:w="9120" w:type="dxa"/>
        <w:tblInd w:w="750" w:type="dxa"/>
        <w:tblLayout w:type="fixed"/>
        <w:tblCellMar>
          <w:top w:w="15" w:type="dxa"/>
          <w:left w:w="15" w:type="dxa"/>
          <w:bottom w:w="15" w:type="dxa"/>
          <w:right w:w="15" w:type="dxa"/>
        </w:tblCellMar>
        <w:tblLook w:val="0000"/>
      </w:tblPr>
      <w:tblGrid>
        <w:gridCol w:w="7122"/>
        <w:gridCol w:w="153"/>
        <w:gridCol w:w="45"/>
        <w:gridCol w:w="495"/>
        <w:gridCol w:w="9"/>
        <w:gridCol w:w="36"/>
        <w:gridCol w:w="495"/>
        <w:gridCol w:w="45"/>
        <w:gridCol w:w="34"/>
        <w:gridCol w:w="551"/>
        <w:gridCol w:w="45"/>
        <w:gridCol w:w="90"/>
      </w:tblGrid>
      <w:tr w:rsidR="005B39ED" w:rsidRPr="009B3A49" w:rsidTr="00F26E6F">
        <w:tc>
          <w:tcPr>
            <w:tcW w:w="7122" w:type="dxa"/>
            <w:shd w:val="solid" w:color="auto" w:fill="000000"/>
            <w:vAlign w:val="center"/>
          </w:tcPr>
          <w:p w:rsidR="005B39ED" w:rsidRPr="009B3A49" w:rsidRDefault="005B39ED" w:rsidP="00F26E6F">
            <w:pPr>
              <w:spacing w:before="60" w:after="60"/>
              <w:ind w:left="30"/>
              <w:jc w:val="center"/>
              <w:rPr>
                <w:b/>
                <w:bCs/>
                <w:color w:val="FFFFFF"/>
                <w:sz w:val="18"/>
                <w:szCs w:val="18"/>
              </w:rPr>
            </w:pPr>
            <w:r w:rsidRPr="009B3A49">
              <w:rPr>
                <w:b/>
                <w:bCs/>
                <w:color w:val="FFFFFF"/>
                <w:sz w:val="18"/>
                <w:szCs w:val="18"/>
              </w:rPr>
              <w:t xml:space="preserve">In General (Priority </w:t>
            </w:r>
            <w:r>
              <w:rPr>
                <w:b/>
                <w:bCs/>
                <w:color w:val="FFFFFF"/>
                <w:sz w:val="18"/>
                <w:szCs w:val="18"/>
              </w:rPr>
              <w:t>2</w:t>
            </w:r>
            <w:r w:rsidRPr="009B3A49">
              <w:rPr>
                <w:b/>
                <w:bCs/>
                <w:color w:val="FFFFFF"/>
                <w:sz w:val="18"/>
                <w:szCs w:val="18"/>
              </w:rPr>
              <w:t xml:space="preserve">) </w:t>
            </w:r>
          </w:p>
        </w:tc>
        <w:tc>
          <w:tcPr>
            <w:tcW w:w="702" w:type="dxa"/>
            <w:gridSpan w:val="4"/>
            <w:shd w:val="solid" w:color="auto" w:fill="000000"/>
            <w:vAlign w:val="center"/>
          </w:tcPr>
          <w:p w:rsidR="005B39ED" w:rsidRPr="009B3A49" w:rsidRDefault="005B39ED" w:rsidP="00714922">
            <w:pPr>
              <w:spacing w:before="60" w:after="60"/>
              <w:ind w:left="30"/>
              <w:jc w:val="center"/>
              <w:rPr>
                <w:b/>
                <w:bCs/>
                <w:color w:val="FFFFFF"/>
                <w:sz w:val="18"/>
                <w:szCs w:val="18"/>
              </w:rPr>
            </w:pPr>
            <w:r w:rsidRPr="009B3A49">
              <w:rPr>
                <w:b/>
                <w:bCs/>
                <w:color w:val="FFFFFF"/>
                <w:sz w:val="18"/>
                <w:szCs w:val="18"/>
              </w:rPr>
              <w:t xml:space="preserve">Yes </w:t>
            </w:r>
          </w:p>
        </w:tc>
        <w:tc>
          <w:tcPr>
            <w:tcW w:w="610" w:type="dxa"/>
            <w:gridSpan w:val="4"/>
            <w:shd w:val="solid" w:color="auto" w:fill="000000"/>
            <w:vAlign w:val="center"/>
          </w:tcPr>
          <w:p w:rsidR="005B39ED" w:rsidRPr="009B3A49" w:rsidRDefault="005B39ED" w:rsidP="00714922">
            <w:pPr>
              <w:spacing w:before="60" w:after="60"/>
              <w:ind w:left="30"/>
              <w:jc w:val="center"/>
              <w:rPr>
                <w:b/>
                <w:bCs/>
                <w:color w:val="FFFFFF"/>
                <w:sz w:val="18"/>
                <w:szCs w:val="18"/>
              </w:rPr>
            </w:pPr>
            <w:r w:rsidRPr="009B3A49">
              <w:rPr>
                <w:b/>
                <w:bCs/>
                <w:color w:val="FFFFFF"/>
                <w:sz w:val="18"/>
                <w:szCs w:val="18"/>
              </w:rPr>
              <w:t xml:space="preserve">No </w:t>
            </w:r>
          </w:p>
        </w:tc>
        <w:tc>
          <w:tcPr>
            <w:tcW w:w="686" w:type="dxa"/>
            <w:gridSpan w:val="3"/>
            <w:shd w:val="solid" w:color="auto" w:fill="000000"/>
            <w:vAlign w:val="center"/>
          </w:tcPr>
          <w:p w:rsidR="005B39ED" w:rsidRPr="009B3A49" w:rsidRDefault="005B39ED" w:rsidP="00714922">
            <w:pPr>
              <w:spacing w:before="60" w:after="60"/>
              <w:ind w:left="30"/>
              <w:jc w:val="center"/>
              <w:rPr>
                <w:b/>
                <w:bCs/>
                <w:color w:val="FFFFFF"/>
                <w:sz w:val="18"/>
                <w:szCs w:val="18"/>
              </w:rPr>
            </w:pPr>
            <w:r w:rsidRPr="009B3A49">
              <w:rPr>
                <w:b/>
                <w:bCs/>
                <w:color w:val="FFFFFF"/>
                <w:sz w:val="18"/>
                <w:szCs w:val="18"/>
              </w:rPr>
              <w:t>N/A</w:t>
            </w:r>
          </w:p>
        </w:tc>
      </w:tr>
      <w:tr w:rsidR="005B39ED" w:rsidRPr="00F26E6F" w:rsidTr="00F26E6F">
        <w:trPr>
          <w:gridAfter w:val="2"/>
          <w:wAfter w:w="135" w:type="dxa"/>
        </w:trPr>
        <w:tc>
          <w:tcPr>
            <w:tcW w:w="7275" w:type="dxa"/>
            <w:gridSpan w:val="2"/>
            <w:vAlign w:val="center"/>
          </w:tcPr>
          <w:p w:rsidR="005B39ED" w:rsidRPr="00F26E6F" w:rsidRDefault="005B39ED" w:rsidP="00CE3570">
            <w:pPr>
              <w:spacing w:before="60" w:after="60"/>
              <w:ind w:left="0"/>
              <w:rPr>
                <w:i/>
                <w:sz w:val="18"/>
                <w:szCs w:val="18"/>
              </w:rPr>
            </w:pPr>
            <w:hyperlink r:id="rId547" w:anchor="tech-color-contrast" w:tooltip="WCAG 1.0 Checkpoint #2.2" w:history="1">
              <w:r w:rsidRPr="001F110C">
                <w:rPr>
                  <w:rStyle w:val="Hyperlink"/>
                  <w:rFonts w:cs="Arial"/>
                  <w:i/>
                  <w:iCs/>
                  <w:color w:val="632423"/>
                  <w:sz w:val="18"/>
                  <w:szCs w:val="18"/>
                </w:rPr>
                <w:t>2.2</w:t>
              </w:r>
            </w:hyperlink>
            <w:r w:rsidRPr="001F110C">
              <w:rPr>
                <w:i/>
                <w:color w:val="632423"/>
                <w:sz w:val="18"/>
                <w:szCs w:val="18"/>
              </w:rPr>
              <w:t> </w:t>
            </w:r>
            <w:r w:rsidRPr="00F26E6F">
              <w:rPr>
                <w:i/>
                <w:iCs/>
                <w:color w:val="333399"/>
                <w:sz w:val="18"/>
                <w:szCs w:val="18"/>
              </w:rPr>
              <w:t>Ensure that foreground and background color combinations provide sufficient contrast when viewed by someone having color deficits or when viewed on a black and white screen. [Priority 2 for images, Priority 3 for text].</w:t>
            </w:r>
            <w:r w:rsidRPr="00F26E6F">
              <w:rPr>
                <w:i/>
                <w:sz w:val="18"/>
                <w:szCs w:val="18"/>
              </w:rPr>
              <w:t xml:space="preserve"> </w:t>
            </w:r>
          </w:p>
        </w:tc>
        <w:tc>
          <w:tcPr>
            <w:tcW w:w="540" w:type="dxa"/>
            <w:gridSpan w:val="2"/>
            <w:vAlign w:val="center"/>
          </w:tcPr>
          <w:p w:rsidR="005B39ED" w:rsidRPr="00F26E6F" w:rsidRDefault="005B39ED" w:rsidP="00CE3570">
            <w:pPr>
              <w:spacing w:before="60" w:after="60"/>
              <w:rPr>
                <w:i/>
              </w:rPr>
            </w:pPr>
          </w:p>
        </w:tc>
        <w:tc>
          <w:tcPr>
            <w:tcW w:w="540" w:type="dxa"/>
            <w:gridSpan w:val="3"/>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iCs/>
                <w:sz w:val="18"/>
                <w:szCs w:val="18"/>
              </w:rPr>
            </w:pPr>
            <w:hyperlink r:id="rId548" w:anchor="tech-use-markup" w:history="1">
              <w:r w:rsidRPr="001F110C">
                <w:rPr>
                  <w:i/>
                  <w:color w:val="632423"/>
                  <w:sz w:val="18"/>
                  <w:szCs w:val="18"/>
                  <w:u w:val="single"/>
                </w:rPr>
                <w:t>3.1</w:t>
              </w:r>
            </w:hyperlink>
            <w:r w:rsidRPr="001F110C">
              <w:rPr>
                <w:i/>
                <w:iCs/>
                <w:color w:val="632423"/>
                <w:sz w:val="18"/>
                <w:szCs w:val="18"/>
              </w:rPr>
              <w:t xml:space="preserve"> </w:t>
            </w:r>
            <w:r w:rsidRPr="00F26E6F">
              <w:rPr>
                <w:i/>
                <w:color w:val="333399"/>
                <w:sz w:val="18"/>
                <w:szCs w:val="18"/>
              </w:rPr>
              <w:t>When an appropriate markup language exists, use markup rather than images to convey information.</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sz w:val="18"/>
                <w:szCs w:val="18"/>
              </w:rPr>
            </w:pPr>
            <w:hyperlink r:id="rId549" w:anchor="tech-identify-grammar" w:tooltip="WCAG 1.0 Checkpoint #3.2" w:history="1">
              <w:r w:rsidRPr="001F110C">
                <w:rPr>
                  <w:rStyle w:val="Hyperlink"/>
                  <w:rFonts w:cs="Arial"/>
                  <w:i/>
                  <w:iCs/>
                  <w:color w:val="632423"/>
                  <w:sz w:val="18"/>
                  <w:szCs w:val="18"/>
                </w:rPr>
                <w:t>3.2</w:t>
              </w:r>
            </w:hyperlink>
            <w:r w:rsidRPr="001F110C">
              <w:rPr>
                <w:i/>
                <w:color w:val="632423"/>
                <w:sz w:val="18"/>
                <w:szCs w:val="18"/>
              </w:rPr>
              <w:t> </w:t>
            </w:r>
            <w:r w:rsidRPr="00F26E6F">
              <w:rPr>
                <w:i/>
                <w:color w:val="333399"/>
                <w:sz w:val="18"/>
                <w:szCs w:val="18"/>
              </w:rPr>
              <w:t xml:space="preserve">Create documents that validate to published formal grammars. </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sz w:val="18"/>
                <w:szCs w:val="18"/>
              </w:rPr>
            </w:pPr>
            <w:hyperlink r:id="rId550" w:anchor="tech-style-sheets" w:tooltip="WCAG 1.0 Checkpoint #3.3" w:history="1">
              <w:r w:rsidRPr="001F110C">
                <w:rPr>
                  <w:rStyle w:val="Hyperlink"/>
                  <w:rFonts w:cs="Arial"/>
                  <w:i/>
                  <w:iCs/>
                  <w:color w:val="632423"/>
                  <w:sz w:val="18"/>
                  <w:szCs w:val="18"/>
                </w:rPr>
                <w:t>3.3</w:t>
              </w:r>
            </w:hyperlink>
            <w:r w:rsidRPr="001F110C">
              <w:rPr>
                <w:i/>
                <w:color w:val="632423"/>
                <w:sz w:val="18"/>
                <w:szCs w:val="18"/>
              </w:rPr>
              <w:t> </w:t>
            </w:r>
            <w:r w:rsidRPr="00F26E6F">
              <w:rPr>
                <w:i/>
                <w:color w:val="333399"/>
                <w:sz w:val="18"/>
                <w:szCs w:val="18"/>
              </w:rPr>
              <w:t>Use style sheets to control layout and presentation.</w:t>
            </w:r>
            <w:r w:rsidRPr="00F26E6F">
              <w:rPr>
                <w:i/>
                <w:sz w:val="18"/>
                <w:szCs w:val="18"/>
              </w:rPr>
              <w:t xml:space="preserve"> </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iCs/>
                <w:sz w:val="18"/>
                <w:szCs w:val="18"/>
              </w:rPr>
            </w:pPr>
            <w:hyperlink r:id="rId551" w:anchor="tech-relative-units" w:history="1">
              <w:r w:rsidRPr="001F110C">
                <w:rPr>
                  <w:rStyle w:val="Hyperlink"/>
                  <w:rFonts w:cs="Arial"/>
                  <w:i/>
                  <w:color w:val="632423"/>
                  <w:sz w:val="18"/>
                  <w:szCs w:val="18"/>
                  <w:lang w:val="en-GB"/>
                </w:rPr>
                <w:t>3.4</w:t>
              </w:r>
            </w:hyperlink>
            <w:r w:rsidRPr="001F110C">
              <w:rPr>
                <w:i/>
                <w:color w:val="632423"/>
                <w:sz w:val="18"/>
                <w:szCs w:val="18"/>
                <w:lang w:val="en-GB"/>
              </w:rPr>
              <w:t> </w:t>
            </w:r>
            <w:r w:rsidRPr="00F26E6F">
              <w:rPr>
                <w:i/>
                <w:color w:val="333399"/>
                <w:sz w:val="18"/>
                <w:szCs w:val="18"/>
              </w:rPr>
              <w:t>Use relative rather than absolute units in markup language attribute values and style sheet property values.</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sz w:val="18"/>
                <w:szCs w:val="18"/>
              </w:rPr>
            </w:pPr>
            <w:hyperlink r:id="rId552" w:anchor="tech-logical-headings" w:tooltip="WCAG 1.0 Checkpoint #3.5" w:history="1">
              <w:r w:rsidRPr="001F110C">
                <w:rPr>
                  <w:rStyle w:val="Hyperlink"/>
                  <w:rFonts w:cs="Arial"/>
                  <w:i/>
                  <w:iCs/>
                  <w:color w:val="632423"/>
                  <w:sz w:val="18"/>
                  <w:szCs w:val="18"/>
                </w:rPr>
                <w:t>3.5</w:t>
              </w:r>
            </w:hyperlink>
            <w:r w:rsidRPr="001F110C">
              <w:rPr>
                <w:i/>
                <w:color w:val="632423"/>
                <w:sz w:val="18"/>
                <w:szCs w:val="18"/>
              </w:rPr>
              <w:t> </w:t>
            </w:r>
            <w:r w:rsidRPr="00F26E6F">
              <w:rPr>
                <w:i/>
                <w:color w:val="333399"/>
                <w:sz w:val="18"/>
                <w:szCs w:val="18"/>
              </w:rPr>
              <w:t>Use header elements to convey document structure and use them according to specification.</w:t>
            </w:r>
            <w:r w:rsidRPr="00F26E6F">
              <w:rPr>
                <w:i/>
                <w:sz w:val="18"/>
                <w:szCs w:val="18"/>
              </w:rPr>
              <w:t xml:space="preserve"> </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iCs/>
                <w:sz w:val="18"/>
                <w:szCs w:val="18"/>
              </w:rPr>
            </w:pPr>
            <w:hyperlink r:id="rId553" w:anchor="tech-list-structure" w:history="1">
              <w:r w:rsidRPr="001F110C">
                <w:rPr>
                  <w:rStyle w:val="Hyperlink"/>
                  <w:rFonts w:cs="Arial"/>
                  <w:i/>
                  <w:color w:val="632423"/>
                  <w:sz w:val="18"/>
                  <w:szCs w:val="18"/>
                  <w:lang w:val="en-GB"/>
                </w:rPr>
                <w:t>3.6</w:t>
              </w:r>
            </w:hyperlink>
            <w:r w:rsidRPr="00CE3570">
              <w:rPr>
                <w:i/>
                <w:color w:val="0F243E"/>
                <w:sz w:val="18"/>
                <w:szCs w:val="18"/>
                <w:lang w:val="en-GB"/>
              </w:rPr>
              <w:t> </w:t>
            </w:r>
            <w:r w:rsidRPr="00F26E6F">
              <w:rPr>
                <w:i/>
                <w:color w:val="333399"/>
                <w:sz w:val="18"/>
                <w:szCs w:val="18"/>
              </w:rPr>
              <w:t>Mark up lists and list items properly.</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iCs/>
                <w:sz w:val="18"/>
                <w:szCs w:val="18"/>
              </w:rPr>
            </w:pPr>
            <w:hyperlink r:id="rId554" w:anchor="tech-quotes" w:history="1">
              <w:r w:rsidRPr="001F110C">
                <w:rPr>
                  <w:rStyle w:val="Hyperlink"/>
                  <w:rFonts w:cs="Arial"/>
                  <w:i/>
                  <w:color w:val="632423"/>
                  <w:sz w:val="18"/>
                  <w:szCs w:val="18"/>
                  <w:lang w:val="en-GB"/>
                </w:rPr>
                <w:t>3.7</w:t>
              </w:r>
            </w:hyperlink>
            <w:r w:rsidRPr="00F26E6F">
              <w:rPr>
                <w:i/>
                <w:sz w:val="18"/>
                <w:szCs w:val="18"/>
                <w:lang w:val="en-GB"/>
              </w:rPr>
              <w:t> </w:t>
            </w:r>
            <w:r w:rsidRPr="00F26E6F">
              <w:rPr>
                <w:i/>
                <w:color w:val="333399"/>
                <w:sz w:val="18"/>
                <w:szCs w:val="18"/>
              </w:rPr>
              <w:t>Mark up quotations. Do not use quotation markup for formatting effects such as indentation.</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sz w:val="18"/>
                <w:szCs w:val="18"/>
              </w:rPr>
            </w:pPr>
            <w:hyperlink r:id="rId555" w:anchor="tech-fallback-page" w:tooltip="WCAG 1.0 Checkpoint #6.5" w:history="1">
              <w:r w:rsidRPr="001F110C">
                <w:rPr>
                  <w:rStyle w:val="Hyperlink"/>
                  <w:rFonts w:cs="Arial"/>
                  <w:i/>
                  <w:iCs/>
                  <w:color w:val="632423"/>
                  <w:sz w:val="18"/>
                  <w:szCs w:val="18"/>
                </w:rPr>
                <w:t>6.5</w:t>
              </w:r>
            </w:hyperlink>
            <w:r w:rsidRPr="00CE3570">
              <w:rPr>
                <w:i/>
                <w:color w:val="0F243E"/>
                <w:sz w:val="18"/>
                <w:szCs w:val="18"/>
              </w:rPr>
              <w:t> </w:t>
            </w:r>
            <w:r w:rsidRPr="00F26E6F">
              <w:rPr>
                <w:i/>
                <w:color w:val="333399"/>
                <w:sz w:val="18"/>
                <w:szCs w:val="18"/>
              </w:rPr>
              <w:t xml:space="preserve">Ensure that dynamic content is accessible or provide an alternative presentation or page. </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sz w:val="18"/>
                <w:szCs w:val="18"/>
              </w:rPr>
            </w:pPr>
            <w:hyperlink r:id="rId556" w:anchor="tech-avoid-blinking" w:tooltip="WCAG 1.0 Checkpoint #7.2" w:history="1">
              <w:r w:rsidRPr="001F110C">
                <w:rPr>
                  <w:rStyle w:val="Hyperlink"/>
                  <w:rFonts w:cs="Arial"/>
                  <w:i/>
                  <w:iCs/>
                  <w:color w:val="632423"/>
                  <w:sz w:val="18"/>
                  <w:szCs w:val="18"/>
                </w:rPr>
                <w:t>7.2</w:t>
              </w:r>
            </w:hyperlink>
            <w:r w:rsidRPr="00F26E6F">
              <w:rPr>
                <w:i/>
                <w:sz w:val="18"/>
                <w:szCs w:val="18"/>
              </w:rPr>
              <w:t> </w:t>
            </w:r>
            <w:r w:rsidRPr="00F26E6F">
              <w:rPr>
                <w:i/>
                <w:color w:val="333399"/>
                <w:sz w:val="18"/>
                <w:szCs w:val="18"/>
              </w:rPr>
              <w:t>Until user agents allow users to control blinking, avoid causing content to blink (i.e., change presentation at a regular rate, such as turning on and off).</w:t>
            </w:r>
            <w:r w:rsidRPr="00F26E6F">
              <w:rPr>
                <w:i/>
                <w:sz w:val="18"/>
                <w:szCs w:val="18"/>
              </w:rPr>
              <w:t xml:space="preserve"> </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sz w:val="18"/>
                <w:szCs w:val="18"/>
              </w:rPr>
            </w:pPr>
            <w:hyperlink r:id="rId557" w:anchor="tech-no-periodic-refresh" w:tooltip="WCAG 1.0 Checkpoint #7.4" w:history="1">
              <w:r w:rsidRPr="001F110C">
                <w:rPr>
                  <w:rStyle w:val="Hyperlink"/>
                  <w:rFonts w:cs="Arial"/>
                  <w:i/>
                  <w:iCs/>
                  <w:color w:val="632423"/>
                  <w:sz w:val="18"/>
                  <w:szCs w:val="18"/>
                </w:rPr>
                <w:t>7.4</w:t>
              </w:r>
            </w:hyperlink>
            <w:r w:rsidRPr="001F110C">
              <w:rPr>
                <w:i/>
                <w:color w:val="632423"/>
                <w:sz w:val="18"/>
                <w:szCs w:val="18"/>
              </w:rPr>
              <w:t> </w:t>
            </w:r>
            <w:r w:rsidRPr="00F26E6F">
              <w:rPr>
                <w:i/>
                <w:color w:val="333399"/>
                <w:sz w:val="18"/>
                <w:szCs w:val="18"/>
              </w:rPr>
              <w:t>Until user agents provide the ability to stop the refresh, do not create periodically auto-refreshing pages.</w:t>
            </w:r>
            <w:r w:rsidRPr="00F26E6F">
              <w:rPr>
                <w:i/>
                <w:sz w:val="18"/>
                <w:szCs w:val="18"/>
              </w:rPr>
              <w:t xml:space="preserve"> </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sz w:val="18"/>
                <w:szCs w:val="18"/>
              </w:rPr>
            </w:pPr>
            <w:hyperlink r:id="rId558" w:anchor="tech-no-auto-forward" w:tooltip="WCAG 1.0 Checkpoint #7.5" w:history="1">
              <w:r w:rsidRPr="001F110C">
                <w:rPr>
                  <w:rStyle w:val="Hyperlink"/>
                  <w:rFonts w:cs="Arial"/>
                  <w:i/>
                  <w:iCs/>
                  <w:color w:val="632423"/>
                  <w:sz w:val="18"/>
                  <w:szCs w:val="18"/>
                </w:rPr>
                <w:t>7.5</w:t>
              </w:r>
            </w:hyperlink>
            <w:r w:rsidRPr="001F110C">
              <w:rPr>
                <w:i/>
                <w:color w:val="632423"/>
                <w:sz w:val="18"/>
                <w:szCs w:val="18"/>
              </w:rPr>
              <w:t> </w:t>
            </w:r>
            <w:r w:rsidRPr="00F26E6F">
              <w:rPr>
                <w:i/>
                <w:color w:val="333399"/>
                <w:sz w:val="18"/>
                <w:szCs w:val="18"/>
              </w:rPr>
              <w:t>Until user agents provide the ability to stop auto-redirect, do not use markup to redirect pages automatically. Instead, configure the server to perform redirects.</w:t>
            </w:r>
            <w:r w:rsidRPr="00F26E6F">
              <w:rPr>
                <w:i/>
                <w:sz w:val="18"/>
                <w:szCs w:val="18"/>
              </w:rPr>
              <w:t xml:space="preserve"> </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sz w:val="18"/>
                <w:szCs w:val="18"/>
              </w:rPr>
            </w:pPr>
            <w:hyperlink r:id="rId559" w:anchor="tech-avoid-pop-ups" w:tooltip="WCAG 1.0 Checkpoint #10.1" w:history="1">
              <w:r w:rsidRPr="001F110C">
                <w:rPr>
                  <w:rStyle w:val="Hyperlink"/>
                  <w:rFonts w:cs="Arial"/>
                  <w:i/>
                  <w:iCs/>
                  <w:color w:val="632423"/>
                  <w:sz w:val="18"/>
                  <w:szCs w:val="18"/>
                </w:rPr>
                <w:t>10.1</w:t>
              </w:r>
            </w:hyperlink>
            <w:r w:rsidRPr="001F110C">
              <w:rPr>
                <w:i/>
                <w:color w:val="632423"/>
                <w:sz w:val="18"/>
                <w:szCs w:val="18"/>
              </w:rPr>
              <w:t> </w:t>
            </w:r>
            <w:r w:rsidRPr="00F26E6F">
              <w:rPr>
                <w:i/>
                <w:color w:val="333399"/>
                <w:sz w:val="18"/>
                <w:szCs w:val="18"/>
              </w:rPr>
              <w:t>Until user agents allow users to turn off spawned windows, do not cause pop-ups or other windows to appear and do not change the current window without informing the user.</w:t>
            </w:r>
            <w:r w:rsidRPr="00F26E6F">
              <w:rPr>
                <w:i/>
                <w:sz w:val="18"/>
                <w:szCs w:val="18"/>
              </w:rPr>
              <w:t xml:space="preserve"> </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iCs/>
                <w:sz w:val="18"/>
                <w:szCs w:val="18"/>
              </w:rPr>
            </w:pPr>
            <w:hyperlink r:id="rId560" w:anchor="tech-latest-w3c-specs" w:history="1">
              <w:r w:rsidRPr="001F110C">
                <w:rPr>
                  <w:rStyle w:val="Hyperlink"/>
                  <w:rFonts w:cs="Arial"/>
                  <w:i/>
                  <w:color w:val="632423"/>
                  <w:sz w:val="18"/>
                  <w:szCs w:val="18"/>
                  <w:lang w:val="en-GB"/>
                </w:rPr>
                <w:t>11.1</w:t>
              </w:r>
            </w:hyperlink>
            <w:r w:rsidRPr="001F110C">
              <w:rPr>
                <w:i/>
                <w:color w:val="632423"/>
                <w:sz w:val="18"/>
                <w:szCs w:val="18"/>
                <w:lang w:val="en-GB"/>
              </w:rPr>
              <w:t> </w:t>
            </w:r>
            <w:r w:rsidRPr="00F26E6F">
              <w:rPr>
                <w:i/>
                <w:color w:val="333399"/>
                <w:sz w:val="18"/>
                <w:szCs w:val="18"/>
              </w:rPr>
              <w:t>Use W3C technologies when they are available and appropriate for a task and use the latest versions when supported.</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iCs/>
                <w:sz w:val="18"/>
                <w:szCs w:val="18"/>
              </w:rPr>
            </w:pPr>
            <w:hyperlink r:id="rId561" w:anchor="tech-avoid-deprecated" w:history="1">
              <w:r w:rsidRPr="001F110C">
                <w:rPr>
                  <w:rStyle w:val="Hyperlink"/>
                  <w:rFonts w:cs="Arial"/>
                  <w:i/>
                  <w:color w:val="632423"/>
                  <w:sz w:val="18"/>
                  <w:szCs w:val="18"/>
                  <w:lang w:val="en-GB"/>
                </w:rPr>
                <w:t>11.2</w:t>
              </w:r>
            </w:hyperlink>
            <w:r w:rsidRPr="00CE3570">
              <w:rPr>
                <w:i/>
                <w:color w:val="0F243E"/>
                <w:sz w:val="18"/>
                <w:szCs w:val="18"/>
                <w:lang w:val="en-GB"/>
              </w:rPr>
              <w:t> </w:t>
            </w:r>
            <w:r w:rsidRPr="00F26E6F">
              <w:rPr>
                <w:i/>
                <w:color w:val="333399"/>
                <w:sz w:val="18"/>
                <w:szCs w:val="18"/>
              </w:rPr>
              <w:t>Avoid deprecated features of W3C technologies.</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iCs/>
                <w:sz w:val="18"/>
                <w:szCs w:val="18"/>
              </w:rPr>
            </w:pPr>
            <w:hyperlink r:id="rId562" w:anchor="tech-group-information" w:history="1">
              <w:r w:rsidRPr="001F110C">
                <w:rPr>
                  <w:rStyle w:val="Hyperlink"/>
                  <w:rFonts w:cs="Arial"/>
                  <w:i/>
                  <w:color w:val="632423"/>
                  <w:sz w:val="18"/>
                  <w:szCs w:val="18"/>
                  <w:lang w:val="en-GB"/>
                </w:rPr>
                <w:t>12.3</w:t>
              </w:r>
            </w:hyperlink>
            <w:r w:rsidRPr="00CE3570">
              <w:rPr>
                <w:i/>
                <w:color w:val="0F243E"/>
                <w:sz w:val="18"/>
                <w:szCs w:val="18"/>
                <w:lang w:val="en-GB"/>
              </w:rPr>
              <w:t> </w:t>
            </w:r>
            <w:r w:rsidRPr="00F26E6F">
              <w:rPr>
                <w:i/>
                <w:color w:val="333399"/>
                <w:sz w:val="18"/>
                <w:szCs w:val="18"/>
              </w:rPr>
              <w:t>Divide large blocks of information into more manageable groups where natural and appropriate.</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sz w:val="18"/>
                <w:szCs w:val="18"/>
              </w:rPr>
            </w:pPr>
            <w:hyperlink r:id="rId563" w:anchor="tech-meaningful-links" w:tooltip="WCAG 1.0 Checkpoint #13.1" w:history="1">
              <w:r w:rsidRPr="001F110C">
                <w:rPr>
                  <w:rStyle w:val="Hyperlink"/>
                  <w:rFonts w:cs="Arial"/>
                  <w:i/>
                  <w:iCs/>
                  <w:color w:val="632423"/>
                  <w:sz w:val="18"/>
                  <w:szCs w:val="18"/>
                </w:rPr>
                <w:t>13.1</w:t>
              </w:r>
            </w:hyperlink>
            <w:r w:rsidRPr="00F26E6F">
              <w:rPr>
                <w:i/>
                <w:sz w:val="18"/>
                <w:szCs w:val="18"/>
              </w:rPr>
              <w:t> </w:t>
            </w:r>
            <w:r w:rsidRPr="00F26E6F">
              <w:rPr>
                <w:i/>
                <w:color w:val="333399"/>
                <w:sz w:val="18"/>
                <w:szCs w:val="18"/>
              </w:rPr>
              <w:t>Clearly identify the target of each link.</w:t>
            </w:r>
            <w:r w:rsidRPr="00F26E6F">
              <w:rPr>
                <w:i/>
                <w:sz w:val="18"/>
                <w:szCs w:val="18"/>
              </w:rPr>
              <w:t xml:space="preserve"> </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sz w:val="18"/>
                <w:szCs w:val="18"/>
              </w:rPr>
            </w:pPr>
            <w:hyperlink r:id="rId564" w:anchor="tech-use-metadata" w:tooltip="WCAG 1.0 Checkpoint #13.2" w:history="1">
              <w:r w:rsidRPr="001F110C">
                <w:rPr>
                  <w:rStyle w:val="Hyperlink"/>
                  <w:rFonts w:cs="Arial"/>
                  <w:i/>
                  <w:iCs/>
                  <w:color w:val="632423"/>
                  <w:sz w:val="18"/>
                  <w:szCs w:val="18"/>
                </w:rPr>
                <w:t>13.2</w:t>
              </w:r>
            </w:hyperlink>
            <w:r w:rsidRPr="001F110C">
              <w:rPr>
                <w:i/>
                <w:color w:val="632423"/>
                <w:sz w:val="18"/>
                <w:szCs w:val="18"/>
              </w:rPr>
              <w:t> </w:t>
            </w:r>
            <w:r w:rsidRPr="00F26E6F">
              <w:rPr>
                <w:i/>
                <w:color w:val="333399"/>
                <w:sz w:val="18"/>
                <w:szCs w:val="18"/>
              </w:rPr>
              <w:t>Provide metadata to add semantic information to pages and sites.</w:t>
            </w:r>
            <w:r w:rsidRPr="00F26E6F">
              <w:rPr>
                <w:i/>
                <w:sz w:val="18"/>
                <w:szCs w:val="18"/>
              </w:rPr>
              <w:t xml:space="preserve"> </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iCs/>
                <w:sz w:val="18"/>
                <w:szCs w:val="18"/>
              </w:rPr>
            </w:pPr>
            <w:hyperlink r:id="rId565" w:anchor="tech-site-description" w:history="1">
              <w:r w:rsidRPr="001F110C">
                <w:rPr>
                  <w:rStyle w:val="Hyperlink"/>
                  <w:rFonts w:cs="Arial"/>
                  <w:i/>
                  <w:color w:val="632423"/>
                  <w:sz w:val="18"/>
                  <w:szCs w:val="18"/>
                  <w:lang w:val="en-GB"/>
                </w:rPr>
                <w:t>13.3</w:t>
              </w:r>
            </w:hyperlink>
            <w:r w:rsidRPr="00F26E6F">
              <w:rPr>
                <w:i/>
                <w:sz w:val="18"/>
                <w:szCs w:val="18"/>
                <w:lang w:val="en-GB"/>
              </w:rPr>
              <w:t> </w:t>
            </w:r>
            <w:r w:rsidRPr="00F26E6F">
              <w:rPr>
                <w:i/>
                <w:color w:val="333399"/>
                <w:sz w:val="18"/>
                <w:szCs w:val="18"/>
              </w:rPr>
              <w:t>Provide information about the general layout of a site (e.g., a site map or table of contents).</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1"/>
          <w:wAfter w:w="90" w:type="dxa"/>
        </w:trPr>
        <w:tc>
          <w:tcPr>
            <w:tcW w:w="7320" w:type="dxa"/>
            <w:gridSpan w:val="3"/>
            <w:vAlign w:val="center"/>
          </w:tcPr>
          <w:p w:rsidR="005B39ED" w:rsidRPr="00F26E6F" w:rsidRDefault="005B39ED" w:rsidP="00CE3570">
            <w:pPr>
              <w:spacing w:before="60" w:after="60"/>
              <w:ind w:left="0"/>
              <w:rPr>
                <w:i/>
                <w:sz w:val="18"/>
                <w:szCs w:val="18"/>
              </w:rPr>
            </w:pPr>
            <w:hyperlink r:id="rId566" w:anchor="tech-clear-nav-mechanism" w:tooltip="WCAG 1.0 Checkpoint #13.4" w:history="1">
              <w:r w:rsidRPr="001F110C">
                <w:rPr>
                  <w:rStyle w:val="Hyperlink"/>
                  <w:rFonts w:cs="Arial"/>
                  <w:i/>
                  <w:iCs/>
                  <w:color w:val="632423"/>
                  <w:sz w:val="18"/>
                  <w:szCs w:val="18"/>
                </w:rPr>
                <w:t>13.4</w:t>
              </w:r>
            </w:hyperlink>
            <w:r w:rsidRPr="001F110C">
              <w:rPr>
                <w:i/>
                <w:color w:val="632423"/>
                <w:sz w:val="18"/>
                <w:szCs w:val="18"/>
              </w:rPr>
              <w:t> </w:t>
            </w:r>
            <w:r w:rsidRPr="00F26E6F">
              <w:rPr>
                <w:i/>
                <w:color w:val="333399"/>
                <w:sz w:val="18"/>
                <w:szCs w:val="18"/>
              </w:rPr>
              <w:t>Use navigation mechanisms in a consistent manner.</w:t>
            </w:r>
            <w:r w:rsidRPr="00F26E6F">
              <w:rPr>
                <w:i/>
                <w:sz w:val="18"/>
                <w:szCs w:val="18"/>
              </w:rPr>
              <w:t xml:space="preserve"> </w:t>
            </w:r>
          </w:p>
        </w:tc>
        <w:tc>
          <w:tcPr>
            <w:tcW w:w="540" w:type="dxa"/>
            <w:gridSpan w:val="3"/>
            <w:vAlign w:val="center"/>
          </w:tcPr>
          <w:p w:rsidR="005B39ED" w:rsidRPr="00F26E6F" w:rsidRDefault="005B39ED" w:rsidP="00CE3570">
            <w:pPr>
              <w:spacing w:before="60" w:after="60"/>
              <w:rPr>
                <w:i/>
              </w:rPr>
            </w:pPr>
          </w:p>
        </w:tc>
        <w:tc>
          <w:tcPr>
            <w:tcW w:w="540" w:type="dxa"/>
            <w:gridSpan w:val="2"/>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CE3570" w:rsidTr="00F26E6F">
        <w:trPr>
          <w:gridAfter w:val="2"/>
          <w:wAfter w:w="135" w:type="dxa"/>
        </w:trPr>
        <w:tc>
          <w:tcPr>
            <w:tcW w:w="7275"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And if you use tables (Priority 2) </w:t>
            </w:r>
          </w:p>
        </w:tc>
        <w:tc>
          <w:tcPr>
            <w:tcW w:w="54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Yes</w:t>
            </w:r>
          </w:p>
        </w:tc>
        <w:tc>
          <w:tcPr>
            <w:tcW w:w="540" w:type="dxa"/>
            <w:gridSpan w:val="3"/>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No</w:t>
            </w:r>
          </w:p>
        </w:tc>
        <w:tc>
          <w:tcPr>
            <w:tcW w:w="630" w:type="dxa"/>
            <w:gridSpan w:val="3"/>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F26E6F" w:rsidTr="00F26E6F">
        <w:trPr>
          <w:gridAfter w:val="2"/>
          <w:wAfter w:w="135" w:type="dxa"/>
        </w:trPr>
        <w:tc>
          <w:tcPr>
            <w:tcW w:w="7275" w:type="dxa"/>
            <w:gridSpan w:val="2"/>
            <w:vAlign w:val="center"/>
          </w:tcPr>
          <w:p w:rsidR="005B39ED" w:rsidRPr="00F26E6F" w:rsidRDefault="005B39ED" w:rsidP="00CE3570">
            <w:pPr>
              <w:spacing w:before="60" w:after="60"/>
              <w:ind w:left="0"/>
              <w:rPr>
                <w:i/>
                <w:sz w:val="18"/>
                <w:szCs w:val="18"/>
              </w:rPr>
            </w:pPr>
            <w:hyperlink r:id="rId567" w:anchor="tech-avoid-table-for-layout" w:tooltip="WCAG 1.0 Checkpoint #5.3" w:history="1">
              <w:r w:rsidRPr="001F110C">
                <w:rPr>
                  <w:rStyle w:val="Hyperlink"/>
                  <w:rFonts w:cs="Arial"/>
                  <w:i/>
                  <w:iCs/>
                  <w:color w:val="632423"/>
                  <w:sz w:val="18"/>
                  <w:szCs w:val="18"/>
                </w:rPr>
                <w:t>5.3</w:t>
              </w:r>
            </w:hyperlink>
            <w:r w:rsidRPr="001F110C">
              <w:rPr>
                <w:i/>
                <w:color w:val="632423"/>
                <w:sz w:val="18"/>
                <w:szCs w:val="18"/>
              </w:rPr>
              <w:t> </w:t>
            </w:r>
            <w:r w:rsidRPr="00F26E6F">
              <w:rPr>
                <w:i/>
                <w:iCs/>
                <w:color w:val="333399"/>
                <w:sz w:val="18"/>
                <w:szCs w:val="18"/>
              </w:rPr>
              <w:t>Do not use tables for layout unless the table makes sense when linearized. Otherwise, if the table does not make sense, provide an alternative equivalent (which may be a linearized version).</w:t>
            </w:r>
            <w:r w:rsidRPr="00F26E6F">
              <w:rPr>
                <w:i/>
                <w:sz w:val="18"/>
                <w:szCs w:val="18"/>
              </w:rPr>
              <w:t xml:space="preserve"> </w:t>
            </w:r>
          </w:p>
        </w:tc>
        <w:tc>
          <w:tcPr>
            <w:tcW w:w="540" w:type="dxa"/>
            <w:gridSpan w:val="2"/>
            <w:vAlign w:val="center"/>
          </w:tcPr>
          <w:p w:rsidR="005B39ED" w:rsidRPr="00F26E6F" w:rsidRDefault="005B39ED" w:rsidP="00CE3570">
            <w:pPr>
              <w:spacing w:before="60" w:after="60"/>
              <w:rPr>
                <w:i/>
              </w:rPr>
            </w:pPr>
          </w:p>
        </w:tc>
        <w:tc>
          <w:tcPr>
            <w:tcW w:w="540" w:type="dxa"/>
            <w:gridSpan w:val="3"/>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F26E6F" w:rsidTr="00F26E6F">
        <w:trPr>
          <w:gridAfter w:val="2"/>
          <w:wAfter w:w="135" w:type="dxa"/>
          <w:cantSplit/>
        </w:trPr>
        <w:tc>
          <w:tcPr>
            <w:tcW w:w="7275" w:type="dxa"/>
            <w:gridSpan w:val="2"/>
            <w:vAlign w:val="center"/>
          </w:tcPr>
          <w:p w:rsidR="005B39ED" w:rsidRPr="00F26E6F" w:rsidRDefault="005B39ED" w:rsidP="00CE3570">
            <w:pPr>
              <w:spacing w:before="60" w:after="60"/>
              <w:ind w:left="0"/>
              <w:rPr>
                <w:i/>
                <w:sz w:val="18"/>
                <w:szCs w:val="18"/>
              </w:rPr>
            </w:pPr>
            <w:hyperlink r:id="rId568" w:anchor="tech-table-layout" w:tooltip="WCAG 1.0 Checkpoint #5.4" w:history="1">
              <w:r w:rsidRPr="001F110C">
                <w:rPr>
                  <w:rStyle w:val="Hyperlink"/>
                  <w:rFonts w:cs="Arial"/>
                  <w:i/>
                  <w:iCs/>
                  <w:color w:val="632423"/>
                  <w:sz w:val="18"/>
                  <w:szCs w:val="18"/>
                </w:rPr>
                <w:t>5.4</w:t>
              </w:r>
            </w:hyperlink>
            <w:r w:rsidRPr="001F110C">
              <w:rPr>
                <w:i/>
                <w:color w:val="632423"/>
                <w:sz w:val="18"/>
                <w:szCs w:val="18"/>
              </w:rPr>
              <w:t> </w:t>
            </w:r>
            <w:r w:rsidRPr="00F26E6F">
              <w:rPr>
                <w:i/>
                <w:iCs/>
                <w:color w:val="333399"/>
                <w:sz w:val="18"/>
                <w:szCs w:val="18"/>
              </w:rPr>
              <w:t>If a table is used for layout, do not use any structural markup for the purpose of visual formatting.</w:t>
            </w:r>
            <w:r w:rsidRPr="00F26E6F">
              <w:rPr>
                <w:i/>
                <w:sz w:val="18"/>
                <w:szCs w:val="18"/>
              </w:rPr>
              <w:t xml:space="preserve"> </w:t>
            </w:r>
          </w:p>
        </w:tc>
        <w:tc>
          <w:tcPr>
            <w:tcW w:w="540" w:type="dxa"/>
            <w:gridSpan w:val="2"/>
            <w:vAlign w:val="center"/>
          </w:tcPr>
          <w:p w:rsidR="005B39ED" w:rsidRPr="00F26E6F" w:rsidRDefault="005B39ED" w:rsidP="00CE3570">
            <w:pPr>
              <w:spacing w:before="60" w:after="60"/>
              <w:rPr>
                <w:i/>
              </w:rPr>
            </w:pPr>
          </w:p>
        </w:tc>
        <w:tc>
          <w:tcPr>
            <w:tcW w:w="540" w:type="dxa"/>
            <w:gridSpan w:val="3"/>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CE3570" w:rsidTr="00F26E6F">
        <w:trPr>
          <w:gridAfter w:val="2"/>
          <w:wAfter w:w="135" w:type="dxa"/>
        </w:trPr>
        <w:tc>
          <w:tcPr>
            <w:tcW w:w="7275"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And if you use frames (Priority 2) </w:t>
            </w:r>
          </w:p>
        </w:tc>
        <w:tc>
          <w:tcPr>
            <w:tcW w:w="54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Yes </w:t>
            </w:r>
          </w:p>
        </w:tc>
        <w:tc>
          <w:tcPr>
            <w:tcW w:w="540" w:type="dxa"/>
            <w:gridSpan w:val="3"/>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No </w:t>
            </w:r>
          </w:p>
        </w:tc>
        <w:tc>
          <w:tcPr>
            <w:tcW w:w="630" w:type="dxa"/>
            <w:gridSpan w:val="3"/>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F26E6F" w:rsidTr="00F26E6F">
        <w:trPr>
          <w:gridAfter w:val="2"/>
          <w:wAfter w:w="135" w:type="dxa"/>
        </w:trPr>
        <w:tc>
          <w:tcPr>
            <w:tcW w:w="7275" w:type="dxa"/>
            <w:gridSpan w:val="2"/>
            <w:vAlign w:val="center"/>
          </w:tcPr>
          <w:p w:rsidR="005B39ED" w:rsidRPr="00F26E6F" w:rsidRDefault="005B39ED" w:rsidP="00CE3570">
            <w:pPr>
              <w:spacing w:before="60" w:after="60"/>
              <w:ind w:left="0"/>
              <w:rPr>
                <w:i/>
                <w:iCs/>
                <w:sz w:val="18"/>
                <w:szCs w:val="18"/>
              </w:rPr>
            </w:pPr>
            <w:hyperlink r:id="rId569" w:anchor="tech-frame-longdesc" w:history="1">
              <w:r w:rsidRPr="001F110C">
                <w:rPr>
                  <w:rStyle w:val="Hyperlink"/>
                  <w:rFonts w:cs="Arial"/>
                  <w:i/>
                  <w:color w:val="632423"/>
                  <w:sz w:val="18"/>
                  <w:szCs w:val="18"/>
                  <w:lang w:val="en-GB"/>
                </w:rPr>
                <w:t>12.2</w:t>
              </w:r>
            </w:hyperlink>
            <w:r w:rsidRPr="001F110C">
              <w:rPr>
                <w:i/>
                <w:color w:val="632423"/>
                <w:sz w:val="18"/>
                <w:szCs w:val="18"/>
                <w:lang w:val="en-GB"/>
              </w:rPr>
              <w:t> </w:t>
            </w:r>
            <w:r w:rsidRPr="00F26E6F">
              <w:rPr>
                <w:i/>
                <w:iCs/>
                <w:color w:val="333399"/>
                <w:sz w:val="18"/>
                <w:szCs w:val="18"/>
              </w:rPr>
              <w:t>Describe the purpose of frames and how frames relate to each other if it is not obvious by frame titles alone.</w:t>
            </w:r>
          </w:p>
        </w:tc>
        <w:tc>
          <w:tcPr>
            <w:tcW w:w="540" w:type="dxa"/>
            <w:gridSpan w:val="2"/>
            <w:vAlign w:val="center"/>
          </w:tcPr>
          <w:p w:rsidR="005B39ED" w:rsidRPr="00F26E6F" w:rsidRDefault="005B39ED" w:rsidP="00CE3570">
            <w:pPr>
              <w:spacing w:before="60" w:after="60"/>
              <w:rPr>
                <w:i/>
              </w:rPr>
            </w:pPr>
          </w:p>
        </w:tc>
        <w:tc>
          <w:tcPr>
            <w:tcW w:w="540" w:type="dxa"/>
            <w:gridSpan w:val="3"/>
            <w:vAlign w:val="center"/>
          </w:tcPr>
          <w:p w:rsidR="005B39ED" w:rsidRPr="00F26E6F" w:rsidRDefault="005B39ED" w:rsidP="00CE3570">
            <w:pPr>
              <w:spacing w:before="60" w:after="60"/>
              <w:rPr>
                <w:i/>
              </w:rPr>
            </w:pPr>
          </w:p>
        </w:tc>
        <w:tc>
          <w:tcPr>
            <w:tcW w:w="630" w:type="dxa"/>
            <w:gridSpan w:val="3"/>
            <w:vAlign w:val="center"/>
          </w:tcPr>
          <w:p w:rsidR="005B39ED" w:rsidRPr="00F26E6F" w:rsidRDefault="005B39ED" w:rsidP="00CE3570">
            <w:pPr>
              <w:spacing w:before="60" w:after="60"/>
              <w:rPr>
                <w:i/>
              </w:rPr>
            </w:pPr>
          </w:p>
        </w:tc>
      </w:tr>
      <w:tr w:rsidR="005B39ED" w:rsidRPr="00CE3570" w:rsidTr="00F26E6F">
        <w:trPr>
          <w:gridAfter w:val="2"/>
          <w:wAfter w:w="135" w:type="dxa"/>
        </w:trPr>
        <w:tc>
          <w:tcPr>
            <w:tcW w:w="7275"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And if you use forms (Priority 2) </w:t>
            </w:r>
          </w:p>
        </w:tc>
        <w:tc>
          <w:tcPr>
            <w:tcW w:w="54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Yes </w:t>
            </w:r>
          </w:p>
        </w:tc>
        <w:tc>
          <w:tcPr>
            <w:tcW w:w="540" w:type="dxa"/>
            <w:gridSpan w:val="3"/>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No </w:t>
            </w:r>
          </w:p>
        </w:tc>
        <w:tc>
          <w:tcPr>
            <w:tcW w:w="630" w:type="dxa"/>
            <w:gridSpan w:val="3"/>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B155C4" w:rsidTr="00F26E6F">
        <w:trPr>
          <w:gridAfter w:val="2"/>
          <w:wAfter w:w="135" w:type="dxa"/>
        </w:trPr>
        <w:tc>
          <w:tcPr>
            <w:tcW w:w="7275" w:type="dxa"/>
            <w:gridSpan w:val="2"/>
            <w:vAlign w:val="center"/>
          </w:tcPr>
          <w:p w:rsidR="005B39ED" w:rsidRPr="00F26E6F" w:rsidRDefault="005B39ED" w:rsidP="00CE3570">
            <w:pPr>
              <w:spacing w:before="60" w:after="60"/>
              <w:ind w:left="0"/>
              <w:rPr>
                <w:i/>
                <w:sz w:val="18"/>
                <w:szCs w:val="18"/>
              </w:rPr>
            </w:pPr>
            <w:hyperlink r:id="rId570" w:anchor="tech-unassociated-labels" w:tooltip="WCAG 1.0 Checkpoint #10.2" w:history="1">
              <w:r w:rsidRPr="001F110C">
                <w:rPr>
                  <w:rStyle w:val="Hyperlink"/>
                  <w:rFonts w:cs="Arial"/>
                  <w:i/>
                  <w:iCs/>
                  <w:color w:val="632423"/>
                  <w:sz w:val="18"/>
                  <w:szCs w:val="18"/>
                </w:rPr>
                <w:t>10.2</w:t>
              </w:r>
            </w:hyperlink>
            <w:r w:rsidRPr="00F26E6F">
              <w:rPr>
                <w:i/>
                <w:sz w:val="18"/>
                <w:szCs w:val="18"/>
              </w:rPr>
              <w:t> </w:t>
            </w:r>
            <w:r w:rsidRPr="00F26E6F">
              <w:rPr>
                <w:i/>
                <w:iCs/>
                <w:color w:val="333399"/>
                <w:sz w:val="18"/>
                <w:szCs w:val="18"/>
              </w:rPr>
              <w:t>Until user agents support explicit associations between labels and form controls, for all form controls with implicitly associated labels, ensure that the label is properly positioned.</w:t>
            </w:r>
            <w:r w:rsidRPr="00F26E6F">
              <w:rPr>
                <w:i/>
                <w:sz w:val="18"/>
                <w:szCs w:val="18"/>
              </w:rPr>
              <w:t xml:space="preserve"> </w:t>
            </w:r>
          </w:p>
        </w:tc>
        <w:tc>
          <w:tcPr>
            <w:tcW w:w="540" w:type="dxa"/>
            <w:gridSpan w:val="2"/>
            <w:vAlign w:val="center"/>
          </w:tcPr>
          <w:p w:rsidR="005B39ED" w:rsidRPr="00B155C4" w:rsidRDefault="005B39ED" w:rsidP="00CE3570">
            <w:pPr>
              <w:spacing w:before="60" w:after="60"/>
            </w:pPr>
          </w:p>
        </w:tc>
        <w:tc>
          <w:tcPr>
            <w:tcW w:w="540" w:type="dxa"/>
            <w:gridSpan w:val="3"/>
            <w:vAlign w:val="center"/>
          </w:tcPr>
          <w:p w:rsidR="005B39ED" w:rsidRPr="00B155C4" w:rsidRDefault="005B39ED" w:rsidP="00CE3570">
            <w:pPr>
              <w:spacing w:before="60" w:after="60"/>
            </w:pPr>
          </w:p>
        </w:tc>
        <w:tc>
          <w:tcPr>
            <w:tcW w:w="630" w:type="dxa"/>
            <w:gridSpan w:val="3"/>
            <w:vAlign w:val="center"/>
          </w:tcPr>
          <w:p w:rsidR="005B39ED" w:rsidRPr="00B155C4" w:rsidRDefault="005B39ED" w:rsidP="00CE3570">
            <w:pPr>
              <w:spacing w:before="60" w:after="60"/>
            </w:pPr>
          </w:p>
        </w:tc>
      </w:tr>
      <w:tr w:rsidR="005B39ED" w:rsidRPr="00B155C4" w:rsidTr="00F26E6F">
        <w:trPr>
          <w:gridAfter w:val="2"/>
          <w:wAfter w:w="135" w:type="dxa"/>
        </w:trPr>
        <w:tc>
          <w:tcPr>
            <w:tcW w:w="7275" w:type="dxa"/>
            <w:gridSpan w:val="2"/>
            <w:vAlign w:val="center"/>
          </w:tcPr>
          <w:p w:rsidR="005B39ED" w:rsidRPr="00F26E6F" w:rsidRDefault="005B39ED" w:rsidP="00CE3570">
            <w:pPr>
              <w:spacing w:before="60" w:after="60"/>
              <w:ind w:left="0"/>
              <w:rPr>
                <w:i/>
                <w:sz w:val="18"/>
                <w:szCs w:val="18"/>
              </w:rPr>
            </w:pPr>
            <w:hyperlink r:id="rId571" w:anchor="tech-associate-labels" w:tooltip="WCAG 1.0 Checkpoint #12.4" w:history="1">
              <w:r w:rsidRPr="001F110C">
                <w:rPr>
                  <w:i/>
                  <w:color w:val="632423"/>
                  <w:sz w:val="18"/>
                  <w:szCs w:val="18"/>
                  <w:u w:val="single"/>
                </w:rPr>
                <w:t>12.4</w:t>
              </w:r>
            </w:hyperlink>
            <w:r w:rsidRPr="00F26E6F">
              <w:rPr>
                <w:i/>
                <w:color w:val="333399"/>
                <w:sz w:val="18"/>
                <w:szCs w:val="18"/>
              </w:rPr>
              <w:t> </w:t>
            </w:r>
            <w:r w:rsidRPr="00F26E6F">
              <w:rPr>
                <w:i/>
                <w:iCs/>
                <w:color w:val="333399"/>
                <w:sz w:val="18"/>
                <w:szCs w:val="18"/>
              </w:rPr>
              <w:t>Associate labels explicitly with their controls.</w:t>
            </w:r>
            <w:r w:rsidRPr="00F26E6F">
              <w:rPr>
                <w:i/>
                <w:sz w:val="18"/>
                <w:szCs w:val="18"/>
              </w:rPr>
              <w:t xml:space="preserve"> </w:t>
            </w:r>
          </w:p>
        </w:tc>
        <w:tc>
          <w:tcPr>
            <w:tcW w:w="540" w:type="dxa"/>
            <w:gridSpan w:val="2"/>
            <w:vAlign w:val="center"/>
          </w:tcPr>
          <w:p w:rsidR="005B39ED" w:rsidRPr="00B155C4" w:rsidRDefault="005B39ED" w:rsidP="00CE3570">
            <w:pPr>
              <w:spacing w:before="60" w:after="60"/>
            </w:pPr>
          </w:p>
        </w:tc>
        <w:tc>
          <w:tcPr>
            <w:tcW w:w="540" w:type="dxa"/>
            <w:gridSpan w:val="3"/>
            <w:vAlign w:val="center"/>
          </w:tcPr>
          <w:p w:rsidR="005B39ED" w:rsidRPr="00B155C4" w:rsidRDefault="005B39ED" w:rsidP="00CE3570">
            <w:pPr>
              <w:spacing w:before="60" w:after="60"/>
            </w:pPr>
          </w:p>
        </w:tc>
        <w:tc>
          <w:tcPr>
            <w:tcW w:w="630" w:type="dxa"/>
            <w:gridSpan w:val="3"/>
            <w:vAlign w:val="center"/>
          </w:tcPr>
          <w:p w:rsidR="005B39ED" w:rsidRPr="00B155C4" w:rsidRDefault="005B39ED" w:rsidP="00CE3570">
            <w:pPr>
              <w:spacing w:before="60" w:after="60"/>
            </w:pPr>
          </w:p>
        </w:tc>
      </w:tr>
      <w:tr w:rsidR="005B39ED" w:rsidRPr="00CE3570" w:rsidTr="00F26E6F">
        <w:trPr>
          <w:gridAfter w:val="2"/>
          <w:wAfter w:w="135" w:type="dxa"/>
        </w:trPr>
        <w:tc>
          <w:tcPr>
            <w:tcW w:w="7275"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And if you use applets and scripts (Priority 2) </w:t>
            </w:r>
          </w:p>
        </w:tc>
        <w:tc>
          <w:tcPr>
            <w:tcW w:w="540" w:type="dxa"/>
            <w:gridSpan w:val="2"/>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Yes</w:t>
            </w:r>
          </w:p>
        </w:tc>
        <w:tc>
          <w:tcPr>
            <w:tcW w:w="540" w:type="dxa"/>
            <w:gridSpan w:val="3"/>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No</w:t>
            </w:r>
          </w:p>
        </w:tc>
        <w:tc>
          <w:tcPr>
            <w:tcW w:w="630" w:type="dxa"/>
            <w:gridSpan w:val="3"/>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B155C4" w:rsidTr="00F26E6F">
        <w:trPr>
          <w:gridAfter w:val="2"/>
          <w:wAfter w:w="135" w:type="dxa"/>
        </w:trPr>
        <w:tc>
          <w:tcPr>
            <w:tcW w:w="7275" w:type="dxa"/>
            <w:gridSpan w:val="2"/>
            <w:vAlign w:val="center"/>
          </w:tcPr>
          <w:p w:rsidR="005B39ED" w:rsidRPr="00F26E6F" w:rsidRDefault="005B39ED" w:rsidP="00CE3570">
            <w:pPr>
              <w:spacing w:before="60" w:after="60"/>
              <w:ind w:left="0"/>
              <w:rPr>
                <w:i/>
                <w:sz w:val="18"/>
                <w:szCs w:val="18"/>
              </w:rPr>
            </w:pPr>
            <w:hyperlink r:id="rId572" w:anchor="tech-keyboard-operable-scripts" w:tooltip="WCAG 1.0 Checkpoint #6.4" w:history="1">
              <w:r w:rsidRPr="001F110C">
                <w:rPr>
                  <w:rStyle w:val="Hyperlink"/>
                  <w:rFonts w:cs="Arial"/>
                  <w:i/>
                  <w:iCs/>
                  <w:color w:val="632423"/>
                  <w:sz w:val="18"/>
                  <w:szCs w:val="18"/>
                </w:rPr>
                <w:t>6.4</w:t>
              </w:r>
            </w:hyperlink>
            <w:r w:rsidRPr="00F26E6F">
              <w:rPr>
                <w:i/>
                <w:sz w:val="18"/>
                <w:szCs w:val="18"/>
              </w:rPr>
              <w:t> </w:t>
            </w:r>
            <w:r w:rsidRPr="00F26E6F">
              <w:rPr>
                <w:i/>
                <w:iCs/>
                <w:color w:val="333399"/>
                <w:sz w:val="18"/>
                <w:szCs w:val="18"/>
              </w:rPr>
              <w:t>For scripts and applets, ensure that event handlers are input device-independent.</w:t>
            </w:r>
            <w:r w:rsidRPr="00F26E6F">
              <w:rPr>
                <w:i/>
                <w:sz w:val="18"/>
                <w:szCs w:val="18"/>
              </w:rPr>
              <w:t xml:space="preserve"> </w:t>
            </w:r>
          </w:p>
        </w:tc>
        <w:tc>
          <w:tcPr>
            <w:tcW w:w="540" w:type="dxa"/>
            <w:gridSpan w:val="2"/>
            <w:vAlign w:val="center"/>
          </w:tcPr>
          <w:p w:rsidR="005B39ED" w:rsidRPr="00B155C4" w:rsidRDefault="005B39ED" w:rsidP="00CE3570">
            <w:pPr>
              <w:spacing w:before="60" w:after="60"/>
            </w:pPr>
          </w:p>
        </w:tc>
        <w:tc>
          <w:tcPr>
            <w:tcW w:w="540" w:type="dxa"/>
            <w:gridSpan w:val="3"/>
            <w:vAlign w:val="center"/>
          </w:tcPr>
          <w:p w:rsidR="005B39ED" w:rsidRPr="00B155C4" w:rsidRDefault="005B39ED" w:rsidP="00CE3570">
            <w:pPr>
              <w:spacing w:before="60" w:after="60"/>
            </w:pPr>
          </w:p>
        </w:tc>
        <w:tc>
          <w:tcPr>
            <w:tcW w:w="630" w:type="dxa"/>
            <w:gridSpan w:val="3"/>
            <w:vAlign w:val="center"/>
          </w:tcPr>
          <w:p w:rsidR="005B39ED" w:rsidRPr="00B155C4" w:rsidRDefault="005B39ED" w:rsidP="00CE3570">
            <w:pPr>
              <w:spacing w:before="60" w:after="60"/>
            </w:pPr>
          </w:p>
        </w:tc>
      </w:tr>
      <w:tr w:rsidR="005B39ED" w:rsidRPr="00B155C4" w:rsidTr="00F26E6F">
        <w:trPr>
          <w:gridAfter w:val="2"/>
          <w:wAfter w:w="135" w:type="dxa"/>
        </w:trPr>
        <w:tc>
          <w:tcPr>
            <w:tcW w:w="7275" w:type="dxa"/>
            <w:gridSpan w:val="2"/>
            <w:vAlign w:val="center"/>
          </w:tcPr>
          <w:p w:rsidR="005B39ED" w:rsidRPr="00F26E6F" w:rsidRDefault="005B39ED" w:rsidP="00CE3570">
            <w:pPr>
              <w:spacing w:before="60" w:after="60"/>
              <w:ind w:left="0"/>
              <w:rPr>
                <w:i/>
                <w:sz w:val="18"/>
                <w:szCs w:val="18"/>
              </w:rPr>
            </w:pPr>
            <w:hyperlink r:id="rId573" w:anchor="tech-avoid-movement" w:tooltip="WCAG 1.0 Checkpoint #7.3" w:history="1">
              <w:r w:rsidRPr="001F110C">
                <w:rPr>
                  <w:rStyle w:val="Hyperlink"/>
                  <w:rFonts w:cs="Arial"/>
                  <w:i/>
                  <w:iCs/>
                  <w:color w:val="632423"/>
                  <w:sz w:val="18"/>
                  <w:szCs w:val="18"/>
                </w:rPr>
                <w:t>7.3</w:t>
              </w:r>
            </w:hyperlink>
            <w:r w:rsidRPr="001F110C">
              <w:rPr>
                <w:i/>
                <w:color w:val="632423"/>
                <w:sz w:val="18"/>
                <w:szCs w:val="18"/>
              </w:rPr>
              <w:t> </w:t>
            </w:r>
            <w:r w:rsidRPr="00F26E6F">
              <w:rPr>
                <w:i/>
                <w:iCs/>
                <w:color w:val="333399"/>
                <w:sz w:val="18"/>
                <w:szCs w:val="18"/>
              </w:rPr>
              <w:t>Until user agents allow users to freeze moving content, avoid movement in pages.</w:t>
            </w:r>
            <w:r w:rsidRPr="00F26E6F">
              <w:rPr>
                <w:i/>
                <w:sz w:val="18"/>
                <w:szCs w:val="18"/>
              </w:rPr>
              <w:t xml:space="preserve"> </w:t>
            </w:r>
          </w:p>
        </w:tc>
        <w:tc>
          <w:tcPr>
            <w:tcW w:w="540" w:type="dxa"/>
            <w:gridSpan w:val="2"/>
            <w:vAlign w:val="center"/>
          </w:tcPr>
          <w:p w:rsidR="005B39ED" w:rsidRPr="00B155C4" w:rsidRDefault="005B39ED" w:rsidP="00CE3570">
            <w:pPr>
              <w:spacing w:before="60" w:after="60"/>
            </w:pPr>
          </w:p>
        </w:tc>
        <w:tc>
          <w:tcPr>
            <w:tcW w:w="540" w:type="dxa"/>
            <w:gridSpan w:val="3"/>
            <w:vAlign w:val="center"/>
          </w:tcPr>
          <w:p w:rsidR="005B39ED" w:rsidRPr="00B155C4" w:rsidRDefault="005B39ED" w:rsidP="00CE3570">
            <w:pPr>
              <w:spacing w:before="60" w:after="60"/>
            </w:pPr>
          </w:p>
        </w:tc>
        <w:tc>
          <w:tcPr>
            <w:tcW w:w="630" w:type="dxa"/>
            <w:gridSpan w:val="3"/>
            <w:vAlign w:val="center"/>
          </w:tcPr>
          <w:p w:rsidR="005B39ED" w:rsidRPr="00B155C4" w:rsidRDefault="005B39ED" w:rsidP="00CE3570">
            <w:pPr>
              <w:spacing w:before="60" w:after="60"/>
            </w:pPr>
          </w:p>
        </w:tc>
      </w:tr>
      <w:tr w:rsidR="005B39ED" w:rsidRPr="00B155C4" w:rsidTr="00F26E6F">
        <w:trPr>
          <w:gridAfter w:val="2"/>
          <w:wAfter w:w="135" w:type="dxa"/>
        </w:trPr>
        <w:tc>
          <w:tcPr>
            <w:tcW w:w="7275" w:type="dxa"/>
            <w:gridSpan w:val="2"/>
            <w:vAlign w:val="center"/>
          </w:tcPr>
          <w:p w:rsidR="005B39ED" w:rsidRPr="00F26E6F" w:rsidRDefault="005B39ED" w:rsidP="00CE3570">
            <w:pPr>
              <w:spacing w:before="60" w:after="60"/>
              <w:ind w:left="0"/>
              <w:rPr>
                <w:i/>
                <w:iCs/>
                <w:sz w:val="18"/>
                <w:szCs w:val="18"/>
              </w:rPr>
            </w:pPr>
            <w:hyperlink r:id="rId574" w:anchor="tech-directly-accessible" w:history="1">
              <w:r w:rsidRPr="001F110C">
                <w:rPr>
                  <w:rStyle w:val="Hyperlink"/>
                  <w:rFonts w:cs="Arial"/>
                  <w:i/>
                  <w:color w:val="632423"/>
                  <w:sz w:val="18"/>
                  <w:szCs w:val="18"/>
                  <w:lang w:val="en-GB"/>
                </w:rPr>
                <w:t>8.1</w:t>
              </w:r>
            </w:hyperlink>
            <w:r w:rsidRPr="00F26E6F">
              <w:rPr>
                <w:i/>
                <w:sz w:val="18"/>
                <w:szCs w:val="18"/>
                <w:lang w:val="en-GB"/>
              </w:rPr>
              <w:t> </w:t>
            </w:r>
            <w:r w:rsidRPr="00F26E6F">
              <w:rPr>
                <w:i/>
                <w:iCs/>
                <w:color w:val="333399"/>
                <w:sz w:val="18"/>
                <w:szCs w:val="18"/>
              </w:rPr>
              <w:t>Make programmatic elements such as scripts and applets directly accessible or compatible with assistive technologies [Priority 1 if functionality is important and not presented elsewhere, otherwise Priority 2.]</w:t>
            </w:r>
          </w:p>
        </w:tc>
        <w:tc>
          <w:tcPr>
            <w:tcW w:w="540" w:type="dxa"/>
            <w:gridSpan w:val="2"/>
            <w:vAlign w:val="center"/>
          </w:tcPr>
          <w:p w:rsidR="005B39ED" w:rsidRPr="00B155C4" w:rsidRDefault="005B39ED" w:rsidP="00CE3570">
            <w:pPr>
              <w:spacing w:before="60" w:after="60"/>
            </w:pPr>
          </w:p>
        </w:tc>
        <w:tc>
          <w:tcPr>
            <w:tcW w:w="540" w:type="dxa"/>
            <w:gridSpan w:val="3"/>
            <w:vAlign w:val="center"/>
          </w:tcPr>
          <w:p w:rsidR="005B39ED" w:rsidRPr="00B155C4" w:rsidRDefault="005B39ED" w:rsidP="00CE3570">
            <w:pPr>
              <w:spacing w:before="60" w:after="60"/>
            </w:pPr>
          </w:p>
        </w:tc>
        <w:tc>
          <w:tcPr>
            <w:tcW w:w="630" w:type="dxa"/>
            <w:gridSpan w:val="3"/>
            <w:vAlign w:val="center"/>
          </w:tcPr>
          <w:p w:rsidR="005B39ED" w:rsidRPr="00B155C4" w:rsidRDefault="005B39ED" w:rsidP="00CE3570">
            <w:pPr>
              <w:spacing w:before="60" w:after="60"/>
            </w:pPr>
          </w:p>
        </w:tc>
      </w:tr>
      <w:tr w:rsidR="005B39ED" w:rsidRPr="00B155C4" w:rsidTr="00F26E6F">
        <w:trPr>
          <w:gridAfter w:val="2"/>
          <w:wAfter w:w="135" w:type="dxa"/>
        </w:trPr>
        <w:tc>
          <w:tcPr>
            <w:tcW w:w="7275" w:type="dxa"/>
            <w:gridSpan w:val="2"/>
            <w:vAlign w:val="center"/>
          </w:tcPr>
          <w:p w:rsidR="005B39ED" w:rsidRPr="00F26E6F" w:rsidRDefault="005B39ED" w:rsidP="00CE3570">
            <w:pPr>
              <w:spacing w:before="60" w:after="60"/>
              <w:ind w:left="0"/>
              <w:rPr>
                <w:i/>
                <w:sz w:val="18"/>
                <w:szCs w:val="18"/>
              </w:rPr>
            </w:pPr>
            <w:hyperlink r:id="rId575" w:anchor="tech-keyboard-operable" w:tooltip="WCAG 1.0 Checkpoint #9.2" w:history="1">
              <w:r w:rsidRPr="001F110C">
                <w:rPr>
                  <w:rStyle w:val="Hyperlink"/>
                  <w:rFonts w:cs="Arial"/>
                  <w:i/>
                  <w:iCs/>
                  <w:color w:val="632423"/>
                  <w:sz w:val="18"/>
                  <w:szCs w:val="18"/>
                </w:rPr>
                <w:t>9.2</w:t>
              </w:r>
            </w:hyperlink>
            <w:r w:rsidRPr="001F110C">
              <w:rPr>
                <w:i/>
                <w:color w:val="632423"/>
                <w:sz w:val="18"/>
                <w:szCs w:val="18"/>
              </w:rPr>
              <w:t> </w:t>
            </w:r>
            <w:r w:rsidRPr="00F26E6F">
              <w:rPr>
                <w:i/>
                <w:iCs/>
                <w:color w:val="333399"/>
                <w:sz w:val="18"/>
                <w:szCs w:val="18"/>
              </w:rPr>
              <w:t>Ensure that any element that has its own interface can be operated in a device-independent manner.</w:t>
            </w:r>
            <w:r w:rsidRPr="00F26E6F">
              <w:rPr>
                <w:i/>
                <w:sz w:val="18"/>
                <w:szCs w:val="18"/>
              </w:rPr>
              <w:t xml:space="preserve"> </w:t>
            </w:r>
          </w:p>
        </w:tc>
        <w:tc>
          <w:tcPr>
            <w:tcW w:w="540" w:type="dxa"/>
            <w:gridSpan w:val="2"/>
            <w:vAlign w:val="center"/>
          </w:tcPr>
          <w:p w:rsidR="005B39ED" w:rsidRPr="00B155C4" w:rsidRDefault="005B39ED" w:rsidP="00CE3570">
            <w:pPr>
              <w:spacing w:before="60" w:after="60"/>
            </w:pPr>
          </w:p>
        </w:tc>
        <w:tc>
          <w:tcPr>
            <w:tcW w:w="540" w:type="dxa"/>
            <w:gridSpan w:val="3"/>
            <w:vAlign w:val="center"/>
          </w:tcPr>
          <w:p w:rsidR="005B39ED" w:rsidRPr="00B155C4" w:rsidRDefault="005B39ED" w:rsidP="00CE3570">
            <w:pPr>
              <w:spacing w:before="60" w:after="60"/>
            </w:pPr>
          </w:p>
        </w:tc>
        <w:tc>
          <w:tcPr>
            <w:tcW w:w="630" w:type="dxa"/>
            <w:gridSpan w:val="3"/>
            <w:vAlign w:val="center"/>
          </w:tcPr>
          <w:p w:rsidR="005B39ED" w:rsidRPr="00B155C4" w:rsidRDefault="005B39ED" w:rsidP="00CE3570">
            <w:pPr>
              <w:spacing w:before="60" w:after="60"/>
            </w:pPr>
          </w:p>
        </w:tc>
      </w:tr>
      <w:tr w:rsidR="005B39ED" w:rsidRPr="00B155C4" w:rsidTr="00F26E6F">
        <w:trPr>
          <w:gridAfter w:val="2"/>
          <w:wAfter w:w="135" w:type="dxa"/>
        </w:trPr>
        <w:tc>
          <w:tcPr>
            <w:tcW w:w="7275" w:type="dxa"/>
            <w:gridSpan w:val="2"/>
            <w:vAlign w:val="center"/>
          </w:tcPr>
          <w:p w:rsidR="005B39ED" w:rsidRPr="00F26E6F" w:rsidRDefault="005B39ED" w:rsidP="00CE3570">
            <w:pPr>
              <w:spacing w:before="60" w:after="60"/>
              <w:ind w:left="0"/>
              <w:rPr>
                <w:i/>
                <w:sz w:val="18"/>
                <w:szCs w:val="18"/>
              </w:rPr>
            </w:pPr>
            <w:hyperlink r:id="rId576" w:anchor="tech-device-independent-events" w:tooltip="WCAG 1.0 Checkpoint #9.3" w:history="1">
              <w:r w:rsidRPr="001F110C">
                <w:rPr>
                  <w:rStyle w:val="Hyperlink"/>
                  <w:rFonts w:cs="Arial"/>
                  <w:i/>
                  <w:color w:val="632423"/>
                  <w:sz w:val="18"/>
                  <w:szCs w:val="18"/>
                </w:rPr>
                <w:t>9.3</w:t>
              </w:r>
            </w:hyperlink>
            <w:r w:rsidRPr="001F110C">
              <w:rPr>
                <w:i/>
                <w:color w:val="632423"/>
                <w:sz w:val="18"/>
                <w:szCs w:val="18"/>
              </w:rPr>
              <w:t> </w:t>
            </w:r>
            <w:r w:rsidRPr="00F26E6F">
              <w:rPr>
                <w:i/>
                <w:iCs/>
                <w:color w:val="333399"/>
                <w:sz w:val="18"/>
                <w:szCs w:val="18"/>
              </w:rPr>
              <w:t>For scripts, specify logical event handlers rather than device-dependent event handlers.</w:t>
            </w:r>
            <w:r w:rsidRPr="00F26E6F">
              <w:rPr>
                <w:i/>
                <w:sz w:val="18"/>
                <w:szCs w:val="18"/>
              </w:rPr>
              <w:t xml:space="preserve"> </w:t>
            </w:r>
          </w:p>
        </w:tc>
        <w:tc>
          <w:tcPr>
            <w:tcW w:w="540" w:type="dxa"/>
            <w:gridSpan w:val="2"/>
            <w:vAlign w:val="center"/>
          </w:tcPr>
          <w:p w:rsidR="005B39ED" w:rsidRPr="00B155C4" w:rsidRDefault="005B39ED" w:rsidP="00CE3570">
            <w:pPr>
              <w:spacing w:before="60" w:after="60"/>
            </w:pPr>
          </w:p>
        </w:tc>
        <w:tc>
          <w:tcPr>
            <w:tcW w:w="540" w:type="dxa"/>
            <w:gridSpan w:val="3"/>
            <w:vAlign w:val="center"/>
          </w:tcPr>
          <w:p w:rsidR="005B39ED" w:rsidRPr="00B155C4" w:rsidRDefault="005B39ED" w:rsidP="00CE3570">
            <w:pPr>
              <w:spacing w:before="60" w:after="60"/>
            </w:pPr>
          </w:p>
        </w:tc>
        <w:tc>
          <w:tcPr>
            <w:tcW w:w="630" w:type="dxa"/>
            <w:gridSpan w:val="3"/>
            <w:vAlign w:val="center"/>
          </w:tcPr>
          <w:p w:rsidR="005B39ED" w:rsidRPr="00B155C4" w:rsidRDefault="005B39ED" w:rsidP="00CE3570">
            <w:pPr>
              <w:spacing w:before="60" w:after="60"/>
            </w:pPr>
          </w:p>
        </w:tc>
      </w:tr>
    </w:tbl>
    <w:p w:rsidR="005B39ED" w:rsidRPr="00F26E6F" w:rsidRDefault="005B39ED" w:rsidP="00B04BCA">
      <w:pPr>
        <w:pStyle w:val="Titre2Annexe"/>
        <w:keepNext w:val="0"/>
        <w:tabs>
          <w:tab w:val="clear" w:pos="1440"/>
        </w:tabs>
        <w:ind w:left="720" w:firstLine="0"/>
        <w:rPr>
          <w:rFonts w:cs="Times New Roman"/>
          <w:lang w:eastAsia="fr-FR" w:bidi="he-IL"/>
        </w:rPr>
      </w:pPr>
      <w:r w:rsidRPr="00F26E6F">
        <w:rPr>
          <w:rFonts w:cs="Times New Roman"/>
          <w:lang w:eastAsia="fr-FR" w:bidi="he-IL"/>
        </w:rPr>
        <w:t>Priority 3 checkpoints</w:t>
      </w:r>
    </w:p>
    <w:tbl>
      <w:tblPr>
        <w:tblW w:w="8955" w:type="dxa"/>
        <w:tblInd w:w="795" w:type="dxa"/>
        <w:tblCellMar>
          <w:top w:w="15" w:type="dxa"/>
          <w:left w:w="15" w:type="dxa"/>
          <w:bottom w:w="15" w:type="dxa"/>
          <w:right w:w="15" w:type="dxa"/>
        </w:tblCellMar>
        <w:tblLook w:val="0000"/>
      </w:tblPr>
      <w:tblGrid>
        <w:gridCol w:w="6705"/>
        <w:gridCol w:w="750"/>
        <w:gridCol w:w="750"/>
        <w:gridCol w:w="750"/>
      </w:tblGrid>
      <w:tr w:rsidR="005B39ED" w:rsidRPr="00CE3570" w:rsidTr="00CE3570">
        <w:tc>
          <w:tcPr>
            <w:tcW w:w="7245"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In General (Priority 3)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Yes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No </w:t>
            </w:r>
          </w:p>
        </w:tc>
        <w:tc>
          <w:tcPr>
            <w:tcW w:w="63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B155C4">
        <w:tc>
          <w:tcPr>
            <w:tcW w:w="7245" w:type="dxa"/>
            <w:vAlign w:val="center"/>
          </w:tcPr>
          <w:p w:rsidR="005B39ED" w:rsidRPr="00F26E6F" w:rsidRDefault="005B39ED" w:rsidP="00CE3570">
            <w:pPr>
              <w:spacing w:before="60" w:after="60"/>
              <w:ind w:left="0"/>
              <w:rPr>
                <w:i/>
                <w:iCs/>
                <w:sz w:val="18"/>
                <w:szCs w:val="18"/>
              </w:rPr>
            </w:pPr>
            <w:hyperlink r:id="rId577" w:anchor="tech-expand-abbr" w:history="1">
              <w:r w:rsidRPr="001F110C">
                <w:rPr>
                  <w:rStyle w:val="Hyperlink"/>
                  <w:rFonts w:cs="Arial"/>
                  <w:i/>
                  <w:color w:val="632423"/>
                  <w:sz w:val="18"/>
                  <w:szCs w:val="18"/>
                  <w:lang w:val="en-GB"/>
                </w:rPr>
                <w:t>4.2</w:t>
              </w:r>
            </w:hyperlink>
            <w:r w:rsidRPr="00F26E6F">
              <w:rPr>
                <w:i/>
                <w:sz w:val="18"/>
                <w:szCs w:val="18"/>
                <w:lang w:val="en-GB"/>
              </w:rPr>
              <w:t> </w:t>
            </w:r>
            <w:r w:rsidRPr="00F26E6F">
              <w:rPr>
                <w:i/>
                <w:iCs/>
                <w:color w:val="333399"/>
                <w:sz w:val="18"/>
                <w:szCs w:val="18"/>
              </w:rPr>
              <w:t>Specify the expansion of each abbreviation or acronym in a document where it first occurs.</w:t>
            </w:r>
          </w:p>
        </w:tc>
        <w:tc>
          <w:tcPr>
            <w:tcW w:w="540" w:type="dxa"/>
            <w:vAlign w:val="center"/>
          </w:tcPr>
          <w:p w:rsidR="005B39ED" w:rsidRPr="00B155C4" w:rsidRDefault="005B39ED" w:rsidP="00CE3570">
            <w:pPr>
              <w:spacing w:before="60" w:after="60"/>
            </w:pPr>
          </w:p>
        </w:tc>
        <w:tc>
          <w:tcPr>
            <w:tcW w:w="540" w:type="dxa"/>
            <w:vAlign w:val="center"/>
          </w:tcPr>
          <w:p w:rsidR="005B39ED" w:rsidRPr="00B155C4" w:rsidRDefault="005B39ED" w:rsidP="00CE3570">
            <w:pPr>
              <w:spacing w:before="60" w:after="60"/>
            </w:pPr>
          </w:p>
        </w:tc>
        <w:tc>
          <w:tcPr>
            <w:tcW w:w="630" w:type="dxa"/>
            <w:vAlign w:val="center"/>
          </w:tcPr>
          <w:p w:rsidR="005B39ED" w:rsidRPr="00B155C4" w:rsidRDefault="005B39ED" w:rsidP="00CE3570">
            <w:pPr>
              <w:spacing w:before="60" w:after="60"/>
            </w:pPr>
          </w:p>
        </w:tc>
      </w:tr>
      <w:tr w:rsidR="005B39ED" w:rsidRPr="00B155C4">
        <w:tc>
          <w:tcPr>
            <w:tcW w:w="7245" w:type="dxa"/>
            <w:vAlign w:val="center"/>
          </w:tcPr>
          <w:p w:rsidR="005B39ED" w:rsidRPr="00F26E6F" w:rsidRDefault="005B39ED" w:rsidP="00CE3570">
            <w:pPr>
              <w:spacing w:before="60" w:after="60"/>
              <w:ind w:left="0"/>
              <w:rPr>
                <w:i/>
                <w:sz w:val="18"/>
                <w:szCs w:val="18"/>
              </w:rPr>
            </w:pPr>
            <w:hyperlink r:id="rId578" w:anchor="tech-identify-lang" w:tooltip="WCAG 1.0 Checkpoint #4.3" w:history="1">
              <w:r w:rsidRPr="001F110C">
                <w:rPr>
                  <w:rStyle w:val="Hyperlink"/>
                  <w:rFonts w:cs="Arial"/>
                  <w:i/>
                  <w:iCs/>
                  <w:color w:val="632423"/>
                  <w:sz w:val="18"/>
                  <w:szCs w:val="18"/>
                </w:rPr>
                <w:t>4.3</w:t>
              </w:r>
            </w:hyperlink>
            <w:r w:rsidRPr="001F110C">
              <w:rPr>
                <w:i/>
                <w:color w:val="632423"/>
                <w:sz w:val="18"/>
                <w:szCs w:val="18"/>
              </w:rPr>
              <w:t> </w:t>
            </w:r>
            <w:r w:rsidRPr="00F26E6F">
              <w:rPr>
                <w:i/>
                <w:iCs/>
                <w:color w:val="333399"/>
                <w:sz w:val="18"/>
                <w:szCs w:val="18"/>
              </w:rPr>
              <w:t>Identify the primary natural language of a document.</w:t>
            </w:r>
            <w:r w:rsidRPr="00F26E6F">
              <w:rPr>
                <w:i/>
                <w:sz w:val="18"/>
                <w:szCs w:val="18"/>
              </w:rPr>
              <w:t xml:space="preserve"> </w:t>
            </w:r>
          </w:p>
        </w:tc>
        <w:tc>
          <w:tcPr>
            <w:tcW w:w="540" w:type="dxa"/>
            <w:vAlign w:val="center"/>
          </w:tcPr>
          <w:p w:rsidR="005B39ED" w:rsidRPr="00F26E6F" w:rsidRDefault="005B39ED" w:rsidP="00CE3570">
            <w:pPr>
              <w:spacing w:before="60" w:after="60"/>
              <w:rPr>
                <w:i/>
                <w:iCs/>
                <w:color w:val="333399"/>
                <w:sz w:val="18"/>
                <w:szCs w:val="18"/>
              </w:rPr>
            </w:pPr>
            <w:r w:rsidRPr="00F26E6F">
              <w:rPr>
                <w:i/>
                <w:iCs/>
                <w:color w:val="333399"/>
                <w:sz w:val="18"/>
                <w:szCs w:val="18"/>
              </w:rPr>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vAlign w:val="center"/>
          </w:tcPr>
          <w:p w:rsidR="005B39ED" w:rsidRPr="00B155C4" w:rsidRDefault="005B39ED" w:rsidP="00CE3570">
            <w:pPr>
              <w:spacing w:before="60" w:after="60"/>
            </w:pPr>
            <w:r w:rsidRPr="00B155C4">
              <w:t xml:space="preserve"> </w:t>
            </w:r>
          </w:p>
        </w:tc>
      </w:tr>
      <w:tr w:rsidR="005B39ED" w:rsidRPr="00B155C4">
        <w:tc>
          <w:tcPr>
            <w:tcW w:w="7245" w:type="dxa"/>
            <w:vAlign w:val="center"/>
          </w:tcPr>
          <w:p w:rsidR="005B39ED" w:rsidRPr="00F26E6F" w:rsidRDefault="005B39ED" w:rsidP="00CE3570">
            <w:pPr>
              <w:spacing w:before="60" w:after="60"/>
              <w:ind w:left="0"/>
              <w:rPr>
                <w:i/>
                <w:sz w:val="18"/>
                <w:szCs w:val="18"/>
              </w:rPr>
            </w:pPr>
            <w:hyperlink r:id="rId579" w:anchor="tech-tab-order" w:tooltip="WCAG 1.0 Checkpoint #9.4" w:history="1">
              <w:r w:rsidRPr="001F110C">
                <w:rPr>
                  <w:rStyle w:val="Hyperlink"/>
                  <w:rFonts w:cs="Arial"/>
                  <w:i/>
                  <w:iCs/>
                  <w:color w:val="632423"/>
                  <w:sz w:val="18"/>
                  <w:szCs w:val="18"/>
                </w:rPr>
                <w:t>9.4</w:t>
              </w:r>
            </w:hyperlink>
            <w:r w:rsidRPr="00CE3570">
              <w:rPr>
                <w:i/>
                <w:color w:val="0F243E"/>
                <w:sz w:val="18"/>
                <w:szCs w:val="18"/>
              </w:rPr>
              <w:t> </w:t>
            </w:r>
            <w:r w:rsidRPr="00F26E6F">
              <w:rPr>
                <w:i/>
                <w:iCs/>
                <w:color w:val="333399"/>
                <w:sz w:val="18"/>
                <w:szCs w:val="18"/>
              </w:rPr>
              <w:t>Create a logical tab order through links, form controls, and objects.</w:t>
            </w:r>
            <w:r w:rsidRPr="00F26E6F">
              <w:rPr>
                <w:i/>
                <w:sz w:val="18"/>
                <w:szCs w:val="18"/>
              </w:rPr>
              <w:t xml:space="preserve"> </w:t>
            </w:r>
          </w:p>
        </w:tc>
        <w:tc>
          <w:tcPr>
            <w:tcW w:w="540" w:type="dxa"/>
            <w:vAlign w:val="center"/>
          </w:tcPr>
          <w:p w:rsidR="005B39ED" w:rsidRPr="00B155C4" w:rsidRDefault="005B39ED" w:rsidP="00CE3570">
            <w:pPr>
              <w:spacing w:before="60" w:after="60"/>
            </w:pPr>
            <w:r w:rsidRPr="00B155C4">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vAlign w:val="center"/>
          </w:tcPr>
          <w:p w:rsidR="005B39ED" w:rsidRPr="00B155C4" w:rsidRDefault="005B39ED" w:rsidP="00CE3570">
            <w:pPr>
              <w:spacing w:before="60" w:after="60"/>
            </w:pPr>
            <w:r w:rsidRPr="00B155C4">
              <w:t xml:space="preserve"> </w:t>
            </w:r>
          </w:p>
        </w:tc>
      </w:tr>
      <w:tr w:rsidR="005B39ED" w:rsidRPr="00B155C4">
        <w:tc>
          <w:tcPr>
            <w:tcW w:w="7245" w:type="dxa"/>
            <w:vAlign w:val="center"/>
          </w:tcPr>
          <w:p w:rsidR="005B39ED" w:rsidRPr="00F26E6F" w:rsidRDefault="005B39ED" w:rsidP="00CE3570">
            <w:pPr>
              <w:spacing w:before="60" w:after="60"/>
              <w:ind w:left="0"/>
              <w:rPr>
                <w:i/>
                <w:iCs/>
                <w:sz w:val="18"/>
                <w:szCs w:val="18"/>
              </w:rPr>
            </w:pPr>
            <w:hyperlink r:id="rId580" w:anchor="tech-keyboard-shortcuts" w:history="1">
              <w:r w:rsidRPr="001F110C">
                <w:rPr>
                  <w:rStyle w:val="Hyperlink"/>
                  <w:rFonts w:cs="Arial"/>
                  <w:i/>
                  <w:color w:val="632423"/>
                  <w:sz w:val="18"/>
                  <w:szCs w:val="18"/>
                  <w:lang w:val="en-GB"/>
                </w:rPr>
                <w:t>9.5</w:t>
              </w:r>
            </w:hyperlink>
            <w:r w:rsidRPr="001F110C">
              <w:rPr>
                <w:i/>
                <w:color w:val="632423"/>
                <w:sz w:val="18"/>
                <w:szCs w:val="18"/>
                <w:lang w:val="en-GB"/>
              </w:rPr>
              <w:t> </w:t>
            </w:r>
            <w:r w:rsidRPr="00F26E6F">
              <w:rPr>
                <w:i/>
                <w:iCs/>
                <w:color w:val="333399"/>
                <w:sz w:val="18"/>
                <w:szCs w:val="18"/>
              </w:rPr>
              <w:t>Provide keyboard shortcuts to important links (including those in client-side image maps), form controls, and groups of form controls.</w:t>
            </w:r>
          </w:p>
        </w:tc>
        <w:tc>
          <w:tcPr>
            <w:tcW w:w="540" w:type="dxa"/>
            <w:vAlign w:val="center"/>
          </w:tcPr>
          <w:p w:rsidR="005B39ED" w:rsidRPr="00B155C4" w:rsidRDefault="005B39ED" w:rsidP="00CE3570">
            <w:pPr>
              <w:spacing w:before="60" w:after="60"/>
            </w:pPr>
          </w:p>
        </w:tc>
        <w:tc>
          <w:tcPr>
            <w:tcW w:w="540" w:type="dxa"/>
            <w:vAlign w:val="center"/>
          </w:tcPr>
          <w:p w:rsidR="005B39ED" w:rsidRPr="00B155C4" w:rsidRDefault="005B39ED" w:rsidP="00CE3570">
            <w:pPr>
              <w:spacing w:before="60" w:after="60"/>
            </w:pPr>
          </w:p>
        </w:tc>
        <w:tc>
          <w:tcPr>
            <w:tcW w:w="630" w:type="dxa"/>
            <w:vAlign w:val="center"/>
          </w:tcPr>
          <w:p w:rsidR="005B39ED" w:rsidRPr="00B155C4" w:rsidRDefault="005B39ED" w:rsidP="00CE3570">
            <w:pPr>
              <w:spacing w:before="60" w:after="60"/>
            </w:pPr>
          </w:p>
        </w:tc>
      </w:tr>
      <w:tr w:rsidR="005B39ED" w:rsidRPr="00B155C4">
        <w:tc>
          <w:tcPr>
            <w:tcW w:w="7245" w:type="dxa"/>
            <w:vAlign w:val="center"/>
          </w:tcPr>
          <w:p w:rsidR="005B39ED" w:rsidRPr="00F26E6F" w:rsidRDefault="005B39ED" w:rsidP="00CE3570">
            <w:pPr>
              <w:spacing w:before="60" w:after="60"/>
              <w:ind w:left="0"/>
              <w:rPr>
                <w:i/>
                <w:iCs/>
                <w:sz w:val="18"/>
                <w:szCs w:val="18"/>
              </w:rPr>
            </w:pPr>
            <w:hyperlink r:id="rId581" w:anchor="tech-divide-links" w:history="1">
              <w:r w:rsidRPr="001F110C">
                <w:rPr>
                  <w:rStyle w:val="Hyperlink"/>
                  <w:rFonts w:cs="Arial"/>
                  <w:i/>
                  <w:color w:val="632423"/>
                  <w:sz w:val="18"/>
                  <w:szCs w:val="18"/>
                  <w:lang w:val="en-GB"/>
                </w:rPr>
                <w:t>10.5</w:t>
              </w:r>
            </w:hyperlink>
            <w:r w:rsidRPr="00F26E6F">
              <w:rPr>
                <w:i/>
                <w:sz w:val="18"/>
                <w:szCs w:val="18"/>
                <w:lang w:val="en-GB"/>
              </w:rPr>
              <w:t> </w:t>
            </w:r>
            <w:r w:rsidRPr="00F26E6F">
              <w:rPr>
                <w:i/>
                <w:iCs/>
                <w:color w:val="333399"/>
                <w:sz w:val="18"/>
                <w:szCs w:val="18"/>
              </w:rPr>
              <w:t>Until user agents (including assistive technologies) render adjacent links distinctly, include non-link, printable characters (surrounded by spaces) between adjacent links.</w:t>
            </w:r>
          </w:p>
        </w:tc>
        <w:tc>
          <w:tcPr>
            <w:tcW w:w="540" w:type="dxa"/>
            <w:vAlign w:val="center"/>
          </w:tcPr>
          <w:p w:rsidR="005B39ED" w:rsidRPr="00B155C4" w:rsidRDefault="005B39ED" w:rsidP="00CE3570">
            <w:pPr>
              <w:spacing w:before="60" w:after="60"/>
            </w:pPr>
          </w:p>
        </w:tc>
        <w:tc>
          <w:tcPr>
            <w:tcW w:w="540" w:type="dxa"/>
            <w:vAlign w:val="center"/>
          </w:tcPr>
          <w:p w:rsidR="005B39ED" w:rsidRPr="00B155C4" w:rsidRDefault="005B39ED" w:rsidP="00CE3570">
            <w:pPr>
              <w:spacing w:before="60" w:after="60"/>
            </w:pPr>
          </w:p>
        </w:tc>
        <w:tc>
          <w:tcPr>
            <w:tcW w:w="630" w:type="dxa"/>
            <w:vAlign w:val="center"/>
          </w:tcPr>
          <w:p w:rsidR="005B39ED" w:rsidRPr="00B155C4" w:rsidRDefault="005B39ED" w:rsidP="00CE3570">
            <w:pPr>
              <w:spacing w:before="60" w:after="60"/>
            </w:pPr>
          </w:p>
        </w:tc>
      </w:tr>
      <w:tr w:rsidR="005B39ED" w:rsidRPr="00B155C4">
        <w:tc>
          <w:tcPr>
            <w:tcW w:w="7245" w:type="dxa"/>
            <w:vAlign w:val="center"/>
          </w:tcPr>
          <w:p w:rsidR="005B39ED" w:rsidRPr="00F26E6F" w:rsidRDefault="005B39ED" w:rsidP="00CE3570">
            <w:pPr>
              <w:spacing w:before="60" w:after="60"/>
              <w:ind w:left="0"/>
              <w:rPr>
                <w:i/>
                <w:sz w:val="18"/>
                <w:szCs w:val="18"/>
              </w:rPr>
            </w:pPr>
            <w:hyperlink r:id="rId582" w:anchor="tech-content-preferences" w:tooltip="WCAG 1.0 Checkpoint #11.3" w:history="1">
              <w:r w:rsidRPr="001F110C">
                <w:rPr>
                  <w:rStyle w:val="Hyperlink"/>
                  <w:rFonts w:cs="Arial"/>
                  <w:i/>
                  <w:iCs/>
                  <w:color w:val="632423"/>
                  <w:sz w:val="18"/>
                  <w:szCs w:val="18"/>
                </w:rPr>
                <w:t>11.3</w:t>
              </w:r>
            </w:hyperlink>
            <w:r w:rsidRPr="001F110C">
              <w:rPr>
                <w:i/>
                <w:color w:val="632423"/>
                <w:sz w:val="18"/>
                <w:szCs w:val="18"/>
              </w:rPr>
              <w:t> </w:t>
            </w:r>
            <w:r w:rsidRPr="00F26E6F">
              <w:rPr>
                <w:i/>
                <w:iCs/>
                <w:color w:val="333399"/>
                <w:sz w:val="18"/>
                <w:szCs w:val="18"/>
              </w:rPr>
              <w:t>Provide information so that users may receive documents according to their preferences (e.g., language, content type, etc.)</w:t>
            </w:r>
            <w:r w:rsidRPr="00F26E6F">
              <w:rPr>
                <w:i/>
                <w:sz w:val="18"/>
                <w:szCs w:val="18"/>
              </w:rPr>
              <w:t xml:space="preserve"> </w:t>
            </w:r>
          </w:p>
        </w:tc>
        <w:tc>
          <w:tcPr>
            <w:tcW w:w="540" w:type="dxa"/>
            <w:vAlign w:val="center"/>
          </w:tcPr>
          <w:p w:rsidR="005B39ED" w:rsidRPr="00B155C4" w:rsidRDefault="005B39ED" w:rsidP="00CE3570">
            <w:pPr>
              <w:spacing w:before="60" w:after="60"/>
            </w:pPr>
            <w:r w:rsidRPr="00B155C4">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vAlign w:val="center"/>
          </w:tcPr>
          <w:p w:rsidR="005B39ED" w:rsidRPr="00B155C4" w:rsidRDefault="005B39ED" w:rsidP="00CE3570">
            <w:pPr>
              <w:spacing w:before="60" w:after="60"/>
            </w:pPr>
            <w:r w:rsidRPr="00B155C4">
              <w:t xml:space="preserve"> </w:t>
            </w:r>
          </w:p>
        </w:tc>
      </w:tr>
      <w:tr w:rsidR="005B39ED" w:rsidRPr="00B155C4">
        <w:tc>
          <w:tcPr>
            <w:tcW w:w="7245" w:type="dxa"/>
            <w:vAlign w:val="center"/>
          </w:tcPr>
          <w:p w:rsidR="005B39ED" w:rsidRPr="00F26E6F" w:rsidRDefault="005B39ED" w:rsidP="00CE3570">
            <w:pPr>
              <w:spacing w:before="60" w:after="60"/>
              <w:ind w:left="0"/>
              <w:rPr>
                <w:i/>
                <w:iCs/>
                <w:sz w:val="18"/>
                <w:szCs w:val="18"/>
              </w:rPr>
            </w:pPr>
            <w:hyperlink r:id="rId583" w:anchor="tech-nav-bar" w:history="1">
              <w:r w:rsidRPr="001F110C">
                <w:rPr>
                  <w:rStyle w:val="Hyperlink"/>
                  <w:rFonts w:cs="Arial"/>
                  <w:i/>
                  <w:color w:val="632423"/>
                  <w:sz w:val="18"/>
                  <w:szCs w:val="18"/>
                  <w:lang w:val="en-GB"/>
                </w:rPr>
                <w:t>13.5</w:t>
              </w:r>
            </w:hyperlink>
            <w:r w:rsidRPr="001F110C">
              <w:rPr>
                <w:i/>
                <w:color w:val="632423"/>
                <w:sz w:val="18"/>
                <w:szCs w:val="18"/>
                <w:lang w:val="en-GB"/>
              </w:rPr>
              <w:t> </w:t>
            </w:r>
            <w:r w:rsidRPr="00F26E6F">
              <w:rPr>
                <w:i/>
                <w:iCs/>
                <w:color w:val="333399"/>
                <w:sz w:val="18"/>
                <w:szCs w:val="18"/>
              </w:rPr>
              <w:t>Provide navigation bars to highlight and give access to the navigation mechanism.</w:t>
            </w:r>
          </w:p>
        </w:tc>
        <w:tc>
          <w:tcPr>
            <w:tcW w:w="540" w:type="dxa"/>
            <w:vAlign w:val="center"/>
          </w:tcPr>
          <w:p w:rsidR="005B39ED" w:rsidRPr="00B155C4" w:rsidRDefault="005B39ED" w:rsidP="00CE3570">
            <w:pPr>
              <w:spacing w:before="60" w:after="60"/>
            </w:pPr>
          </w:p>
        </w:tc>
        <w:tc>
          <w:tcPr>
            <w:tcW w:w="540" w:type="dxa"/>
            <w:vAlign w:val="center"/>
          </w:tcPr>
          <w:p w:rsidR="005B39ED" w:rsidRPr="00B155C4" w:rsidRDefault="005B39ED" w:rsidP="00CE3570">
            <w:pPr>
              <w:spacing w:before="60" w:after="60"/>
            </w:pPr>
          </w:p>
        </w:tc>
        <w:tc>
          <w:tcPr>
            <w:tcW w:w="630" w:type="dxa"/>
            <w:vAlign w:val="center"/>
          </w:tcPr>
          <w:p w:rsidR="005B39ED" w:rsidRPr="00B155C4" w:rsidRDefault="005B39ED" w:rsidP="00CE3570">
            <w:pPr>
              <w:spacing w:before="60" w:after="60"/>
            </w:pPr>
          </w:p>
        </w:tc>
      </w:tr>
      <w:tr w:rsidR="005B39ED" w:rsidRPr="00B155C4">
        <w:tc>
          <w:tcPr>
            <w:tcW w:w="7245" w:type="dxa"/>
            <w:vAlign w:val="center"/>
          </w:tcPr>
          <w:p w:rsidR="005B39ED" w:rsidRPr="00F26E6F" w:rsidRDefault="005B39ED" w:rsidP="00CE3570">
            <w:pPr>
              <w:spacing w:before="60" w:after="60"/>
              <w:ind w:left="0"/>
              <w:rPr>
                <w:i/>
                <w:iCs/>
                <w:sz w:val="18"/>
                <w:szCs w:val="18"/>
              </w:rPr>
            </w:pPr>
            <w:hyperlink r:id="rId584" w:anchor="tech-group-links" w:history="1">
              <w:r w:rsidRPr="001F110C">
                <w:rPr>
                  <w:rStyle w:val="Hyperlink"/>
                  <w:rFonts w:cs="Arial"/>
                  <w:i/>
                  <w:color w:val="632423"/>
                  <w:sz w:val="18"/>
                  <w:szCs w:val="18"/>
                  <w:lang w:val="en-GB"/>
                </w:rPr>
                <w:t>13.6</w:t>
              </w:r>
            </w:hyperlink>
            <w:r w:rsidRPr="001F110C">
              <w:rPr>
                <w:i/>
                <w:color w:val="632423"/>
                <w:sz w:val="18"/>
                <w:szCs w:val="18"/>
                <w:lang w:val="en-GB"/>
              </w:rPr>
              <w:t> </w:t>
            </w:r>
            <w:r w:rsidRPr="00F26E6F">
              <w:rPr>
                <w:i/>
                <w:iCs/>
                <w:color w:val="333399"/>
                <w:sz w:val="18"/>
                <w:szCs w:val="18"/>
              </w:rPr>
              <w:t>Group related links, identify the group (for user agents), and, until user agents do so, provide a way to bypass the group.</w:t>
            </w:r>
          </w:p>
        </w:tc>
        <w:tc>
          <w:tcPr>
            <w:tcW w:w="540" w:type="dxa"/>
            <w:vAlign w:val="center"/>
          </w:tcPr>
          <w:p w:rsidR="005B39ED" w:rsidRPr="00B155C4" w:rsidRDefault="005B39ED" w:rsidP="00CE3570">
            <w:pPr>
              <w:spacing w:before="60" w:after="60"/>
            </w:pPr>
          </w:p>
        </w:tc>
        <w:tc>
          <w:tcPr>
            <w:tcW w:w="540" w:type="dxa"/>
            <w:vAlign w:val="center"/>
          </w:tcPr>
          <w:p w:rsidR="005B39ED" w:rsidRPr="00B155C4" w:rsidRDefault="005B39ED" w:rsidP="00CE3570">
            <w:pPr>
              <w:spacing w:before="60" w:after="60"/>
            </w:pPr>
          </w:p>
        </w:tc>
        <w:tc>
          <w:tcPr>
            <w:tcW w:w="630" w:type="dxa"/>
            <w:vAlign w:val="center"/>
          </w:tcPr>
          <w:p w:rsidR="005B39ED" w:rsidRPr="00B155C4" w:rsidRDefault="005B39ED" w:rsidP="00CE3570">
            <w:pPr>
              <w:spacing w:before="60" w:after="60"/>
            </w:pPr>
          </w:p>
        </w:tc>
      </w:tr>
      <w:tr w:rsidR="005B39ED" w:rsidRPr="00B155C4">
        <w:tc>
          <w:tcPr>
            <w:tcW w:w="7245" w:type="dxa"/>
            <w:vAlign w:val="center"/>
          </w:tcPr>
          <w:p w:rsidR="005B39ED" w:rsidRPr="00F26E6F" w:rsidRDefault="005B39ED" w:rsidP="00CE3570">
            <w:pPr>
              <w:spacing w:before="60" w:after="60"/>
              <w:ind w:left="0"/>
              <w:rPr>
                <w:i/>
                <w:iCs/>
                <w:sz w:val="18"/>
                <w:szCs w:val="18"/>
              </w:rPr>
            </w:pPr>
            <w:hyperlink r:id="rId585" w:anchor="tech-searches" w:history="1">
              <w:r w:rsidRPr="001F110C">
                <w:rPr>
                  <w:rStyle w:val="Hyperlink"/>
                  <w:rFonts w:cs="Arial"/>
                  <w:i/>
                  <w:color w:val="632423"/>
                  <w:sz w:val="18"/>
                  <w:szCs w:val="18"/>
                  <w:lang w:val="en-GB"/>
                </w:rPr>
                <w:t>13.7</w:t>
              </w:r>
            </w:hyperlink>
            <w:r w:rsidRPr="001F110C">
              <w:rPr>
                <w:i/>
                <w:color w:val="632423"/>
                <w:sz w:val="18"/>
                <w:szCs w:val="18"/>
                <w:lang w:val="en-GB"/>
              </w:rPr>
              <w:t> </w:t>
            </w:r>
            <w:r w:rsidRPr="001F110C">
              <w:rPr>
                <w:i/>
                <w:iCs/>
                <w:color w:val="632423"/>
                <w:sz w:val="18"/>
                <w:szCs w:val="18"/>
              </w:rPr>
              <w:t>I</w:t>
            </w:r>
            <w:r w:rsidRPr="00F26E6F">
              <w:rPr>
                <w:i/>
                <w:iCs/>
                <w:color w:val="333399"/>
                <w:sz w:val="18"/>
                <w:szCs w:val="18"/>
              </w:rPr>
              <w:t>f search functions are provided, enable different types of searches for different skill levels and preferences.</w:t>
            </w:r>
          </w:p>
        </w:tc>
        <w:tc>
          <w:tcPr>
            <w:tcW w:w="540" w:type="dxa"/>
            <w:vAlign w:val="center"/>
          </w:tcPr>
          <w:p w:rsidR="005B39ED" w:rsidRPr="00B155C4" w:rsidRDefault="005B39ED" w:rsidP="00CE3570">
            <w:pPr>
              <w:spacing w:before="60" w:after="60"/>
            </w:pPr>
          </w:p>
        </w:tc>
        <w:tc>
          <w:tcPr>
            <w:tcW w:w="540" w:type="dxa"/>
            <w:vAlign w:val="center"/>
          </w:tcPr>
          <w:p w:rsidR="005B39ED" w:rsidRPr="00B155C4" w:rsidRDefault="005B39ED" w:rsidP="00CE3570">
            <w:pPr>
              <w:spacing w:before="60" w:after="60"/>
            </w:pPr>
          </w:p>
        </w:tc>
        <w:tc>
          <w:tcPr>
            <w:tcW w:w="630" w:type="dxa"/>
            <w:vAlign w:val="center"/>
          </w:tcPr>
          <w:p w:rsidR="005B39ED" w:rsidRPr="00B155C4" w:rsidRDefault="005B39ED" w:rsidP="00CE3570">
            <w:pPr>
              <w:spacing w:before="60" w:after="60"/>
            </w:pPr>
          </w:p>
        </w:tc>
      </w:tr>
      <w:tr w:rsidR="005B39ED" w:rsidRPr="00B155C4">
        <w:tc>
          <w:tcPr>
            <w:tcW w:w="7245" w:type="dxa"/>
            <w:vAlign w:val="center"/>
          </w:tcPr>
          <w:p w:rsidR="005B39ED" w:rsidRPr="00F26E6F" w:rsidRDefault="005B39ED" w:rsidP="00CE3570">
            <w:pPr>
              <w:spacing w:before="60" w:after="60"/>
              <w:ind w:left="0"/>
              <w:rPr>
                <w:i/>
                <w:sz w:val="18"/>
                <w:szCs w:val="18"/>
              </w:rPr>
            </w:pPr>
            <w:hyperlink r:id="rId586" w:anchor="tech-front-loading" w:tooltip="WCAG 1.0 Checkpoint #13.8" w:history="1">
              <w:r w:rsidRPr="001F110C">
                <w:rPr>
                  <w:rStyle w:val="Hyperlink"/>
                  <w:rFonts w:cs="Arial"/>
                  <w:i/>
                  <w:iCs/>
                  <w:color w:val="632423"/>
                  <w:sz w:val="18"/>
                  <w:szCs w:val="18"/>
                </w:rPr>
                <w:t>13.8</w:t>
              </w:r>
            </w:hyperlink>
            <w:r w:rsidRPr="001F110C">
              <w:rPr>
                <w:i/>
                <w:color w:val="632423"/>
                <w:sz w:val="18"/>
                <w:szCs w:val="18"/>
              </w:rPr>
              <w:t> </w:t>
            </w:r>
            <w:r w:rsidRPr="00F26E6F">
              <w:rPr>
                <w:i/>
                <w:iCs/>
                <w:color w:val="333399"/>
                <w:sz w:val="18"/>
                <w:szCs w:val="18"/>
              </w:rPr>
              <w:t>Place distinguishing information at the beginning of headings, paragraphs, lists, etc.</w:t>
            </w:r>
            <w:r w:rsidRPr="00F26E6F">
              <w:rPr>
                <w:i/>
                <w:sz w:val="18"/>
                <w:szCs w:val="18"/>
              </w:rPr>
              <w:t xml:space="preserve"> </w:t>
            </w:r>
          </w:p>
        </w:tc>
        <w:tc>
          <w:tcPr>
            <w:tcW w:w="540" w:type="dxa"/>
            <w:vAlign w:val="center"/>
          </w:tcPr>
          <w:p w:rsidR="005B39ED" w:rsidRPr="00B155C4" w:rsidRDefault="005B39ED" w:rsidP="00CE3570">
            <w:pPr>
              <w:spacing w:before="60" w:after="60"/>
            </w:pPr>
            <w:r w:rsidRPr="00B155C4">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vAlign w:val="center"/>
          </w:tcPr>
          <w:p w:rsidR="005B39ED" w:rsidRPr="00B155C4" w:rsidRDefault="005B39ED" w:rsidP="00CE3570">
            <w:pPr>
              <w:spacing w:before="60" w:after="60"/>
            </w:pPr>
            <w:r w:rsidRPr="00B155C4">
              <w:t xml:space="preserve"> </w:t>
            </w:r>
          </w:p>
        </w:tc>
      </w:tr>
      <w:tr w:rsidR="005B39ED" w:rsidRPr="00317EB1">
        <w:tc>
          <w:tcPr>
            <w:tcW w:w="7245" w:type="dxa"/>
            <w:vAlign w:val="center"/>
          </w:tcPr>
          <w:p w:rsidR="005B39ED" w:rsidRPr="00F26E6F" w:rsidRDefault="005B39ED" w:rsidP="00CE3570">
            <w:pPr>
              <w:spacing w:before="60" w:after="60"/>
              <w:ind w:left="0"/>
              <w:rPr>
                <w:i/>
                <w:iCs/>
                <w:sz w:val="18"/>
                <w:szCs w:val="18"/>
                <w:lang w:val="fr-FR"/>
              </w:rPr>
            </w:pPr>
            <w:hyperlink r:id="rId587" w:anchor="tech-bundled-version" w:history="1">
              <w:r w:rsidRPr="001F110C">
                <w:rPr>
                  <w:rStyle w:val="Hyperlink"/>
                  <w:rFonts w:cs="Arial"/>
                  <w:i/>
                  <w:color w:val="632423"/>
                  <w:sz w:val="18"/>
                  <w:szCs w:val="18"/>
                  <w:lang w:val="fr-FR"/>
                </w:rPr>
                <w:t>13.9</w:t>
              </w:r>
            </w:hyperlink>
            <w:r w:rsidRPr="00F26E6F">
              <w:rPr>
                <w:i/>
                <w:sz w:val="18"/>
                <w:szCs w:val="18"/>
                <w:lang w:val="fr-FR"/>
              </w:rPr>
              <w:t> </w:t>
            </w:r>
            <w:r w:rsidRPr="00CE3570">
              <w:rPr>
                <w:i/>
                <w:iCs/>
                <w:color w:val="333399"/>
                <w:sz w:val="18"/>
                <w:szCs w:val="18"/>
                <w:lang w:val="fr-FR"/>
              </w:rPr>
              <w:t>Provide information about document collections (i.e., documents comprising multiple pages.).</w:t>
            </w:r>
          </w:p>
        </w:tc>
        <w:tc>
          <w:tcPr>
            <w:tcW w:w="540" w:type="dxa"/>
            <w:vAlign w:val="center"/>
          </w:tcPr>
          <w:p w:rsidR="005B39ED" w:rsidRPr="008A7746" w:rsidRDefault="005B39ED" w:rsidP="00CE3570">
            <w:pPr>
              <w:spacing w:before="60" w:after="60"/>
              <w:rPr>
                <w:lang w:val="fr-FR"/>
              </w:rPr>
            </w:pPr>
          </w:p>
        </w:tc>
        <w:tc>
          <w:tcPr>
            <w:tcW w:w="540" w:type="dxa"/>
            <w:vAlign w:val="center"/>
          </w:tcPr>
          <w:p w:rsidR="005B39ED" w:rsidRPr="008A7746" w:rsidRDefault="005B39ED" w:rsidP="00CE3570">
            <w:pPr>
              <w:spacing w:before="60" w:after="60"/>
              <w:rPr>
                <w:lang w:val="fr-FR"/>
              </w:rPr>
            </w:pPr>
          </w:p>
        </w:tc>
        <w:tc>
          <w:tcPr>
            <w:tcW w:w="630" w:type="dxa"/>
            <w:vAlign w:val="center"/>
          </w:tcPr>
          <w:p w:rsidR="005B39ED" w:rsidRPr="008A7746" w:rsidRDefault="005B39ED" w:rsidP="00CE3570">
            <w:pPr>
              <w:spacing w:before="60" w:after="60"/>
              <w:rPr>
                <w:lang w:val="fr-FR"/>
              </w:rPr>
            </w:pPr>
          </w:p>
        </w:tc>
      </w:tr>
      <w:tr w:rsidR="005B39ED" w:rsidRPr="00B155C4">
        <w:tc>
          <w:tcPr>
            <w:tcW w:w="7245" w:type="dxa"/>
            <w:vAlign w:val="center"/>
          </w:tcPr>
          <w:p w:rsidR="005B39ED" w:rsidRPr="00F26E6F" w:rsidRDefault="005B39ED" w:rsidP="00CE3570">
            <w:pPr>
              <w:spacing w:before="60" w:after="60"/>
              <w:ind w:left="0"/>
              <w:rPr>
                <w:i/>
                <w:iCs/>
                <w:sz w:val="18"/>
                <w:szCs w:val="18"/>
              </w:rPr>
            </w:pPr>
            <w:hyperlink r:id="rId588" w:anchor="tech-skip-over-ascii" w:history="1">
              <w:r w:rsidRPr="001F110C">
                <w:rPr>
                  <w:rStyle w:val="Hyperlink"/>
                  <w:rFonts w:cs="Arial"/>
                  <w:i/>
                  <w:color w:val="632423"/>
                  <w:sz w:val="18"/>
                  <w:szCs w:val="18"/>
                  <w:lang w:val="en-GB"/>
                </w:rPr>
                <w:t>13.10</w:t>
              </w:r>
            </w:hyperlink>
            <w:r w:rsidRPr="00F26E6F">
              <w:rPr>
                <w:i/>
                <w:sz w:val="18"/>
                <w:szCs w:val="18"/>
                <w:lang w:val="en-GB"/>
              </w:rPr>
              <w:t> </w:t>
            </w:r>
            <w:r w:rsidRPr="00F26E6F">
              <w:rPr>
                <w:i/>
                <w:iCs/>
                <w:color w:val="333399"/>
                <w:sz w:val="18"/>
                <w:szCs w:val="18"/>
              </w:rPr>
              <w:t>Provide a means to skip over multi-line ASCII art.</w:t>
            </w:r>
          </w:p>
        </w:tc>
        <w:tc>
          <w:tcPr>
            <w:tcW w:w="540" w:type="dxa"/>
            <w:vAlign w:val="center"/>
          </w:tcPr>
          <w:p w:rsidR="005B39ED" w:rsidRPr="00B155C4" w:rsidRDefault="005B39ED" w:rsidP="00CE3570">
            <w:pPr>
              <w:spacing w:before="60" w:after="60"/>
            </w:pPr>
          </w:p>
        </w:tc>
        <w:tc>
          <w:tcPr>
            <w:tcW w:w="540" w:type="dxa"/>
            <w:vAlign w:val="center"/>
          </w:tcPr>
          <w:p w:rsidR="005B39ED" w:rsidRPr="00B155C4" w:rsidRDefault="005B39ED" w:rsidP="00CE3570">
            <w:pPr>
              <w:spacing w:before="60" w:after="60"/>
            </w:pPr>
          </w:p>
        </w:tc>
        <w:tc>
          <w:tcPr>
            <w:tcW w:w="630" w:type="dxa"/>
            <w:vAlign w:val="center"/>
          </w:tcPr>
          <w:p w:rsidR="005B39ED" w:rsidRPr="00B155C4" w:rsidRDefault="005B39ED" w:rsidP="00CE3570">
            <w:pPr>
              <w:spacing w:before="60" w:after="60"/>
            </w:pPr>
          </w:p>
        </w:tc>
      </w:tr>
      <w:tr w:rsidR="005B39ED" w:rsidRPr="00B155C4">
        <w:tc>
          <w:tcPr>
            <w:tcW w:w="7245" w:type="dxa"/>
            <w:vAlign w:val="center"/>
          </w:tcPr>
          <w:p w:rsidR="005B39ED" w:rsidRPr="00F26E6F" w:rsidRDefault="005B39ED" w:rsidP="00CE3570">
            <w:pPr>
              <w:spacing w:before="60" w:after="60"/>
              <w:ind w:left="0"/>
              <w:rPr>
                <w:i/>
                <w:iCs/>
                <w:sz w:val="18"/>
                <w:szCs w:val="18"/>
              </w:rPr>
            </w:pPr>
            <w:hyperlink r:id="rId589" w:anchor="tech-icons" w:history="1">
              <w:r w:rsidRPr="001F110C">
                <w:rPr>
                  <w:rStyle w:val="Hyperlink"/>
                  <w:rFonts w:cs="Arial"/>
                  <w:i/>
                  <w:color w:val="632423"/>
                  <w:sz w:val="18"/>
                  <w:szCs w:val="18"/>
                  <w:lang w:val="en-GB"/>
                </w:rPr>
                <w:t>14.2</w:t>
              </w:r>
            </w:hyperlink>
            <w:r w:rsidRPr="001F110C">
              <w:rPr>
                <w:i/>
                <w:color w:val="632423"/>
                <w:sz w:val="18"/>
                <w:szCs w:val="18"/>
                <w:lang w:val="en-GB"/>
              </w:rPr>
              <w:t> </w:t>
            </w:r>
            <w:r w:rsidRPr="00F26E6F">
              <w:rPr>
                <w:i/>
                <w:iCs/>
                <w:color w:val="333399"/>
                <w:sz w:val="18"/>
                <w:szCs w:val="18"/>
              </w:rPr>
              <w:t>Supplement text with graphic or auditory presentations where they will facilitate comprehension of the page.</w:t>
            </w:r>
          </w:p>
        </w:tc>
        <w:tc>
          <w:tcPr>
            <w:tcW w:w="540" w:type="dxa"/>
            <w:vAlign w:val="center"/>
          </w:tcPr>
          <w:p w:rsidR="005B39ED" w:rsidRPr="00B155C4" w:rsidRDefault="005B39ED" w:rsidP="00CE3570">
            <w:pPr>
              <w:spacing w:before="60" w:after="60"/>
            </w:pPr>
          </w:p>
        </w:tc>
        <w:tc>
          <w:tcPr>
            <w:tcW w:w="540" w:type="dxa"/>
            <w:vAlign w:val="center"/>
          </w:tcPr>
          <w:p w:rsidR="005B39ED" w:rsidRPr="00B155C4" w:rsidRDefault="005B39ED" w:rsidP="00CE3570">
            <w:pPr>
              <w:spacing w:before="60" w:after="60"/>
            </w:pPr>
          </w:p>
        </w:tc>
        <w:tc>
          <w:tcPr>
            <w:tcW w:w="630" w:type="dxa"/>
            <w:vAlign w:val="center"/>
          </w:tcPr>
          <w:p w:rsidR="005B39ED" w:rsidRPr="00B155C4" w:rsidRDefault="005B39ED" w:rsidP="00CE3570">
            <w:pPr>
              <w:spacing w:before="60" w:after="60"/>
            </w:pPr>
          </w:p>
        </w:tc>
      </w:tr>
      <w:tr w:rsidR="005B39ED" w:rsidRPr="00B155C4">
        <w:tc>
          <w:tcPr>
            <w:tcW w:w="7245" w:type="dxa"/>
            <w:vAlign w:val="center"/>
          </w:tcPr>
          <w:p w:rsidR="005B39ED" w:rsidRPr="00F26E6F" w:rsidRDefault="005B39ED" w:rsidP="00CE3570">
            <w:pPr>
              <w:spacing w:before="60" w:after="60"/>
              <w:ind w:left="0"/>
              <w:rPr>
                <w:i/>
                <w:sz w:val="18"/>
                <w:szCs w:val="18"/>
              </w:rPr>
            </w:pPr>
            <w:hyperlink r:id="rId590" w:anchor="tech-consistent-style" w:tooltip="WCAG 1.0 Checkpoint #14.3" w:history="1">
              <w:r w:rsidRPr="001F110C">
                <w:rPr>
                  <w:rStyle w:val="Hyperlink"/>
                  <w:rFonts w:cs="Arial"/>
                  <w:i/>
                  <w:iCs/>
                  <w:color w:val="632423"/>
                  <w:sz w:val="18"/>
                  <w:szCs w:val="18"/>
                </w:rPr>
                <w:t>14.3</w:t>
              </w:r>
            </w:hyperlink>
            <w:r w:rsidRPr="00F26E6F">
              <w:rPr>
                <w:i/>
                <w:sz w:val="18"/>
                <w:szCs w:val="18"/>
              </w:rPr>
              <w:t> </w:t>
            </w:r>
            <w:r w:rsidRPr="00F26E6F">
              <w:rPr>
                <w:i/>
                <w:iCs/>
                <w:color w:val="333399"/>
                <w:sz w:val="18"/>
                <w:szCs w:val="18"/>
              </w:rPr>
              <w:t>Create a style of presentation that is consistent across pages.</w:t>
            </w:r>
            <w:r w:rsidRPr="00F26E6F">
              <w:rPr>
                <w:i/>
                <w:sz w:val="18"/>
                <w:szCs w:val="18"/>
              </w:rPr>
              <w:t xml:space="preserve"> </w:t>
            </w:r>
          </w:p>
        </w:tc>
        <w:tc>
          <w:tcPr>
            <w:tcW w:w="540" w:type="dxa"/>
            <w:vAlign w:val="center"/>
          </w:tcPr>
          <w:p w:rsidR="005B39ED" w:rsidRPr="00B155C4" w:rsidRDefault="005B39ED" w:rsidP="00CE3570">
            <w:pPr>
              <w:spacing w:before="60" w:after="60"/>
            </w:pPr>
            <w:r w:rsidRPr="00B155C4">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vAlign w:val="center"/>
          </w:tcPr>
          <w:p w:rsidR="005B39ED" w:rsidRPr="00B155C4" w:rsidRDefault="005B39ED" w:rsidP="00CE3570">
            <w:pPr>
              <w:spacing w:before="60" w:after="60"/>
            </w:pPr>
            <w:r w:rsidRPr="00B155C4">
              <w:t xml:space="preserve"> </w:t>
            </w:r>
          </w:p>
        </w:tc>
      </w:tr>
      <w:tr w:rsidR="005B39ED" w:rsidRPr="00CE3570">
        <w:tc>
          <w:tcPr>
            <w:tcW w:w="7245"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And if you use images and image maps (Priority 3)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Yes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No </w:t>
            </w:r>
          </w:p>
        </w:tc>
        <w:tc>
          <w:tcPr>
            <w:tcW w:w="63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F26E6F">
        <w:tc>
          <w:tcPr>
            <w:tcW w:w="7245" w:type="dxa"/>
            <w:vAlign w:val="center"/>
          </w:tcPr>
          <w:p w:rsidR="005B39ED" w:rsidRPr="00F26E6F" w:rsidRDefault="005B39ED" w:rsidP="00CE3570">
            <w:pPr>
              <w:spacing w:before="60" w:after="60"/>
              <w:ind w:left="0"/>
              <w:rPr>
                <w:i/>
                <w:iCs/>
                <w:sz w:val="18"/>
                <w:szCs w:val="18"/>
              </w:rPr>
            </w:pPr>
            <w:hyperlink r:id="rId591" w:anchor="tech-redundant-client-links" w:history="1">
              <w:r w:rsidRPr="001F110C">
                <w:rPr>
                  <w:rStyle w:val="Hyperlink"/>
                  <w:rFonts w:cs="Arial"/>
                  <w:i/>
                  <w:color w:val="632423"/>
                  <w:sz w:val="18"/>
                  <w:szCs w:val="18"/>
                  <w:lang w:val="en-GB"/>
                </w:rPr>
                <w:t>1.5</w:t>
              </w:r>
            </w:hyperlink>
            <w:r w:rsidRPr="00F26E6F">
              <w:rPr>
                <w:i/>
                <w:sz w:val="18"/>
                <w:szCs w:val="18"/>
                <w:lang w:val="en-GB"/>
              </w:rPr>
              <w:t> </w:t>
            </w:r>
            <w:r w:rsidRPr="00F26E6F">
              <w:rPr>
                <w:i/>
                <w:iCs/>
                <w:color w:val="333399"/>
                <w:sz w:val="18"/>
                <w:szCs w:val="18"/>
              </w:rPr>
              <w:t>Until user agents render text equivalents for client-side image map links, provide redundant text links for each active region of a client-side image map.</w:t>
            </w:r>
          </w:p>
        </w:tc>
        <w:tc>
          <w:tcPr>
            <w:tcW w:w="540" w:type="dxa"/>
            <w:vAlign w:val="center"/>
          </w:tcPr>
          <w:p w:rsidR="005B39ED" w:rsidRPr="00F26E6F" w:rsidRDefault="005B39ED" w:rsidP="00CE3570">
            <w:pPr>
              <w:spacing w:before="60" w:after="60"/>
              <w:rPr>
                <w:i/>
              </w:rPr>
            </w:pPr>
          </w:p>
        </w:tc>
        <w:tc>
          <w:tcPr>
            <w:tcW w:w="540" w:type="dxa"/>
            <w:vAlign w:val="center"/>
          </w:tcPr>
          <w:p w:rsidR="005B39ED" w:rsidRPr="00F26E6F" w:rsidRDefault="005B39ED" w:rsidP="00CE3570">
            <w:pPr>
              <w:spacing w:before="60" w:after="60"/>
              <w:rPr>
                <w:i/>
              </w:rPr>
            </w:pPr>
          </w:p>
        </w:tc>
        <w:tc>
          <w:tcPr>
            <w:tcW w:w="630" w:type="dxa"/>
            <w:vAlign w:val="center"/>
          </w:tcPr>
          <w:p w:rsidR="005B39ED" w:rsidRPr="00F26E6F" w:rsidRDefault="005B39ED" w:rsidP="00CE3570">
            <w:pPr>
              <w:spacing w:before="60" w:after="60"/>
              <w:rPr>
                <w:i/>
              </w:rPr>
            </w:pPr>
          </w:p>
        </w:tc>
      </w:tr>
      <w:tr w:rsidR="005B39ED" w:rsidRPr="00CE3570">
        <w:tc>
          <w:tcPr>
            <w:tcW w:w="7245"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And if you use tables (Priority 3)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Yes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No </w:t>
            </w:r>
          </w:p>
        </w:tc>
        <w:tc>
          <w:tcPr>
            <w:tcW w:w="63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B155C4">
        <w:tc>
          <w:tcPr>
            <w:tcW w:w="7245" w:type="dxa"/>
            <w:vAlign w:val="center"/>
          </w:tcPr>
          <w:p w:rsidR="005B39ED" w:rsidRPr="00F26E6F" w:rsidRDefault="005B39ED" w:rsidP="00CE3570">
            <w:pPr>
              <w:spacing w:before="60" w:after="60"/>
              <w:ind w:left="0"/>
              <w:rPr>
                <w:i/>
                <w:sz w:val="18"/>
                <w:szCs w:val="18"/>
              </w:rPr>
            </w:pPr>
            <w:hyperlink r:id="rId592" w:anchor="tech-table-summaries" w:tooltip="WCAG 1.0 Checkpoint #5.5" w:history="1">
              <w:r w:rsidRPr="001F110C">
                <w:rPr>
                  <w:rStyle w:val="Hyperlink"/>
                  <w:rFonts w:cs="Arial"/>
                  <w:i/>
                  <w:iCs/>
                  <w:color w:val="632423"/>
                  <w:sz w:val="18"/>
                  <w:szCs w:val="18"/>
                </w:rPr>
                <w:t>5.5</w:t>
              </w:r>
            </w:hyperlink>
            <w:r w:rsidRPr="001F110C">
              <w:rPr>
                <w:i/>
                <w:color w:val="632423"/>
                <w:sz w:val="18"/>
                <w:szCs w:val="18"/>
              </w:rPr>
              <w:t> </w:t>
            </w:r>
            <w:r w:rsidRPr="00F26E6F">
              <w:rPr>
                <w:i/>
                <w:iCs/>
                <w:color w:val="333399"/>
                <w:sz w:val="18"/>
                <w:szCs w:val="18"/>
              </w:rPr>
              <w:t>Provide summaries for tables.</w:t>
            </w:r>
            <w:r w:rsidRPr="00F26E6F">
              <w:rPr>
                <w:i/>
                <w:sz w:val="18"/>
                <w:szCs w:val="18"/>
              </w:rPr>
              <w:t xml:space="preserve"> </w:t>
            </w:r>
          </w:p>
        </w:tc>
        <w:tc>
          <w:tcPr>
            <w:tcW w:w="540" w:type="dxa"/>
            <w:vAlign w:val="center"/>
          </w:tcPr>
          <w:p w:rsidR="005B39ED" w:rsidRPr="00B155C4" w:rsidRDefault="005B39ED" w:rsidP="00CE3570">
            <w:pPr>
              <w:spacing w:before="60" w:after="60"/>
            </w:pPr>
            <w:r w:rsidRPr="00B155C4">
              <w:t xml:space="preserve"> </w:t>
            </w:r>
          </w:p>
        </w:tc>
        <w:tc>
          <w:tcPr>
            <w:tcW w:w="540" w:type="dxa"/>
            <w:vAlign w:val="center"/>
          </w:tcPr>
          <w:p w:rsidR="005B39ED" w:rsidRPr="00B155C4" w:rsidRDefault="005B39ED" w:rsidP="00CE3570">
            <w:pPr>
              <w:spacing w:before="60" w:after="60"/>
            </w:pPr>
            <w:r w:rsidRPr="00B155C4">
              <w:t xml:space="preserve"> </w:t>
            </w:r>
          </w:p>
        </w:tc>
        <w:tc>
          <w:tcPr>
            <w:tcW w:w="630" w:type="dxa"/>
            <w:vAlign w:val="center"/>
          </w:tcPr>
          <w:p w:rsidR="005B39ED" w:rsidRPr="00B155C4" w:rsidRDefault="005B39ED" w:rsidP="00CE3570">
            <w:pPr>
              <w:spacing w:before="60" w:after="60"/>
            </w:pPr>
            <w:r w:rsidRPr="00B155C4">
              <w:t xml:space="preserve"> </w:t>
            </w:r>
          </w:p>
        </w:tc>
      </w:tr>
      <w:tr w:rsidR="005B39ED" w:rsidRPr="00B155C4">
        <w:tc>
          <w:tcPr>
            <w:tcW w:w="7245" w:type="dxa"/>
            <w:vAlign w:val="center"/>
          </w:tcPr>
          <w:p w:rsidR="005B39ED" w:rsidRPr="00F26E6F" w:rsidRDefault="005B39ED" w:rsidP="00CE3570">
            <w:pPr>
              <w:spacing w:before="60" w:after="60"/>
              <w:ind w:left="0"/>
              <w:rPr>
                <w:i/>
                <w:iCs/>
                <w:sz w:val="18"/>
                <w:szCs w:val="18"/>
              </w:rPr>
            </w:pPr>
            <w:hyperlink r:id="rId593" w:anchor="tech-abbreviate-labels" w:history="1">
              <w:r w:rsidRPr="001F110C">
                <w:rPr>
                  <w:rStyle w:val="Hyperlink"/>
                  <w:rFonts w:cs="Arial"/>
                  <w:i/>
                  <w:color w:val="632423"/>
                  <w:sz w:val="18"/>
                  <w:szCs w:val="18"/>
                  <w:lang w:val="en-GB"/>
                </w:rPr>
                <w:t>5.6</w:t>
              </w:r>
            </w:hyperlink>
            <w:r w:rsidRPr="001F110C">
              <w:rPr>
                <w:i/>
                <w:color w:val="632423"/>
                <w:sz w:val="18"/>
                <w:szCs w:val="18"/>
                <w:lang w:val="en-GB"/>
              </w:rPr>
              <w:t> </w:t>
            </w:r>
            <w:r w:rsidRPr="00F26E6F">
              <w:rPr>
                <w:i/>
                <w:iCs/>
                <w:color w:val="333399"/>
                <w:sz w:val="18"/>
                <w:szCs w:val="18"/>
              </w:rPr>
              <w:t>Provide abbreviations for header labels.</w:t>
            </w:r>
            <w:r w:rsidRPr="00F26E6F">
              <w:rPr>
                <w:i/>
                <w:sz w:val="18"/>
                <w:szCs w:val="18"/>
                <w:lang w:val="en-GB"/>
              </w:rPr>
              <w:t xml:space="preserve"> </w:t>
            </w:r>
          </w:p>
        </w:tc>
        <w:tc>
          <w:tcPr>
            <w:tcW w:w="540" w:type="dxa"/>
            <w:vAlign w:val="center"/>
          </w:tcPr>
          <w:p w:rsidR="005B39ED" w:rsidRPr="00B155C4" w:rsidRDefault="005B39ED" w:rsidP="00CE3570">
            <w:pPr>
              <w:spacing w:before="60" w:after="60"/>
            </w:pPr>
          </w:p>
        </w:tc>
        <w:tc>
          <w:tcPr>
            <w:tcW w:w="540" w:type="dxa"/>
            <w:vAlign w:val="center"/>
          </w:tcPr>
          <w:p w:rsidR="005B39ED" w:rsidRPr="00B155C4" w:rsidRDefault="005B39ED" w:rsidP="00CE3570">
            <w:pPr>
              <w:spacing w:before="60" w:after="60"/>
            </w:pPr>
          </w:p>
        </w:tc>
        <w:tc>
          <w:tcPr>
            <w:tcW w:w="630" w:type="dxa"/>
            <w:vAlign w:val="center"/>
          </w:tcPr>
          <w:p w:rsidR="005B39ED" w:rsidRPr="00B155C4" w:rsidRDefault="005B39ED" w:rsidP="00CE3570">
            <w:pPr>
              <w:spacing w:before="60" w:after="60"/>
            </w:pPr>
          </w:p>
        </w:tc>
      </w:tr>
      <w:tr w:rsidR="005B39ED" w:rsidRPr="00B155C4">
        <w:tc>
          <w:tcPr>
            <w:tcW w:w="7245" w:type="dxa"/>
            <w:vAlign w:val="center"/>
          </w:tcPr>
          <w:p w:rsidR="005B39ED" w:rsidRPr="00F26E6F" w:rsidRDefault="005B39ED" w:rsidP="00CE3570">
            <w:pPr>
              <w:spacing w:before="60" w:after="60"/>
              <w:ind w:left="0"/>
              <w:rPr>
                <w:i/>
                <w:iCs/>
                <w:sz w:val="18"/>
                <w:szCs w:val="18"/>
              </w:rPr>
            </w:pPr>
            <w:hyperlink r:id="rId594" w:anchor="tech-linear-tables" w:history="1">
              <w:r w:rsidRPr="001F110C">
                <w:rPr>
                  <w:rStyle w:val="Hyperlink"/>
                  <w:rFonts w:cs="Arial"/>
                  <w:i/>
                  <w:color w:val="632423"/>
                  <w:sz w:val="18"/>
                  <w:szCs w:val="18"/>
                  <w:lang w:val="en-GB"/>
                </w:rPr>
                <w:t>10.3</w:t>
              </w:r>
            </w:hyperlink>
            <w:r w:rsidRPr="001F110C">
              <w:rPr>
                <w:i/>
                <w:color w:val="632423"/>
                <w:sz w:val="18"/>
                <w:szCs w:val="18"/>
                <w:lang w:val="en-GB"/>
              </w:rPr>
              <w:t> </w:t>
            </w:r>
            <w:r w:rsidRPr="00F26E6F">
              <w:rPr>
                <w:i/>
                <w:iCs/>
                <w:color w:val="333399"/>
                <w:sz w:val="18"/>
                <w:szCs w:val="18"/>
              </w:rPr>
              <w:t>Until user agents (including assistive technologies)</w:t>
            </w:r>
            <w:r w:rsidRPr="00F26E6F">
              <w:rPr>
                <w:i/>
                <w:sz w:val="18"/>
                <w:szCs w:val="18"/>
                <w:lang w:val="en-GB"/>
              </w:rPr>
              <w:t xml:space="preserve"> </w:t>
            </w:r>
            <w:r w:rsidRPr="00F26E6F">
              <w:rPr>
                <w:i/>
                <w:iCs/>
                <w:color w:val="333399"/>
                <w:sz w:val="18"/>
                <w:szCs w:val="18"/>
              </w:rPr>
              <w:t>render side-by-side text correctly, provide a linear text alternative (on the current page or some other) for all tables that lay out text in parallel, word-wrapped columns.</w:t>
            </w:r>
          </w:p>
        </w:tc>
        <w:tc>
          <w:tcPr>
            <w:tcW w:w="540" w:type="dxa"/>
            <w:vAlign w:val="center"/>
          </w:tcPr>
          <w:p w:rsidR="005B39ED" w:rsidRPr="00F26E6F" w:rsidRDefault="005B39ED" w:rsidP="00CE3570">
            <w:pPr>
              <w:spacing w:before="60" w:after="60"/>
              <w:rPr>
                <w:i/>
                <w:iCs/>
                <w:color w:val="333399"/>
                <w:sz w:val="18"/>
                <w:szCs w:val="18"/>
              </w:rPr>
            </w:pPr>
          </w:p>
        </w:tc>
        <w:tc>
          <w:tcPr>
            <w:tcW w:w="540" w:type="dxa"/>
            <w:vAlign w:val="center"/>
          </w:tcPr>
          <w:p w:rsidR="005B39ED" w:rsidRPr="00B155C4" w:rsidRDefault="005B39ED" w:rsidP="00CE3570">
            <w:pPr>
              <w:spacing w:before="60" w:after="60"/>
            </w:pPr>
          </w:p>
        </w:tc>
        <w:tc>
          <w:tcPr>
            <w:tcW w:w="630" w:type="dxa"/>
            <w:vAlign w:val="center"/>
          </w:tcPr>
          <w:p w:rsidR="005B39ED" w:rsidRPr="00B155C4" w:rsidRDefault="005B39ED" w:rsidP="00CE3570">
            <w:pPr>
              <w:spacing w:before="60" w:after="60"/>
            </w:pPr>
          </w:p>
        </w:tc>
      </w:tr>
      <w:tr w:rsidR="005B39ED" w:rsidRPr="00CE3570">
        <w:tc>
          <w:tcPr>
            <w:tcW w:w="7245"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And if you use forms (Priority 3)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Yes </w:t>
            </w:r>
          </w:p>
        </w:tc>
        <w:tc>
          <w:tcPr>
            <w:tcW w:w="54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 xml:space="preserve">No </w:t>
            </w:r>
          </w:p>
        </w:tc>
        <w:tc>
          <w:tcPr>
            <w:tcW w:w="630" w:type="dxa"/>
            <w:shd w:val="solid" w:color="auto" w:fill="auto"/>
            <w:vAlign w:val="center"/>
          </w:tcPr>
          <w:p w:rsidR="005B39ED" w:rsidRPr="00CE3570" w:rsidRDefault="005B39ED" w:rsidP="00CE3570">
            <w:pPr>
              <w:keepNext w:val="0"/>
              <w:spacing w:before="60" w:after="60"/>
              <w:ind w:left="30"/>
              <w:jc w:val="center"/>
              <w:rPr>
                <w:b/>
                <w:bCs/>
                <w:color w:val="FFFFFF"/>
                <w:sz w:val="18"/>
                <w:szCs w:val="18"/>
              </w:rPr>
            </w:pPr>
            <w:r w:rsidRPr="00CE3570">
              <w:rPr>
                <w:b/>
                <w:bCs/>
                <w:color w:val="FFFFFF"/>
                <w:sz w:val="18"/>
                <w:szCs w:val="18"/>
              </w:rPr>
              <w:t>N/A</w:t>
            </w:r>
          </w:p>
        </w:tc>
      </w:tr>
      <w:tr w:rsidR="005B39ED" w:rsidRPr="00F26E6F">
        <w:tc>
          <w:tcPr>
            <w:tcW w:w="7245" w:type="dxa"/>
            <w:vAlign w:val="center"/>
          </w:tcPr>
          <w:p w:rsidR="005B39ED" w:rsidRPr="00F26E6F" w:rsidRDefault="005B39ED" w:rsidP="00CE3570">
            <w:pPr>
              <w:spacing w:before="60" w:after="60"/>
              <w:ind w:left="0"/>
              <w:rPr>
                <w:i/>
                <w:iCs/>
                <w:sz w:val="18"/>
                <w:szCs w:val="18"/>
              </w:rPr>
            </w:pPr>
            <w:hyperlink r:id="rId595" w:anchor="tech-place-holders" w:history="1">
              <w:r w:rsidRPr="001F110C">
                <w:rPr>
                  <w:rStyle w:val="Hyperlink"/>
                  <w:rFonts w:cs="Arial"/>
                  <w:i/>
                  <w:color w:val="632423"/>
                  <w:sz w:val="18"/>
                  <w:szCs w:val="18"/>
                  <w:lang w:val="en-GB"/>
                </w:rPr>
                <w:t>10.4</w:t>
              </w:r>
            </w:hyperlink>
            <w:r w:rsidRPr="00CE3570">
              <w:rPr>
                <w:i/>
                <w:color w:val="0F243E"/>
                <w:sz w:val="18"/>
                <w:szCs w:val="18"/>
                <w:lang w:val="en-GB"/>
              </w:rPr>
              <w:t> </w:t>
            </w:r>
            <w:r w:rsidRPr="00F26E6F">
              <w:rPr>
                <w:i/>
                <w:iCs/>
                <w:color w:val="333399"/>
                <w:sz w:val="18"/>
                <w:szCs w:val="18"/>
              </w:rPr>
              <w:t>Until user agents handle empty controls correctly, include default, place-holding characters in edit boxes and text areas.</w:t>
            </w:r>
          </w:p>
        </w:tc>
        <w:tc>
          <w:tcPr>
            <w:tcW w:w="540" w:type="dxa"/>
            <w:vAlign w:val="center"/>
          </w:tcPr>
          <w:p w:rsidR="005B39ED" w:rsidRPr="00F26E6F" w:rsidRDefault="005B39ED" w:rsidP="00CE3570">
            <w:pPr>
              <w:spacing w:before="60" w:after="60"/>
              <w:rPr>
                <w:i/>
                <w:sz w:val="18"/>
                <w:szCs w:val="18"/>
              </w:rPr>
            </w:pPr>
          </w:p>
        </w:tc>
        <w:tc>
          <w:tcPr>
            <w:tcW w:w="540" w:type="dxa"/>
            <w:vAlign w:val="center"/>
          </w:tcPr>
          <w:p w:rsidR="005B39ED" w:rsidRPr="00F26E6F" w:rsidRDefault="005B39ED" w:rsidP="00CE3570">
            <w:pPr>
              <w:spacing w:before="60" w:after="60"/>
              <w:rPr>
                <w:i/>
              </w:rPr>
            </w:pPr>
          </w:p>
        </w:tc>
        <w:tc>
          <w:tcPr>
            <w:tcW w:w="630" w:type="dxa"/>
            <w:vAlign w:val="center"/>
          </w:tcPr>
          <w:p w:rsidR="005B39ED" w:rsidRPr="00F26E6F" w:rsidRDefault="005B39ED" w:rsidP="00CE3570">
            <w:pPr>
              <w:spacing w:before="60" w:after="60"/>
              <w:rPr>
                <w:i/>
              </w:rPr>
            </w:pPr>
          </w:p>
        </w:tc>
      </w:tr>
    </w:tbl>
    <w:p w:rsidR="005B39ED" w:rsidRPr="00926F2C" w:rsidRDefault="005B39ED" w:rsidP="002D53FD">
      <w:pPr>
        <w:rPr>
          <w:lang w:eastAsia="fr-FR" w:bidi="he-IL"/>
        </w:rPr>
      </w:pPr>
    </w:p>
    <w:sectPr w:rsidR="005B39ED" w:rsidRPr="00926F2C" w:rsidSect="009B3A49">
      <w:headerReference w:type="even" r:id="rId596"/>
      <w:headerReference w:type="default" r:id="rId597"/>
      <w:footerReference w:type="even" r:id="rId598"/>
      <w:footerReference w:type="default" r:id="rId599"/>
      <w:pgSz w:w="11907" w:h="16840" w:code="9"/>
      <w:pgMar w:top="1411" w:right="1699" w:bottom="1411" w:left="99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9ED" w:rsidRDefault="005B39ED" w:rsidP="002D53FD">
      <w:r>
        <w:separator/>
      </w:r>
    </w:p>
    <w:p w:rsidR="005B39ED" w:rsidRDefault="005B39ED"/>
  </w:endnote>
  <w:endnote w:type="continuationSeparator" w:id="1">
    <w:p w:rsidR="005B39ED" w:rsidRDefault="005B39ED" w:rsidP="002D53FD">
      <w:r>
        <w:continuationSeparator/>
      </w:r>
    </w:p>
    <w:p w:rsidR="005B39ED" w:rsidRDefault="005B39E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mic Sans MS">
    <w:panose1 w:val="030F0702030302020204"/>
    <w:charset w:val="00"/>
    <w:family w:val="script"/>
    <w:pitch w:val="variable"/>
    <w:sig w:usb0="00000287" w:usb1="00000000" w:usb2="00000000" w:usb3="00000000" w:csb0="0000009F" w:csb1="00000000"/>
  </w:font>
  <w:font w:name="Arial Narrow">
    <w:panose1 w:val="020B050602020203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Kartika">
    <w:panose1 w:val="02020503030404060203"/>
    <w:charset w:val="00"/>
    <w:family w:val="roman"/>
    <w:pitch w:val="variable"/>
    <w:sig w:usb0="008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Times-BoldItalic">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ED" w:rsidRPr="00874A03" w:rsidRDefault="005B39ED" w:rsidP="002D53FD">
    <w:pPr>
      <w:pStyle w:val="Footer"/>
    </w:pPr>
    <w:fldSimple w:instr=" PAGE ">
      <w:r>
        <w:rPr>
          <w:noProof/>
        </w:rPr>
        <w:t>ii</w:t>
      </w:r>
    </w:fldSimple>
    <w:r w:rsidRPr="00874A03">
      <w:tab/>
      <w:t>Guide to design</w:t>
    </w:r>
    <w:r>
      <w:t>ing</w:t>
    </w:r>
    <w:r w:rsidRPr="00874A03">
      <w:t xml:space="preserve"> and develop</w:t>
    </w:r>
    <w:r>
      <w:t>ing accessible</w:t>
    </w:r>
    <w:r w:rsidRPr="00874A03">
      <w:t xml:space="preserve"> </w:t>
    </w:r>
    <w:r>
      <w:t>Web</w:t>
    </w:r>
    <w:r w:rsidRPr="00874A03">
      <w:t xml:space="preserve"> sites with Microsoft solutions</w:t>
    </w:r>
    <w:r w:rsidRPr="00874A03">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ED" w:rsidRPr="00874A03" w:rsidRDefault="005B39ED" w:rsidP="002D53FD">
    <w:pPr>
      <w:pStyle w:val="Footer"/>
    </w:pPr>
    <w:r w:rsidRPr="00874A03">
      <w:t>Guide to design</w:t>
    </w:r>
    <w:r>
      <w:t>ing</w:t>
    </w:r>
    <w:r w:rsidRPr="00874A03">
      <w:t xml:space="preserve"> and develop</w:t>
    </w:r>
    <w:r>
      <w:t>ing accessible</w:t>
    </w:r>
    <w:r w:rsidRPr="00874A03">
      <w:t xml:space="preserve"> </w:t>
    </w:r>
    <w:r>
      <w:t>Web</w:t>
    </w:r>
    <w:r w:rsidRPr="00874A03">
      <w:t xml:space="preserve"> sites with Microsoft solutions</w:t>
    </w:r>
    <w:r w:rsidRPr="00874A03">
      <w:tab/>
    </w:r>
    <w:fldSimple w:instr=" PAGE ">
      <w:r>
        <w:rPr>
          <w:noProof/>
        </w:rP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ED" w:rsidRPr="007A4E7D" w:rsidRDefault="005B39ED" w:rsidP="00AE5376">
    <w:pPr>
      <w:pStyle w:val="Footer"/>
      <w:keepNext w:val="0"/>
      <w:pBdr>
        <w:top w:val="single" w:sz="4" w:space="1" w:color="auto"/>
      </w:pBdr>
      <w:tabs>
        <w:tab w:val="clear" w:pos="4536"/>
        <w:tab w:val="clear" w:pos="9072"/>
        <w:tab w:val="right" w:pos="9180"/>
      </w:tabs>
      <w:spacing w:after="0" w:line="280" w:lineRule="atLeast"/>
      <w:ind w:left="0"/>
      <w:rPr>
        <w:rFonts w:cs="Times New Roman"/>
      </w:rPr>
    </w:pPr>
    <w:r w:rsidRPr="007A4E7D">
      <w:rPr>
        <w:rFonts w:cs="Times New Roman"/>
      </w:rPr>
      <w:fldChar w:fldCharType="begin"/>
    </w:r>
    <w:r w:rsidRPr="007A4E7D">
      <w:rPr>
        <w:rFonts w:cs="Times New Roman"/>
      </w:rPr>
      <w:instrText xml:space="preserve"> PAGE </w:instrText>
    </w:r>
    <w:r w:rsidRPr="007A4E7D">
      <w:rPr>
        <w:rFonts w:cs="Times New Roman"/>
      </w:rPr>
      <w:fldChar w:fldCharType="separate"/>
    </w:r>
    <w:r>
      <w:rPr>
        <w:rFonts w:cs="Times New Roman"/>
        <w:noProof/>
      </w:rPr>
      <w:t>100</w:t>
    </w:r>
    <w:r w:rsidRPr="007A4E7D">
      <w:rPr>
        <w:rFonts w:cs="Times New Roman"/>
      </w:rPr>
      <w:fldChar w:fldCharType="end"/>
    </w:r>
    <w:r w:rsidRPr="007A4E7D">
      <w:rPr>
        <w:rFonts w:cs="Times New Roman"/>
      </w:rPr>
      <w:tab/>
      <w:t>Guide to designing and developing accessible Web sites with Microsoft solutions</w:t>
    </w:r>
    <w:r w:rsidRPr="007A4E7D">
      <w:rPr>
        <w:rFonts w:cs="Times New Roman"/>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ED" w:rsidRPr="007A4E7D" w:rsidRDefault="005B39ED" w:rsidP="0000702A">
    <w:pPr>
      <w:pStyle w:val="Footer"/>
      <w:keepNext w:val="0"/>
      <w:pBdr>
        <w:top w:val="single" w:sz="4" w:space="1" w:color="auto"/>
      </w:pBdr>
      <w:tabs>
        <w:tab w:val="clear" w:pos="4536"/>
        <w:tab w:val="clear" w:pos="9072"/>
        <w:tab w:val="right" w:pos="9180"/>
      </w:tabs>
      <w:spacing w:after="0" w:line="280" w:lineRule="atLeast"/>
      <w:ind w:left="0"/>
      <w:rPr>
        <w:rFonts w:cs="Times New Roman"/>
      </w:rPr>
    </w:pPr>
    <w:r w:rsidRPr="007A4E7D">
      <w:rPr>
        <w:rFonts w:cs="Times New Roman"/>
      </w:rPr>
      <w:t>Guide to designing and developing accessible Web sites with Microsoft solutions</w:t>
    </w:r>
    <w:r w:rsidRPr="007A4E7D">
      <w:rPr>
        <w:rFonts w:cs="Times New Roman"/>
      </w:rPr>
      <w:tab/>
    </w:r>
    <w:r w:rsidRPr="007A4E7D">
      <w:rPr>
        <w:rFonts w:cs="Times New Roman"/>
      </w:rPr>
      <w:fldChar w:fldCharType="begin"/>
    </w:r>
    <w:r w:rsidRPr="007A4E7D">
      <w:rPr>
        <w:rFonts w:cs="Times New Roman"/>
      </w:rPr>
      <w:instrText xml:space="preserve"> PAGE </w:instrText>
    </w:r>
    <w:r w:rsidRPr="007A4E7D">
      <w:rPr>
        <w:rFonts w:cs="Times New Roman"/>
      </w:rPr>
      <w:fldChar w:fldCharType="separate"/>
    </w:r>
    <w:r>
      <w:rPr>
        <w:rFonts w:cs="Times New Roman"/>
        <w:noProof/>
      </w:rPr>
      <w:t>101</w:t>
    </w:r>
    <w:r w:rsidRPr="007A4E7D">
      <w:rPr>
        <w:rFonts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9ED" w:rsidRDefault="005B39ED" w:rsidP="002D53FD">
      <w:r>
        <w:separator/>
      </w:r>
    </w:p>
    <w:p w:rsidR="005B39ED" w:rsidRDefault="005B39ED"/>
  </w:footnote>
  <w:footnote w:type="continuationSeparator" w:id="1">
    <w:p w:rsidR="005B39ED" w:rsidRDefault="005B39ED" w:rsidP="002D53FD">
      <w:r>
        <w:continuationSeparator/>
      </w:r>
    </w:p>
    <w:p w:rsidR="005B39ED" w:rsidRDefault="005B39ED"/>
  </w:footnote>
  <w:footnote w:id="2">
    <w:p w:rsidR="005B39ED" w:rsidRDefault="005B39ED" w:rsidP="002D53FD">
      <w:pPr>
        <w:pStyle w:val="FootnoteText"/>
      </w:pPr>
      <w:r>
        <w:rPr>
          <w:rStyle w:val="FootnoteReference"/>
        </w:rPr>
        <w:footnoteRef/>
      </w:r>
      <w:r>
        <w:t xml:space="preserve"> Source : </w:t>
      </w:r>
      <w:r w:rsidRPr="009869A1">
        <w:t>Commission des communautés européennes</w:t>
      </w:r>
      <w:r>
        <w:t>; European Disability Forum, Disability and social exclusion in the European Union, 2002, VISCHECK, World Dyslexia Network Foundation, PARE Manifesto</w:t>
      </w:r>
    </w:p>
  </w:footnote>
  <w:footnote w:id="3">
    <w:p w:rsidR="005B39ED" w:rsidRDefault="005B39ED" w:rsidP="002D53FD">
      <w:pPr>
        <w:pStyle w:val="FootnoteText"/>
      </w:pPr>
      <w:r>
        <w:rPr>
          <w:rStyle w:val="FootnoteReference"/>
        </w:rPr>
        <w:footnoteRef/>
      </w:r>
      <w:r w:rsidRPr="00874A03">
        <w:t xml:space="preserve"> This related topic is discussed in the digital inclusion (or eInclusion) section below</w:t>
      </w:r>
    </w:p>
  </w:footnote>
  <w:footnote w:id="4">
    <w:p w:rsidR="005B39ED" w:rsidRDefault="005B39ED" w:rsidP="002D53FD">
      <w:pPr>
        <w:pStyle w:val="FootnoteText"/>
      </w:pPr>
      <w:r>
        <w:rPr>
          <w:rStyle w:val="FootnoteReference"/>
        </w:rPr>
        <w:footnoteRef/>
      </w:r>
      <w:r w:rsidRPr="00842BDB">
        <w:rPr>
          <w:lang w:val="en-GB"/>
        </w:rPr>
        <w:t xml:space="preserve"> </w:t>
      </w:r>
      <w:r w:rsidRPr="00926F2C">
        <w:t xml:space="preserve">The development of Internet services </w:t>
      </w:r>
      <w:r>
        <w:t>that are</w:t>
      </w:r>
      <w:r w:rsidRPr="00926F2C">
        <w:t xml:space="preserve"> designed for </w:t>
      </w:r>
      <w:r>
        <w:t>specific</w:t>
      </w:r>
      <w:r w:rsidRPr="00926F2C">
        <w:t xml:space="preserve"> categories of disabled </w:t>
      </w:r>
      <w:r>
        <w:t>people</w:t>
      </w:r>
      <w:r w:rsidRPr="00926F2C">
        <w:t xml:space="preserve">, </w:t>
      </w:r>
      <w:r>
        <w:t xml:space="preserve">such as </w:t>
      </w:r>
      <w:r w:rsidRPr="00926F2C">
        <w:t xml:space="preserve">online translation into sign language or digital libraries, </w:t>
      </w:r>
      <w:r>
        <w:t>are</w:t>
      </w:r>
      <w:r w:rsidRPr="00926F2C">
        <w:t xml:space="preserve"> not directly part of </w:t>
      </w:r>
      <w:r>
        <w:t>d</w:t>
      </w:r>
      <w:r w:rsidRPr="00926F2C">
        <w:t xml:space="preserve">igital accessibility, but </w:t>
      </w:r>
      <w:r>
        <w:t>they do</w:t>
      </w:r>
      <w:r w:rsidRPr="00926F2C">
        <w:t xml:space="preserve"> share a complementary and similar approach</w:t>
      </w:r>
    </w:p>
  </w:footnote>
  <w:footnote w:id="5">
    <w:p w:rsidR="005B39ED" w:rsidRDefault="005B39ED" w:rsidP="002D53FD">
      <w:pPr>
        <w:pStyle w:val="FootnoteText"/>
      </w:pPr>
      <w:r>
        <w:rPr>
          <w:rStyle w:val="FootnoteReference"/>
        </w:rPr>
        <w:footnoteRef/>
      </w:r>
      <w:r w:rsidRPr="008878AA">
        <w:t xml:space="preserve"> </w:t>
      </w:r>
      <w:r w:rsidRPr="00874A03">
        <w:t xml:space="preserve">This type of keyboard has smaller or larger keys than a standard keyboard, </w:t>
      </w:r>
      <w:r>
        <w:t>can</w:t>
      </w:r>
      <w:r w:rsidRPr="00874A03">
        <w:t xml:space="preserve"> have different key configurations</w:t>
      </w:r>
      <w:r>
        <w:t>,</w:t>
      </w:r>
      <w:r w:rsidRPr="00874A03">
        <w:t xml:space="preserve"> and </w:t>
      </w:r>
      <w:r>
        <w:t>can</w:t>
      </w:r>
      <w:r w:rsidRPr="00874A03">
        <w:t xml:space="preserve"> sometimes be used with a single hand.</w:t>
      </w:r>
    </w:p>
  </w:footnote>
  <w:footnote w:id="6">
    <w:p w:rsidR="005B39ED" w:rsidRDefault="005B39ED" w:rsidP="002D53FD">
      <w:pPr>
        <w:pStyle w:val="FootnoteText"/>
      </w:pPr>
      <w:r>
        <w:rPr>
          <w:rStyle w:val="FootnoteReference"/>
        </w:rPr>
        <w:footnoteRef/>
      </w:r>
      <w:r w:rsidRPr="00874A03">
        <w:t xml:space="preserve">This type of keyboard displays directly on the user's screen, and </w:t>
      </w:r>
      <w:r>
        <w:t>can</w:t>
      </w:r>
      <w:r w:rsidRPr="00874A03">
        <w:t xml:space="preserve"> </w:t>
      </w:r>
      <w:r>
        <w:t>support the use of</w:t>
      </w:r>
      <w:r w:rsidRPr="00874A03">
        <w:t xml:space="preserve"> a laser pointer, for example. </w:t>
      </w:r>
    </w:p>
  </w:footnote>
  <w:footnote w:id="7">
    <w:p w:rsidR="005B39ED" w:rsidRDefault="005B39ED" w:rsidP="002D53FD">
      <w:pPr>
        <w:pStyle w:val="FootnoteText"/>
      </w:pPr>
      <w:r>
        <w:rPr>
          <w:rStyle w:val="FootnoteReference"/>
        </w:rPr>
        <w:footnoteRef/>
      </w:r>
      <w:r w:rsidRPr="00AF6FD1">
        <w:t xml:space="preserve"> </w:t>
      </w:r>
      <w:r>
        <w:t xml:space="preserve">Please note that a more recent release of the proposal, the </w:t>
      </w:r>
      <w:hyperlink r:id="rId1" w:tooltip="Web Content Accessibility Guidelines 2.0 - Editor's Draft" w:history="1">
        <w:r w:rsidRPr="00F559EA">
          <w:rPr>
            <w:rStyle w:val="Hyperlink"/>
            <w:iCs/>
            <w:kern w:val="36"/>
          </w:rPr>
          <w:t>Web Content Accessibility Guidelines 2.0</w:t>
        </w:r>
        <w:bookmarkStart w:id="41" w:name="w3c_doctype"/>
        <w:bookmarkEnd w:id="41"/>
        <w:r w:rsidRPr="00F559EA">
          <w:rPr>
            <w:rStyle w:val="Hyperlink"/>
            <w:iCs/>
            <w:kern w:val="36"/>
          </w:rPr>
          <w:t xml:space="preserve"> – </w:t>
        </w:r>
        <w:r w:rsidRPr="00F559EA">
          <w:rPr>
            <w:rStyle w:val="Hyperlink"/>
            <w:iCs/>
          </w:rPr>
          <w:t>Editor's Draft</w:t>
        </w:r>
      </w:hyperlink>
      <w:r w:rsidRPr="00926F2C">
        <w:t xml:space="preserve">  dated </w:t>
      </w:r>
      <w:r>
        <w:t xml:space="preserve">August-September 2006, is also available. This release is </w:t>
      </w:r>
      <w:r w:rsidRPr="00AF6FD1">
        <w:t>probably closer to what the final draft will look like</w:t>
      </w:r>
      <w:r>
        <w:t>.</w:t>
      </w:r>
    </w:p>
  </w:footnote>
  <w:footnote w:id="8">
    <w:p w:rsidR="005B39ED" w:rsidRDefault="005B39ED">
      <w:pPr>
        <w:pStyle w:val="FootnoteText"/>
      </w:pPr>
      <w:r>
        <w:rPr>
          <w:rStyle w:val="FootnoteReference"/>
        </w:rPr>
        <w:footnoteRef/>
      </w:r>
      <w:r>
        <w:t xml:space="preserve"> The .NET Framework 3.0 adds new technologies to the .NET Framework 2.0, which makes the .NET Framework 3.0 a superset of the .NET Framework 2.0.</w:t>
      </w:r>
    </w:p>
  </w:footnote>
  <w:footnote w:id="9">
    <w:p w:rsidR="005B39ED" w:rsidRDefault="005B39ED" w:rsidP="002D53FD">
      <w:pPr>
        <w:pStyle w:val="FootnoteText"/>
      </w:pPr>
      <w:r>
        <w:rPr>
          <w:rStyle w:val="FootnoteReference"/>
        </w:rPr>
        <w:footnoteRef/>
      </w:r>
      <w:r w:rsidRPr="00874A03">
        <w:t xml:space="preserve"> MCMS 2002 Service Pack 2 supports Visual Studio 2005.</w:t>
      </w:r>
    </w:p>
  </w:footnote>
  <w:footnote w:id="10">
    <w:p w:rsidR="005B39ED" w:rsidRDefault="005B39ED" w:rsidP="002D53FD">
      <w:pPr>
        <w:pStyle w:val="FootnoteText"/>
      </w:pPr>
      <w:r>
        <w:rPr>
          <w:rStyle w:val="FootnoteReference"/>
        </w:rPr>
        <w:footnoteRef/>
      </w:r>
      <w:r w:rsidRPr="00874A03">
        <w:t xml:space="preserve"> MCMS 2002 Service Pack 2 supports the following ASP.NET 2.0 features: Authorization Providers, Navigation Providers, </w:t>
      </w:r>
      <w:r>
        <w:t xml:space="preserve">and </w:t>
      </w:r>
      <w:r w:rsidRPr="00874A03">
        <w:t>Master Pages. The other features of ASP.NET 2.0 are not supported</w:t>
      </w:r>
      <w:r>
        <w:t xml:space="preserve">. </w:t>
      </w:r>
    </w:p>
  </w:footnote>
  <w:footnote w:id="11">
    <w:p w:rsidR="005B39ED" w:rsidRDefault="005B39ED" w:rsidP="002D53FD">
      <w:pPr>
        <w:pStyle w:val="FootnoteText"/>
      </w:pPr>
      <w:r>
        <w:rPr>
          <w:rStyle w:val="FootnoteReference"/>
        </w:rPr>
        <w:footnoteRef/>
      </w:r>
      <w:r w:rsidRPr="00874A03">
        <w:t xml:space="preserve"> MCMS 2002 Service Pack 2 supports </w:t>
      </w:r>
      <w:r>
        <w:t xml:space="preserve">Microsoft </w:t>
      </w:r>
      <w:r w:rsidRPr="00874A03">
        <w:t>SQL Server 2005.</w:t>
      </w:r>
    </w:p>
  </w:footnote>
  <w:footnote w:id="12">
    <w:p w:rsidR="005B39ED" w:rsidRDefault="005B39ED">
      <w:pPr>
        <w:pStyle w:val="FootnoteText"/>
      </w:pPr>
      <w:r>
        <w:rPr>
          <w:rStyle w:val="FootnoteReference"/>
        </w:rPr>
        <w:footnoteRef/>
      </w:r>
      <w:r>
        <w:t xml:space="preserve"> A comparison of </w:t>
      </w:r>
      <w:hyperlink r:id="rId2" w:tooltip="Windows SharePoint Services v3.0 vs. Microsoft Office SharePoint Server 2007" w:history="1">
        <w:r w:rsidRPr="00742FBE">
          <w:rPr>
            <w:rStyle w:val="Hyperlink"/>
            <w:rFonts w:cs="Arial"/>
          </w:rPr>
          <w:t>Windows SharePoint Services v3.0 vs. Microsoft Office SharePoint Server 2007</w:t>
        </w:r>
      </w:hyperlink>
      <w:r>
        <w:t xml:space="preserve"> is available on the </w:t>
      </w:r>
      <w:r w:rsidRPr="00742FBE">
        <w:t>Marwan Tarek's Blog</w:t>
      </w:r>
      <w:r>
        <w:t xml:space="preserve">. It offers </w:t>
      </w:r>
      <w:r w:rsidRPr="00742FBE">
        <w:t xml:space="preserve">a list of things that MOSS </w:t>
      </w:r>
      <w:r>
        <w:t xml:space="preserve">2007 provides that WSS </w:t>
      </w:r>
      <w:r w:rsidRPr="00742FBE">
        <w:t>3.0 does not</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ED" w:rsidRPr="005256B4" w:rsidRDefault="005B39ED" w:rsidP="002D53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ED" w:rsidRDefault="005B39ED" w:rsidP="002D53FD">
    <w:pPr>
      <w:pStyle w:val="Header"/>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ED" w:rsidRPr="005256B4" w:rsidRDefault="005B39ED" w:rsidP="002D53FD">
    <w:pPr>
      <w:pStyle w:val="Header"/>
    </w:pPr>
  </w:p>
  <w:p w:rsidR="005B39ED" w:rsidRDefault="005B39ED" w:rsidP="002D53FD"/>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9ED" w:rsidRDefault="005B39ED" w:rsidP="002D53FD">
    <w:pPr>
      <w:pStyle w:val="Header"/>
    </w:pPr>
    <w:r>
      <w:tab/>
    </w:r>
  </w:p>
  <w:p w:rsidR="005B39ED" w:rsidRDefault="005B39ED" w:rsidP="002D53F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bullet="t">
        <v:imagedata r:id="rId1" o:title=""/>
      </v:shape>
    </w:pict>
  </w:numPicBullet>
  <w:numPicBullet w:numPicBulletId="1">
    <w:pict>
      <v:shape id="_x0000_i1026" type="#_x0000_t75" style="width:3in;height:3in" o:bullet="t">
        <v:imagedata r:id="rId1" o:title=""/>
      </v:shape>
    </w:pict>
  </w:numPicBullet>
  <w:numPicBullet w:numPicBulletId="2">
    <w:pict>
      <v:shape id="_x0000_i1027" type="#_x0000_t75" style="width:3in;height:3in" o:bullet="t">
        <v:imagedata r:id="rId1" o:title=""/>
      </v:shape>
    </w:pict>
  </w:numPicBullet>
  <w:numPicBullet w:numPicBulletId="3">
    <w:pict>
      <v:shape id="_x0000_i1028" type="#_x0000_t75" style="width:5.25pt;height:8.25pt" o:bullet="t">
        <v:imagedata r:id="rId2" o:title=""/>
      </v:shape>
    </w:pict>
  </w:numPicBullet>
  <w:numPicBullet w:numPicBulletId="4">
    <w:pict>
      <v:shape id="_x0000_i1029" type="#_x0000_t75" style="width:6.75pt;height:7.5pt" o:bullet="t">
        <v:imagedata r:id="rId3" o:title=""/>
      </v:shape>
    </w:pict>
  </w:numPicBullet>
  <w:numPicBullet w:numPicBulletId="5">
    <w:pict>
      <v:shape id="_x0000_i1030" type="#_x0000_t75" style="width:6.75pt;height:7.5pt" o:bullet="t">
        <v:imagedata r:id="rId4" o:title=""/>
      </v:shape>
    </w:pict>
  </w:numPicBullet>
  <w:abstractNum w:abstractNumId="0">
    <w:nsid w:val="FFFFFF89"/>
    <w:multiLevelType w:val="singleLevel"/>
    <w:tmpl w:val="2E4C7120"/>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11"/>
    <w:lvl w:ilvl="0">
      <w:start w:val="1"/>
      <w:numFmt w:val="bullet"/>
      <w:lvlText w:val="§"/>
      <w:lvlJc w:val="left"/>
      <w:pPr>
        <w:tabs>
          <w:tab w:val="num" w:pos="360"/>
        </w:tabs>
        <w:ind w:left="360" w:hanging="360"/>
      </w:pPr>
      <w:rPr>
        <w:rFonts w:ascii="Wingdings" w:hAnsi="Wingdings"/>
      </w:rPr>
    </w:lvl>
  </w:abstractNum>
  <w:abstractNum w:abstractNumId="2">
    <w:nsid w:val="00BD7E23"/>
    <w:multiLevelType w:val="hybridMultilevel"/>
    <w:tmpl w:val="D42635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0C2D4350"/>
    <w:multiLevelType w:val="hybridMultilevel"/>
    <w:tmpl w:val="16E83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9E3F35"/>
    <w:multiLevelType w:val="hybridMultilevel"/>
    <w:tmpl w:val="50AEA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5C1EBB"/>
    <w:multiLevelType w:val="multilevel"/>
    <w:tmpl w:val="AEEC0DBC"/>
    <w:lvl w:ilvl="0">
      <w:start w:val="1"/>
      <w:numFmt w:val="bullet"/>
      <w:pStyle w:val="ppBulletList"/>
      <w:lvlText w:val=""/>
      <w:lvlJc w:val="left"/>
      <w:pPr>
        <w:tabs>
          <w:tab w:val="num" w:pos="1440"/>
        </w:tabs>
        <w:ind w:left="1440" w:hanging="360"/>
      </w:pPr>
      <w:rPr>
        <w:rFonts w:ascii="Symbol" w:hAnsi="Symbol" w:hint="default"/>
        <w:color w:val="auto"/>
      </w:rPr>
    </w:lvl>
    <w:lvl w:ilvl="1">
      <w:start w:val="1"/>
      <w:numFmt w:val="bullet"/>
      <w:pStyle w:val="ppBulletListIndent"/>
      <w:lvlText w:val="◦"/>
      <w:lvlJc w:val="left"/>
      <w:pPr>
        <w:tabs>
          <w:tab w:val="num" w:pos="2160"/>
        </w:tabs>
        <w:ind w:left="2160" w:hanging="360"/>
      </w:pPr>
      <w:rPr>
        <w:rFonts w:ascii="Verdana" w:hAnsi="Verdana"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6">
    <w:nsid w:val="1A2123A3"/>
    <w:multiLevelType w:val="hybridMultilevel"/>
    <w:tmpl w:val="B4EC3D50"/>
    <w:lvl w:ilvl="0" w:tplc="88F477EC">
      <w:start w:val="1"/>
      <w:numFmt w:val="bullet"/>
      <w:pStyle w:val="ListBullet2"/>
      <w:lvlText w:val=""/>
      <w:lvlJc w:val="left"/>
      <w:pPr>
        <w:tabs>
          <w:tab w:val="num" w:pos="1440"/>
        </w:tabs>
        <w:ind w:left="1440" w:hanging="360"/>
      </w:pPr>
      <w:rPr>
        <w:rFonts w:ascii="Symbol" w:hAnsi="Symbol" w:hint="default"/>
        <w:color w:val="000000"/>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7">
    <w:nsid w:val="1AF61181"/>
    <w:multiLevelType w:val="hybridMultilevel"/>
    <w:tmpl w:val="D4126B18"/>
    <w:lvl w:ilvl="0" w:tplc="040C000F">
      <w:start w:val="1"/>
      <w:numFmt w:val="decimal"/>
      <w:lvlText w:val="%1."/>
      <w:lvlJc w:val="left"/>
      <w:pPr>
        <w:ind w:left="1627" w:hanging="360"/>
      </w:pPr>
      <w:rPr>
        <w:rFonts w:cs="Times New Roman"/>
      </w:rPr>
    </w:lvl>
    <w:lvl w:ilvl="1" w:tplc="040C0019" w:tentative="1">
      <w:start w:val="1"/>
      <w:numFmt w:val="lowerLetter"/>
      <w:lvlText w:val="%2."/>
      <w:lvlJc w:val="left"/>
      <w:pPr>
        <w:ind w:left="2347" w:hanging="360"/>
      </w:pPr>
      <w:rPr>
        <w:rFonts w:cs="Times New Roman"/>
      </w:rPr>
    </w:lvl>
    <w:lvl w:ilvl="2" w:tplc="040C001B" w:tentative="1">
      <w:start w:val="1"/>
      <w:numFmt w:val="lowerRoman"/>
      <w:lvlText w:val="%3."/>
      <w:lvlJc w:val="right"/>
      <w:pPr>
        <w:ind w:left="3067" w:hanging="180"/>
      </w:pPr>
      <w:rPr>
        <w:rFonts w:cs="Times New Roman"/>
      </w:rPr>
    </w:lvl>
    <w:lvl w:ilvl="3" w:tplc="040C000F" w:tentative="1">
      <w:start w:val="1"/>
      <w:numFmt w:val="decimal"/>
      <w:lvlText w:val="%4."/>
      <w:lvlJc w:val="left"/>
      <w:pPr>
        <w:ind w:left="3787" w:hanging="360"/>
      </w:pPr>
      <w:rPr>
        <w:rFonts w:cs="Times New Roman"/>
      </w:rPr>
    </w:lvl>
    <w:lvl w:ilvl="4" w:tplc="040C0019" w:tentative="1">
      <w:start w:val="1"/>
      <w:numFmt w:val="lowerLetter"/>
      <w:lvlText w:val="%5."/>
      <w:lvlJc w:val="left"/>
      <w:pPr>
        <w:ind w:left="4507" w:hanging="360"/>
      </w:pPr>
      <w:rPr>
        <w:rFonts w:cs="Times New Roman"/>
      </w:rPr>
    </w:lvl>
    <w:lvl w:ilvl="5" w:tplc="040C001B" w:tentative="1">
      <w:start w:val="1"/>
      <w:numFmt w:val="lowerRoman"/>
      <w:lvlText w:val="%6."/>
      <w:lvlJc w:val="right"/>
      <w:pPr>
        <w:ind w:left="5227" w:hanging="180"/>
      </w:pPr>
      <w:rPr>
        <w:rFonts w:cs="Times New Roman"/>
      </w:rPr>
    </w:lvl>
    <w:lvl w:ilvl="6" w:tplc="040C000F" w:tentative="1">
      <w:start w:val="1"/>
      <w:numFmt w:val="decimal"/>
      <w:lvlText w:val="%7."/>
      <w:lvlJc w:val="left"/>
      <w:pPr>
        <w:ind w:left="5947" w:hanging="360"/>
      </w:pPr>
      <w:rPr>
        <w:rFonts w:cs="Times New Roman"/>
      </w:rPr>
    </w:lvl>
    <w:lvl w:ilvl="7" w:tplc="040C0019" w:tentative="1">
      <w:start w:val="1"/>
      <w:numFmt w:val="lowerLetter"/>
      <w:lvlText w:val="%8."/>
      <w:lvlJc w:val="left"/>
      <w:pPr>
        <w:ind w:left="6667" w:hanging="360"/>
      </w:pPr>
      <w:rPr>
        <w:rFonts w:cs="Times New Roman"/>
      </w:rPr>
    </w:lvl>
    <w:lvl w:ilvl="8" w:tplc="040C001B" w:tentative="1">
      <w:start w:val="1"/>
      <w:numFmt w:val="lowerRoman"/>
      <w:lvlText w:val="%9."/>
      <w:lvlJc w:val="right"/>
      <w:pPr>
        <w:ind w:left="7387" w:hanging="180"/>
      </w:pPr>
      <w:rPr>
        <w:rFonts w:cs="Times New Roman"/>
      </w:rPr>
    </w:lvl>
  </w:abstractNum>
  <w:abstractNum w:abstractNumId="8">
    <w:nsid w:val="208C6293"/>
    <w:multiLevelType w:val="hybridMultilevel"/>
    <w:tmpl w:val="DBB0A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3930CD"/>
    <w:multiLevelType w:val="hybridMultilevel"/>
    <w:tmpl w:val="E990E7BC"/>
    <w:lvl w:ilvl="0" w:tplc="040C000F">
      <w:start w:val="1"/>
      <w:numFmt w:val="decimal"/>
      <w:lvlText w:val="%1."/>
      <w:lvlJc w:val="left"/>
      <w:pPr>
        <w:ind w:left="1080" w:hanging="360"/>
      </w:pPr>
      <w:rPr>
        <w:rFonts w:cs="Times New Roman"/>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0">
    <w:nsid w:val="273B3F97"/>
    <w:multiLevelType w:val="hybridMultilevel"/>
    <w:tmpl w:val="6890E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F80B89"/>
    <w:multiLevelType w:val="hybridMultilevel"/>
    <w:tmpl w:val="59C084EA"/>
    <w:lvl w:ilvl="0" w:tplc="88F477EC">
      <w:start w:val="1"/>
      <w:numFmt w:val="bullet"/>
      <w:lvlText w:val=""/>
      <w:lvlJc w:val="left"/>
      <w:pPr>
        <w:tabs>
          <w:tab w:val="num" w:pos="1440"/>
        </w:tabs>
        <w:ind w:left="1440" w:hanging="360"/>
      </w:pPr>
      <w:rPr>
        <w:rFonts w:ascii="Symbol" w:hAnsi="Symbol" w:hint="default"/>
        <w:color w:val="000000"/>
      </w:rPr>
    </w:lvl>
    <w:lvl w:ilvl="1" w:tplc="040C0001">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2">
    <w:nsid w:val="33673A9A"/>
    <w:multiLevelType w:val="multilevel"/>
    <w:tmpl w:val="A0F2F7AA"/>
    <w:name w:val="FigureOutline"/>
    <w:lvl w:ilvl="0">
      <w:start w:val="1"/>
      <w:numFmt w:val="none"/>
      <w:pStyle w:val="ppFigure"/>
      <w:suff w:val="nothing"/>
      <w:lvlText w:val=""/>
      <w:lvlJc w:val="left"/>
      <w:pPr>
        <w:ind w:left="720"/>
      </w:pPr>
      <w:rPr>
        <w:rFonts w:cs="Times New Roman" w:hint="default"/>
      </w:rPr>
    </w:lvl>
    <w:lvl w:ilvl="1">
      <w:start w:val="1"/>
      <w:numFmt w:val="none"/>
      <w:suff w:val="nothing"/>
      <w:lvlText w:val=""/>
      <w:lvlJc w:val="left"/>
      <w:pPr>
        <w:ind w:left="720"/>
      </w:pPr>
      <w:rPr>
        <w:rFonts w:cs="Times New Roman" w:hint="default"/>
      </w:rPr>
    </w:lvl>
    <w:lvl w:ilvl="2">
      <w:start w:val="1"/>
      <w:numFmt w:val="none"/>
      <w:pStyle w:val="ppFigureIndent"/>
      <w:suff w:val="nothing"/>
      <w:lvlText w:val=""/>
      <w:lvlJc w:val="left"/>
      <w:pPr>
        <w:ind w:left="1440"/>
      </w:pPr>
      <w:rPr>
        <w:rFonts w:cs="Times New Roman" w:hint="default"/>
      </w:rPr>
    </w:lvl>
    <w:lvl w:ilvl="3">
      <w:start w:val="1"/>
      <w:numFmt w:val="none"/>
      <w:pStyle w:val="ppFigureIndent2"/>
      <w:suff w:val="nothing"/>
      <w:lvlText w:val=""/>
      <w:lvlJc w:val="left"/>
      <w:pPr>
        <w:ind w:left="2160"/>
      </w:pPr>
      <w:rPr>
        <w:rFonts w:cs="Times New Roman" w:hint="default"/>
      </w:rPr>
    </w:lvl>
    <w:lvl w:ilvl="4">
      <w:start w:val="1"/>
      <w:numFmt w:val="lowerLetter"/>
      <w:lvlText w:val="%5."/>
      <w:lvlJc w:val="left"/>
      <w:pPr>
        <w:tabs>
          <w:tab w:val="num" w:pos="5688"/>
        </w:tabs>
        <w:ind w:left="5688" w:hanging="360"/>
      </w:pPr>
      <w:rPr>
        <w:rFonts w:cs="Times New Roman" w:hint="default"/>
      </w:rPr>
    </w:lvl>
    <w:lvl w:ilvl="5">
      <w:start w:val="1"/>
      <w:numFmt w:val="lowerRoman"/>
      <w:lvlText w:val="%6."/>
      <w:lvlJc w:val="right"/>
      <w:pPr>
        <w:tabs>
          <w:tab w:val="num" w:pos="6408"/>
        </w:tabs>
        <w:ind w:left="6408" w:hanging="180"/>
      </w:pPr>
      <w:rPr>
        <w:rFonts w:cs="Times New Roman" w:hint="default"/>
      </w:rPr>
    </w:lvl>
    <w:lvl w:ilvl="6">
      <w:start w:val="1"/>
      <w:numFmt w:val="decimal"/>
      <w:lvlText w:val="%7."/>
      <w:lvlJc w:val="left"/>
      <w:pPr>
        <w:tabs>
          <w:tab w:val="num" w:pos="7128"/>
        </w:tabs>
        <w:ind w:left="7128" w:hanging="360"/>
      </w:pPr>
      <w:rPr>
        <w:rFonts w:cs="Times New Roman" w:hint="default"/>
      </w:rPr>
    </w:lvl>
    <w:lvl w:ilvl="7">
      <w:start w:val="1"/>
      <w:numFmt w:val="lowerLetter"/>
      <w:lvlText w:val="%8."/>
      <w:lvlJc w:val="left"/>
      <w:pPr>
        <w:tabs>
          <w:tab w:val="num" w:pos="7848"/>
        </w:tabs>
        <w:ind w:left="7848" w:hanging="360"/>
      </w:pPr>
      <w:rPr>
        <w:rFonts w:cs="Times New Roman" w:hint="default"/>
      </w:rPr>
    </w:lvl>
    <w:lvl w:ilvl="8">
      <w:start w:val="1"/>
      <w:numFmt w:val="lowerRoman"/>
      <w:lvlText w:val="%9."/>
      <w:lvlJc w:val="right"/>
      <w:pPr>
        <w:tabs>
          <w:tab w:val="num" w:pos="8568"/>
        </w:tabs>
        <w:ind w:left="8568" w:hanging="180"/>
      </w:pPr>
      <w:rPr>
        <w:rFonts w:cs="Times New Roman" w:hint="default"/>
      </w:rPr>
    </w:lvl>
  </w:abstractNum>
  <w:abstractNum w:abstractNumId="13">
    <w:nsid w:val="353204EF"/>
    <w:multiLevelType w:val="hybridMultilevel"/>
    <w:tmpl w:val="FB766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302CA9"/>
    <w:multiLevelType w:val="hybridMultilevel"/>
    <w:tmpl w:val="0B4A8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11B6C6A"/>
    <w:multiLevelType w:val="hybridMultilevel"/>
    <w:tmpl w:val="D4126B18"/>
    <w:lvl w:ilvl="0" w:tplc="040C000F">
      <w:start w:val="1"/>
      <w:numFmt w:val="decimal"/>
      <w:lvlText w:val="%1."/>
      <w:lvlJc w:val="left"/>
      <w:pPr>
        <w:ind w:left="1080" w:hanging="360"/>
      </w:pPr>
      <w:rPr>
        <w:rFonts w:cs="Times New Roman"/>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6">
    <w:nsid w:val="497B43A5"/>
    <w:multiLevelType w:val="hybridMultilevel"/>
    <w:tmpl w:val="C13A8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346EB8"/>
    <w:multiLevelType w:val="hybridMultilevel"/>
    <w:tmpl w:val="3272B892"/>
    <w:lvl w:ilvl="0" w:tplc="33A0F8C4">
      <w:start w:val="1"/>
      <w:numFmt w:val="bullet"/>
      <w:pStyle w:val="Lis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40D22A6"/>
    <w:multiLevelType w:val="multilevel"/>
    <w:tmpl w:val="4B5EEB7A"/>
    <w:lvl w:ilvl="0">
      <w:start w:val="1"/>
      <w:numFmt w:val="decimal"/>
      <w:pStyle w:val="Heading1"/>
      <w:lvlText w:val="%1."/>
      <w:lvlJc w:val="left"/>
      <w:pPr>
        <w:tabs>
          <w:tab w:val="num" w:pos="1566"/>
        </w:tabs>
        <w:ind w:left="1566" w:hanging="432"/>
      </w:pPr>
      <w:rPr>
        <w:rFonts w:cs="Times New Roman" w:hint="default"/>
      </w:rPr>
    </w:lvl>
    <w:lvl w:ilvl="1">
      <w:start w:val="1"/>
      <w:numFmt w:val="decimal"/>
      <w:pStyle w:val="Heading2"/>
      <w:lvlText w:val="%1.%2"/>
      <w:lvlJc w:val="left"/>
      <w:pPr>
        <w:tabs>
          <w:tab w:val="num" w:pos="1994"/>
        </w:tabs>
        <w:ind w:left="1994" w:hanging="576"/>
      </w:pPr>
      <w:rPr>
        <w:rFonts w:cs="Times New Roman" w:hint="default"/>
      </w:rPr>
    </w:lvl>
    <w:lvl w:ilvl="2">
      <w:start w:val="1"/>
      <w:numFmt w:val="decimal"/>
      <w:pStyle w:val="Heading3"/>
      <w:lvlText w:val="%1.%2.%3"/>
      <w:lvlJc w:val="left"/>
      <w:pPr>
        <w:tabs>
          <w:tab w:val="num" w:pos="1288"/>
        </w:tabs>
        <w:ind w:left="1288" w:hanging="720"/>
      </w:pPr>
      <w:rPr>
        <w:rFonts w:cs="Times New Roman" w:hint="default"/>
      </w:rPr>
    </w:lvl>
    <w:lvl w:ilvl="3">
      <w:start w:val="1"/>
      <w:numFmt w:val="decimal"/>
      <w:pStyle w:val="Heading4"/>
      <w:lvlText w:val="%1.%2.%3.%4"/>
      <w:lvlJc w:val="left"/>
      <w:pPr>
        <w:tabs>
          <w:tab w:val="num" w:pos="1998"/>
        </w:tabs>
        <w:ind w:left="1998" w:hanging="864"/>
      </w:pPr>
      <w:rPr>
        <w:rFonts w:cs="Times New Roman" w:hint="default"/>
      </w:rPr>
    </w:lvl>
    <w:lvl w:ilvl="4">
      <w:start w:val="1"/>
      <w:numFmt w:val="decimal"/>
      <w:lvlText w:val="%1.%2.%3.%4.%5"/>
      <w:lvlJc w:val="left"/>
      <w:pPr>
        <w:tabs>
          <w:tab w:val="num" w:pos="2142"/>
        </w:tabs>
        <w:ind w:left="2142" w:hanging="1008"/>
      </w:pPr>
      <w:rPr>
        <w:rFonts w:cs="Times New Roman" w:hint="default"/>
      </w:rPr>
    </w:lvl>
    <w:lvl w:ilvl="5">
      <w:start w:val="1"/>
      <w:numFmt w:val="decimal"/>
      <w:lvlText w:val="%1.%2.%3.%4.%5.%6"/>
      <w:lvlJc w:val="left"/>
      <w:pPr>
        <w:tabs>
          <w:tab w:val="num" w:pos="2286"/>
        </w:tabs>
        <w:ind w:left="2286" w:hanging="1152"/>
      </w:pPr>
      <w:rPr>
        <w:rFonts w:cs="Times New Roman" w:hint="default"/>
      </w:rPr>
    </w:lvl>
    <w:lvl w:ilvl="6">
      <w:start w:val="1"/>
      <w:numFmt w:val="decimal"/>
      <w:lvlText w:val="%1.%2.%3.%4.%5.%6.%7"/>
      <w:lvlJc w:val="left"/>
      <w:pPr>
        <w:tabs>
          <w:tab w:val="num" w:pos="2430"/>
        </w:tabs>
        <w:ind w:left="2430" w:hanging="1296"/>
      </w:pPr>
      <w:rPr>
        <w:rFonts w:cs="Times New Roman" w:hint="default"/>
      </w:rPr>
    </w:lvl>
    <w:lvl w:ilvl="7">
      <w:start w:val="1"/>
      <w:numFmt w:val="decimal"/>
      <w:lvlText w:val="%1.%2.%3.%4.%5.%6.%7.%8"/>
      <w:lvlJc w:val="left"/>
      <w:pPr>
        <w:tabs>
          <w:tab w:val="num" w:pos="2574"/>
        </w:tabs>
        <w:ind w:left="2574" w:hanging="1440"/>
      </w:pPr>
      <w:rPr>
        <w:rFonts w:cs="Times New Roman" w:hint="default"/>
      </w:rPr>
    </w:lvl>
    <w:lvl w:ilvl="8">
      <w:start w:val="1"/>
      <w:numFmt w:val="decimal"/>
      <w:lvlText w:val="%1.%2.%3.%4.%5.%6.%7.%8.%9"/>
      <w:lvlJc w:val="left"/>
      <w:pPr>
        <w:tabs>
          <w:tab w:val="num" w:pos="2718"/>
        </w:tabs>
        <w:ind w:left="2718" w:hanging="1584"/>
      </w:pPr>
      <w:rPr>
        <w:rFonts w:cs="Times New Roman" w:hint="default"/>
      </w:rPr>
    </w:lvl>
  </w:abstractNum>
  <w:abstractNum w:abstractNumId="19">
    <w:nsid w:val="694D76DC"/>
    <w:multiLevelType w:val="hybridMultilevel"/>
    <w:tmpl w:val="D8F01A2C"/>
    <w:lvl w:ilvl="0" w:tplc="5AFAC01C">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nsid w:val="6A575D1C"/>
    <w:multiLevelType w:val="multilevel"/>
    <w:tmpl w:val="001682AA"/>
    <w:lvl w:ilvl="0">
      <w:start w:val="1"/>
      <w:numFmt w:val="upperLetter"/>
      <w:pStyle w:val="Titre1Annexe"/>
      <w:lvlText w:val="Annexe %1."/>
      <w:lvlJc w:val="left"/>
      <w:pPr>
        <w:tabs>
          <w:tab w:val="num" w:pos="360"/>
        </w:tabs>
      </w:pPr>
      <w:rPr>
        <w:rFonts w:cs="Times New Roman" w:hint="default"/>
      </w:rPr>
    </w:lvl>
    <w:lvl w:ilvl="1">
      <w:start w:val="1"/>
      <w:numFmt w:val="decimal"/>
      <w:lvlText w:val="%1.%2."/>
      <w:lvlJc w:val="left"/>
      <w:pPr>
        <w:tabs>
          <w:tab w:val="num" w:pos="1080"/>
        </w:tabs>
        <w:ind w:left="720"/>
      </w:pPr>
      <w:rPr>
        <w:rFonts w:cs="Times New Roman" w:hint="default"/>
      </w:rPr>
    </w:lvl>
    <w:lvl w:ilvl="2">
      <w:start w:val="1"/>
      <w:numFmt w:val="decimal"/>
      <w:lvlText w:val="%1.%2.%3."/>
      <w:lvlJc w:val="left"/>
      <w:pPr>
        <w:tabs>
          <w:tab w:val="num" w:pos="1800"/>
        </w:tabs>
        <w:ind w:left="1440"/>
      </w:pPr>
      <w:rPr>
        <w:rFonts w:cs="Times New Roman" w:hint="default"/>
      </w:rPr>
    </w:lvl>
    <w:lvl w:ilvl="3">
      <w:start w:val="1"/>
      <w:numFmt w:val="decimal"/>
      <w:lvlText w:val="%1.%2.%3.%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6D0D5BAB"/>
    <w:multiLevelType w:val="multilevel"/>
    <w:tmpl w:val="8D1CE9D2"/>
    <w:name w:val="BodyTextOutline"/>
    <w:lvl w:ilvl="0">
      <w:start w:val="1"/>
      <w:numFmt w:val="none"/>
      <w:suff w:val="nothing"/>
      <w:lvlText w:val=""/>
      <w:lvlJc w:val="left"/>
      <w:pPr>
        <w:ind w:left="720"/>
      </w:pPr>
      <w:rPr>
        <w:rFonts w:cs="Times New Roman" w:hint="default"/>
      </w:rPr>
    </w:lvl>
    <w:lvl w:ilvl="1">
      <w:start w:val="1"/>
      <w:numFmt w:val="none"/>
      <w:pStyle w:val="ppBodyText"/>
      <w:suff w:val="nothing"/>
      <w:lvlText w:val=""/>
      <w:lvlJc w:val="left"/>
      <w:pPr>
        <w:ind w:left="720"/>
      </w:pPr>
      <w:rPr>
        <w:rFonts w:cs="Times New Roman" w:hint="default"/>
      </w:rPr>
    </w:lvl>
    <w:lvl w:ilvl="2">
      <w:start w:val="1"/>
      <w:numFmt w:val="none"/>
      <w:pStyle w:val="ppBodyTextIndent"/>
      <w:suff w:val="nothing"/>
      <w:lvlText w:val=""/>
      <w:lvlJc w:val="left"/>
      <w:pPr>
        <w:ind w:left="1440"/>
      </w:pPr>
      <w:rPr>
        <w:rFonts w:cs="Times New Roman" w:hint="default"/>
      </w:rPr>
    </w:lvl>
    <w:lvl w:ilvl="3">
      <w:start w:val="1"/>
      <w:numFmt w:val="none"/>
      <w:pStyle w:val="ppBodyTextIndent2"/>
      <w:suff w:val="nothing"/>
      <w:lvlText w:val=""/>
      <w:lvlJc w:val="left"/>
      <w:pPr>
        <w:ind w:left="2160"/>
      </w:pPr>
      <w:rPr>
        <w:rFonts w:cs="Times New Roman" w:hint="default"/>
      </w:rPr>
    </w:lvl>
    <w:lvl w:ilvl="4">
      <w:start w:val="1"/>
      <w:numFmt w:val="lowerLetter"/>
      <w:lvlText w:val="%5."/>
      <w:lvlJc w:val="left"/>
      <w:pPr>
        <w:tabs>
          <w:tab w:val="num" w:pos="6408"/>
        </w:tabs>
        <w:ind w:left="6408" w:hanging="360"/>
      </w:pPr>
      <w:rPr>
        <w:rFonts w:cs="Times New Roman" w:hint="default"/>
      </w:rPr>
    </w:lvl>
    <w:lvl w:ilvl="5">
      <w:start w:val="1"/>
      <w:numFmt w:val="lowerRoman"/>
      <w:lvlText w:val="%6."/>
      <w:lvlJc w:val="right"/>
      <w:pPr>
        <w:tabs>
          <w:tab w:val="num" w:pos="7128"/>
        </w:tabs>
        <w:ind w:left="7128" w:hanging="180"/>
      </w:pPr>
      <w:rPr>
        <w:rFonts w:cs="Times New Roman" w:hint="default"/>
      </w:rPr>
    </w:lvl>
    <w:lvl w:ilvl="6">
      <w:start w:val="1"/>
      <w:numFmt w:val="decimal"/>
      <w:lvlText w:val="%7."/>
      <w:lvlJc w:val="left"/>
      <w:pPr>
        <w:tabs>
          <w:tab w:val="num" w:pos="7848"/>
        </w:tabs>
        <w:ind w:left="7848" w:hanging="360"/>
      </w:pPr>
      <w:rPr>
        <w:rFonts w:cs="Times New Roman" w:hint="default"/>
      </w:rPr>
    </w:lvl>
    <w:lvl w:ilvl="7">
      <w:start w:val="1"/>
      <w:numFmt w:val="lowerLetter"/>
      <w:lvlText w:val="%8."/>
      <w:lvlJc w:val="left"/>
      <w:pPr>
        <w:tabs>
          <w:tab w:val="num" w:pos="8568"/>
        </w:tabs>
        <w:ind w:left="8568" w:hanging="360"/>
      </w:pPr>
      <w:rPr>
        <w:rFonts w:cs="Times New Roman" w:hint="default"/>
      </w:rPr>
    </w:lvl>
    <w:lvl w:ilvl="8">
      <w:start w:val="1"/>
      <w:numFmt w:val="lowerRoman"/>
      <w:lvlText w:val="%9."/>
      <w:lvlJc w:val="right"/>
      <w:pPr>
        <w:tabs>
          <w:tab w:val="num" w:pos="9288"/>
        </w:tabs>
        <w:ind w:left="9288" w:hanging="180"/>
      </w:pPr>
      <w:rPr>
        <w:rFonts w:cs="Times New Roman" w:hint="default"/>
      </w:rPr>
    </w:lvl>
  </w:abstractNum>
  <w:abstractNum w:abstractNumId="22">
    <w:nsid w:val="7007186C"/>
    <w:multiLevelType w:val="multilevel"/>
    <w:tmpl w:val="342015A6"/>
    <w:name w:val="FigureCaptionOutline"/>
    <w:lvl w:ilvl="0">
      <w:start w:val="1"/>
      <w:numFmt w:val="none"/>
      <w:suff w:val="nothing"/>
      <w:lvlText w:val=""/>
      <w:lvlJc w:val="left"/>
      <w:pPr>
        <w:ind w:left="720"/>
      </w:pPr>
      <w:rPr>
        <w:rFonts w:cs="Times New Roman" w:hint="default"/>
      </w:rPr>
    </w:lvl>
    <w:lvl w:ilvl="1">
      <w:start w:val="1"/>
      <w:numFmt w:val="none"/>
      <w:suff w:val="nothing"/>
      <w:lvlText w:val=""/>
      <w:lvlJc w:val="left"/>
      <w:pPr>
        <w:ind w:left="720"/>
      </w:pPr>
      <w:rPr>
        <w:rFonts w:cs="Times New Roman" w:hint="default"/>
      </w:rPr>
    </w:lvl>
    <w:lvl w:ilvl="2">
      <w:start w:val="1"/>
      <w:numFmt w:val="none"/>
      <w:pStyle w:val="ppFigureCaptionIndent"/>
      <w:suff w:val="nothing"/>
      <w:lvlText w:val=""/>
      <w:lvlJc w:val="left"/>
      <w:pPr>
        <w:ind w:left="1440"/>
      </w:pPr>
      <w:rPr>
        <w:rFonts w:cs="Times New Roman" w:hint="default"/>
      </w:rPr>
    </w:lvl>
    <w:lvl w:ilvl="3">
      <w:start w:val="1"/>
      <w:numFmt w:val="none"/>
      <w:pStyle w:val="ppFigureCaptionIndent2"/>
      <w:suff w:val="nothing"/>
      <w:lvlText w:val=""/>
      <w:lvlJc w:val="left"/>
      <w:pPr>
        <w:ind w:left="2160"/>
      </w:pPr>
      <w:rPr>
        <w:rFonts w:cs="Times New Roman" w:hint="default"/>
      </w:rPr>
    </w:lvl>
    <w:lvl w:ilvl="4">
      <w:start w:val="1"/>
      <w:numFmt w:val="lowerLetter"/>
      <w:lvlText w:val="%5."/>
      <w:lvlJc w:val="left"/>
      <w:pPr>
        <w:tabs>
          <w:tab w:val="num" w:pos="5688"/>
        </w:tabs>
        <w:ind w:left="5688" w:hanging="360"/>
      </w:pPr>
      <w:rPr>
        <w:rFonts w:cs="Times New Roman" w:hint="default"/>
      </w:rPr>
    </w:lvl>
    <w:lvl w:ilvl="5">
      <w:start w:val="1"/>
      <w:numFmt w:val="lowerRoman"/>
      <w:lvlText w:val="%6."/>
      <w:lvlJc w:val="right"/>
      <w:pPr>
        <w:tabs>
          <w:tab w:val="num" w:pos="6408"/>
        </w:tabs>
        <w:ind w:left="6408" w:hanging="180"/>
      </w:pPr>
      <w:rPr>
        <w:rFonts w:cs="Times New Roman" w:hint="default"/>
      </w:rPr>
    </w:lvl>
    <w:lvl w:ilvl="6">
      <w:start w:val="1"/>
      <w:numFmt w:val="decimal"/>
      <w:lvlText w:val="%7."/>
      <w:lvlJc w:val="left"/>
      <w:pPr>
        <w:tabs>
          <w:tab w:val="num" w:pos="7128"/>
        </w:tabs>
        <w:ind w:left="7128" w:hanging="360"/>
      </w:pPr>
      <w:rPr>
        <w:rFonts w:cs="Times New Roman" w:hint="default"/>
      </w:rPr>
    </w:lvl>
    <w:lvl w:ilvl="7">
      <w:start w:val="1"/>
      <w:numFmt w:val="lowerLetter"/>
      <w:lvlText w:val="%8."/>
      <w:lvlJc w:val="left"/>
      <w:pPr>
        <w:tabs>
          <w:tab w:val="num" w:pos="7848"/>
        </w:tabs>
        <w:ind w:left="7848" w:hanging="360"/>
      </w:pPr>
      <w:rPr>
        <w:rFonts w:cs="Times New Roman" w:hint="default"/>
      </w:rPr>
    </w:lvl>
    <w:lvl w:ilvl="8">
      <w:start w:val="1"/>
      <w:numFmt w:val="lowerRoman"/>
      <w:lvlText w:val="%9."/>
      <w:lvlJc w:val="right"/>
      <w:pPr>
        <w:tabs>
          <w:tab w:val="num" w:pos="8568"/>
        </w:tabs>
        <w:ind w:left="8568" w:hanging="180"/>
      </w:pPr>
      <w:rPr>
        <w:rFonts w:cs="Times New Roman" w:hint="default"/>
      </w:rPr>
    </w:lvl>
  </w:abstractNum>
  <w:abstractNum w:abstractNumId="23">
    <w:nsid w:val="7A8626E4"/>
    <w:multiLevelType w:val="multilevel"/>
    <w:tmpl w:val="694ACE40"/>
    <w:lvl w:ilvl="0">
      <w:start w:val="1"/>
      <w:numFmt w:val="none"/>
      <w:pStyle w:val="ppListEnd"/>
      <w:lvlText w:val=""/>
      <w:lvlJc w:val="left"/>
      <w:pPr>
        <w:tabs>
          <w:tab w:val="num" w:pos="173"/>
        </w:tabs>
        <w:ind w:left="173"/>
      </w:pPr>
      <w:rPr>
        <w:rFonts w:cs="Times New Roman" w:hint="default"/>
      </w:rPr>
    </w:lvl>
    <w:lvl w:ilvl="1">
      <w:start w:val="1"/>
      <w:numFmt w:val="decimal"/>
      <w:pStyle w:val="ppNumberList"/>
      <w:lvlText w:val="%2."/>
      <w:lvlJc w:val="left"/>
      <w:pPr>
        <w:tabs>
          <w:tab w:val="num" w:pos="1037"/>
        </w:tabs>
        <w:ind w:left="1037" w:hanging="360"/>
      </w:pPr>
      <w:rPr>
        <w:rFonts w:cs="Times New Roman" w:hint="default"/>
      </w:rPr>
    </w:lvl>
    <w:lvl w:ilvl="2">
      <w:start w:val="1"/>
      <w:numFmt w:val="lowerLetter"/>
      <w:pStyle w:val="ppNumberListIndent"/>
      <w:lvlText w:val="%3."/>
      <w:lvlJc w:val="left"/>
      <w:pPr>
        <w:tabs>
          <w:tab w:val="num" w:pos="1757"/>
        </w:tabs>
        <w:ind w:left="1757" w:hanging="360"/>
      </w:pPr>
      <w:rPr>
        <w:rFonts w:cs="Times New Roman" w:hint="default"/>
      </w:rPr>
    </w:lvl>
    <w:lvl w:ilvl="3">
      <w:start w:val="1"/>
      <w:numFmt w:val="decimal"/>
      <w:lvlText w:val="%4."/>
      <w:lvlJc w:val="left"/>
      <w:pPr>
        <w:tabs>
          <w:tab w:val="num" w:pos="3125"/>
        </w:tabs>
        <w:ind w:left="3125" w:hanging="360"/>
      </w:pPr>
      <w:rPr>
        <w:rFonts w:cs="Times New Roman" w:hint="default"/>
      </w:rPr>
    </w:lvl>
    <w:lvl w:ilvl="4">
      <w:start w:val="1"/>
      <w:numFmt w:val="lowerLetter"/>
      <w:lvlText w:val="%5."/>
      <w:lvlJc w:val="left"/>
      <w:pPr>
        <w:tabs>
          <w:tab w:val="num" w:pos="3845"/>
        </w:tabs>
        <w:ind w:left="3845" w:hanging="360"/>
      </w:pPr>
      <w:rPr>
        <w:rFonts w:cs="Times New Roman" w:hint="default"/>
      </w:rPr>
    </w:lvl>
    <w:lvl w:ilvl="5">
      <w:start w:val="1"/>
      <w:numFmt w:val="lowerRoman"/>
      <w:lvlText w:val="%6."/>
      <w:lvlJc w:val="right"/>
      <w:pPr>
        <w:tabs>
          <w:tab w:val="num" w:pos="4565"/>
        </w:tabs>
        <w:ind w:left="4565" w:hanging="180"/>
      </w:pPr>
      <w:rPr>
        <w:rFonts w:cs="Times New Roman" w:hint="default"/>
      </w:rPr>
    </w:lvl>
    <w:lvl w:ilvl="6">
      <w:start w:val="1"/>
      <w:numFmt w:val="decimal"/>
      <w:lvlText w:val="%7."/>
      <w:lvlJc w:val="left"/>
      <w:pPr>
        <w:tabs>
          <w:tab w:val="num" w:pos="5285"/>
        </w:tabs>
        <w:ind w:left="5285" w:hanging="360"/>
      </w:pPr>
      <w:rPr>
        <w:rFonts w:cs="Times New Roman" w:hint="default"/>
      </w:rPr>
    </w:lvl>
    <w:lvl w:ilvl="7">
      <w:start w:val="1"/>
      <w:numFmt w:val="lowerLetter"/>
      <w:lvlText w:val="%8."/>
      <w:lvlJc w:val="left"/>
      <w:pPr>
        <w:tabs>
          <w:tab w:val="num" w:pos="6005"/>
        </w:tabs>
        <w:ind w:left="6005" w:hanging="360"/>
      </w:pPr>
      <w:rPr>
        <w:rFonts w:cs="Times New Roman" w:hint="default"/>
      </w:rPr>
    </w:lvl>
    <w:lvl w:ilvl="8">
      <w:start w:val="1"/>
      <w:numFmt w:val="lowerRoman"/>
      <w:lvlText w:val="%9."/>
      <w:lvlJc w:val="right"/>
      <w:pPr>
        <w:tabs>
          <w:tab w:val="num" w:pos="6725"/>
        </w:tabs>
        <w:ind w:left="6725" w:hanging="180"/>
      </w:pPr>
      <w:rPr>
        <w:rFonts w:cs="Times New Roman" w:hint="default"/>
      </w:rPr>
    </w:lvl>
  </w:abstractNum>
  <w:abstractNum w:abstractNumId="24">
    <w:nsid w:val="7DEE65F0"/>
    <w:multiLevelType w:val="singleLevel"/>
    <w:tmpl w:val="F5321532"/>
    <w:lvl w:ilvl="0">
      <w:start w:val="1"/>
      <w:numFmt w:val="bullet"/>
      <w:pStyle w:val="ListNum1"/>
      <w:lvlText w:val=""/>
      <w:lvlJc w:val="left"/>
      <w:pPr>
        <w:tabs>
          <w:tab w:val="num" w:pos="360"/>
        </w:tabs>
        <w:ind w:left="360" w:hanging="360"/>
      </w:pPr>
      <w:rPr>
        <w:rFonts w:ascii="Symbol" w:hAnsi="Symbol" w:hint="default"/>
      </w:rPr>
    </w:lvl>
  </w:abstractNum>
  <w:abstractNum w:abstractNumId="25">
    <w:nsid w:val="7EE03964"/>
    <w:multiLevelType w:val="multilevel"/>
    <w:tmpl w:val="5A80509E"/>
    <w:name w:val="FigureNumberOutline"/>
    <w:lvl w:ilvl="0">
      <w:start w:val="1"/>
      <w:numFmt w:val="none"/>
      <w:pStyle w:val="ppFigureNumber"/>
      <w:suff w:val="nothing"/>
      <w:lvlText w:val=""/>
      <w:lvlJc w:val="left"/>
      <w:pPr>
        <w:ind w:left="720"/>
      </w:pPr>
      <w:rPr>
        <w:rFonts w:cs="Times New Roman" w:hint="default"/>
      </w:rPr>
    </w:lvl>
    <w:lvl w:ilvl="1">
      <w:start w:val="1"/>
      <w:numFmt w:val="none"/>
      <w:suff w:val="nothing"/>
      <w:lvlText w:val=""/>
      <w:lvlJc w:val="left"/>
      <w:pPr>
        <w:ind w:left="720"/>
      </w:pPr>
      <w:rPr>
        <w:rFonts w:cs="Times New Roman" w:hint="default"/>
      </w:rPr>
    </w:lvl>
    <w:lvl w:ilvl="2">
      <w:start w:val="1"/>
      <w:numFmt w:val="none"/>
      <w:pStyle w:val="ppFigureNumberIndent"/>
      <w:suff w:val="nothing"/>
      <w:lvlText w:val=""/>
      <w:lvlJc w:val="left"/>
      <w:pPr>
        <w:ind w:left="1440"/>
      </w:pPr>
      <w:rPr>
        <w:rFonts w:cs="Times New Roman" w:hint="default"/>
      </w:rPr>
    </w:lvl>
    <w:lvl w:ilvl="3">
      <w:start w:val="1"/>
      <w:numFmt w:val="none"/>
      <w:pStyle w:val="ppFigureNumberIndent2"/>
      <w:suff w:val="nothing"/>
      <w:lvlText w:val=""/>
      <w:lvlJc w:val="left"/>
      <w:pPr>
        <w:ind w:left="2160"/>
      </w:pPr>
      <w:rPr>
        <w:rFonts w:cs="Times New Roman" w:hint="default"/>
      </w:rPr>
    </w:lvl>
    <w:lvl w:ilvl="4">
      <w:start w:val="1"/>
      <w:numFmt w:val="lowerLetter"/>
      <w:lvlText w:val="%5."/>
      <w:lvlJc w:val="left"/>
      <w:pPr>
        <w:tabs>
          <w:tab w:val="num" w:pos="4392"/>
        </w:tabs>
        <w:ind w:left="4392" w:hanging="360"/>
      </w:pPr>
      <w:rPr>
        <w:rFonts w:cs="Times New Roman" w:hint="default"/>
      </w:rPr>
    </w:lvl>
    <w:lvl w:ilvl="5">
      <w:start w:val="1"/>
      <w:numFmt w:val="lowerRoman"/>
      <w:lvlText w:val="%6."/>
      <w:lvlJc w:val="right"/>
      <w:pPr>
        <w:tabs>
          <w:tab w:val="num" w:pos="5112"/>
        </w:tabs>
        <w:ind w:left="5112" w:hanging="180"/>
      </w:pPr>
      <w:rPr>
        <w:rFonts w:cs="Times New Roman" w:hint="default"/>
      </w:rPr>
    </w:lvl>
    <w:lvl w:ilvl="6">
      <w:start w:val="1"/>
      <w:numFmt w:val="decimal"/>
      <w:lvlText w:val="%7."/>
      <w:lvlJc w:val="left"/>
      <w:pPr>
        <w:tabs>
          <w:tab w:val="num" w:pos="5832"/>
        </w:tabs>
        <w:ind w:left="5832" w:hanging="360"/>
      </w:pPr>
      <w:rPr>
        <w:rFonts w:cs="Times New Roman" w:hint="default"/>
      </w:rPr>
    </w:lvl>
    <w:lvl w:ilvl="7">
      <w:start w:val="1"/>
      <w:numFmt w:val="lowerLetter"/>
      <w:lvlText w:val="%8."/>
      <w:lvlJc w:val="left"/>
      <w:pPr>
        <w:tabs>
          <w:tab w:val="num" w:pos="6552"/>
        </w:tabs>
        <w:ind w:left="6552" w:hanging="360"/>
      </w:pPr>
      <w:rPr>
        <w:rFonts w:cs="Times New Roman" w:hint="default"/>
      </w:rPr>
    </w:lvl>
    <w:lvl w:ilvl="8">
      <w:start w:val="1"/>
      <w:numFmt w:val="lowerRoman"/>
      <w:lvlText w:val="%9."/>
      <w:lvlJc w:val="right"/>
      <w:pPr>
        <w:tabs>
          <w:tab w:val="num" w:pos="7272"/>
        </w:tabs>
        <w:ind w:left="7272" w:hanging="180"/>
      </w:pPr>
      <w:rPr>
        <w:rFonts w:cs="Times New Roman" w:hint="default"/>
      </w:rPr>
    </w:lvl>
  </w:abstractNum>
  <w:num w:numId="1">
    <w:abstractNumId w:val="0"/>
  </w:num>
  <w:num w:numId="2">
    <w:abstractNumId w:val="0"/>
  </w:num>
  <w:num w:numId="3">
    <w:abstractNumId w:val="0"/>
  </w:num>
  <w:num w:numId="4">
    <w:abstractNumId w:val="0"/>
  </w:num>
  <w:num w:numId="5">
    <w:abstractNumId w:val="18"/>
  </w:num>
  <w:num w:numId="6">
    <w:abstractNumId w:val="20"/>
  </w:num>
  <w:num w:numId="7">
    <w:abstractNumId w:val="24"/>
  </w:num>
  <w:num w:numId="8">
    <w:abstractNumId w:val="19"/>
  </w:num>
  <w:num w:numId="9">
    <w:abstractNumId w:val="6"/>
  </w:num>
  <w:num w:numId="10">
    <w:abstractNumId w:val="2"/>
  </w:num>
  <w:num w:numId="11">
    <w:abstractNumId w:val="11"/>
  </w:num>
  <w:num w:numId="12">
    <w:abstractNumId w:val="22"/>
  </w:num>
  <w:num w:numId="13">
    <w:abstractNumId w:val="21"/>
  </w:num>
  <w:num w:numId="14">
    <w:abstractNumId w:val="5"/>
  </w:num>
  <w:num w:numId="15">
    <w:abstractNumId w:val="15"/>
  </w:num>
  <w:num w:numId="16">
    <w:abstractNumId w:val="9"/>
  </w:num>
  <w:num w:numId="17">
    <w:abstractNumId w:val="23"/>
  </w:num>
  <w:num w:numId="18">
    <w:abstractNumId w:val="12"/>
  </w:num>
  <w:num w:numId="19">
    <w:abstractNumId w:val="25"/>
  </w:num>
  <w:num w:numId="20">
    <w:abstractNumId w:val="19"/>
  </w:num>
  <w:num w:numId="21">
    <w:abstractNumId w:val="19"/>
  </w:num>
  <w:num w:numId="22">
    <w:abstractNumId w:val="19"/>
  </w:num>
  <w:num w:numId="23">
    <w:abstractNumId w:val="7"/>
  </w:num>
  <w:num w:numId="24">
    <w:abstractNumId w:val="8"/>
  </w:num>
  <w:num w:numId="25">
    <w:abstractNumId w:val="4"/>
  </w:num>
  <w:num w:numId="26">
    <w:abstractNumId w:val="10"/>
  </w:num>
  <w:num w:numId="27">
    <w:abstractNumId w:val="3"/>
  </w:num>
  <w:num w:numId="28">
    <w:abstractNumId w:val="16"/>
  </w:num>
  <w:num w:numId="29">
    <w:abstractNumId w:val="13"/>
  </w:num>
  <w:num w:numId="30">
    <w:abstractNumId w:val="14"/>
  </w:num>
  <w:num w:numId="31">
    <w:abstractNumId w:val="1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removePersonalInformation/>
  <w:printFractionalCharacterWidth/>
  <w:embedSystemFonts/>
  <w:stylePaneFormatFilter w:val="3F01"/>
  <w:defaultTabStop w:val="708"/>
  <w:hyphenationZone w:val="425"/>
  <w:doNotHyphenateCaps/>
  <w:evenAndOddHeaders/>
  <w:displayHorizontalDrawingGridEvery w:val="0"/>
  <w:displayVerticalDrawingGridEvery w:val="0"/>
  <w:doNotUseMarginsForDrawingGridOrigin/>
  <w:doNotShadeFormData/>
  <w:characterSpacingControl w:val="doNotCompress"/>
  <w:savePreviewPicture/>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C2207"/>
    <w:rsid w:val="00000EDF"/>
    <w:rsid w:val="0000102B"/>
    <w:rsid w:val="00001EFD"/>
    <w:rsid w:val="00002604"/>
    <w:rsid w:val="00002CB5"/>
    <w:rsid w:val="00002EFF"/>
    <w:rsid w:val="00003DD8"/>
    <w:rsid w:val="000047F0"/>
    <w:rsid w:val="00004899"/>
    <w:rsid w:val="00004B97"/>
    <w:rsid w:val="00005AD4"/>
    <w:rsid w:val="00005CB8"/>
    <w:rsid w:val="00006971"/>
    <w:rsid w:val="000069A1"/>
    <w:rsid w:val="00006CAB"/>
    <w:rsid w:val="00006F4A"/>
    <w:rsid w:val="0000702A"/>
    <w:rsid w:val="00007D98"/>
    <w:rsid w:val="000111F6"/>
    <w:rsid w:val="000117AC"/>
    <w:rsid w:val="000118AE"/>
    <w:rsid w:val="000133DA"/>
    <w:rsid w:val="00013C0E"/>
    <w:rsid w:val="00014D3E"/>
    <w:rsid w:val="000153C3"/>
    <w:rsid w:val="000153F9"/>
    <w:rsid w:val="000168CA"/>
    <w:rsid w:val="000173D8"/>
    <w:rsid w:val="000174CC"/>
    <w:rsid w:val="0001755F"/>
    <w:rsid w:val="0001786D"/>
    <w:rsid w:val="00017B5D"/>
    <w:rsid w:val="00020EBF"/>
    <w:rsid w:val="00021F4E"/>
    <w:rsid w:val="00022DD1"/>
    <w:rsid w:val="000237CE"/>
    <w:rsid w:val="00024A34"/>
    <w:rsid w:val="00024AE5"/>
    <w:rsid w:val="00024BF7"/>
    <w:rsid w:val="00024CA1"/>
    <w:rsid w:val="00025813"/>
    <w:rsid w:val="0002669B"/>
    <w:rsid w:val="00030EC5"/>
    <w:rsid w:val="00031329"/>
    <w:rsid w:val="0003233C"/>
    <w:rsid w:val="00033533"/>
    <w:rsid w:val="0003578F"/>
    <w:rsid w:val="00036269"/>
    <w:rsid w:val="0003702F"/>
    <w:rsid w:val="00040610"/>
    <w:rsid w:val="00040691"/>
    <w:rsid w:val="00041474"/>
    <w:rsid w:val="000427F4"/>
    <w:rsid w:val="00042EA2"/>
    <w:rsid w:val="000432F7"/>
    <w:rsid w:val="0004333A"/>
    <w:rsid w:val="000441ED"/>
    <w:rsid w:val="00044630"/>
    <w:rsid w:val="0005064A"/>
    <w:rsid w:val="00050734"/>
    <w:rsid w:val="000514BF"/>
    <w:rsid w:val="00052A39"/>
    <w:rsid w:val="00053997"/>
    <w:rsid w:val="00054370"/>
    <w:rsid w:val="00055F4B"/>
    <w:rsid w:val="00056AC7"/>
    <w:rsid w:val="00056B17"/>
    <w:rsid w:val="00060CF3"/>
    <w:rsid w:val="00060E16"/>
    <w:rsid w:val="00061B4D"/>
    <w:rsid w:val="00061C5E"/>
    <w:rsid w:val="00063D24"/>
    <w:rsid w:val="00064454"/>
    <w:rsid w:val="00066F2E"/>
    <w:rsid w:val="00070081"/>
    <w:rsid w:val="00071136"/>
    <w:rsid w:val="00071137"/>
    <w:rsid w:val="00071475"/>
    <w:rsid w:val="000720DD"/>
    <w:rsid w:val="000731C8"/>
    <w:rsid w:val="0007456F"/>
    <w:rsid w:val="00074C21"/>
    <w:rsid w:val="00074C7A"/>
    <w:rsid w:val="000754F5"/>
    <w:rsid w:val="00075608"/>
    <w:rsid w:val="00075F51"/>
    <w:rsid w:val="00076A00"/>
    <w:rsid w:val="0007768C"/>
    <w:rsid w:val="00077C8B"/>
    <w:rsid w:val="0008014C"/>
    <w:rsid w:val="000802AF"/>
    <w:rsid w:val="0008046C"/>
    <w:rsid w:val="00080F20"/>
    <w:rsid w:val="00082261"/>
    <w:rsid w:val="000825D1"/>
    <w:rsid w:val="000826FD"/>
    <w:rsid w:val="00082940"/>
    <w:rsid w:val="000829AE"/>
    <w:rsid w:val="00082B34"/>
    <w:rsid w:val="00082D89"/>
    <w:rsid w:val="00082E8B"/>
    <w:rsid w:val="00085069"/>
    <w:rsid w:val="00087717"/>
    <w:rsid w:val="00087783"/>
    <w:rsid w:val="000913FF"/>
    <w:rsid w:val="00091CA6"/>
    <w:rsid w:val="00092454"/>
    <w:rsid w:val="000929A6"/>
    <w:rsid w:val="000932D5"/>
    <w:rsid w:val="000939DD"/>
    <w:rsid w:val="0009438A"/>
    <w:rsid w:val="00094BBD"/>
    <w:rsid w:val="00095395"/>
    <w:rsid w:val="0009571E"/>
    <w:rsid w:val="00095D17"/>
    <w:rsid w:val="0009682C"/>
    <w:rsid w:val="000A0392"/>
    <w:rsid w:val="000A0CAF"/>
    <w:rsid w:val="000A0CD3"/>
    <w:rsid w:val="000A1AD2"/>
    <w:rsid w:val="000A1D87"/>
    <w:rsid w:val="000A24E0"/>
    <w:rsid w:val="000A2C06"/>
    <w:rsid w:val="000A31AD"/>
    <w:rsid w:val="000A428D"/>
    <w:rsid w:val="000A4426"/>
    <w:rsid w:val="000A50B2"/>
    <w:rsid w:val="000A53F2"/>
    <w:rsid w:val="000A5867"/>
    <w:rsid w:val="000A5D91"/>
    <w:rsid w:val="000A662E"/>
    <w:rsid w:val="000A664E"/>
    <w:rsid w:val="000A6AF4"/>
    <w:rsid w:val="000A70CA"/>
    <w:rsid w:val="000A7C21"/>
    <w:rsid w:val="000A7C31"/>
    <w:rsid w:val="000A7EC7"/>
    <w:rsid w:val="000B0303"/>
    <w:rsid w:val="000B325B"/>
    <w:rsid w:val="000B3BA9"/>
    <w:rsid w:val="000B3E2A"/>
    <w:rsid w:val="000B41DB"/>
    <w:rsid w:val="000B45E8"/>
    <w:rsid w:val="000B6426"/>
    <w:rsid w:val="000B6A4E"/>
    <w:rsid w:val="000B6E27"/>
    <w:rsid w:val="000B78E6"/>
    <w:rsid w:val="000C0480"/>
    <w:rsid w:val="000C172A"/>
    <w:rsid w:val="000C2207"/>
    <w:rsid w:val="000C27B2"/>
    <w:rsid w:val="000C32B7"/>
    <w:rsid w:val="000C35F5"/>
    <w:rsid w:val="000C3C15"/>
    <w:rsid w:val="000C3CE1"/>
    <w:rsid w:val="000C41FA"/>
    <w:rsid w:val="000C53F1"/>
    <w:rsid w:val="000C5C66"/>
    <w:rsid w:val="000C5D28"/>
    <w:rsid w:val="000C7708"/>
    <w:rsid w:val="000C78C4"/>
    <w:rsid w:val="000D04B3"/>
    <w:rsid w:val="000D0932"/>
    <w:rsid w:val="000D0D2C"/>
    <w:rsid w:val="000D15B4"/>
    <w:rsid w:val="000D2057"/>
    <w:rsid w:val="000D231D"/>
    <w:rsid w:val="000D287E"/>
    <w:rsid w:val="000D3B30"/>
    <w:rsid w:val="000D3ED1"/>
    <w:rsid w:val="000D3EDA"/>
    <w:rsid w:val="000D4099"/>
    <w:rsid w:val="000D419F"/>
    <w:rsid w:val="000D42AB"/>
    <w:rsid w:val="000D4EED"/>
    <w:rsid w:val="000D5342"/>
    <w:rsid w:val="000D5827"/>
    <w:rsid w:val="000D5A1F"/>
    <w:rsid w:val="000D5FA9"/>
    <w:rsid w:val="000D6315"/>
    <w:rsid w:val="000D6E10"/>
    <w:rsid w:val="000D705D"/>
    <w:rsid w:val="000E1AB6"/>
    <w:rsid w:val="000E1D92"/>
    <w:rsid w:val="000E2254"/>
    <w:rsid w:val="000E3970"/>
    <w:rsid w:val="000E462C"/>
    <w:rsid w:val="000E4F11"/>
    <w:rsid w:val="000E66F8"/>
    <w:rsid w:val="000F11AB"/>
    <w:rsid w:val="000F158F"/>
    <w:rsid w:val="000F3985"/>
    <w:rsid w:val="000F3B30"/>
    <w:rsid w:val="000F433E"/>
    <w:rsid w:val="000F4FAE"/>
    <w:rsid w:val="000F5C84"/>
    <w:rsid w:val="000F6467"/>
    <w:rsid w:val="000F69A4"/>
    <w:rsid w:val="000F6A18"/>
    <w:rsid w:val="000F6F59"/>
    <w:rsid w:val="000F73E6"/>
    <w:rsid w:val="001000DE"/>
    <w:rsid w:val="00100E2D"/>
    <w:rsid w:val="00102EA1"/>
    <w:rsid w:val="0010343F"/>
    <w:rsid w:val="0010423E"/>
    <w:rsid w:val="00104B10"/>
    <w:rsid w:val="00105486"/>
    <w:rsid w:val="00106121"/>
    <w:rsid w:val="001074A0"/>
    <w:rsid w:val="00110D0E"/>
    <w:rsid w:val="00110F9E"/>
    <w:rsid w:val="0011145F"/>
    <w:rsid w:val="00112088"/>
    <w:rsid w:val="0011262B"/>
    <w:rsid w:val="00112BF9"/>
    <w:rsid w:val="00112F92"/>
    <w:rsid w:val="00113301"/>
    <w:rsid w:val="00113F98"/>
    <w:rsid w:val="00114314"/>
    <w:rsid w:val="00114548"/>
    <w:rsid w:val="00115631"/>
    <w:rsid w:val="00115AAC"/>
    <w:rsid w:val="00115BCC"/>
    <w:rsid w:val="00116223"/>
    <w:rsid w:val="001208D7"/>
    <w:rsid w:val="0012171A"/>
    <w:rsid w:val="001232FC"/>
    <w:rsid w:val="001239FC"/>
    <w:rsid w:val="00124042"/>
    <w:rsid w:val="00124180"/>
    <w:rsid w:val="00124AAF"/>
    <w:rsid w:val="00125C11"/>
    <w:rsid w:val="001262ED"/>
    <w:rsid w:val="00126360"/>
    <w:rsid w:val="00126804"/>
    <w:rsid w:val="00126E97"/>
    <w:rsid w:val="0012779D"/>
    <w:rsid w:val="00127C90"/>
    <w:rsid w:val="0013071F"/>
    <w:rsid w:val="0013254B"/>
    <w:rsid w:val="0013254C"/>
    <w:rsid w:val="00132DE2"/>
    <w:rsid w:val="001337ED"/>
    <w:rsid w:val="001353F0"/>
    <w:rsid w:val="00135834"/>
    <w:rsid w:val="00135EDF"/>
    <w:rsid w:val="00136CF3"/>
    <w:rsid w:val="00137BD9"/>
    <w:rsid w:val="001408B1"/>
    <w:rsid w:val="001412BE"/>
    <w:rsid w:val="00141B6E"/>
    <w:rsid w:val="00141DA5"/>
    <w:rsid w:val="001425C5"/>
    <w:rsid w:val="001428D6"/>
    <w:rsid w:val="00142D0F"/>
    <w:rsid w:val="00143428"/>
    <w:rsid w:val="00143ED2"/>
    <w:rsid w:val="00144462"/>
    <w:rsid w:val="00145274"/>
    <w:rsid w:val="001452D4"/>
    <w:rsid w:val="001460AD"/>
    <w:rsid w:val="00146570"/>
    <w:rsid w:val="001465CC"/>
    <w:rsid w:val="00147CEE"/>
    <w:rsid w:val="00150359"/>
    <w:rsid w:val="001504D4"/>
    <w:rsid w:val="00151DF3"/>
    <w:rsid w:val="001534DE"/>
    <w:rsid w:val="00156D55"/>
    <w:rsid w:val="001570C8"/>
    <w:rsid w:val="00157A98"/>
    <w:rsid w:val="00157C76"/>
    <w:rsid w:val="00157CC4"/>
    <w:rsid w:val="0016068E"/>
    <w:rsid w:val="001615FE"/>
    <w:rsid w:val="0016255C"/>
    <w:rsid w:val="0016365F"/>
    <w:rsid w:val="00163A72"/>
    <w:rsid w:val="00165249"/>
    <w:rsid w:val="0016545F"/>
    <w:rsid w:val="00166D5E"/>
    <w:rsid w:val="00167322"/>
    <w:rsid w:val="001678B0"/>
    <w:rsid w:val="00171A6A"/>
    <w:rsid w:val="00173C57"/>
    <w:rsid w:val="00174405"/>
    <w:rsid w:val="001759B1"/>
    <w:rsid w:val="00175BE5"/>
    <w:rsid w:val="0017609F"/>
    <w:rsid w:val="0017633F"/>
    <w:rsid w:val="00176C35"/>
    <w:rsid w:val="001775DF"/>
    <w:rsid w:val="00177D01"/>
    <w:rsid w:val="00181DA0"/>
    <w:rsid w:val="001821FE"/>
    <w:rsid w:val="00182458"/>
    <w:rsid w:val="00182924"/>
    <w:rsid w:val="001832C7"/>
    <w:rsid w:val="00183A31"/>
    <w:rsid w:val="00183DFC"/>
    <w:rsid w:val="00183FAA"/>
    <w:rsid w:val="00184CF1"/>
    <w:rsid w:val="001854BA"/>
    <w:rsid w:val="00186300"/>
    <w:rsid w:val="00187BFE"/>
    <w:rsid w:val="0019068D"/>
    <w:rsid w:val="001909BA"/>
    <w:rsid w:val="001909C3"/>
    <w:rsid w:val="00190F82"/>
    <w:rsid w:val="0019100B"/>
    <w:rsid w:val="0019160A"/>
    <w:rsid w:val="00191647"/>
    <w:rsid w:val="001919E1"/>
    <w:rsid w:val="00192651"/>
    <w:rsid w:val="0019275C"/>
    <w:rsid w:val="00193085"/>
    <w:rsid w:val="0019383D"/>
    <w:rsid w:val="001939E2"/>
    <w:rsid w:val="001944DF"/>
    <w:rsid w:val="001945CE"/>
    <w:rsid w:val="00194850"/>
    <w:rsid w:val="001949DD"/>
    <w:rsid w:val="00195541"/>
    <w:rsid w:val="001964EF"/>
    <w:rsid w:val="001A019E"/>
    <w:rsid w:val="001A03D0"/>
    <w:rsid w:val="001A0EB6"/>
    <w:rsid w:val="001A212A"/>
    <w:rsid w:val="001A351E"/>
    <w:rsid w:val="001A40CE"/>
    <w:rsid w:val="001A410C"/>
    <w:rsid w:val="001A5BC8"/>
    <w:rsid w:val="001A61FE"/>
    <w:rsid w:val="001A7136"/>
    <w:rsid w:val="001A747C"/>
    <w:rsid w:val="001A771C"/>
    <w:rsid w:val="001A786F"/>
    <w:rsid w:val="001A7EDB"/>
    <w:rsid w:val="001B008A"/>
    <w:rsid w:val="001B0A23"/>
    <w:rsid w:val="001B0CFB"/>
    <w:rsid w:val="001B14A9"/>
    <w:rsid w:val="001B23D1"/>
    <w:rsid w:val="001B2C81"/>
    <w:rsid w:val="001B3008"/>
    <w:rsid w:val="001B47F4"/>
    <w:rsid w:val="001B6EF1"/>
    <w:rsid w:val="001B7032"/>
    <w:rsid w:val="001B7C5E"/>
    <w:rsid w:val="001C016A"/>
    <w:rsid w:val="001C0176"/>
    <w:rsid w:val="001C0325"/>
    <w:rsid w:val="001C10A9"/>
    <w:rsid w:val="001C1C63"/>
    <w:rsid w:val="001C2361"/>
    <w:rsid w:val="001C2C1E"/>
    <w:rsid w:val="001C311F"/>
    <w:rsid w:val="001C346A"/>
    <w:rsid w:val="001C387F"/>
    <w:rsid w:val="001C41A8"/>
    <w:rsid w:val="001C4436"/>
    <w:rsid w:val="001C54D5"/>
    <w:rsid w:val="001C5BDC"/>
    <w:rsid w:val="001C6256"/>
    <w:rsid w:val="001C6AAE"/>
    <w:rsid w:val="001C7AB5"/>
    <w:rsid w:val="001D07FB"/>
    <w:rsid w:val="001D0F49"/>
    <w:rsid w:val="001D1712"/>
    <w:rsid w:val="001D18F5"/>
    <w:rsid w:val="001D1F4F"/>
    <w:rsid w:val="001D40B9"/>
    <w:rsid w:val="001D42A4"/>
    <w:rsid w:val="001D435D"/>
    <w:rsid w:val="001D5A43"/>
    <w:rsid w:val="001D5AC8"/>
    <w:rsid w:val="001D6177"/>
    <w:rsid w:val="001D7143"/>
    <w:rsid w:val="001D7265"/>
    <w:rsid w:val="001D73CE"/>
    <w:rsid w:val="001D74A1"/>
    <w:rsid w:val="001E0E77"/>
    <w:rsid w:val="001E1076"/>
    <w:rsid w:val="001E12AA"/>
    <w:rsid w:val="001E19F1"/>
    <w:rsid w:val="001E1D6B"/>
    <w:rsid w:val="001E1E56"/>
    <w:rsid w:val="001E1F22"/>
    <w:rsid w:val="001E224E"/>
    <w:rsid w:val="001E2458"/>
    <w:rsid w:val="001E33C2"/>
    <w:rsid w:val="001E3971"/>
    <w:rsid w:val="001E427B"/>
    <w:rsid w:val="001E45DA"/>
    <w:rsid w:val="001E748D"/>
    <w:rsid w:val="001E7D66"/>
    <w:rsid w:val="001F0223"/>
    <w:rsid w:val="001F084E"/>
    <w:rsid w:val="001F110C"/>
    <w:rsid w:val="001F1370"/>
    <w:rsid w:val="001F15BD"/>
    <w:rsid w:val="001F1713"/>
    <w:rsid w:val="001F2858"/>
    <w:rsid w:val="001F2A06"/>
    <w:rsid w:val="001F2CB8"/>
    <w:rsid w:val="001F365F"/>
    <w:rsid w:val="001F3753"/>
    <w:rsid w:val="001F572D"/>
    <w:rsid w:val="001F67E4"/>
    <w:rsid w:val="001F6A7C"/>
    <w:rsid w:val="001F6DE3"/>
    <w:rsid w:val="001F73D0"/>
    <w:rsid w:val="001F768F"/>
    <w:rsid w:val="002017C5"/>
    <w:rsid w:val="00201C49"/>
    <w:rsid w:val="00202433"/>
    <w:rsid w:val="00202495"/>
    <w:rsid w:val="00202AC2"/>
    <w:rsid w:val="00203345"/>
    <w:rsid w:val="002041EC"/>
    <w:rsid w:val="00205549"/>
    <w:rsid w:val="00205D1C"/>
    <w:rsid w:val="002067A8"/>
    <w:rsid w:val="00207D84"/>
    <w:rsid w:val="00210E92"/>
    <w:rsid w:val="00211552"/>
    <w:rsid w:val="00211A25"/>
    <w:rsid w:val="00211B22"/>
    <w:rsid w:val="00212236"/>
    <w:rsid w:val="002122ED"/>
    <w:rsid w:val="00212639"/>
    <w:rsid w:val="002133B6"/>
    <w:rsid w:val="00213D47"/>
    <w:rsid w:val="00213FB3"/>
    <w:rsid w:val="00215A3B"/>
    <w:rsid w:val="0021648F"/>
    <w:rsid w:val="00220E4A"/>
    <w:rsid w:val="002211DA"/>
    <w:rsid w:val="00221B5E"/>
    <w:rsid w:val="00222A9A"/>
    <w:rsid w:val="00223481"/>
    <w:rsid w:val="002234AD"/>
    <w:rsid w:val="002235B7"/>
    <w:rsid w:val="00223DDC"/>
    <w:rsid w:val="00224162"/>
    <w:rsid w:val="00224765"/>
    <w:rsid w:val="00225268"/>
    <w:rsid w:val="00225447"/>
    <w:rsid w:val="00227701"/>
    <w:rsid w:val="00227EDC"/>
    <w:rsid w:val="00230FAF"/>
    <w:rsid w:val="002315A0"/>
    <w:rsid w:val="00231D31"/>
    <w:rsid w:val="0023232E"/>
    <w:rsid w:val="00232774"/>
    <w:rsid w:val="0023369C"/>
    <w:rsid w:val="00233C3C"/>
    <w:rsid w:val="0023441D"/>
    <w:rsid w:val="00234F53"/>
    <w:rsid w:val="00235424"/>
    <w:rsid w:val="002357BC"/>
    <w:rsid w:val="00240A40"/>
    <w:rsid w:val="0024125D"/>
    <w:rsid w:val="002414F6"/>
    <w:rsid w:val="00242965"/>
    <w:rsid w:val="00243159"/>
    <w:rsid w:val="002432DC"/>
    <w:rsid w:val="00244F96"/>
    <w:rsid w:val="00245C91"/>
    <w:rsid w:val="0024609E"/>
    <w:rsid w:val="0024683E"/>
    <w:rsid w:val="00247551"/>
    <w:rsid w:val="00247D80"/>
    <w:rsid w:val="002505CB"/>
    <w:rsid w:val="002511FD"/>
    <w:rsid w:val="00251BC1"/>
    <w:rsid w:val="00251CB6"/>
    <w:rsid w:val="002523E9"/>
    <w:rsid w:val="00252ABD"/>
    <w:rsid w:val="00252AD8"/>
    <w:rsid w:val="002532AC"/>
    <w:rsid w:val="00253E3F"/>
    <w:rsid w:val="0025462F"/>
    <w:rsid w:val="00255257"/>
    <w:rsid w:val="00255781"/>
    <w:rsid w:val="0025617F"/>
    <w:rsid w:val="00256635"/>
    <w:rsid w:val="002566CA"/>
    <w:rsid w:val="00257E91"/>
    <w:rsid w:val="002601F5"/>
    <w:rsid w:val="0026031C"/>
    <w:rsid w:val="0026086B"/>
    <w:rsid w:val="0026108D"/>
    <w:rsid w:val="002630CB"/>
    <w:rsid w:val="00263D8A"/>
    <w:rsid w:val="0026400B"/>
    <w:rsid w:val="0026580B"/>
    <w:rsid w:val="00266475"/>
    <w:rsid w:val="00266E7C"/>
    <w:rsid w:val="00266EC5"/>
    <w:rsid w:val="00267EE3"/>
    <w:rsid w:val="002706A4"/>
    <w:rsid w:val="00270713"/>
    <w:rsid w:val="00270BBD"/>
    <w:rsid w:val="00271792"/>
    <w:rsid w:val="00271BEC"/>
    <w:rsid w:val="002740A5"/>
    <w:rsid w:val="00274B9E"/>
    <w:rsid w:val="00277085"/>
    <w:rsid w:val="0028081C"/>
    <w:rsid w:val="00280DC4"/>
    <w:rsid w:val="00282A6A"/>
    <w:rsid w:val="00283F62"/>
    <w:rsid w:val="0028403E"/>
    <w:rsid w:val="00284300"/>
    <w:rsid w:val="00285A9A"/>
    <w:rsid w:val="00285E43"/>
    <w:rsid w:val="0028608D"/>
    <w:rsid w:val="00286F94"/>
    <w:rsid w:val="00287634"/>
    <w:rsid w:val="00290626"/>
    <w:rsid w:val="00290C5E"/>
    <w:rsid w:val="0029147D"/>
    <w:rsid w:val="0029419B"/>
    <w:rsid w:val="002943A9"/>
    <w:rsid w:val="00294CFF"/>
    <w:rsid w:val="002958D7"/>
    <w:rsid w:val="00295DF2"/>
    <w:rsid w:val="002969BD"/>
    <w:rsid w:val="002971EA"/>
    <w:rsid w:val="002A0607"/>
    <w:rsid w:val="002A224A"/>
    <w:rsid w:val="002A27BC"/>
    <w:rsid w:val="002A27F8"/>
    <w:rsid w:val="002A2FAB"/>
    <w:rsid w:val="002A3090"/>
    <w:rsid w:val="002A35DA"/>
    <w:rsid w:val="002A53CA"/>
    <w:rsid w:val="002A6D0D"/>
    <w:rsid w:val="002A7710"/>
    <w:rsid w:val="002B02C6"/>
    <w:rsid w:val="002B2FCD"/>
    <w:rsid w:val="002B3DAD"/>
    <w:rsid w:val="002B4AA1"/>
    <w:rsid w:val="002B4BA5"/>
    <w:rsid w:val="002B4E58"/>
    <w:rsid w:val="002B5B7F"/>
    <w:rsid w:val="002C0756"/>
    <w:rsid w:val="002C0839"/>
    <w:rsid w:val="002C20C8"/>
    <w:rsid w:val="002C2820"/>
    <w:rsid w:val="002C2C81"/>
    <w:rsid w:val="002C2F71"/>
    <w:rsid w:val="002C35F9"/>
    <w:rsid w:val="002C450C"/>
    <w:rsid w:val="002C5533"/>
    <w:rsid w:val="002C5696"/>
    <w:rsid w:val="002C6432"/>
    <w:rsid w:val="002C658A"/>
    <w:rsid w:val="002C6EA3"/>
    <w:rsid w:val="002C7C0C"/>
    <w:rsid w:val="002D0792"/>
    <w:rsid w:val="002D0EC3"/>
    <w:rsid w:val="002D11E1"/>
    <w:rsid w:val="002D1EDA"/>
    <w:rsid w:val="002D208E"/>
    <w:rsid w:val="002D20DA"/>
    <w:rsid w:val="002D304F"/>
    <w:rsid w:val="002D4C84"/>
    <w:rsid w:val="002D4EBA"/>
    <w:rsid w:val="002D53FD"/>
    <w:rsid w:val="002D57D2"/>
    <w:rsid w:val="002D5CB2"/>
    <w:rsid w:val="002D5E25"/>
    <w:rsid w:val="002D5F3B"/>
    <w:rsid w:val="002D6338"/>
    <w:rsid w:val="002D636E"/>
    <w:rsid w:val="002D659C"/>
    <w:rsid w:val="002D6F19"/>
    <w:rsid w:val="002E044E"/>
    <w:rsid w:val="002E0A8D"/>
    <w:rsid w:val="002E1B60"/>
    <w:rsid w:val="002E2434"/>
    <w:rsid w:val="002E25A1"/>
    <w:rsid w:val="002E3543"/>
    <w:rsid w:val="002E3D82"/>
    <w:rsid w:val="002E4F6F"/>
    <w:rsid w:val="002E57AA"/>
    <w:rsid w:val="002E58A8"/>
    <w:rsid w:val="002E6BD9"/>
    <w:rsid w:val="002E726B"/>
    <w:rsid w:val="002E7822"/>
    <w:rsid w:val="002E7EBE"/>
    <w:rsid w:val="002F180E"/>
    <w:rsid w:val="002F2795"/>
    <w:rsid w:val="002F3B60"/>
    <w:rsid w:val="002F4057"/>
    <w:rsid w:val="002F4466"/>
    <w:rsid w:val="002F44B6"/>
    <w:rsid w:val="002F661E"/>
    <w:rsid w:val="00301167"/>
    <w:rsid w:val="00301EDB"/>
    <w:rsid w:val="003020BE"/>
    <w:rsid w:val="00303BA3"/>
    <w:rsid w:val="00303DC2"/>
    <w:rsid w:val="00303DDD"/>
    <w:rsid w:val="00304AAA"/>
    <w:rsid w:val="00305731"/>
    <w:rsid w:val="00305D55"/>
    <w:rsid w:val="0030668C"/>
    <w:rsid w:val="00306AE6"/>
    <w:rsid w:val="00307A27"/>
    <w:rsid w:val="00310847"/>
    <w:rsid w:val="003116D6"/>
    <w:rsid w:val="003117CF"/>
    <w:rsid w:val="0031187C"/>
    <w:rsid w:val="00314AA2"/>
    <w:rsid w:val="0031525A"/>
    <w:rsid w:val="0031606F"/>
    <w:rsid w:val="0031628D"/>
    <w:rsid w:val="0031715F"/>
    <w:rsid w:val="003176AD"/>
    <w:rsid w:val="00317EB1"/>
    <w:rsid w:val="0032163A"/>
    <w:rsid w:val="00321EEB"/>
    <w:rsid w:val="00322557"/>
    <w:rsid w:val="0032532F"/>
    <w:rsid w:val="003265A5"/>
    <w:rsid w:val="00326627"/>
    <w:rsid w:val="00326C86"/>
    <w:rsid w:val="00327A4A"/>
    <w:rsid w:val="00331A76"/>
    <w:rsid w:val="00331B16"/>
    <w:rsid w:val="00331D08"/>
    <w:rsid w:val="0033249D"/>
    <w:rsid w:val="00332A66"/>
    <w:rsid w:val="00332B66"/>
    <w:rsid w:val="00332CC1"/>
    <w:rsid w:val="00333390"/>
    <w:rsid w:val="003334F6"/>
    <w:rsid w:val="003337ED"/>
    <w:rsid w:val="00334073"/>
    <w:rsid w:val="00335353"/>
    <w:rsid w:val="0033583D"/>
    <w:rsid w:val="00335CC4"/>
    <w:rsid w:val="00336FD0"/>
    <w:rsid w:val="00340629"/>
    <w:rsid w:val="003414AA"/>
    <w:rsid w:val="0034281E"/>
    <w:rsid w:val="003440F5"/>
    <w:rsid w:val="00344617"/>
    <w:rsid w:val="00344796"/>
    <w:rsid w:val="00345DE0"/>
    <w:rsid w:val="00346655"/>
    <w:rsid w:val="00346EDD"/>
    <w:rsid w:val="00347507"/>
    <w:rsid w:val="003507FB"/>
    <w:rsid w:val="00353C94"/>
    <w:rsid w:val="00354F5E"/>
    <w:rsid w:val="00355B5E"/>
    <w:rsid w:val="00355DA4"/>
    <w:rsid w:val="00356718"/>
    <w:rsid w:val="00356B4D"/>
    <w:rsid w:val="0035728D"/>
    <w:rsid w:val="003579DA"/>
    <w:rsid w:val="00357FA5"/>
    <w:rsid w:val="003601AD"/>
    <w:rsid w:val="00360758"/>
    <w:rsid w:val="003613A3"/>
    <w:rsid w:val="00362FD0"/>
    <w:rsid w:val="0036372B"/>
    <w:rsid w:val="00363BEA"/>
    <w:rsid w:val="00364C3F"/>
    <w:rsid w:val="00366027"/>
    <w:rsid w:val="00366340"/>
    <w:rsid w:val="00366EBF"/>
    <w:rsid w:val="00367E36"/>
    <w:rsid w:val="0037064B"/>
    <w:rsid w:val="0037132F"/>
    <w:rsid w:val="00371459"/>
    <w:rsid w:val="003724C3"/>
    <w:rsid w:val="00372E57"/>
    <w:rsid w:val="003739C7"/>
    <w:rsid w:val="00374232"/>
    <w:rsid w:val="00375B50"/>
    <w:rsid w:val="003764A1"/>
    <w:rsid w:val="00376838"/>
    <w:rsid w:val="00376FD0"/>
    <w:rsid w:val="00377294"/>
    <w:rsid w:val="00380ECF"/>
    <w:rsid w:val="003811D4"/>
    <w:rsid w:val="00381A2B"/>
    <w:rsid w:val="00381A78"/>
    <w:rsid w:val="00381FF4"/>
    <w:rsid w:val="00383B34"/>
    <w:rsid w:val="00383D94"/>
    <w:rsid w:val="003842ED"/>
    <w:rsid w:val="00384682"/>
    <w:rsid w:val="00385809"/>
    <w:rsid w:val="00386601"/>
    <w:rsid w:val="00387A5E"/>
    <w:rsid w:val="00390B76"/>
    <w:rsid w:val="00390EA9"/>
    <w:rsid w:val="00391635"/>
    <w:rsid w:val="00391D5C"/>
    <w:rsid w:val="003921B8"/>
    <w:rsid w:val="0039263B"/>
    <w:rsid w:val="00392A86"/>
    <w:rsid w:val="003945C2"/>
    <w:rsid w:val="003945DA"/>
    <w:rsid w:val="00394672"/>
    <w:rsid w:val="00394C99"/>
    <w:rsid w:val="00394E0D"/>
    <w:rsid w:val="0039523E"/>
    <w:rsid w:val="00395D26"/>
    <w:rsid w:val="00395E3A"/>
    <w:rsid w:val="003969A4"/>
    <w:rsid w:val="00396AEE"/>
    <w:rsid w:val="003976FB"/>
    <w:rsid w:val="00397EA4"/>
    <w:rsid w:val="003A022D"/>
    <w:rsid w:val="003A092D"/>
    <w:rsid w:val="003A21BD"/>
    <w:rsid w:val="003A2290"/>
    <w:rsid w:val="003A3EA7"/>
    <w:rsid w:val="003A4468"/>
    <w:rsid w:val="003A4E4F"/>
    <w:rsid w:val="003A5AFA"/>
    <w:rsid w:val="003A5D26"/>
    <w:rsid w:val="003A5DE9"/>
    <w:rsid w:val="003A754A"/>
    <w:rsid w:val="003B0499"/>
    <w:rsid w:val="003B0B74"/>
    <w:rsid w:val="003B0BDC"/>
    <w:rsid w:val="003B176D"/>
    <w:rsid w:val="003B1CB9"/>
    <w:rsid w:val="003B2E9C"/>
    <w:rsid w:val="003B42C2"/>
    <w:rsid w:val="003B510F"/>
    <w:rsid w:val="003B52C6"/>
    <w:rsid w:val="003B5964"/>
    <w:rsid w:val="003B6A59"/>
    <w:rsid w:val="003B7CE2"/>
    <w:rsid w:val="003C033C"/>
    <w:rsid w:val="003C387E"/>
    <w:rsid w:val="003C517F"/>
    <w:rsid w:val="003C5516"/>
    <w:rsid w:val="003C62DD"/>
    <w:rsid w:val="003C6977"/>
    <w:rsid w:val="003C71D5"/>
    <w:rsid w:val="003C7237"/>
    <w:rsid w:val="003C7392"/>
    <w:rsid w:val="003C751A"/>
    <w:rsid w:val="003C7522"/>
    <w:rsid w:val="003C7686"/>
    <w:rsid w:val="003C7E8B"/>
    <w:rsid w:val="003D00C8"/>
    <w:rsid w:val="003D0A2A"/>
    <w:rsid w:val="003D1A44"/>
    <w:rsid w:val="003D212B"/>
    <w:rsid w:val="003D23DE"/>
    <w:rsid w:val="003D2636"/>
    <w:rsid w:val="003D2D72"/>
    <w:rsid w:val="003D3DFC"/>
    <w:rsid w:val="003D4550"/>
    <w:rsid w:val="003D5195"/>
    <w:rsid w:val="003D57B4"/>
    <w:rsid w:val="003D5F3A"/>
    <w:rsid w:val="003D63D4"/>
    <w:rsid w:val="003D7167"/>
    <w:rsid w:val="003D71F8"/>
    <w:rsid w:val="003D751F"/>
    <w:rsid w:val="003D79C7"/>
    <w:rsid w:val="003D7BE1"/>
    <w:rsid w:val="003D7DB1"/>
    <w:rsid w:val="003E2A61"/>
    <w:rsid w:val="003E2DC7"/>
    <w:rsid w:val="003E396F"/>
    <w:rsid w:val="003E3D99"/>
    <w:rsid w:val="003E4857"/>
    <w:rsid w:val="003E4A90"/>
    <w:rsid w:val="003E4E01"/>
    <w:rsid w:val="003E50C4"/>
    <w:rsid w:val="003E51CD"/>
    <w:rsid w:val="003E5D3F"/>
    <w:rsid w:val="003E6358"/>
    <w:rsid w:val="003E69B0"/>
    <w:rsid w:val="003F080A"/>
    <w:rsid w:val="003F0D93"/>
    <w:rsid w:val="003F1246"/>
    <w:rsid w:val="003F26FE"/>
    <w:rsid w:val="003F2A9B"/>
    <w:rsid w:val="003F2C7A"/>
    <w:rsid w:val="003F3B4F"/>
    <w:rsid w:val="003F3BDE"/>
    <w:rsid w:val="003F3F74"/>
    <w:rsid w:val="003F42F3"/>
    <w:rsid w:val="003F4E3C"/>
    <w:rsid w:val="003F5105"/>
    <w:rsid w:val="003F5C53"/>
    <w:rsid w:val="003F654A"/>
    <w:rsid w:val="003F6C6B"/>
    <w:rsid w:val="003F79E8"/>
    <w:rsid w:val="003F7E13"/>
    <w:rsid w:val="00401F17"/>
    <w:rsid w:val="004029B5"/>
    <w:rsid w:val="00402D37"/>
    <w:rsid w:val="00402E41"/>
    <w:rsid w:val="0040301C"/>
    <w:rsid w:val="004032F7"/>
    <w:rsid w:val="00403952"/>
    <w:rsid w:val="00404CF2"/>
    <w:rsid w:val="00405BA2"/>
    <w:rsid w:val="0040635A"/>
    <w:rsid w:val="00407216"/>
    <w:rsid w:val="00407977"/>
    <w:rsid w:val="00412673"/>
    <w:rsid w:val="0041304E"/>
    <w:rsid w:val="00413B72"/>
    <w:rsid w:val="004146F6"/>
    <w:rsid w:val="00417197"/>
    <w:rsid w:val="00417257"/>
    <w:rsid w:val="004200CA"/>
    <w:rsid w:val="0042088D"/>
    <w:rsid w:val="004229D4"/>
    <w:rsid w:val="00423F4A"/>
    <w:rsid w:val="004241B7"/>
    <w:rsid w:val="00425A32"/>
    <w:rsid w:val="00427080"/>
    <w:rsid w:val="004279BF"/>
    <w:rsid w:val="004309DA"/>
    <w:rsid w:val="00431074"/>
    <w:rsid w:val="00431FBD"/>
    <w:rsid w:val="00432B9D"/>
    <w:rsid w:val="00432CFE"/>
    <w:rsid w:val="00432D7E"/>
    <w:rsid w:val="00432E0B"/>
    <w:rsid w:val="004338A2"/>
    <w:rsid w:val="0043391A"/>
    <w:rsid w:val="00434BFD"/>
    <w:rsid w:val="00434C49"/>
    <w:rsid w:val="00434E20"/>
    <w:rsid w:val="00436CDB"/>
    <w:rsid w:val="00436FAD"/>
    <w:rsid w:val="00437313"/>
    <w:rsid w:val="00437DC1"/>
    <w:rsid w:val="004401B0"/>
    <w:rsid w:val="00440252"/>
    <w:rsid w:val="00440549"/>
    <w:rsid w:val="004413B1"/>
    <w:rsid w:val="00441E65"/>
    <w:rsid w:val="0044233A"/>
    <w:rsid w:val="004423BE"/>
    <w:rsid w:val="00443090"/>
    <w:rsid w:val="004437F7"/>
    <w:rsid w:val="00443A09"/>
    <w:rsid w:val="0044428E"/>
    <w:rsid w:val="00444B4F"/>
    <w:rsid w:val="00444E6E"/>
    <w:rsid w:val="00444FC1"/>
    <w:rsid w:val="004501F1"/>
    <w:rsid w:val="00450A53"/>
    <w:rsid w:val="00451172"/>
    <w:rsid w:val="004512A5"/>
    <w:rsid w:val="00451DFC"/>
    <w:rsid w:val="0045214F"/>
    <w:rsid w:val="00453886"/>
    <w:rsid w:val="00453DD6"/>
    <w:rsid w:val="00454852"/>
    <w:rsid w:val="00454E10"/>
    <w:rsid w:val="00455A67"/>
    <w:rsid w:val="00456055"/>
    <w:rsid w:val="00456452"/>
    <w:rsid w:val="00457A23"/>
    <w:rsid w:val="00460141"/>
    <w:rsid w:val="00460F77"/>
    <w:rsid w:val="004612F1"/>
    <w:rsid w:val="004619E5"/>
    <w:rsid w:val="00461EAA"/>
    <w:rsid w:val="00462C2C"/>
    <w:rsid w:val="0046388D"/>
    <w:rsid w:val="00466400"/>
    <w:rsid w:val="00467D54"/>
    <w:rsid w:val="004709F3"/>
    <w:rsid w:val="00470B34"/>
    <w:rsid w:val="00470E9F"/>
    <w:rsid w:val="004714D9"/>
    <w:rsid w:val="00471858"/>
    <w:rsid w:val="004722BE"/>
    <w:rsid w:val="00473A73"/>
    <w:rsid w:val="00473B2D"/>
    <w:rsid w:val="00474434"/>
    <w:rsid w:val="0047514B"/>
    <w:rsid w:val="004757E8"/>
    <w:rsid w:val="004763DA"/>
    <w:rsid w:val="00477D7B"/>
    <w:rsid w:val="00480AC3"/>
    <w:rsid w:val="00480CD2"/>
    <w:rsid w:val="0048335B"/>
    <w:rsid w:val="00484A1A"/>
    <w:rsid w:val="0048643D"/>
    <w:rsid w:val="00492530"/>
    <w:rsid w:val="00492ACC"/>
    <w:rsid w:val="00493190"/>
    <w:rsid w:val="0049322F"/>
    <w:rsid w:val="00493C7B"/>
    <w:rsid w:val="00493D9D"/>
    <w:rsid w:val="00494836"/>
    <w:rsid w:val="00494C61"/>
    <w:rsid w:val="00494CB6"/>
    <w:rsid w:val="00494EFA"/>
    <w:rsid w:val="00494F6D"/>
    <w:rsid w:val="004955B5"/>
    <w:rsid w:val="004955E2"/>
    <w:rsid w:val="00495B72"/>
    <w:rsid w:val="0049716E"/>
    <w:rsid w:val="00497310"/>
    <w:rsid w:val="004A028C"/>
    <w:rsid w:val="004A1998"/>
    <w:rsid w:val="004A1F1A"/>
    <w:rsid w:val="004A2596"/>
    <w:rsid w:val="004A29D5"/>
    <w:rsid w:val="004A2D67"/>
    <w:rsid w:val="004A340C"/>
    <w:rsid w:val="004A3905"/>
    <w:rsid w:val="004A4057"/>
    <w:rsid w:val="004A4953"/>
    <w:rsid w:val="004A4EB1"/>
    <w:rsid w:val="004A59CA"/>
    <w:rsid w:val="004A7024"/>
    <w:rsid w:val="004B09DD"/>
    <w:rsid w:val="004B0F80"/>
    <w:rsid w:val="004B226D"/>
    <w:rsid w:val="004B243E"/>
    <w:rsid w:val="004B32AC"/>
    <w:rsid w:val="004B49CC"/>
    <w:rsid w:val="004B50A0"/>
    <w:rsid w:val="004B5239"/>
    <w:rsid w:val="004B6448"/>
    <w:rsid w:val="004B6481"/>
    <w:rsid w:val="004B6684"/>
    <w:rsid w:val="004B6AAE"/>
    <w:rsid w:val="004B6DBF"/>
    <w:rsid w:val="004C05E0"/>
    <w:rsid w:val="004C1ED6"/>
    <w:rsid w:val="004C20AC"/>
    <w:rsid w:val="004C2941"/>
    <w:rsid w:val="004C3013"/>
    <w:rsid w:val="004C3267"/>
    <w:rsid w:val="004C3819"/>
    <w:rsid w:val="004C432E"/>
    <w:rsid w:val="004C4DE7"/>
    <w:rsid w:val="004C5413"/>
    <w:rsid w:val="004C5BA3"/>
    <w:rsid w:val="004C6911"/>
    <w:rsid w:val="004C69A6"/>
    <w:rsid w:val="004C6BC8"/>
    <w:rsid w:val="004C75E7"/>
    <w:rsid w:val="004D045F"/>
    <w:rsid w:val="004D056F"/>
    <w:rsid w:val="004D0B8D"/>
    <w:rsid w:val="004D19E4"/>
    <w:rsid w:val="004D2280"/>
    <w:rsid w:val="004D4E66"/>
    <w:rsid w:val="004D50BD"/>
    <w:rsid w:val="004D5525"/>
    <w:rsid w:val="004D5C11"/>
    <w:rsid w:val="004D5F0F"/>
    <w:rsid w:val="004D624F"/>
    <w:rsid w:val="004E15B4"/>
    <w:rsid w:val="004E1C91"/>
    <w:rsid w:val="004E2B4D"/>
    <w:rsid w:val="004E3555"/>
    <w:rsid w:val="004E3847"/>
    <w:rsid w:val="004E4152"/>
    <w:rsid w:val="004E58CF"/>
    <w:rsid w:val="004E5C27"/>
    <w:rsid w:val="004E6088"/>
    <w:rsid w:val="004E65BB"/>
    <w:rsid w:val="004E683E"/>
    <w:rsid w:val="004E723A"/>
    <w:rsid w:val="004E78FF"/>
    <w:rsid w:val="004E7BEA"/>
    <w:rsid w:val="004F0B79"/>
    <w:rsid w:val="004F1296"/>
    <w:rsid w:val="004F2934"/>
    <w:rsid w:val="004F3738"/>
    <w:rsid w:val="004F4354"/>
    <w:rsid w:val="004F5DEC"/>
    <w:rsid w:val="004F6A1F"/>
    <w:rsid w:val="004F6B20"/>
    <w:rsid w:val="004F736D"/>
    <w:rsid w:val="00500013"/>
    <w:rsid w:val="0050046C"/>
    <w:rsid w:val="00500736"/>
    <w:rsid w:val="00500C86"/>
    <w:rsid w:val="00500D4A"/>
    <w:rsid w:val="00501A77"/>
    <w:rsid w:val="00502730"/>
    <w:rsid w:val="00502E5D"/>
    <w:rsid w:val="005034EF"/>
    <w:rsid w:val="00503A1A"/>
    <w:rsid w:val="00503B8F"/>
    <w:rsid w:val="0050401A"/>
    <w:rsid w:val="005041AF"/>
    <w:rsid w:val="00504751"/>
    <w:rsid w:val="005052F1"/>
    <w:rsid w:val="00505FD6"/>
    <w:rsid w:val="00506185"/>
    <w:rsid w:val="0050619B"/>
    <w:rsid w:val="00506287"/>
    <w:rsid w:val="00506B02"/>
    <w:rsid w:val="00506C2D"/>
    <w:rsid w:val="00507381"/>
    <w:rsid w:val="00507FA0"/>
    <w:rsid w:val="005102F2"/>
    <w:rsid w:val="00512149"/>
    <w:rsid w:val="00512526"/>
    <w:rsid w:val="00512880"/>
    <w:rsid w:val="00513B73"/>
    <w:rsid w:val="00514A87"/>
    <w:rsid w:val="0051537A"/>
    <w:rsid w:val="00517245"/>
    <w:rsid w:val="005178D4"/>
    <w:rsid w:val="00520E3C"/>
    <w:rsid w:val="00520EE2"/>
    <w:rsid w:val="0052100A"/>
    <w:rsid w:val="00521E47"/>
    <w:rsid w:val="005236F8"/>
    <w:rsid w:val="00523F27"/>
    <w:rsid w:val="005247A6"/>
    <w:rsid w:val="005256B4"/>
    <w:rsid w:val="0052692A"/>
    <w:rsid w:val="00526B84"/>
    <w:rsid w:val="005270F1"/>
    <w:rsid w:val="005275CB"/>
    <w:rsid w:val="00527B6E"/>
    <w:rsid w:val="00530327"/>
    <w:rsid w:val="00531046"/>
    <w:rsid w:val="005315F4"/>
    <w:rsid w:val="0053240E"/>
    <w:rsid w:val="00532494"/>
    <w:rsid w:val="005328A4"/>
    <w:rsid w:val="0053306E"/>
    <w:rsid w:val="00534CC8"/>
    <w:rsid w:val="00535143"/>
    <w:rsid w:val="0053570B"/>
    <w:rsid w:val="005368BF"/>
    <w:rsid w:val="005374CB"/>
    <w:rsid w:val="00537604"/>
    <w:rsid w:val="005408B0"/>
    <w:rsid w:val="00541058"/>
    <w:rsid w:val="00541301"/>
    <w:rsid w:val="005414F5"/>
    <w:rsid w:val="005425D5"/>
    <w:rsid w:val="005433F6"/>
    <w:rsid w:val="00543C78"/>
    <w:rsid w:val="005451CB"/>
    <w:rsid w:val="005462C9"/>
    <w:rsid w:val="00546780"/>
    <w:rsid w:val="00547820"/>
    <w:rsid w:val="00547C37"/>
    <w:rsid w:val="00547C45"/>
    <w:rsid w:val="00551ECF"/>
    <w:rsid w:val="005528C7"/>
    <w:rsid w:val="005538D5"/>
    <w:rsid w:val="00553E23"/>
    <w:rsid w:val="005544C7"/>
    <w:rsid w:val="00554FB2"/>
    <w:rsid w:val="0055569A"/>
    <w:rsid w:val="005563AE"/>
    <w:rsid w:val="00556DEB"/>
    <w:rsid w:val="00557997"/>
    <w:rsid w:val="00557BF6"/>
    <w:rsid w:val="00557EC4"/>
    <w:rsid w:val="00560C47"/>
    <w:rsid w:val="005616CB"/>
    <w:rsid w:val="0056199C"/>
    <w:rsid w:val="0056213B"/>
    <w:rsid w:val="00562ADD"/>
    <w:rsid w:val="00565CB6"/>
    <w:rsid w:val="00567368"/>
    <w:rsid w:val="005678BA"/>
    <w:rsid w:val="00571EDF"/>
    <w:rsid w:val="00572297"/>
    <w:rsid w:val="005733AB"/>
    <w:rsid w:val="00573A05"/>
    <w:rsid w:val="0057412A"/>
    <w:rsid w:val="00575EE8"/>
    <w:rsid w:val="00576A5B"/>
    <w:rsid w:val="00577600"/>
    <w:rsid w:val="005778BC"/>
    <w:rsid w:val="00577EEC"/>
    <w:rsid w:val="00580689"/>
    <w:rsid w:val="00580BDA"/>
    <w:rsid w:val="0058103A"/>
    <w:rsid w:val="00582001"/>
    <w:rsid w:val="0058244A"/>
    <w:rsid w:val="005826D4"/>
    <w:rsid w:val="00583061"/>
    <w:rsid w:val="00584967"/>
    <w:rsid w:val="005851FB"/>
    <w:rsid w:val="0058537D"/>
    <w:rsid w:val="00586C4A"/>
    <w:rsid w:val="00586FDE"/>
    <w:rsid w:val="005874B9"/>
    <w:rsid w:val="00587704"/>
    <w:rsid w:val="00587B63"/>
    <w:rsid w:val="00590087"/>
    <w:rsid w:val="00590157"/>
    <w:rsid w:val="00590D79"/>
    <w:rsid w:val="00593893"/>
    <w:rsid w:val="00595BAE"/>
    <w:rsid w:val="00595DF6"/>
    <w:rsid w:val="0059771C"/>
    <w:rsid w:val="005977A1"/>
    <w:rsid w:val="005A1302"/>
    <w:rsid w:val="005A190A"/>
    <w:rsid w:val="005A1A84"/>
    <w:rsid w:val="005A2C6A"/>
    <w:rsid w:val="005A2E4A"/>
    <w:rsid w:val="005A31C9"/>
    <w:rsid w:val="005A46D1"/>
    <w:rsid w:val="005A4B2D"/>
    <w:rsid w:val="005A4E9B"/>
    <w:rsid w:val="005A59CA"/>
    <w:rsid w:val="005A6484"/>
    <w:rsid w:val="005A64C8"/>
    <w:rsid w:val="005A7050"/>
    <w:rsid w:val="005B1426"/>
    <w:rsid w:val="005B1AEE"/>
    <w:rsid w:val="005B233B"/>
    <w:rsid w:val="005B27DD"/>
    <w:rsid w:val="005B290D"/>
    <w:rsid w:val="005B3632"/>
    <w:rsid w:val="005B39ED"/>
    <w:rsid w:val="005B3F8A"/>
    <w:rsid w:val="005B4389"/>
    <w:rsid w:val="005B5719"/>
    <w:rsid w:val="005B593A"/>
    <w:rsid w:val="005B5FA0"/>
    <w:rsid w:val="005B6216"/>
    <w:rsid w:val="005B7048"/>
    <w:rsid w:val="005C0A76"/>
    <w:rsid w:val="005C1520"/>
    <w:rsid w:val="005C1718"/>
    <w:rsid w:val="005C335F"/>
    <w:rsid w:val="005C468A"/>
    <w:rsid w:val="005C4B8F"/>
    <w:rsid w:val="005C5899"/>
    <w:rsid w:val="005C59D3"/>
    <w:rsid w:val="005C7A40"/>
    <w:rsid w:val="005D046C"/>
    <w:rsid w:val="005D0568"/>
    <w:rsid w:val="005D0C3B"/>
    <w:rsid w:val="005D0D0A"/>
    <w:rsid w:val="005D0F10"/>
    <w:rsid w:val="005D1865"/>
    <w:rsid w:val="005D24D2"/>
    <w:rsid w:val="005D2B96"/>
    <w:rsid w:val="005D2C25"/>
    <w:rsid w:val="005D334A"/>
    <w:rsid w:val="005D38FA"/>
    <w:rsid w:val="005D3BB2"/>
    <w:rsid w:val="005D528D"/>
    <w:rsid w:val="005D5593"/>
    <w:rsid w:val="005D5742"/>
    <w:rsid w:val="005D5A82"/>
    <w:rsid w:val="005D5C0B"/>
    <w:rsid w:val="005D62F1"/>
    <w:rsid w:val="005D7091"/>
    <w:rsid w:val="005D78B2"/>
    <w:rsid w:val="005D7F38"/>
    <w:rsid w:val="005E05B3"/>
    <w:rsid w:val="005E12D5"/>
    <w:rsid w:val="005E1E20"/>
    <w:rsid w:val="005E205F"/>
    <w:rsid w:val="005E25B1"/>
    <w:rsid w:val="005E26A8"/>
    <w:rsid w:val="005E3189"/>
    <w:rsid w:val="005E330D"/>
    <w:rsid w:val="005E3CCA"/>
    <w:rsid w:val="005E3F8B"/>
    <w:rsid w:val="005E41BD"/>
    <w:rsid w:val="005E4797"/>
    <w:rsid w:val="005E5119"/>
    <w:rsid w:val="005E5270"/>
    <w:rsid w:val="005E566B"/>
    <w:rsid w:val="005E5769"/>
    <w:rsid w:val="005E70E7"/>
    <w:rsid w:val="005E7BA9"/>
    <w:rsid w:val="005F06C7"/>
    <w:rsid w:val="005F091E"/>
    <w:rsid w:val="005F11D4"/>
    <w:rsid w:val="005F11DB"/>
    <w:rsid w:val="005F22CA"/>
    <w:rsid w:val="005F26B3"/>
    <w:rsid w:val="005F27E7"/>
    <w:rsid w:val="005F3FA2"/>
    <w:rsid w:val="005F48A8"/>
    <w:rsid w:val="005F50D6"/>
    <w:rsid w:val="005F522D"/>
    <w:rsid w:val="005F5449"/>
    <w:rsid w:val="005F5900"/>
    <w:rsid w:val="005F5DD2"/>
    <w:rsid w:val="005F60BF"/>
    <w:rsid w:val="005F60D7"/>
    <w:rsid w:val="005F64B2"/>
    <w:rsid w:val="005F69C0"/>
    <w:rsid w:val="005F6DFF"/>
    <w:rsid w:val="005F7002"/>
    <w:rsid w:val="005F7D2E"/>
    <w:rsid w:val="00600304"/>
    <w:rsid w:val="00600CBC"/>
    <w:rsid w:val="0060315E"/>
    <w:rsid w:val="006034D8"/>
    <w:rsid w:val="00604C76"/>
    <w:rsid w:val="00604D32"/>
    <w:rsid w:val="00604EE4"/>
    <w:rsid w:val="00605338"/>
    <w:rsid w:val="006053B0"/>
    <w:rsid w:val="006060E9"/>
    <w:rsid w:val="00606B0B"/>
    <w:rsid w:val="00606EE8"/>
    <w:rsid w:val="0060777B"/>
    <w:rsid w:val="00607C83"/>
    <w:rsid w:val="006102E6"/>
    <w:rsid w:val="006111BE"/>
    <w:rsid w:val="00611262"/>
    <w:rsid w:val="00611BA4"/>
    <w:rsid w:val="00613A2D"/>
    <w:rsid w:val="00613DB3"/>
    <w:rsid w:val="006149EF"/>
    <w:rsid w:val="006154B8"/>
    <w:rsid w:val="006165B2"/>
    <w:rsid w:val="0061798F"/>
    <w:rsid w:val="00617ADC"/>
    <w:rsid w:val="00620E30"/>
    <w:rsid w:val="0062162E"/>
    <w:rsid w:val="00622052"/>
    <w:rsid w:val="00622366"/>
    <w:rsid w:val="00622A1D"/>
    <w:rsid w:val="00624401"/>
    <w:rsid w:val="00624C0B"/>
    <w:rsid w:val="006255E9"/>
    <w:rsid w:val="0062561A"/>
    <w:rsid w:val="006256F3"/>
    <w:rsid w:val="006262DB"/>
    <w:rsid w:val="00632D80"/>
    <w:rsid w:val="006339E2"/>
    <w:rsid w:val="00634C03"/>
    <w:rsid w:val="00635AFC"/>
    <w:rsid w:val="00635BE3"/>
    <w:rsid w:val="00635F6D"/>
    <w:rsid w:val="006365E2"/>
    <w:rsid w:val="006367B0"/>
    <w:rsid w:val="00637590"/>
    <w:rsid w:val="00637FD4"/>
    <w:rsid w:val="00640D68"/>
    <w:rsid w:val="00642E61"/>
    <w:rsid w:val="00643AF7"/>
    <w:rsid w:val="006447C4"/>
    <w:rsid w:val="00644C70"/>
    <w:rsid w:val="0064594B"/>
    <w:rsid w:val="00645D93"/>
    <w:rsid w:val="0064674F"/>
    <w:rsid w:val="006467CE"/>
    <w:rsid w:val="00647585"/>
    <w:rsid w:val="00647641"/>
    <w:rsid w:val="00650748"/>
    <w:rsid w:val="00650AA1"/>
    <w:rsid w:val="00651675"/>
    <w:rsid w:val="00652184"/>
    <w:rsid w:val="006524C4"/>
    <w:rsid w:val="00653FA9"/>
    <w:rsid w:val="0065408A"/>
    <w:rsid w:val="00654108"/>
    <w:rsid w:val="00654887"/>
    <w:rsid w:val="00654AE8"/>
    <w:rsid w:val="00654CCC"/>
    <w:rsid w:val="00656B49"/>
    <w:rsid w:val="00656DFE"/>
    <w:rsid w:val="00657C03"/>
    <w:rsid w:val="006604A5"/>
    <w:rsid w:val="006608FD"/>
    <w:rsid w:val="00660AB5"/>
    <w:rsid w:val="00660CC3"/>
    <w:rsid w:val="00661093"/>
    <w:rsid w:val="00662491"/>
    <w:rsid w:val="0066255E"/>
    <w:rsid w:val="00663354"/>
    <w:rsid w:val="006659A4"/>
    <w:rsid w:val="00666101"/>
    <w:rsid w:val="006670A3"/>
    <w:rsid w:val="006671E6"/>
    <w:rsid w:val="00667303"/>
    <w:rsid w:val="006675CB"/>
    <w:rsid w:val="006702B3"/>
    <w:rsid w:val="00670ACF"/>
    <w:rsid w:val="00670C8F"/>
    <w:rsid w:val="00671117"/>
    <w:rsid w:val="00671949"/>
    <w:rsid w:val="00671A5A"/>
    <w:rsid w:val="00672645"/>
    <w:rsid w:val="00672A28"/>
    <w:rsid w:val="00674159"/>
    <w:rsid w:val="00675119"/>
    <w:rsid w:val="006762B8"/>
    <w:rsid w:val="00680E35"/>
    <w:rsid w:val="00680F0F"/>
    <w:rsid w:val="006813DA"/>
    <w:rsid w:val="00681DE2"/>
    <w:rsid w:val="0068226E"/>
    <w:rsid w:val="00682334"/>
    <w:rsid w:val="00682B66"/>
    <w:rsid w:val="00682FDA"/>
    <w:rsid w:val="0068314A"/>
    <w:rsid w:val="006845CD"/>
    <w:rsid w:val="006849E8"/>
    <w:rsid w:val="00685BC4"/>
    <w:rsid w:val="00687881"/>
    <w:rsid w:val="00690F49"/>
    <w:rsid w:val="0069111E"/>
    <w:rsid w:val="00691690"/>
    <w:rsid w:val="00691BDA"/>
    <w:rsid w:val="00691E1E"/>
    <w:rsid w:val="006936A3"/>
    <w:rsid w:val="00694931"/>
    <w:rsid w:val="006954CB"/>
    <w:rsid w:val="006958D6"/>
    <w:rsid w:val="00695EFB"/>
    <w:rsid w:val="00696DEB"/>
    <w:rsid w:val="006972BE"/>
    <w:rsid w:val="00697D52"/>
    <w:rsid w:val="00697E0B"/>
    <w:rsid w:val="00697F20"/>
    <w:rsid w:val="006A0178"/>
    <w:rsid w:val="006A01BC"/>
    <w:rsid w:val="006A02A4"/>
    <w:rsid w:val="006A0303"/>
    <w:rsid w:val="006A0C16"/>
    <w:rsid w:val="006A1686"/>
    <w:rsid w:val="006A19CF"/>
    <w:rsid w:val="006A1E96"/>
    <w:rsid w:val="006A1EF1"/>
    <w:rsid w:val="006A23FC"/>
    <w:rsid w:val="006A2492"/>
    <w:rsid w:val="006A2944"/>
    <w:rsid w:val="006A4694"/>
    <w:rsid w:val="006A4775"/>
    <w:rsid w:val="006A5948"/>
    <w:rsid w:val="006A5F8B"/>
    <w:rsid w:val="006A6A70"/>
    <w:rsid w:val="006A6F25"/>
    <w:rsid w:val="006A7630"/>
    <w:rsid w:val="006B0E73"/>
    <w:rsid w:val="006B23BC"/>
    <w:rsid w:val="006B288E"/>
    <w:rsid w:val="006B2FBA"/>
    <w:rsid w:val="006B3CFE"/>
    <w:rsid w:val="006B3ECB"/>
    <w:rsid w:val="006B483B"/>
    <w:rsid w:val="006B48E2"/>
    <w:rsid w:val="006B549F"/>
    <w:rsid w:val="006B6342"/>
    <w:rsid w:val="006B63F3"/>
    <w:rsid w:val="006B6D20"/>
    <w:rsid w:val="006B7D91"/>
    <w:rsid w:val="006C04D9"/>
    <w:rsid w:val="006C0DFC"/>
    <w:rsid w:val="006C1F89"/>
    <w:rsid w:val="006C306A"/>
    <w:rsid w:val="006C3107"/>
    <w:rsid w:val="006C3271"/>
    <w:rsid w:val="006C3340"/>
    <w:rsid w:val="006C3403"/>
    <w:rsid w:val="006C389B"/>
    <w:rsid w:val="006C3B1F"/>
    <w:rsid w:val="006C46FE"/>
    <w:rsid w:val="006C5223"/>
    <w:rsid w:val="006C5238"/>
    <w:rsid w:val="006C7540"/>
    <w:rsid w:val="006C7610"/>
    <w:rsid w:val="006C7E3F"/>
    <w:rsid w:val="006C7F2D"/>
    <w:rsid w:val="006D132B"/>
    <w:rsid w:val="006D1825"/>
    <w:rsid w:val="006D1A5E"/>
    <w:rsid w:val="006D25D9"/>
    <w:rsid w:val="006D33C9"/>
    <w:rsid w:val="006D5044"/>
    <w:rsid w:val="006D564F"/>
    <w:rsid w:val="006D66B7"/>
    <w:rsid w:val="006D6897"/>
    <w:rsid w:val="006D6E71"/>
    <w:rsid w:val="006D6EB7"/>
    <w:rsid w:val="006D73B7"/>
    <w:rsid w:val="006E052F"/>
    <w:rsid w:val="006E06B3"/>
    <w:rsid w:val="006E0854"/>
    <w:rsid w:val="006E2664"/>
    <w:rsid w:val="006E2A04"/>
    <w:rsid w:val="006E5CEF"/>
    <w:rsid w:val="006E603D"/>
    <w:rsid w:val="006E6D4D"/>
    <w:rsid w:val="006E6E62"/>
    <w:rsid w:val="006E747D"/>
    <w:rsid w:val="006E74B2"/>
    <w:rsid w:val="006E75C0"/>
    <w:rsid w:val="006E7D1F"/>
    <w:rsid w:val="006F0A5B"/>
    <w:rsid w:val="006F0CB9"/>
    <w:rsid w:val="006F1542"/>
    <w:rsid w:val="006F158A"/>
    <w:rsid w:val="006F1660"/>
    <w:rsid w:val="006F1764"/>
    <w:rsid w:val="006F1927"/>
    <w:rsid w:val="006F1AC7"/>
    <w:rsid w:val="006F224B"/>
    <w:rsid w:val="006F316F"/>
    <w:rsid w:val="006F3390"/>
    <w:rsid w:val="006F3561"/>
    <w:rsid w:val="006F3D7E"/>
    <w:rsid w:val="006F3E7A"/>
    <w:rsid w:val="006F3EDA"/>
    <w:rsid w:val="006F4C32"/>
    <w:rsid w:val="006F5B35"/>
    <w:rsid w:val="006F6AF9"/>
    <w:rsid w:val="006F6E55"/>
    <w:rsid w:val="006F7B59"/>
    <w:rsid w:val="00700938"/>
    <w:rsid w:val="00701956"/>
    <w:rsid w:val="00702472"/>
    <w:rsid w:val="00702CD9"/>
    <w:rsid w:val="0070362E"/>
    <w:rsid w:val="007038E2"/>
    <w:rsid w:val="00704F46"/>
    <w:rsid w:val="0070523C"/>
    <w:rsid w:val="007057B1"/>
    <w:rsid w:val="007057D4"/>
    <w:rsid w:val="00705D7C"/>
    <w:rsid w:val="00706BCB"/>
    <w:rsid w:val="00707F95"/>
    <w:rsid w:val="007100D7"/>
    <w:rsid w:val="007104D1"/>
    <w:rsid w:val="00711246"/>
    <w:rsid w:val="007115BC"/>
    <w:rsid w:val="00711959"/>
    <w:rsid w:val="00711CF2"/>
    <w:rsid w:val="0071208F"/>
    <w:rsid w:val="0071247B"/>
    <w:rsid w:val="00712793"/>
    <w:rsid w:val="00712B47"/>
    <w:rsid w:val="00712EAA"/>
    <w:rsid w:val="00713321"/>
    <w:rsid w:val="00714922"/>
    <w:rsid w:val="00714C67"/>
    <w:rsid w:val="007155AA"/>
    <w:rsid w:val="0071594E"/>
    <w:rsid w:val="00715B7D"/>
    <w:rsid w:val="00716D04"/>
    <w:rsid w:val="00717DE0"/>
    <w:rsid w:val="00722155"/>
    <w:rsid w:val="0072265F"/>
    <w:rsid w:val="007231F2"/>
    <w:rsid w:val="0072352A"/>
    <w:rsid w:val="00723BDF"/>
    <w:rsid w:val="00723FAB"/>
    <w:rsid w:val="007243FC"/>
    <w:rsid w:val="00724508"/>
    <w:rsid w:val="007249E2"/>
    <w:rsid w:val="0072551A"/>
    <w:rsid w:val="0072595E"/>
    <w:rsid w:val="0072601E"/>
    <w:rsid w:val="007263CC"/>
    <w:rsid w:val="00726629"/>
    <w:rsid w:val="00726B95"/>
    <w:rsid w:val="00726E54"/>
    <w:rsid w:val="00727592"/>
    <w:rsid w:val="00727A33"/>
    <w:rsid w:val="00730145"/>
    <w:rsid w:val="007309C1"/>
    <w:rsid w:val="007332E2"/>
    <w:rsid w:val="007335CE"/>
    <w:rsid w:val="007337A1"/>
    <w:rsid w:val="0073380E"/>
    <w:rsid w:val="00733E3D"/>
    <w:rsid w:val="00733FE2"/>
    <w:rsid w:val="007347C5"/>
    <w:rsid w:val="00734D69"/>
    <w:rsid w:val="00735DC6"/>
    <w:rsid w:val="007362E3"/>
    <w:rsid w:val="00740346"/>
    <w:rsid w:val="00740491"/>
    <w:rsid w:val="007407DE"/>
    <w:rsid w:val="00742C7D"/>
    <w:rsid w:val="00742FBE"/>
    <w:rsid w:val="0074335A"/>
    <w:rsid w:val="00743B50"/>
    <w:rsid w:val="0074495E"/>
    <w:rsid w:val="00745448"/>
    <w:rsid w:val="007476BD"/>
    <w:rsid w:val="007518AC"/>
    <w:rsid w:val="00751917"/>
    <w:rsid w:val="00751938"/>
    <w:rsid w:val="007528E7"/>
    <w:rsid w:val="00753E69"/>
    <w:rsid w:val="0075471F"/>
    <w:rsid w:val="00755580"/>
    <w:rsid w:val="00755788"/>
    <w:rsid w:val="007563BB"/>
    <w:rsid w:val="00756847"/>
    <w:rsid w:val="007570DF"/>
    <w:rsid w:val="00761CBB"/>
    <w:rsid w:val="0076250E"/>
    <w:rsid w:val="00763521"/>
    <w:rsid w:val="00763C11"/>
    <w:rsid w:val="00763D41"/>
    <w:rsid w:val="00764830"/>
    <w:rsid w:val="00770C43"/>
    <w:rsid w:val="00771432"/>
    <w:rsid w:val="00772CA8"/>
    <w:rsid w:val="0077450C"/>
    <w:rsid w:val="007745B3"/>
    <w:rsid w:val="007755E4"/>
    <w:rsid w:val="00775CBC"/>
    <w:rsid w:val="007763DE"/>
    <w:rsid w:val="00776477"/>
    <w:rsid w:val="007765AA"/>
    <w:rsid w:val="00776D20"/>
    <w:rsid w:val="00777E0A"/>
    <w:rsid w:val="007804A4"/>
    <w:rsid w:val="0078242E"/>
    <w:rsid w:val="007838ED"/>
    <w:rsid w:val="00783E53"/>
    <w:rsid w:val="007843B9"/>
    <w:rsid w:val="0078469B"/>
    <w:rsid w:val="00784849"/>
    <w:rsid w:val="00784FAA"/>
    <w:rsid w:val="00784FAC"/>
    <w:rsid w:val="00785730"/>
    <w:rsid w:val="00785760"/>
    <w:rsid w:val="0078592A"/>
    <w:rsid w:val="00785A49"/>
    <w:rsid w:val="00786268"/>
    <w:rsid w:val="00786A4C"/>
    <w:rsid w:val="00786EBD"/>
    <w:rsid w:val="00787209"/>
    <w:rsid w:val="007909CA"/>
    <w:rsid w:val="00791B29"/>
    <w:rsid w:val="0079340A"/>
    <w:rsid w:val="00793BBB"/>
    <w:rsid w:val="00793E4B"/>
    <w:rsid w:val="007945B7"/>
    <w:rsid w:val="00795600"/>
    <w:rsid w:val="007957A3"/>
    <w:rsid w:val="00796869"/>
    <w:rsid w:val="00796E4C"/>
    <w:rsid w:val="00797D3B"/>
    <w:rsid w:val="007A0896"/>
    <w:rsid w:val="007A0D65"/>
    <w:rsid w:val="007A19E7"/>
    <w:rsid w:val="007A2AD4"/>
    <w:rsid w:val="007A3293"/>
    <w:rsid w:val="007A3A10"/>
    <w:rsid w:val="007A3D7D"/>
    <w:rsid w:val="007A47CE"/>
    <w:rsid w:val="007A4BD1"/>
    <w:rsid w:val="007A4E7D"/>
    <w:rsid w:val="007A51EA"/>
    <w:rsid w:val="007A69DF"/>
    <w:rsid w:val="007A7347"/>
    <w:rsid w:val="007A755B"/>
    <w:rsid w:val="007A7F82"/>
    <w:rsid w:val="007B0021"/>
    <w:rsid w:val="007B0A7D"/>
    <w:rsid w:val="007B2BBA"/>
    <w:rsid w:val="007B2C55"/>
    <w:rsid w:val="007B2D01"/>
    <w:rsid w:val="007B40E7"/>
    <w:rsid w:val="007B526C"/>
    <w:rsid w:val="007B594A"/>
    <w:rsid w:val="007B6380"/>
    <w:rsid w:val="007B6817"/>
    <w:rsid w:val="007B7535"/>
    <w:rsid w:val="007C0089"/>
    <w:rsid w:val="007C10EA"/>
    <w:rsid w:val="007C1A5B"/>
    <w:rsid w:val="007C2A41"/>
    <w:rsid w:val="007C4267"/>
    <w:rsid w:val="007C58D7"/>
    <w:rsid w:val="007C600A"/>
    <w:rsid w:val="007C6D2D"/>
    <w:rsid w:val="007C73DD"/>
    <w:rsid w:val="007C7497"/>
    <w:rsid w:val="007C7B6D"/>
    <w:rsid w:val="007D06C9"/>
    <w:rsid w:val="007D07AA"/>
    <w:rsid w:val="007D096F"/>
    <w:rsid w:val="007D0985"/>
    <w:rsid w:val="007D0FE9"/>
    <w:rsid w:val="007D1FC2"/>
    <w:rsid w:val="007D370E"/>
    <w:rsid w:val="007D3E8E"/>
    <w:rsid w:val="007D48EF"/>
    <w:rsid w:val="007D4932"/>
    <w:rsid w:val="007D5A30"/>
    <w:rsid w:val="007D7421"/>
    <w:rsid w:val="007E0F42"/>
    <w:rsid w:val="007E1FCC"/>
    <w:rsid w:val="007E3754"/>
    <w:rsid w:val="007E43E0"/>
    <w:rsid w:val="007E4569"/>
    <w:rsid w:val="007E4B27"/>
    <w:rsid w:val="007E5300"/>
    <w:rsid w:val="007E5681"/>
    <w:rsid w:val="007E642D"/>
    <w:rsid w:val="007E6E06"/>
    <w:rsid w:val="007E7A61"/>
    <w:rsid w:val="007F0081"/>
    <w:rsid w:val="007F00AC"/>
    <w:rsid w:val="007F0165"/>
    <w:rsid w:val="007F044B"/>
    <w:rsid w:val="007F0865"/>
    <w:rsid w:val="007F09F4"/>
    <w:rsid w:val="007F1F58"/>
    <w:rsid w:val="007F1FBA"/>
    <w:rsid w:val="007F28C6"/>
    <w:rsid w:val="007F2D11"/>
    <w:rsid w:val="007F388C"/>
    <w:rsid w:val="007F3DBB"/>
    <w:rsid w:val="007F42EE"/>
    <w:rsid w:val="007F42EF"/>
    <w:rsid w:val="007F5F6B"/>
    <w:rsid w:val="0080053A"/>
    <w:rsid w:val="0080148C"/>
    <w:rsid w:val="00801871"/>
    <w:rsid w:val="00801DAB"/>
    <w:rsid w:val="00801E70"/>
    <w:rsid w:val="00802197"/>
    <w:rsid w:val="008032B4"/>
    <w:rsid w:val="00803CFC"/>
    <w:rsid w:val="00803D4F"/>
    <w:rsid w:val="008064D0"/>
    <w:rsid w:val="008069C4"/>
    <w:rsid w:val="00806B4B"/>
    <w:rsid w:val="00806B64"/>
    <w:rsid w:val="00807352"/>
    <w:rsid w:val="00807566"/>
    <w:rsid w:val="00807D90"/>
    <w:rsid w:val="00807E15"/>
    <w:rsid w:val="00807E98"/>
    <w:rsid w:val="00810A59"/>
    <w:rsid w:val="008110C1"/>
    <w:rsid w:val="00811916"/>
    <w:rsid w:val="00811ABF"/>
    <w:rsid w:val="008136A8"/>
    <w:rsid w:val="00813AA9"/>
    <w:rsid w:val="00813ABF"/>
    <w:rsid w:val="00813AED"/>
    <w:rsid w:val="008141F6"/>
    <w:rsid w:val="008144CD"/>
    <w:rsid w:val="00814C64"/>
    <w:rsid w:val="0081552F"/>
    <w:rsid w:val="0081566C"/>
    <w:rsid w:val="00816446"/>
    <w:rsid w:val="0081657E"/>
    <w:rsid w:val="00816E37"/>
    <w:rsid w:val="0081707F"/>
    <w:rsid w:val="008208EC"/>
    <w:rsid w:val="00820AB8"/>
    <w:rsid w:val="008220B0"/>
    <w:rsid w:val="0082215A"/>
    <w:rsid w:val="00823FF5"/>
    <w:rsid w:val="00824AF6"/>
    <w:rsid w:val="008258E9"/>
    <w:rsid w:val="0082646B"/>
    <w:rsid w:val="00827D50"/>
    <w:rsid w:val="0083051D"/>
    <w:rsid w:val="008321C8"/>
    <w:rsid w:val="00832DE2"/>
    <w:rsid w:val="008339A9"/>
    <w:rsid w:val="00833BB7"/>
    <w:rsid w:val="00834596"/>
    <w:rsid w:val="008348CC"/>
    <w:rsid w:val="00834E33"/>
    <w:rsid w:val="00834FBB"/>
    <w:rsid w:val="00835C70"/>
    <w:rsid w:val="0083610E"/>
    <w:rsid w:val="00836710"/>
    <w:rsid w:val="00836DC6"/>
    <w:rsid w:val="00837643"/>
    <w:rsid w:val="00837D57"/>
    <w:rsid w:val="00837FCB"/>
    <w:rsid w:val="0084081E"/>
    <w:rsid w:val="008409CB"/>
    <w:rsid w:val="00840CFD"/>
    <w:rsid w:val="00840F0A"/>
    <w:rsid w:val="00841C98"/>
    <w:rsid w:val="00841F56"/>
    <w:rsid w:val="008423D0"/>
    <w:rsid w:val="008424A8"/>
    <w:rsid w:val="00842BDB"/>
    <w:rsid w:val="008430EE"/>
    <w:rsid w:val="008438D3"/>
    <w:rsid w:val="0084415A"/>
    <w:rsid w:val="00844AF0"/>
    <w:rsid w:val="00844E07"/>
    <w:rsid w:val="00845257"/>
    <w:rsid w:val="00845316"/>
    <w:rsid w:val="00845414"/>
    <w:rsid w:val="00845423"/>
    <w:rsid w:val="00845D15"/>
    <w:rsid w:val="00846E7D"/>
    <w:rsid w:val="008509CA"/>
    <w:rsid w:val="00850A69"/>
    <w:rsid w:val="00851D3A"/>
    <w:rsid w:val="0085217D"/>
    <w:rsid w:val="008523CF"/>
    <w:rsid w:val="008530F0"/>
    <w:rsid w:val="00854608"/>
    <w:rsid w:val="00854BF4"/>
    <w:rsid w:val="00854D4C"/>
    <w:rsid w:val="00854D83"/>
    <w:rsid w:val="00854DC5"/>
    <w:rsid w:val="00854DD0"/>
    <w:rsid w:val="0085569C"/>
    <w:rsid w:val="00855E58"/>
    <w:rsid w:val="00856840"/>
    <w:rsid w:val="00856983"/>
    <w:rsid w:val="00856A3B"/>
    <w:rsid w:val="00857317"/>
    <w:rsid w:val="00857500"/>
    <w:rsid w:val="00860417"/>
    <w:rsid w:val="00862A8F"/>
    <w:rsid w:val="00864195"/>
    <w:rsid w:val="00865A16"/>
    <w:rsid w:val="00865E38"/>
    <w:rsid w:val="00867993"/>
    <w:rsid w:val="00867CAC"/>
    <w:rsid w:val="0087012C"/>
    <w:rsid w:val="00870357"/>
    <w:rsid w:val="00871389"/>
    <w:rsid w:val="008717A6"/>
    <w:rsid w:val="00871F56"/>
    <w:rsid w:val="00872330"/>
    <w:rsid w:val="00872601"/>
    <w:rsid w:val="008746CB"/>
    <w:rsid w:val="00874757"/>
    <w:rsid w:val="00874A03"/>
    <w:rsid w:val="00875240"/>
    <w:rsid w:val="00875410"/>
    <w:rsid w:val="0087713D"/>
    <w:rsid w:val="00877398"/>
    <w:rsid w:val="00877B4D"/>
    <w:rsid w:val="00880A08"/>
    <w:rsid w:val="00880D56"/>
    <w:rsid w:val="008814DB"/>
    <w:rsid w:val="008822FF"/>
    <w:rsid w:val="0088288D"/>
    <w:rsid w:val="0088365D"/>
    <w:rsid w:val="00883961"/>
    <w:rsid w:val="00883B1B"/>
    <w:rsid w:val="0088439B"/>
    <w:rsid w:val="008847BD"/>
    <w:rsid w:val="00885903"/>
    <w:rsid w:val="00885B4A"/>
    <w:rsid w:val="00885F16"/>
    <w:rsid w:val="008860D3"/>
    <w:rsid w:val="008878AA"/>
    <w:rsid w:val="008908AB"/>
    <w:rsid w:val="00890DDE"/>
    <w:rsid w:val="008924E3"/>
    <w:rsid w:val="0089281C"/>
    <w:rsid w:val="00893A1C"/>
    <w:rsid w:val="008945B1"/>
    <w:rsid w:val="00894A53"/>
    <w:rsid w:val="00895CEE"/>
    <w:rsid w:val="00895D1F"/>
    <w:rsid w:val="0089704D"/>
    <w:rsid w:val="00897E38"/>
    <w:rsid w:val="00897EC9"/>
    <w:rsid w:val="008A1FAB"/>
    <w:rsid w:val="008A2914"/>
    <w:rsid w:val="008A33FD"/>
    <w:rsid w:val="008A3C02"/>
    <w:rsid w:val="008A479D"/>
    <w:rsid w:val="008A4C49"/>
    <w:rsid w:val="008A59E7"/>
    <w:rsid w:val="008A6073"/>
    <w:rsid w:val="008A71DA"/>
    <w:rsid w:val="008A7277"/>
    <w:rsid w:val="008A7746"/>
    <w:rsid w:val="008A7AC0"/>
    <w:rsid w:val="008B3C6D"/>
    <w:rsid w:val="008B3EC5"/>
    <w:rsid w:val="008B5697"/>
    <w:rsid w:val="008B5A9C"/>
    <w:rsid w:val="008B6AD7"/>
    <w:rsid w:val="008B7459"/>
    <w:rsid w:val="008B74DA"/>
    <w:rsid w:val="008C0957"/>
    <w:rsid w:val="008C1C05"/>
    <w:rsid w:val="008C27A1"/>
    <w:rsid w:val="008C3107"/>
    <w:rsid w:val="008C341E"/>
    <w:rsid w:val="008C44C1"/>
    <w:rsid w:val="008C4D78"/>
    <w:rsid w:val="008C4F70"/>
    <w:rsid w:val="008C59CE"/>
    <w:rsid w:val="008C6156"/>
    <w:rsid w:val="008C6337"/>
    <w:rsid w:val="008C7D57"/>
    <w:rsid w:val="008D10C8"/>
    <w:rsid w:val="008D12F3"/>
    <w:rsid w:val="008D1E1C"/>
    <w:rsid w:val="008D1F99"/>
    <w:rsid w:val="008D2125"/>
    <w:rsid w:val="008E0505"/>
    <w:rsid w:val="008E05B4"/>
    <w:rsid w:val="008E0614"/>
    <w:rsid w:val="008E0772"/>
    <w:rsid w:val="008E1246"/>
    <w:rsid w:val="008E293F"/>
    <w:rsid w:val="008E2A34"/>
    <w:rsid w:val="008E3E1C"/>
    <w:rsid w:val="008E483E"/>
    <w:rsid w:val="008E4EF1"/>
    <w:rsid w:val="008E5436"/>
    <w:rsid w:val="008E67ED"/>
    <w:rsid w:val="008E69A3"/>
    <w:rsid w:val="008E742F"/>
    <w:rsid w:val="008E77E4"/>
    <w:rsid w:val="008E7949"/>
    <w:rsid w:val="008F00A9"/>
    <w:rsid w:val="008F0445"/>
    <w:rsid w:val="008F121C"/>
    <w:rsid w:val="008F1D71"/>
    <w:rsid w:val="008F2A2F"/>
    <w:rsid w:val="008F40B4"/>
    <w:rsid w:val="008F5C09"/>
    <w:rsid w:val="008F62CD"/>
    <w:rsid w:val="008F6B10"/>
    <w:rsid w:val="008F74DA"/>
    <w:rsid w:val="008F7B8C"/>
    <w:rsid w:val="0090018F"/>
    <w:rsid w:val="00901974"/>
    <w:rsid w:val="00901E70"/>
    <w:rsid w:val="009025B7"/>
    <w:rsid w:val="00902B92"/>
    <w:rsid w:val="00903BA3"/>
    <w:rsid w:val="00903D0C"/>
    <w:rsid w:val="009044BD"/>
    <w:rsid w:val="009047BC"/>
    <w:rsid w:val="0090490C"/>
    <w:rsid w:val="00906FF6"/>
    <w:rsid w:val="0091029F"/>
    <w:rsid w:val="00911634"/>
    <w:rsid w:val="00912007"/>
    <w:rsid w:val="009121CA"/>
    <w:rsid w:val="009121ED"/>
    <w:rsid w:val="00913709"/>
    <w:rsid w:val="00913F28"/>
    <w:rsid w:val="00914433"/>
    <w:rsid w:val="0091596D"/>
    <w:rsid w:val="00915B6F"/>
    <w:rsid w:val="00915BC4"/>
    <w:rsid w:val="00915D10"/>
    <w:rsid w:val="009164BE"/>
    <w:rsid w:val="0091790A"/>
    <w:rsid w:val="00917DEB"/>
    <w:rsid w:val="00923A70"/>
    <w:rsid w:val="00924397"/>
    <w:rsid w:val="00926B26"/>
    <w:rsid w:val="00926F2C"/>
    <w:rsid w:val="00927129"/>
    <w:rsid w:val="009272AF"/>
    <w:rsid w:val="009279AE"/>
    <w:rsid w:val="00927E90"/>
    <w:rsid w:val="00930264"/>
    <w:rsid w:val="00930330"/>
    <w:rsid w:val="00930DEF"/>
    <w:rsid w:val="0093100C"/>
    <w:rsid w:val="00931358"/>
    <w:rsid w:val="00931CED"/>
    <w:rsid w:val="0093547C"/>
    <w:rsid w:val="00935947"/>
    <w:rsid w:val="0093683A"/>
    <w:rsid w:val="00937E90"/>
    <w:rsid w:val="00940C37"/>
    <w:rsid w:val="00940F54"/>
    <w:rsid w:val="00940FEC"/>
    <w:rsid w:val="0094212A"/>
    <w:rsid w:val="009434D2"/>
    <w:rsid w:val="009449FF"/>
    <w:rsid w:val="00945743"/>
    <w:rsid w:val="00945948"/>
    <w:rsid w:val="00945E28"/>
    <w:rsid w:val="00945E82"/>
    <w:rsid w:val="00946E42"/>
    <w:rsid w:val="00946E9B"/>
    <w:rsid w:val="009517CC"/>
    <w:rsid w:val="00951BD9"/>
    <w:rsid w:val="009526DB"/>
    <w:rsid w:val="009530A1"/>
    <w:rsid w:val="0095421C"/>
    <w:rsid w:val="00954483"/>
    <w:rsid w:val="00954F13"/>
    <w:rsid w:val="00955C17"/>
    <w:rsid w:val="00956771"/>
    <w:rsid w:val="00956A13"/>
    <w:rsid w:val="009570F5"/>
    <w:rsid w:val="009572EA"/>
    <w:rsid w:val="00957E57"/>
    <w:rsid w:val="0096091D"/>
    <w:rsid w:val="00961175"/>
    <w:rsid w:val="00962D5A"/>
    <w:rsid w:val="00964FCA"/>
    <w:rsid w:val="00965B32"/>
    <w:rsid w:val="00966C53"/>
    <w:rsid w:val="00970510"/>
    <w:rsid w:val="0097052D"/>
    <w:rsid w:val="00970661"/>
    <w:rsid w:val="00970FD1"/>
    <w:rsid w:val="00972002"/>
    <w:rsid w:val="009729B7"/>
    <w:rsid w:val="00972A9F"/>
    <w:rsid w:val="009738D3"/>
    <w:rsid w:val="0097451C"/>
    <w:rsid w:val="00974954"/>
    <w:rsid w:val="00976379"/>
    <w:rsid w:val="0097637A"/>
    <w:rsid w:val="00977831"/>
    <w:rsid w:val="00980131"/>
    <w:rsid w:val="009809D5"/>
    <w:rsid w:val="00981018"/>
    <w:rsid w:val="00981788"/>
    <w:rsid w:val="009824AC"/>
    <w:rsid w:val="00982A42"/>
    <w:rsid w:val="00982ED9"/>
    <w:rsid w:val="009845F3"/>
    <w:rsid w:val="00984875"/>
    <w:rsid w:val="00984B2F"/>
    <w:rsid w:val="00984DB0"/>
    <w:rsid w:val="00986465"/>
    <w:rsid w:val="009869A1"/>
    <w:rsid w:val="009875D2"/>
    <w:rsid w:val="009878D2"/>
    <w:rsid w:val="009906B1"/>
    <w:rsid w:val="0099071B"/>
    <w:rsid w:val="00990FB4"/>
    <w:rsid w:val="00991754"/>
    <w:rsid w:val="009921CA"/>
    <w:rsid w:val="00992D2D"/>
    <w:rsid w:val="009935EE"/>
    <w:rsid w:val="0099438B"/>
    <w:rsid w:val="00994546"/>
    <w:rsid w:val="00994D51"/>
    <w:rsid w:val="009963FC"/>
    <w:rsid w:val="009969B2"/>
    <w:rsid w:val="0099777C"/>
    <w:rsid w:val="00997C7A"/>
    <w:rsid w:val="00997F5B"/>
    <w:rsid w:val="009A1B3B"/>
    <w:rsid w:val="009A1BE9"/>
    <w:rsid w:val="009A2A8A"/>
    <w:rsid w:val="009A3217"/>
    <w:rsid w:val="009A3236"/>
    <w:rsid w:val="009A4E25"/>
    <w:rsid w:val="009A4E33"/>
    <w:rsid w:val="009A5844"/>
    <w:rsid w:val="009A58C7"/>
    <w:rsid w:val="009A65DA"/>
    <w:rsid w:val="009B0589"/>
    <w:rsid w:val="009B143C"/>
    <w:rsid w:val="009B1803"/>
    <w:rsid w:val="009B1FBC"/>
    <w:rsid w:val="009B2519"/>
    <w:rsid w:val="009B3A49"/>
    <w:rsid w:val="009B43B3"/>
    <w:rsid w:val="009B4F9B"/>
    <w:rsid w:val="009B7B6D"/>
    <w:rsid w:val="009C0BB7"/>
    <w:rsid w:val="009C139D"/>
    <w:rsid w:val="009C1BA5"/>
    <w:rsid w:val="009C2C7A"/>
    <w:rsid w:val="009C3ACD"/>
    <w:rsid w:val="009C4557"/>
    <w:rsid w:val="009C4C39"/>
    <w:rsid w:val="009C4D57"/>
    <w:rsid w:val="009C7869"/>
    <w:rsid w:val="009C7A80"/>
    <w:rsid w:val="009D110B"/>
    <w:rsid w:val="009D1497"/>
    <w:rsid w:val="009D14FC"/>
    <w:rsid w:val="009D1881"/>
    <w:rsid w:val="009D1C86"/>
    <w:rsid w:val="009D1CE0"/>
    <w:rsid w:val="009D217A"/>
    <w:rsid w:val="009D296A"/>
    <w:rsid w:val="009D2B7D"/>
    <w:rsid w:val="009D37AE"/>
    <w:rsid w:val="009D3D3D"/>
    <w:rsid w:val="009D40BF"/>
    <w:rsid w:val="009D57F5"/>
    <w:rsid w:val="009D5992"/>
    <w:rsid w:val="009D5D70"/>
    <w:rsid w:val="009D5E44"/>
    <w:rsid w:val="009D69A4"/>
    <w:rsid w:val="009D7A49"/>
    <w:rsid w:val="009E0AD1"/>
    <w:rsid w:val="009E0EA8"/>
    <w:rsid w:val="009E181A"/>
    <w:rsid w:val="009E3338"/>
    <w:rsid w:val="009E34F9"/>
    <w:rsid w:val="009E3B0D"/>
    <w:rsid w:val="009E3FAC"/>
    <w:rsid w:val="009E4E58"/>
    <w:rsid w:val="009E70B7"/>
    <w:rsid w:val="009E70F9"/>
    <w:rsid w:val="009E75C0"/>
    <w:rsid w:val="009E7AE1"/>
    <w:rsid w:val="009F09D2"/>
    <w:rsid w:val="009F2580"/>
    <w:rsid w:val="009F2A2A"/>
    <w:rsid w:val="009F42FD"/>
    <w:rsid w:val="009F492B"/>
    <w:rsid w:val="009F4E05"/>
    <w:rsid w:val="009F55F0"/>
    <w:rsid w:val="009F673C"/>
    <w:rsid w:val="009F6A31"/>
    <w:rsid w:val="009F6C9B"/>
    <w:rsid w:val="009F782B"/>
    <w:rsid w:val="009F7996"/>
    <w:rsid w:val="009F7E51"/>
    <w:rsid w:val="00A00F38"/>
    <w:rsid w:val="00A01B54"/>
    <w:rsid w:val="00A02057"/>
    <w:rsid w:val="00A02E86"/>
    <w:rsid w:val="00A03D2E"/>
    <w:rsid w:val="00A049DA"/>
    <w:rsid w:val="00A0518F"/>
    <w:rsid w:val="00A05634"/>
    <w:rsid w:val="00A05E35"/>
    <w:rsid w:val="00A064B7"/>
    <w:rsid w:val="00A07A2D"/>
    <w:rsid w:val="00A10594"/>
    <w:rsid w:val="00A109DB"/>
    <w:rsid w:val="00A10E03"/>
    <w:rsid w:val="00A11878"/>
    <w:rsid w:val="00A13218"/>
    <w:rsid w:val="00A13943"/>
    <w:rsid w:val="00A13A8D"/>
    <w:rsid w:val="00A14075"/>
    <w:rsid w:val="00A152B9"/>
    <w:rsid w:val="00A154F1"/>
    <w:rsid w:val="00A166B7"/>
    <w:rsid w:val="00A16DAC"/>
    <w:rsid w:val="00A203DB"/>
    <w:rsid w:val="00A213C1"/>
    <w:rsid w:val="00A21BF3"/>
    <w:rsid w:val="00A22904"/>
    <w:rsid w:val="00A22CD5"/>
    <w:rsid w:val="00A23AC0"/>
    <w:rsid w:val="00A23C87"/>
    <w:rsid w:val="00A24043"/>
    <w:rsid w:val="00A24AD9"/>
    <w:rsid w:val="00A25228"/>
    <w:rsid w:val="00A264D3"/>
    <w:rsid w:val="00A26BF8"/>
    <w:rsid w:val="00A27B87"/>
    <w:rsid w:val="00A30289"/>
    <w:rsid w:val="00A30580"/>
    <w:rsid w:val="00A31955"/>
    <w:rsid w:val="00A31AD6"/>
    <w:rsid w:val="00A31C1A"/>
    <w:rsid w:val="00A323B3"/>
    <w:rsid w:val="00A32AE4"/>
    <w:rsid w:val="00A32AED"/>
    <w:rsid w:val="00A32B8F"/>
    <w:rsid w:val="00A33253"/>
    <w:rsid w:val="00A33419"/>
    <w:rsid w:val="00A338A5"/>
    <w:rsid w:val="00A33F3E"/>
    <w:rsid w:val="00A34506"/>
    <w:rsid w:val="00A36E33"/>
    <w:rsid w:val="00A420CB"/>
    <w:rsid w:val="00A4286A"/>
    <w:rsid w:val="00A42D9F"/>
    <w:rsid w:val="00A43149"/>
    <w:rsid w:val="00A438BC"/>
    <w:rsid w:val="00A44440"/>
    <w:rsid w:val="00A44723"/>
    <w:rsid w:val="00A44D1B"/>
    <w:rsid w:val="00A4503D"/>
    <w:rsid w:val="00A458C4"/>
    <w:rsid w:val="00A45BA7"/>
    <w:rsid w:val="00A45C8B"/>
    <w:rsid w:val="00A46A2F"/>
    <w:rsid w:val="00A47AAC"/>
    <w:rsid w:val="00A50BF4"/>
    <w:rsid w:val="00A5168F"/>
    <w:rsid w:val="00A51800"/>
    <w:rsid w:val="00A51F4E"/>
    <w:rsid w:val="00A5205E"/>
    <w:rsid w:val="00A525EC"/>
    <w:rsid w:val="00A52E1F"/>
    <w:rsid w:val="00A5358A"/>
    <w:rsid w:val="00A53F19"/>
    <w:rsid w:val="00A57060"/>
    <w:rsid w:val="00A57C69"/>
    <w:rsid w:val="00A57CFA"/>
    <w:rsid w:val="00A60BFD"/>
    <w:rsid w:val="00A61653"/>
    <w:rsid w:val="00A6278C"/>
    <w:rsid w:val="00A63FD5"/>
    <w:rsid w:val="00A64E04"/>
    <w:rsid w:val="00A65265"/>
    <w:rsid w:val="00A65877"/>
    <w:rsid w:val="00A66733"/>
    <w:rsid w:val="00A669E4"/>
    <w:rsid w:val="00A66C52"/>
    <w:rsid w:val="00A7008B"/>
    <w:rsid w:val="00A7159B"/>
    <w:rsid w:val="00A71710"/>
    <w:rsid w:val="00A72CE0"/>
    <w:rsid w:val="00A72E78"/>
    <w:rsid w:val="00A72F9B"/>
    <w:rsid w:val="00A73265"/>
    <w:rsid w:val="00A73826"/>
    <w:rsid w:val="00A74D80"/>
    <w:rsid w:val="00A75744"/>
    <w:rsid w:val="00A7592E"/>
    <w:rsid w:val="00A7601A"/>
    <w:rsid w:val="00A76D72"/>
    <w:rsid w:val="00A770FF"/>
    <w:rsid w:val="00A77EBB"/>
    <w:rsid w:val="00A80396"/>
    <w:rsid w:val="00A80940"/>
    <w:rsid w:val="00A81DA4"/>
    <w:rsid w:val="00A82171"/>
    <w:rsid w:val="00A8611D"/>
    <w:rsid w:val="00A869D7"/>
    <w:rsid w:val="00A869E2"/>
    <w:rsid w:val="00A86A44"/>
    <w:rsid w:val="00A874C6"/>
    <w:rsid w:val="00A87A1B"/>
    <w:rsid w:val="00A87F51"/>
    <w:rsid w:val="00A906A6"/>
    <w:rsid w:val="00A91353"/>
    <w:rsid w:val="00A918C4"/>
    <w:rsid w:val="00A91B4D"/>
    <w:rsid w:val="00A926E6"/>
    <w:rsid w:val="00A92CF6"/>
    <w:rsid w:val="00A930B8"/>
    <w:rsid w:val="00A93953"/>
    <w:rsid w:val="00A94959"/>
    <w:rsid w:val="00A94A94"/>
    <w:rsid w:val="00A94CDB"/>
    <w:rsid w:val="00A94DE3"/>
    <w:rsid w:val="00A95DD9"/>
    <w:rsid w:val="00A96EA7"/>
    <w:rsid w:val="00A97A32"/>
    <w:rsid w:val="00A97A48"/>
    <w:rsid w:val="00AA013D"/>
    <w:rsid w:val="00AA0DD7"/>
    <w:rsid w:val="00AA106E"/>
    <w:rsid w:val="00AA10A0"/>
    <w:rsid w:val="00AA1CB9"/>
    <w:rsid w:val="00AA1E98"/>
    <w:rsid w:val="00AA29B5"/>
    <w:rsid w:val="00AA407D"/>
    <w:rsid w:val="00AA43BA"/>
    <w:rsid w:val="00AA5476"/>
    <w:rsid w:val="00AA6B95"/>
    <w:rsid w:val="00AA6CB5"/>
    <w:rsid w:val="00AA6CE0"/>
    <w:rsid w:val="00AA72AD"/>
    <w:rsid w:val="00AB0DED"/>
    <w:rsid w:val="00AB2291"/>
    <w:rsid w:val="00AB3B84"/>
    <w:rsid w:val="00AB4000"/>
    <w:rsid w:val="00AB4D58"/>
    <w:rsid w:val="00AB4DF3"/>
    <w:rsid w:val="00AB50E9"/>
    <w:rsid w:val="00AB52AF"/>
    <w:rsid w:val="00AB62D4"/>
    <w:rsid w:val="00AB6B19"/>
    <w:rsid w:val="00AB6B39"/>
    <w:rsid w:val="00AB74D3"/>
    <w:rsid w:val="00AB777B"/>
    <w:rsid w:val="00AC0D33"/>
    <w:rsid w:val="00AC1140"/>
    <w:rsid w:val="00AC1318"/>
    <w:rsid w:val="00AC1AF2"/>
    <w:rsid w:val="00AC1EA8"/>
    <w:rsid w:val="00AC2351"/>
    <w:rsid w:val="00AC2418"/>
    <w:rsid w:val="00AC3E2E"/>
    <w:rsid w:val="00AC42C0"/>
    <w:rsid w:val="00AC4821"/>
    <w:rsid w:val="00AC4B17"/>
    <w:rsid w:val="00AC4F34"/>
    <w:rsid w:val="00AC5274"/>
    <w:rsid w:val="00AC53BB"/>
    <w:rsid w:val="00AC6479"/>
    <w:rsid w:val="00AC7336"/>
    <w:rsid w:val="00AD0F6C"/>
    <w:rsid w:val="00AD1027"/>
    <w:rsid w:val="00AD1297"/>
    <w:rsid w:val="00AD1422"/>
    <w:rsid w:val="00AD1F17"/>
    <w:rsid w:val="00AD3AE3"/>
    <w:rsid w:val="00AD3EA2"/>
    <w:rsid w:val="00AD40BE"/>
    <w:rsid w:val="00AD4893"/>
    <w:rsid w:val="00AD5677"/>
    <w:rsid w:val="00AD5A15"/>
    <w:rsid w:val="00AD65DC"/>
    <w:rsid w:val="00AD69D7"/>
    <w:rsid w:val="00AD7376"/>
    <w:rsid w:val="00AE0773"/>
    <w:rsid w:val="00AE14AE"/>
    <w:rsid w:val="00AE265E"/>
    <w:rsid w:val="00AE3A25"/>
    <w:rsid w:val="00AE4E75"/>
    <w:rsid w:val="00AE5376"/>
    <w:rsid w:val="00AE5C5D"/>
    <w:rsid w:val="00AE63F8"/>
    <w:rsid w:val="00AE65C8"/>
    <w:rsid w:val="00AE6796"/>
    <w:rsid w:val="00AE6A8B"/>
    <w:rsid w:val="00AE6C67"/>
    <w:rsid w:val="00AE6E2C"/>
    <w:rsid w:val="00AE75A7"/>
    <w:rsid w:val="00AF0D4E"/>
    <w:rsid w:val="00AF0FD2"/>
    <w:rsid w:val="00AF1353"/>
    <w:rsid w:val="00AF3225"/>
    <w:rsid w:val="00AF380E"/>
    <w:rsid w:val="00AF4F64"/>
    <w:rsid w:val="00AF6E00"/>
    <w:rsid w:val="00AF6FD1"/>
    <w:rsid w:val="00B0003D"/>
    <w:rsid w:val="00B01284"/>
    <w:rsid w:val="00B0181D"/>
    <w:rsid w:val="00B01D42"/>
    <w:rsid w:val="00B01DFC"/>
    <w:rsid w:val="00B027E9"/>
    <w:rsid w:val="00B02827"/>
    <w:rsid w:val="00B02A11"/>
    <w:rsid w:val="00B04BCA"/>
    <w:rsid w:val="00B04C67"/>
    <w:rsid w:val="00B05737"/>
    <w:rsid w:val="00B06485"/>
    <w:rsid w:val="00B0706B"/>
    <w:rsid w:val="00B07DED"/>
    <w:rsid w:val="00B10C64"/>
    <w:rsid w:val="00B13345"/>
    <w:rsid w:val="00B14287"/>
    <w:rsid w:val="00B143AD"/>
    <w:rsid w:val="00B14994"/>
    <w:rsid w:val="00B155C4"/>
    <w:rsid w:val="00B1582D"/>
    <w:rsid w:val="00B15FBC"/>
    <w:rsid w:val="00B161CE"/>
    <w:rsid w:val="00B161DA"/>
    <w:rsid w:val="00B16B39"/>
    <w:rsid w:val="00B16C8B"/>
    <w:rsid w:val="00B17187"/>
    <w:rsid w:val="00B17EB9"/>
    <w:rsid w:val="00B2031B"/>
    <w:rsid w:val="00B2054A"/>
    <w:rsid w:val="00B228C0"/>
    <w:rsid w:val="00B23473"/>
    <w:rsid w:val="00B23E61"/>
    <w:rsid w:val="00B24F92"/>
    <w:rsid w:val="00B2551C"/>
    <w:rsid w:val="00B26395"/>
    <w:rsid w:val="00B26985"/>
    <w:rsid w:val="00B27467"/>
    <w:rsid w:val="00B27C31"/>
    <w:rsid w:val="00B32934"/>
    <w:rsid w:val="00B334EB"/>
    <w:rsid w:val="00B3387E"/>
    <w:rsid w:val="00B33FE1"/>
    <w:rsid w:val="00B349A8"/>
    <w:rsid w:val="00B36188"/>
    <w:rsid w:val="00B362C3"/>
    <w:rsid w:val="00B3639B"/>
    <w:rsid w:val="00B374BE"/>
    <w:rsid w:val="00B40833"/>
    <w:rsid w:val="00B41633"/>
    <w:rsid w:val="00B417F8"/>
    <w:rsid w:val="00B418B9"/>
    <w:rsid w:val="00B41A69"/>
    <w:rsid w:val="00B423B0"/>
    <w:rsid w:val="00B429DD"/>
    <w:rsid w:val="00B447F8"/>
    <w:rsid w:val="00B4499E"/>
    <w:rsid w:val="00B44A9A"/>
    <w:rsid w:val="00B44B51"/>
    <w:rsid w:val="00B45669"/>
    <w:rsid w:val="00B45797"/>
    <w:rsid w:val="00B45E4D"/>
    <w:rsid w:val="00B45EE7"/>
    <w:rsid w:val="00B46B0E"/>
    <w:rsid w:val="00B46FEC"/>
    <w:rsid w:val="00B4759B"/>
    <w:rsid w:val="00B47773"/>
    <w:rsid w:val="00B47D4A"/>
    <w:rsid w:val="00B50E19"/>
    <w:rsid w:val="00B51CCB"/>
    <w:rsid w:val="00B51EBE"/>
    <w:rsid w:val="00B52190"/>
    <w:rsid w:val="00B5444E"/>
    <w:rsid w:val="00B54C99"/>
    <w:rsid w:val="00B55E11"/>
    <w:rsid w:val="00B56136"/>
    <w:rsid w:val="00B56633"/>
    <w:rsid w:val="00B6211E"/>
    <w:rsid w:val="00B6267C"/>
    <w:rsid w:val="00B62C6C"/>
    <w:rsid w:val="00B6366C"/>
    <w:rsid w:val="00B63D9C"/>
    <w:rsid w:val="00B65819"/>
    <w:rsid w:val="00B65A5F"/>
    <w:rsid w:val="00B65DF4"/>
    <w:rsid w:val="00B66B23"/>
    <w:rsid w:val="00B70C49"/>
    <w:rsid w:val="00B714CA"/>
    <w:rsid w:val="00B7230A"/>
    <w:rsid w:val="00B73318"/>
    <w:rsid w:val="00B74311"/>
    <w:rsid w:val="00B74506"/>
    <w:rsid w:val="00B76F76"/>
    <w:rsid w:val="00B77766"/>
    <w:rsid w:val="00B81DF3"/>
    <w:rsid w:val="00B8208C"/>
    <w:rsid w:val="00B82275"/>
    <w:rsid w:val="00B822F1"/>
    <w:rsid w:val="00B83BF4"/>
    <w:rsid w:val="00B84465"/>
    <w:rsid w:val="00B850CB"/>
    <w:rsid w:val="00B8701D"/>
    <w:rsid w:val="00B91151"/>
    <w:rsid w:val="00B9269E"/>
    <w:rsid w:val="00B931EF"/>
    <w:rsid w:val="00B93CD2"/>
    <w:rsid w:val="00B93EAA"/>
    <w:rsid w:val="00B9628B"/>
    <w:rsid w:val="00B962BE"/>
    <w:rsid w:val="00BA0F29"/>
    <w:rsid w:val="00BA1083"/>
    <w:rsid w:val="00BA10A0"/>
    <w:rsid w:val="00BA1C45"/>
    <w:rsid w:val="00BA1E11"/>
    <w:rsid w:val="00BA2E2C"/>
    <w:rsid w:val="00BA38F0"/>
    <w:rsid w:val="00BA3B2B"/>
    <w:rsid w:val="00BA4612"/>
    <w:rsid w:val="00BA5454"/>
    <w:rsid w:val="00BA71EA"/>
    <w:rsid w:val="00BB06CA"/>
    <w:rsid w:val="00BB14B5"/>
    <w:rsid w:val="00BB33A0"/>
    <w:rsid w:val="00BB357B"/>
    <w:rsid w:val="00BB56B3"/>
    <w:rsid w:val="00BB5E72"/>
    <w:rsid w:val="00BB5FD4"/>
    <w:rsid w:val="00BB6104"/>
    <w:rsid w:val="00BB7478"/>
    <w:rsid w:val="00BB79EE"/>
    <w:rsid w:val="00BB7A65"/>
    <w:rsid w:val="00BC103A"/>
    <w:rsid w:val="00BC1729"/>
    <w:rsid w:val="00BC1AAD"/>
    <w:rsid w:val="00BC260D"/>
    <w:rsid w:val="00BC2BBE"/>
    <w:rsid w:val="00BC51BD"/>
    <w:rsid w:val="00BC5383"/>
    <w:rsid w:val="00BC55F6"/>
    <w:rsid w:val="00BC61AF"/>
    <w:rsid w:val="00BD1BBC"/>
    <w:rsid w:val="00BD2403"/>
    <w:rsid w:val="00BD3343"/>
    <w:rsid w:val="00BD398C"/>
    <w:rsid w:val="00BD40DF"/>
    <w:rsid w:val="00BD40E0"/>
    <w:rsid w:val="00BD451C"/>
    <w:rsid w:val="00BD4727"/>
    <w:rsid w:val="00BD490B"/>
    <w:rsid w:val="00BD4A3E"/>
    <w:rsid w:val="00BD4D4C"/>
    <w:rsid w:val="00BD59F5"/>
    <w:rsid w:val="00BD61CD"/>
    <w:rsid w:val="00BD6B76"/>
    <w:rsid w:val="00BD6F34"/>
    <w:rsid w:val="00BD79D0"/>
    <w:rsid w:val="00BD7FBE"/>
    <w:rsid w:val="00BE04FE"/>
    <w:rsid w:val="00BE10BA"/>
    <w:rsid w:val="00BE144A"/>
    <w:rsid w:val="00BE2F93"/>
    <w:rsid w:val="00BE3084"/>
    <w:rsid w:val="00BE31A0"/>
    <w:rsid w:val="00BE373A"/>
    <w:rsid w:val="00BE3A2E"/>
    <w:rsid w:val="00BE4D05"/>
    <w:rsid w:val="00BE5969"/>
    <w:rsid w:val="00BE5D9A"/>
    <w:rsid w:val="00BE60C4"/>
    <w:rsid w:val="00BE6507"/>
    <w:rsid w:val="00BE6D31"/>
    <w:rsid w:val="00BE7AE0"/>
    <w:rsid w:val="00BF0271"/>
    <w:rsid w:val="00BF22D5"/>
    <w:rsid w:val="00BF286B"/>
    <w:rsid w:val="00BF2EC1"/>
    <w:rsid w:val="00BF3BB0"/>
    <w:rsid w:val="00BF59CC"/>
    <w:rsid w:val="00BF5ADA"/>
    <w:rsid w:val="00BF6677"/>
    <w:rsid w:val="00BF7CB0"/>
    <w:rsid w:val="00BF7F83"/>
    <w:rsid w:val="00C00DDF"/>
    <w:rsid w:val="00C00E0E"/>
    <w:rsid w:val="00C013F2"/>
    <w:rsid w:val="00C018AB"/>
    <w:rsid w:val="00C01937"/>
    <w:rsid w:val="00C01FBF"/>
    <w:rsid w:val="00C03AFB"/>
    <w:rsid w:val="00C04402"/>
    <w:rsid w:val="00C04B36"/>
    <w:rsid w:val="00C058F8"/>
    <w:rsid w:val="00C06420"/>
    <w:rsid w:val="00C066FD"/>
    <w:rsid w:val="00C06884"/>
    <w:rsid w:val="00C06A98"/>
    <w:rsid w:val="00C07136"/>
    <w:rsid w:val="00C104E4"/>
    <w:rsid w:val="00C10CBA"/>
    <w:rsid w:val="00C1148B"/>
    <w:rsid w:val="00C115B1"/>
    <w:rsid w:val="00C129A3"/>
    <w:rsid w:val="00C12E3F"/>
    <w:rsid w:val="00C130B7"/>
    <w:rsid w:val="00C131FA"/>
    <w:rsid w:val="00C13854"/>
    <w:rsid w:val="00C13948"/>
    <w:rsid w:val="00C13B7B"/>
    <w:rsid w:val="00C13DD6"/>
    <w:rsid w:val="00C13F8F"/>
    <w:rsid w:val="00C1440A"/>
    <w:rsid w:val="00C1441C"/>
    <w:rsid w:val="00C1482A"/>
    <w:rsid w:val="00C14E05"/>
    <w:rsid w:val="00C16D0A"/>
    <w:rsid w:val="00C20A98"/>
    <w:rsid w:val="00C20B36"/>
    <w:rsid w:val="00C20F10"/>
    <w:rsid w:val="00C22F32"/>
    <w:rsid w:val="00C23719"/>
    <w:rsid w:val="00C25278"/>
    <w:rsid w:val="00C25794"/>
    <w:rsid w:val="00C25FDC"/>
    <w:rsid w:val="00C269E8"/>
    <w:rsid w:val="00C26A07"/>
    <w:rsid w:val="00C279C7"/>
    <w:rsid w:val="00C305CB"/>
    <w:rsid w:val="00C3294A"/>
    <w:rsid w:val="00C32A94"/>
    <w:rsid w:val="00C32ACE"/>
    <w:rsid w:val="00C33A7C"/>
    <w:rsid w:val="00C34A2A"/>
    <w:rsid w:val="00C3575C"/>
    <w:rsid w:val="00C35A34"/>
    <w:rsid w:val="00C35FD9"/>
    <w:rsid w:val="00C36A3D"/>
    <w:rsid w:val="00C36C3C"/>
    <w:rsid w:val="00C372DA"/>
    <w:rsid w:val="00C402EB"/>
    <w:rsid w:val="00C41095"/>
    <w:rsid w:val="00C4187E"/>
    <w:rsid w:val="00C41D22"/>
    <w:rsid w:val="00C42A3E"/>
    <w:rsid w:val="00C4373E"/>
    <w:rsid w:val="00C4610B"/>
    <w:rsid w:val="00C47410"/>
    <w:rsid w:val="00C47BA7"/>
    <w:rsid w:val="00C47DAB"/>
    <w:rsid w:val="00C47EA7"/>
    <w:rsid w:val="00C505D4"/>
    <w:rsid w:val="00C526F7"/>
    <w:rsid w:val="00C528BD"/>
    <w:rsid w:val="00C529B8"/>
    <w:rsid w:val="00C52D30"/>
    <w:rsid w:val="00C52E84"/>
    <w:rsid w:val="00C53E3B"/>
    <w:rsid w:val="00C54CBF"/>
    <w:rsid w:val="00C55E67"/>
    <w:rsid w:val="00C561A7"/>
    <w:rsid w:val="00C565ED"/>
    <w:rsid w:val="00C56618"/>
    <w:rsid w:val="00C56D65"/>
    <w:rsid w:val="00C60BFC"/>
    <w:rsid w:val="00C60CC3"/>
    <w:rsid w:val="00C60D47"/>
    <w:rsid w:val="00C629B7"/>
    <w:rsid w:val="00C62F96"/>
    <w:rsid w:val="00C634C7"/>
    <w:rsid w:val="00C6354A"/>
    <w:rsid w:val="00C6383E"/>
    <w:rsid w:val="00C63CD9"/>
    <w:rsid w:val="00C64221"/>
    <w:rsid w:val="00C64535"/>
    <w:rsid w:val="00C656D3"/>
    <w:rsid w:val="00C668AD"/>
    <w:rsid w:val="00C6710F"/>
    <w:rsid w:val="00C676EF"/>
    <w:rsid w:val="00C67CDC"/>
    <w:rsid w:val="00C703FD"/>
    <w:rsid w:val="00C70D29"/>
    <w:rsid w:val="00C728BF"/>
    <w:rsid w:val="00C7513B"/>
    <w:rsid w:val="00C7554C"/>
    <w:rsid w:val="00C757AF"/>
    <w:rsid w:val="00C758FE"/>
    <w:rsid w:val="00C75A68"/>
    <w:rsid w:val="00C76E3E"/>
    <w:rsid w:val="00C773F4"/>
    <w:rsid w:val="00C7793B"/>
    <w:rsid w:val="00C77C45"/>
    <w:rsid w:val="00C77D69"/>
    <w:rsid w:val="00C77F97"/>
    <w:rsid w:val="00C80237"/>
    <w:rsid w:val="00C80574"/>
    <w:rsid w:val="00C8177C"/>
    <w:rsid w:val="00C82ADA"/>
    <w:rsid w:val="00C840BC"/>
    <w:rsid w:val="00C843D4"/>
    <w:rsid w:val="00C84E3D"/>
    <w:rsid w:val="00C85746"/>
    <w:rsid w:val="00C8645D"/>
    <w:rsid w:val="00C86A9D"/>
    <w:rsid w:val="00C870A9"/>
    <w:rsid w:val="00C8752B"/>
    <w:rsid w:val="00C87B34"/>
    <w:rsid w:val="00C87EFA"/>
    <w:rsid w:val="00C91AB5"/>
    <w:rsid w:val="00C927B1"/>
    <w:rsid w:val="00C93568"/>
    <w:rsid w:val="00C9357C"/>
    <w:rsid w:val="00C9364F"/>
    <w:rsid w:val="00C93E09"/>
    <w:rsid w:val="00C94027"/>
    <w:rsid w:val="00C94717"/>
    <w:rsid w:val="00C94CE7"/>
    <w:rsid w:val="00C955A2"/>
    <w:rsid w:val="00C95DF6"/>
    <w:rsid w:val="00C976D9"/>
    <w:rsid w:val="00C97947"/>
    <w:rsid w:val="00C979A2"/>
    <w:rsid w:val="00CA09BD"/>
    <w:rsid w:val="00CA1E0D"/>
    <w:rsid w:val="00CA1F24"/>
    <w:rsid w:val="00CA26B6"/>
    <w:rsid w:val="00CA2D86"/>
    <w:rsid w:val="00CA2EC7"/>
    <w:rsid w:val="00CA38A4"/>
    <w:rsid w:val="00CA3D97"/>
    <w:rsid w:val="00CA59DC"/>
    <w:rsid w:val="00CA6123"/>
    <w:rsid w:val="00CA631D"/>
    <w:rsid w:val="00CA7193"/>
    <w:rsid w:val="00CB016C"/>
    <w:rsid w:val="00CB0562"/>
    <w:rsid w:val="00CB1837"/>
    <w:rsid w:val="00CB184C"/>
    <w:rsid w:val="00CB2074"/>
    <w:rsid w:val="00CB3545"/>
    <w:rsid w:val="00CB3F34"/>
    <w:rsid w:val="00CB5AC0"/>
    <w:rsid w:val="00CB6560"/>
    <w:rsid w:val="00CB66C4"/>
    <w:rsid w:val="00CB796D"/>
    <w:rsid w:val="00CB7B64"/>
    <w:rsid w:val="00CB7DB0"/>
    <w:rsid w:val="00CC0F2F"/>
    <w:rsid w:val="00CC1779"/>
    <w:rsid w:val="00CC228F"/>
    <w:rsid w:val="00CC266B"/>
    <w:rsid w:val="00CC5839"/>
    <w:rsid w:val="00CC67FC"/>
    <w:rsid w:val="00CC6D20"/>
    <w:rsid w:val="00CC7C92"/>
    <w:rsid w:val="00CD3735"/>
    <w:rsid w:val="00CD3D96"/>
    <w:rsid w:val="00CD3E03"/>
    <w:rsid w:val="00CD4A5A"/>
    <w:rsid w:val="00CD622D"/>
    <w:rsid w:val="00CE022F"/>
    <w:rsid w:val="00CE2801"/>
    <w:rsid w:val="00CE2CA7"/>
    <w:rsid w:val="00CE3570"/>
    <w:rsid w:val="00CE3880"/>
    <w:rsid w:val="00CE3E14"/>
    <w:rsid w:val="00CE42BD"/>
    <w:rsid w:val="00CE4582"/>
    <w:rsid w:val="00CE4637"/>
    <w:rsid w:val="00CE4D28"/>
    <w:rsid w:val="00CE5C98"/>
    <w:rsid w:val="00CE5E9F"/>
    <w:rsid w:val="00CE71F5"/>
    <w:rsid w:val="00CE7EE8"/>
    <w:rsid w:val="00CF0482"/>
    <w:rsid w:val="00CF0C64"/>
    <w:rsid w:val="00CF173F"/>
    <w:rsid w:val="00CF1A03"/>
    <w:rsid w:val="00CF2F70"/>
    <w:rsid w:val="00CF3C6F"/>
    <w:rsid w:val="00CF409F"/>
    <w:rsid w:val="00CF4310"/>
    <w:rsid w:val="00CF47A4"/>
    <w:rsid w:val="00CF77F3"/>
    <w:rsid w:val="00CF7E97"/>
    <w:rsid w:val="00D00B0C"/>
    <w:rsid w:val="00D0135D"/>
    <w:rsid w:val="00D016E4"/>
    <w:rsid w:val="00D019EB"/>
    <w:rsid w:val="00D01BC3"/>
    <w:rsid w:val="00D0268F"/>
    <w:rsid w:val="00D03391"/>
    <w:rsid w:val="00D03866"/>
    <w:rsid w:val="00D03D9F"/>
    <w:rsid w:val="00D04C14"/>
    <w:rsid w:val="00D04DA9"/>
    <w:rsid w:val="00D050E7"/>
    <w:rsid w:val="00D0542B"/>
    <w:rsid w:val="00D0678A"/>
    <w:rsid w:val="00D06BCA"/>
    <w:rsid w:val="00D06CE1"/>
    <w:rsid w:val="00D10A99"/>
    <w:rsid w:val="00D10AF5"/>
    <w:rsid w:val="00D11D2F"/>
    <w:rsid w:val="00D12C5C"/>
    <w:rsid w:val="00D13462"/>
    <w:rsid w:val="00D13F12"/>
    <w:rsid w:val="00D143C0"/>
    <w:rsid w:val="00D148A8"/>
    <w:rsid w:val="00D149E9"/>
    <w:rsid w:val="00D14D2F"/>
    <w:rsid w:val="00D14EF3"/>
    <w:rsid w:val="00D151D5"/>
    <w:rsid w:val="00D15956"/>
    <w:rsid w:val="00D15FBA"/>
    <w:rsid w:val="00D17404"/>
    <w:rsid w:val="00D2087E"/>
    <w:rsid w:val="00D20A4B"/>
    <w:rsid w:val="00D2118F"/>
    <w:rsid w:val="00D21299"/>
    <w:rsid w:val="00D2261F"/>
    <w:rsid w:val="00D233F2"/>
    <w:rsid w:val="00D236F3"/>
    <w:rsid w:val="00D240E5"/>
    <w:rsid w:val="00D2421F"/>
    <w:rsid w:val="00D25FF4"/>
    <w:rsid w:val="00D26A7A"/>
    <w:rsid w:val="00D26AF9"/>
    <w:rsid w:val="00D27A72"/>
    <w:rsid w:val="00D27E55"/>
    <w:rsid w:val="00D308DB"/>
    <w:rsid w:val="00D31C9B"/>
    <w:rsid w:val="00D32A19"/>
    <w:rsid w:val="00D32AB7"/>
    <w:rsid w:val="00D33A13"/>
    <w:rsid w:val="00D33E8E"/>
    <w:rsid w:val="00D3456E"/>
    <w:rsid w:val="00D35743"/>
    <w:rsid w:val="00D36990"/>
    <w:rsid w:val="00D36D9F"/>
    <w:rsid w:val="00D403BA"/>
    <w:rsid w:val="00D40C4D"/>
    <w:rsid w:val="00D41D7F"/>
    <w:rsid w:val="00D42525"/>
    <w:rsid w:val="00D4253B"/>
    <w:rsid w:val="00D42E4F"/>
    <w:rsid w:val="00D44294"/>
    <w:rsid w:val="00D449A0"/>
    <w:rsid w:val="00D44E37"/>
    <w:rsid w:val="00D458D4"/>
    <w:rsid w:val="00D45F5A"/>
    <w:rsid w:val="00D47B24"/>
    <w:rsid w:val="00D47FD6"/>
    <w:rsid w:val="00D50553"/>
    <w:rsid w:val="00D51327"/>
    <w:rsid w:val="00D5133F"/>
    <w:rsid w:val="00D51D55"/>
    <w:rsid w:val="00D5203D"/>
    <w:rsid w:val="00D527E7"/>
    <w:rsid w:val="00D53A6B"/>
    <w:rsid w:val="00D53B23"/>
    <w:rsid w:val="00D5467C"/>
    <w:rsid w:val="00D54B57"/>
    <w:rsid w:val="00D54DCB"/>
    <w:rsid w:val="00D55F62"/>
    <w:rsid w:val="00D5698E"/>
    <w:rsid w:val="00D60F8E"/>
    <w:rsid w:val="00D622CF"/>
    <w:rsid w:val="00D62AEA"/>
    <w:rsid w:val="00D62C8E"/>
    <w:rsid w:val="00D635E1"/>
    <w:rsid w:val="00D641F8"/>
    <w:rsid w:val="00D6508F"/>
    <w:rsid w:val="00D654C7"/>
    <w:rsid w:val="00D669E8"/>
    <w:rsid w:val="00D67D88"/>
    <w:rsid w:val="00D704C2"/>
    <w:rsid w:val="00D705B2"/>
    <w:rsid w:val="00D71126"/>
    <w:rsid w:val="00D712C8"/>
    <w:rsid w:val="00D732E7"/>
    <w:rsid w:val="00D7393C"/>
    <w:rsid w:val="00D7515E"/>
    <w:rsid w:val="00D7698C"/>
    <w:rsid w:val="00D76CD1"/>
    <w:rsid w:val="00D76EDD"/>
    <w:rsid w:val="00D77650"/>
    <w:rsid w:val="00D8014A"/>
    <w:rsid w:val="00D819CD"/>
    <w:rsid w:val="00D828A4"/>
    <w:rsid w:val="00D834C3"/>
    <w:rsid w:val="00D83ACD"/>
    <w:rsid w:val="00D853E6"/>
    <w:rsid w:val="00D85FFE"/>
    <w:rsid w:val="00D86AEE"/>
    <w:rsid w:val="00D87290"/>
    <w:rsid w:val="00D875BF"/>
    <w:rsid w:val="00D87F44"/>
    <w:rsid w:val="00D92460"/>
    <w:rsid w:val="00D92B3E"/>
    <w:rsid w:val="00D92FBC"/>
    <w:rsid w:val="00D931F8"/>
    <w:rsid w:val="00D93B13"/>
    <w:rsid w:val="00D93B2F"/>
    <w:rsid w:val="00D95951"/>
    <w:rsid w:val="00D95AD1"/>
    <w:rsid w:val="00D96F52"/>
    <w:rsid w:val="00D970A6"/>
    <w:rsid w:val="00D970FE"/>
    <w:rsid w:val="00D9787C"/>
    <w:rsid w:val="00D97E8C"/>
    <w:rsid w:val="00DA08C7"/>
    <w:rsid w:val="00DA180B"/>
    <w:rsid w:val="00DA1870"/>
    <w:rsid w:val="00DA2203"/>
    <w:rsid w:val="00DA270B"/>
    <w:rsid w:val="00DA29CF"/>
    <w:rsid w:val="00DA322F"/>
    <w:rsid w:val="00DA3996"/>
    <w:rsid w:val="00DA4151"/>
    <w:rsid w:val="00DA4163"/>
    <w:rsid w:val="00DA431F"/>
    <w:rsid w:val="00DA47F4"/>
    <w:rsid w:val="00DA5835"/>
    <w:rsid w:val="00DA5D60"/>
    <w:rsid w:val="00DA62D8"/>
    <w:rsid w:val="00DA6384"/>
    <w:rsid w:val="00DA703D"/>
    <w:rsid w:val="00DA7139"/>
    <w:rsid w:val="00DB0608"/>
    <w:rsid w:val="00DB0DAD"/>
    <w:rsid w:val="00DB1522"/>
    <w:rsid w:val="00DB19E2"/>
    <w:rsid w:val="00DB1C94"/>
    <w:rsid w:val="00DB3A9E"/>
    <w:rsid w:val="00DB7DAA"/>
    <w:rsid w:val="00DC2893"/>
    <w:rsid w:val="00DC36F6"/>
    <w:rsid w:val="00DC406A"/>
    <w:rsid w:val="00DC57C6"/>
    <w:rsid w:val="00DC5B9A"/>
    <w:rsid w:val="00DD142F"/>
    <w:rsid w:val="00DD2794"/>
    <w:rsid w:val="00DD2940"/>
    <w:rsid w:val="00DD2B93"/>
    <w:rsid w:val="00DD324E"/>
    <w:rsid w:val="00DD480B"/>
    <w:rsid w:val="00DD4B8C"/>
    <w:rsid w:val="00DD5AC7"/>
    <w:rsid w:val="00DD5B89"/>
    <w:rsid w:val="00DD5D8F"/>
    <w:rsid w:val="00DE0EA0"/>
    <w:rsid w:val="00DE1422"/>
    <w:rsid w:val="00DE1651"/>
    <w:rsid w:val="00DE25CA"/>
    <w:rsid w:val="00DE3D1B"/>
    <w:rsid w:val="00DE3E4F"/>
    <w:rsid w:val="00DE431C"/>
    <w:rsid w:val="00DE591E"/>
    <w:rsid w:val="00DE60C0"/>
    <w:rsid w:val="00DE6851"/>
    <w:rsid w:val="00DE6E80"/>
    <w:rsid w:val="00DF012D"/>
    <w:rsid w:val="00DF05FB"/>
    <w:rsid w:val="00DF067D"/>
    <w:rsid w:val="00DF069E"/>
    <w:rsid w:val="00DF073E"/>
    <w:rsid w:val="00DF0D8D"/>
    <w:rsid w:val="00DF0EF4"/>
    <w:rsid w:val="00DF1154"/>
    <w:rsid w:val="00DF1A5C"/>
    <w:rsid w:val="00DF1B39"/>
    <w:rsid w:val="00DF2251"/>
    <w:rsid w:val="00DF2298"/>
    <w:rsid w:val="00DF2E87"/>
    <w:rsid w:val="00DF522A"/>
    <w:rsid w:val="00DF5487"/>
    <w:rsid w:val="00DF6FF9"/>
    <w:rsid w:val="00E00F50"/>
    <w:rsid w:val="00E01EFD"/>
    <w:rsid w:val="00E01F7A"/>
    <w:rsid w:val="00E037B4"/>
    <w:rsid w:val="00E0437B"/>
    <w:rsid w:val="00E063AB"/>
    <w:rsid w:val="00E07C89"/>
    <w:rsid w:val="00E1043F"/>
    <w:rsid w:val="00E104C4"/>
    <w:rsid w:val="00E1207F"/>
    <w:rsid w:val="00E1246A"/>
    <w:rsid w:val="00E126D5"/>
    <w:rsid w:val="00E12F9F"/>
    <w:rsid w:val="00E13B8D"/>
    <w:rsid w:val="00E14164"/>
    <w:rsid w:val="00E144D8"/>
    <w:rsid w:val="00E14648"/>
    <w:rsid w:val="00E14A3C"/>
    <w:rsid w:val="00E14BD1"/>
    <w:rsid w:val="00E14CF6"/>
    <w:rsid w:val="00E15FDF"/>
    <w:rsid w:val="00E1660A"/>
    <w:rsid w:val="00E16EBD"/>
    <w:rsid w:val="00E173F6"/>
    <w:rsid w:val="00E20E84"/>
    <w:rsid w:val="00E21FAE"/>
    <w:rsid w:val="00E22905"/>
    <w:rsid w:val="00E23635"/>
    <w:rsid w:val="00E2376E"/>
    <w:rsid w:val="00E23970"/>
    <w:rsid w:val="00E23AED"/>
    <w:rsid w:val="00E2415F"/>
    <w:rsid w:val="00E24357"/>
    <w:rsid w:val="00E2493E"/>
    <w:rsid w:val="00E26D2B"/>
    <w:rsid w:val="00E26F60"/>
    <w:rsid w:val="00E2735B"/>
    <w:rsid w:val="00E27A0A"/>
    <w:rsid w:val="00E27F55"/>
    <w:rsid w:val="00E30728"/>
    <w:rsid w:val="00E31FE8"/>
    <w:rsid w:val="00E3228C"/>
    <w:rsid w:val="00E32F2F"/>
    <w:rsid w:val="00E33868"/>
    <w:rsid w:val="00E338E7"/>
    <w:rsid w:val="00E33B42"/>
    <w:rsid w:val="00E33E3D"/>
    <w:rsid w:val="00E3498C"/>
    <w:rsid w:val="00E349DB"/>
    <w:rsid w:val="00E357F1"/>
    <w:rsid w:val="00E3602E"/>
    <w:rsid w:val="00E360B5"/>
    <w:rsid w:val="00E362F1"/>
    <w:rsid w:val="00E36465"/>
    <w:rsid w:val="00E36FFD"/>
    <w:rsid w:val="00E40168"/>
    <w:rsid w:val="00E40BD2"/>
    <w:rsid w:val="00E4210D"/>
    <w:rsid w:val="00E425E6"/>
    <w:rsid w:val="00E42660"/>
    <w:rsid w:val="00E426DC"/>
    <w:rsid w:val="00E42752"/>
    <w:rsid w:val="00E43F17"/>
    <w:rsid w:val="00E453F3"/>
    <w:rsid w:val="00E501BC"/>
    <w:rsid w:val="00E513A4"/>
    <w:rsid w:val="00E51743"/>
    <w:rsid w:val="00E53B88"/>
    <w:rsid w:val="00E54856"/>
    <w:rsid w:val="00E5490F"/>
    <w:rsid w:val="00E54D3E"/>
    <w:rsid w:val="00E55A31"/>
    <w:rsid w:val="00E55EE4"/>
    <w:rsid w:val="00E57072"/>
    <w:rsid w:val="00E57EFC"/>
    <w:rsid w:val="00E57F71"/>
    <w:rsid w:val="00E609CE"/>
    <w:rsid w:val="00E60B2B"/>
    <w:rsid w:val="00E60B6A"/>
    <w:rsid w:val="00E61334"/>
    <w:rsid w:val="00E613F6"/>
    <w:rsid w:val="00E615EE"/>
    <w:rsid w:val="00E61632"/>
    <w:rsid w:val="00E61647"/>
    <w:rsid w:val="00E62FB4"/>
    <w:rsid w:val="00E635B6"/>
    <w:rsid w:val="00E64B15"/>
    <w:rsid w:val="00E67F77"/>
    <w:rsid w:val="00E700D7"/>
    <w:rsid w:val="00E7029A"/>
    <w:rsid w:val="00E7088A"/>
    <w:rsid w:val="00E70947"/>
    <w:rsid w:val="00E7097F"/>
    <w:rsid w:val="00E71587"/>
    <w:rsid w:val="00E71634"/>
    <w:rsid w:val="00E716B8"/>
    <w:rsid w:val="00E7215B"/>
    <w:rsid w:val="00E72323"/>
    <w:rsid w:val="00E72C7F"/>
    <w:rsid w:val="00E73BCA"/>
    <w:rsid w:val="00E74DDE"/>
    <w:rsid w:val="00E7579A"/>
    <w:rsid w:val="00E77E44"/>
    <w:rsid w:val="00E80062"/>
    <w:rsid w:val="00E80515"/>
    <w:rsid w:val="00E80CAB"/>
    <w:rsid w:val="00E80F25"/>
    <w:rsid w:val="00E81A0B"/>
    <w:rsid w:val="00E81FAC"/>
    <w:rsid w:val="00E82029"/>
    <w:rsid w:val="00E82251"/>
    <w:rsid w:val="00E83F05"/>
    <w:rsid w:val="00E86278"/>
    <w:rsid w:val="00E86DAA"/>
    <w:rsid w:val="00E90AF8"/>
    <w:rsid w:val="00E91AD5"/>
    <w:rsid w:val="00E91DE4"/>
    <w:rsid w:val="00E9241C"/>
    <w:rsid w:val="00E926A2"/>
    <w:rsid w:val="00E935AF"/>
    <w:rsid w:val="00E93F8C"/>
    <w:rsid w:val="00E950F7"/>
    <w:rsid w:val="00E95720"/>
    <w:rsid w:val="00E9694B"/>
    <w:rsid w:val="00E969A1"/>
    <w:rsid w:val="00E96BE7"/>
    <w:rsid w:val="00E97164"/>
    <w:rsid w:val="00EA0515"/>
    <w:rsid w:val="00EA0A94"/>
    <w:rsid w:val="00EA113A"/>
    <w:rsid w:val="00EA21C7"/>
    <w:rsid w:val="00EA2684"/>
    <w:rsid w:val="00EA2CEE"/>
    <w:rsid w:val="00EA35B1"/>
    <w:rsid w:val="00EA3F2A"/>
    <w:rsid w:val="00EA3FC3"/>
    <w:rsid w:val="00EA40B5"/>
    <w:rsid w:val="00EA4623"/>
    <w:rsid w:val="00EA46EB"/>
    <w:rsid w:val="00EA5196"/>
    <w:rsid w:val="00EA5415"/>
    <w:rsid w:val="00EA6244"/>
    <w:rsid w:val="00EB0AE7"/>
    <w:rsid w:val="00EB107A"/>
    <w:rsid w:val="00EB1F74"/>
    <w:rsid w:val="00EB2783"/>
    <w:rsid w:val="00EB3248"/>
    <w:rsid w:val="00EB486D"/>
    <w:rsid w:val="00EB5D07"/>
    <w:rsid w:val="00EB5DDC"/>
    <w:rsid w:val="00EB5DDD"/>
    <w:rsid w:val="00EB5E44"/>
    <w:rsid w:val="00EB61E5"/>
    <w:rsid w:val="00EB6D88"/>
    <w:rsid w:val="00EB713C"/>
    <w:rsid w:val="00EB75AE"/>
    <w:rsid w:val="00EB7624"/>
    <w:rsid w:val="00EC11E7"/>
    <w:rsid w:val="00EC12B5"/>
    <w:rsid w:val="00EC4045"/>
    <w:rsid w:val="00EC445A"/>
    <w:rsid w:val="00EC4A56"/>
    <w:rsid w:val="00EC5ED8"/>
    <w:rsid w:val="00EC6016"/>
    <w:rsid w:val="00EC614C"/>
    <w:rsid w:val="00EC6250"/>
    <w:rsid w:val="00EC6D3E"/>
    <w:rsid w:val="00EC70E5"/>
    <w:rsid w:val="00EC7167"/>
    <w:rsid w:val="00EC772D"/>
    <w:rsid w:val="00ED0DF7"/>
    <w:rsid w:val="00ED1B92"/>
    <w:rsid w:val="00ED22A4"/>
    <w:rsid w:val="00ED294F"/>
    <w:rsid w:val="00ED30A1"/>
    <w:rsid w:val="00ED3D20"/>
    <w:rsid w:val="00ED4C58"/>
    <w:rsid w:val="00ED7130"/>
    <w:rsid w:val="00ED7443"/>
    <w:rsid w:val="00EE0709"/>
    <w:rsid w:val="00EE0A3A"/>
    <w:rsid w:val="00EE0CCE"/>
    <w:rsid w:val="00EE1707"/>
    <w:rsid w:val="00EE1EC6"/>
    <w:rsid w:val="00EE327A"/>
    <w:rsid w:val="00EE39F6"/>
    <w:rsid w:val="00EE3FBA"/>
    <w:rsid w:val="00EE4177"/>
    <w:rsid w:val="00EE42E9"/>
    <w:rsid w:val="00EE4365"/>
    <w:rsid w:val="00EE4391"/>
    <w:rsid w:val="00EE5763"/>
    <w:rsid w:val="00EE738F"/>
    <w:rsid w:val="00EE7806"/>
    <w:rsid w:val="00EE7C92"/>
    <w:rsid w:val="00EF121F"/>
    <w:rsid w:val="00EF1D27"/>
    <w:rsid w:val="00EF3EED"/>
    <w:rsid w:val="00EF4BB5"/>
    <w:rsid w:val="00EF5503"/>
    <w:rsid w:val="00EF5669"/>
    <w:rsid w:val="00EF6398"/>
    <w:rsid w:val="00EF7D2B"/>
    <w:rsid w:val="00F00345"/>
    <w:rsid w:val="00F00381"/>
    <w:rsid w:val="00F00D9D"/>
    <w:rsid w:val="00F02378"/>
    <w:rsid w:val="00F0273C"/>
    <w:rsid w:val="00F02815"/>
    <w:rsid w:val="00F02F65"/>
    <w:rsid w:val="00F03C84"/>
    <w:rsid w:val="00F04772"/>
    <w:rsid w:val="00F04A84"/>
    <w:rsid w:val="00F1015B"/>
    <w:rsid w:val="00F1135D"/>
    <w:rsid w:val="00F13A29"/>
    <w:rsid w:val="00F146E1"/>
    <w:rsid w:val="00F14E46"/>
    <w:rsid w:val="00F15133"/>
    <w:rsid w:val="00F15156"/>
    <w:rsid w:val="00F15A81"/>
    <w:rsid w:val="00F15B5F"/>
    <w:rsid w:val="00F169EF"/>
    <w:rsid w:val="00F174F2"/>
    <w:rsid w:val="00F20A8D"/>
    <w:rsid w:val="00F210DF"/>
    <w:rsid w:val="00F21BC4"/>
    <w:rsid w:val="00F24B03"/>
    <w:rsid w:val="00F250C8"/>
    <w:rsid w:val="00F261C1"/>
    <w:rsid w:val="00F26DA2"/>
    <w:rsid w:val="00F26E6F"/>
    <w:rsid w:val="00F26F0D"/>
    <w:rsid w:val="00F27221"/>
    <w:rsid w:val="00F2792E"/>
    <w:rsid w:val="00F27FE5"/>
    <w:rsid w:val="00F30661"/>
    <w:rsid w:val="00F31F6E"/>
    <w:rsid w:val="00F31FDC"/>
    <w:rsid w:val="00F324A1"/>
    <w:rsid w:val="00F32CEE"/>
    <w:rsid w:val="00F33412"/>
    <w:rsid w:val="00F33E8B"/>
    <w:rsid w:val="00F345BC"/>
    <w:rsid w:val="00F354C9"/>
    <w:rsid w:val="00F35771"/>
    <w:rsid w:val="00F362BC"/>
    <w:rsid w:val="00F37735"/>
    <w:rsid w:val="00F4001E"/>
    <w:rsid w:val="00F41989"/>
    <w:rsid w:val="00F41AA5"/>
    <w:rsid w:val="00F430CA"/>
    <w:rsid w:val="00F43B28"/>
    <w:rsid w:val="00F44275"/>
    <w:rsid w:val="00F444DA"/>
    <w:rsid w:val="00F45121"/>
    <w:rsid w:val="00F455D7"/>
    <w:rsid w:val="00F46669"/>
    <w:rsid w:val="00F46B8F"/>
    <w:rsid w:val="00F4731E"/>
    <w:rsid w:val="00F4763A"/>
    <w:rsid w:val="00F47F5B"/>
    <w:rsid w:val="00F5054A"/>
    <w:rsid w:val="00F50E6A"/>
    <w:rsid w:val="00F52119"/>
    <w:rsid w:val="00F53733"/>
    <w:rsid w:val="00F53A3F"/>
    <w:rsid w:val="00F53B7A"/>
    <w:rsid w:val="00F53BFB"/>
    <w:rsid w:val="00F54211"/>
    <w:rsid w:val="00F54AAE"/>
    <w:rsid w:val="00F54DB0"/>
    <w:rsid w:val="00F559EA"/>
    <w:rsid w:val="00F55CC3"/>
    <w:rsid w:val="00F563D9"/>
    <w:rsid w:val="00F56C05"/>
    <w:rsid w:val="00F570D7"/>
    <w:rsid w:val="00F6180F"/>
    <w:rsid w:val="00F61AF3"/>
    <w:rsid w:val="00F61FB5"/>
    <w:rsid w:val="00F62AE3"/>
    <w:rsid w:val="00F62EBC"/>
    <w:rsid w:val="00F62F49"/>
    <w:rsid w:val="00F63BAE"/>
    <w:rsid w:val="00F640B2"/>
    <w:rsid w:val="00F650F7"/>
    <w:rsid w:val="00F66E9E"/>
    <w:rsid w:val="00F679DE"/>
    <w:rsid w:val="00F7090C"/>
    <w:rsid w:val="00F7144C"/>
    <w:rsid w:val="00F72AA3"/>
    <w:rsid w:val="00F730A7"/>
    <w:rsid w:val="00F73844"/>
    <w:rsid w:val="00F7403A"/>
    <w:rsid w:val="00F74607"/>
    <w:rsid w:val="00F74897"/>
    <w:rsid w:val="00F752CB"/>
    <w:rsid w:val="00F75CE6"/>
    <w:rsid w:val="00F75D75"/>
    <w:rsid w:val="00F75DBB"/>
    <w:rsid w:val="00F77AAB"/>
    <w:rsid w:val="00F80549"/>
    <w:rsid w:val="00F821F2"/>
    <w:rsid w:val="00F82F4B"/>
    <w:rsid w:val="00F832ED"/>
    <w:rsid w:val="00F83907"/>
    <w:rsid w:val="00F83A0F"/>
    <w:rsid w:val="00F83D2E"/>
    <w:rsid w:val="00F84627"/>
    <w:rsid w:val="00F84FC3"/>
    <w:rsid w:val="00F86C4A"/>
    <w:rsid w:val="00F87075"/>
    <w:rsid w:val="00F870EC"/>
    <w:rsid w:val="00F87591"/>
    <w:rsid w:val="00F87744"/>
    <w:rsid w:val="00F87F97"/>
    <w:rsid w:val="00F90EC7"/>
    <w:rsid w:val="00F9109A"/>
    <w:rsid w:val="00F91C75"/>
    <w:rsid w:val="00F91E0F"/>
    <w:rsid w:val="00F9274A"/>
    <w:rsid w:val="00F93414"/>
    <w:rsid w:val="00F93FA1"/>
    <w:rsid w:val="00F940FB"/>
    <w:rsid w:val="00F94E1C"/>
    <w:rsid w:val="00F96430"/>
    <w:rsid w:val="00F966E6"/>
    <w:rsid w:val="00F9766A"/>
    <w:rsid w:val="00FA051A"/>
    <w:rsid w:val="00FA07AD"/>
    <w:rsid w:val="00FA1315"/>
    <w:rsid w:val="00FA1725"/>
    <w:rsid w:val="00FA1CBB"/>
    <w:rsid w:val="00FA2A2B"/>
    <w:rsid w:val="00FA3D35"/>
    <w:rsid w:val="00FA601E"/>
    <w:rsid w:val="00FA748A"/>
    <w:rsid w:val="00FA76EE"/>
    <w:rsid w:val="00FA7B97"/>
    <w:rsid w:val="00FB15F7"/>
    <w:rsid w:val="00FB2597"/>
    <w:rsid w:val="00FB2713"/>
    <w:rsid w:val="00FB29F4"/>
    <w:rsid w:val="00FB333C"/>
    <w:rsid w:val="00FB3D20"/>
    <w:rsid w:val="00FB4112"/>
    <w:rsid w:val="00FB4D0F"/>
    <w:rsid w:val="00FB6E7E"/>
    <w:rsid w:val="00FB6EB5"/>
    <w:rsid w:val="00FB7428"/>
    <w:rsid w:val="00FB7458"/>
    <w:rsid w:val="00FC0033"/>
    <w:rsid w:val="00FC1F7B"/>
    <w:rsid w:val="00FC31D7"/>
    <w:rsid w:val="00FC3A88"/>
    <w:rsid w:val="00FC3EFA"/>
    <w:rsid w:val="00FC46BB"/>
    <w:rsid w:val="00FC488F"/>
    <w:rsid w:val="00FC5098"/>
    <w:rsid w:val="00FC50D4"/>
    <w:rsid w:val="00FC6024"/>
    <w:rsid w:val="00FC642E"/>
    <w:rsid w:val="00FC66D3"/>
    <w:rsid w:val="00FD06D8"/>
    <w:rsid w:val="00FD15C0"/>
    <w:rsid w:val="00FD2580"/>
    <w:rsid w:val="00FD2B3A"/>
    <w:rsid w:val="00FD3764"/>
    <w:rsid w:val="00FD5AF7"/>
    <w:rsid w:val="00FD7CAA"/>
    <w:rsid w:val="00FE0C17"/>
    <w:rsid w:val="00FE0DC0"/>
    <w:rsid w:val="00FE2273"/>
    <w:rsid w:val="00FE2889"/>
    <w:rsid w:val="00FE2A3C"/>
    <w:rsid w:val="00FE4506"/>
    <w:rsid w:val="00FE4F76"/>
    <w:rsid w:val="00FE5222"/>
    <w:rsid w:val="00FE56F5"/>
    <w:rsid w:val="00FE5AB2"/>
    <w:rsid w:val="00FE6758"/>
    <w:rsid w:val="00FE7AAB"/>
    <w:rsid w:val="00FF0F42"/>
    <w:rsid w:val="00FF1A98"/>
    <w:rsid w:val="00FF2811"/>
    <w:rsid w:val="00FF2CC2"/>
    <w:rsid w:val="00FF36D7"/>
    <w:rsid w:val="00FF3DD8"/>
    <w:rsid w:val="00FF3FB9"/>
    <w:rsid w:val="00FF4EA7"/>
    <w:rsid w:val="00FF5172"/>
    <w:rsid w:val="00FF57CC"/>
    <w:rsid w:val="00FF5DF5"/>
    <w:rsid w:val="00FF5F23"/>
    <w:rsid w:val="00FF64E3"/>
    <w:rsid w:val="00FF6D14"/>
    <w:rsid w:val="00FF75F4"/>
    <w:rsid w:val="00FF7654"/>
    <w:rsid w:val="00FF789A"/>
    <w:rsid w:val="00FF7DD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7746"/>
    <w:pPr>
      <w:keepNext/>
      <w:spacing w:after="120"/>
      <w:ind w:left="720"/>
    </w:pPr>
    <w:rPr>
      <w:rFonts w:ascii="Arial" w:hAnsi="Arial" w:cs="Arial"/>
      <w:sz w:val="20"/>
      <w:szCs w:val="20"/>
    </w:rPr>
  </w:style>
  <w:style w:type="paragraph" w:styleId="Heading1">
    <w:name w:val="heading 1"/>
    <w:basedOn w:val="Normal"/>
    <w:next w:val="Heading2"/>
    <w:link w:val="Heading1Char"/>
    <w:uiPriority w:val="99"/>
    <w:qFormat/>
    <w:rsid w:val="008A7746"/>
    <w:pPr>
      <w:pageBreakBefore/>
      <w:numPr>
        <w:numId w:val="5"/>
      </w:numPr>
      <w:pBdr>
        <w:top w:val="single" w:sz="12" w:space="1" w:color="666699"/>
      </w:pBdr>
      <w:tabs>
        <w:tab w:val="clear" w:pos="1566"/>
        <w:tab w:val="num" w:pos="1260"/>
      </w:tabs>
      <w:spacing w:before="240" w:after="600"/>
      <w:ind w:left="1267" w:right="29" w:hanging="547"/>
      <w:outlineLvl w:val="0"/>
    </w:pPr>
    <w:rPr>
      <w:b/>
      <w:color w:val="666699"/>
      <w:sz w:val="32"/>
      <w:szCs w:val="32"/>
    </w:rPr>
  </w:style>
  <w:style w:type="paragraph" w:styleId="Heading2">
    <w:name w:val="heading 2"/>
    <w:basedOn w:val="Normal"/>
    <w:next w:val="Normal"/>
    <w:link w:val="Heading2Char"/>
    <w:uiPriority w:val="99"/>
    <w:qFormat/>
    <w:rsid w:val="008A7746"/>
    <w:pPr>
      <w:numPr>
        <w:ilvl w:val="1"/>
        <w:numId w:val="5"/>
      </w:numPr>
      <w:tabs>
        <w:tab w:val="clear" w:pos="1994"/>
        <w:tab w:val="num" w:pos="1260"/>
      </w:tabs>
      <w:spacing w:before="240" w:after="360"/>
      <w:ind w:left="1260" w:hanging="540"/>
      <w:outlineLvl w:val="1"/>
    </w:pPr>
    <w:rPr>
      <w:b/>
      <w:noProof/>
      <w:color w:val="993366"/>
      <w:sz w:val="28"/>
      <w:szCs w:val="28"/>
    </w:rPr>
  </w:style>
  <w:style w:type="paragraph" w:styleId="Heading3">
    <w:name w:val="heading 3"/>
    <w:basedOn w:val="Heading5"/>
    <w:next w:val="Normal"/>
    <w:link w:val="Heading3Char"/>
    <w:uiPriority w:val="99"/>
    <w:qFormat/>
    <w:rsid w:val="008A7746"/>
    <w:pPr>
      <w:numPr>
        <w:ilvl w:val="2"/>
        <w:numId w:val="5"/>
      </w:numPr>
      <w:tabs>
        <w:tab w:val="num" w:pos="1620"/>
      </w:tabs>
      <w:ind w:left="1627" w:hanging="907"/>
      <w:outlineLvl w:val="2"/>
    </w:pPr>
    <w:rPr>
      <w:i/>
      <w:iCs/>
      <w:sz w:val="28"/>
      <w:szCs w:val="28"/>
    </w:rPr>
  </w:style>
  <w:style w:type="paragraph" w:styleId="Heading4">
    <w:name w:val="heading 4"/>
    <w:basedOn w:val="Normal"/>
    <w:next w:val="Normal"/>
    <w:link w:val="Heading4Char"/>
    <w:uiPriority w:val="99"/>
    <w:qFormat/>
    <w:rsid w:val="008A7746"/>
    <w:pPr>
      <w:numPr>
        <w:ilvl w:val="3"/>
        <w:numId w:val="5"/>
      </w:numPr>
      <w:tabs>
        <w:tab w:val="clear" w:pos="1998"/>
        <w:tab w:val="num" w:pos="1620"/>
      </w:tabs>
      <w:spacing w:before="240" w:after="240"/>
      <w:ind w:left="1620" w:hanging="900"/>
      <w:outlineLvl w:val="3"/>
    </w:pPr>
    <w:rPr>
      <w:b/>
      <w:bCs/>
      <w:sz w:val="24"/>
      <w:szCs w:val="24"/>
    </w:rPr>
  </w:style>
  <w:style w:type="paragraph" w:styleId="Heading5">
    <w:name w:val="heading 5"/>
    <w:basedOn w:val="Heading4"/>
    <w:next w:val="Normal"/>
    <w:link w:val="Heading5Char"/>
    <w:uiPriority w:val="99"/>
    <w:qFormat/>
    <w:rsid w:val="008A7746"/>
    <w:pPr>
      <w:numPr>
        <w:ilvl w:val="0"/>
        <w:numId w:val="0"/>
      </w:numPr>
      <w:ind w:left="720"/>
      <w:outlineLvl w:val="4"/>
    </w:pPr>
  </w:style>
  <w:style w:type="paragraph" w:styleId="Heading6">
    <w:name w:val="heading 6"/>
    <w:basedOn w:val="Normal"/>
    <w:next w:val="Normal"/>
    <w:link w:val="Heading6Char"/>
    <w:uiPriority w:val="99"/>
    <w:qFormat/>
    <w:rsid w:val="00166D5E"/>
    <w:pPr>
      <w:spacing w:before="240" w:after="240"/>
      <w:outlineLvl w:val="5"/>
    </w:pPr>
    <w:rPr>
      <w:i/>
    </w:rPr>
  </w:style>
  <w:style w:type="paragraph" w:styleId="Heading7">
    <w:name w:val="heading 7"/>
    <w:basedOn w:val="Normal"/>
    <w:next w:val="Normal"/>
    <w:link w:val="Heading7Char"/>
    <w:uiPriority w:val="99"/>
    <w:qFormat/>
    <w:rsid w:val="005F60D7"/>
    <w:pPr>
      <w:spacing w:before="240" w:after="60"/>
      <w:ind w:left="0"/>
      <w:outlineLvl w:val="6"/>
    </w:pPr>
  </w:style>
  <w:style w:type="paragraph" w:styleId="Heading8">
    <w:name w:val="heading 8"/>
    <w:basedOn w:val="Normal"/>
    <w:next w:val="Normal"/>
    <w:link w:val="Heading8Char"/>
    <w:uiPriority w:val="99"/>
    <w:qFormat/>
    <w:rsid w:val="005F60D7"/>
    <w:pPr>
      <w:spacing w:before="240" w:after="60"/>
      <w:ind w:left="0"/>
      <w:outlineLvl w:val="7"/>
    </w:pPr>
    <w:rPr>
      <w:i/>
    </w:rPr>
  </w:style>
  <w:style w:type="paragraph" w:styleId="Heading9">
    <w:name w:val="heading 9"/>
    <w:basedOn w:val="Normal"/>
    <w:next w:val="Normal"/>
    <w:link w:val="Heading9Char"/>
    <w:uiPriority w:val="99"/>
    <w:qFormat/>
    <w:rsid w:val="005F60D7"/>
    <w:pPr>
      <w:spacing w:before="240" w:after="60"/>
      <w:ind w:left="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A7746"/>
    <w:rPr>
      <w:rFonts w:ascii="Arial" w:hAnsi="Arial" w:cs="Arial"/>
      <w:b/>
      <w:color w:val="666699"/>
      <w:sz w:val="32"/>
      <w:szCs w:val="32"/>
    </w:rPr>
  </w:style>
  <w:style w:type="character" w:customStyle="1" w:styleId="Heading2Char">
    <w:name w:val="Heading 2 Char"/>
    <w:basedOn w:val="DefaultParagraphFont"/>
    <w:link w:val="Heading2"/>
    <w:uiPriority w:val="99"/>
    <w:locked/>
    <w:rsid w:val="008A7746"/>
    <w:rPr>
      <w:rFonts w:ascii="Arial" w:hAnsi="Arial" w:cs="Arial"/>
      <w:b/>
      <w:noProof/>
      <w:color w:val="993366"/>
      <w:sz w:val="28"/>
      <w:szCs w:val="28"/>
    </w:rPr>
  </w:style>
  <w:style w:type="character" w:customStyle="1" w:styleId="Heading3Char">
    <w:name w:val="Heading 3 Char"/>
    <w:basedOn w:val="DefaultParagraphFont"/>
    <w:link w:val="Heading3"/>
    <w:uiPriority w:val="99"/>
    <w:locked/>
    <w:rsid w:val="008A7746"/>
    <w:rPr>
      <w:rFonts w:ascii="Arial" w:hAnsi="Arial" w:cs="Arial"/>
      <w:b/>
      <w:bCs/>
      <w:i/>
      <w:iCs/>
      <w:sz w:val="28"/>
      <w:szCs w:val="28"/>
    </w:rPr>
  </w:style>
  <w:style w:type="character" w:customStyle="1" w:styleId="Heading4Char">
    <w:name w:val="Heading 4 Char"/>
    <w:basedOn w:val="DefaultParagraphFont"/>
    <w:link w:val="Heading4"/>
    <w:uiPriority w:val="99"/>
    <w:locked/>
    <w:rsid w:val="008A7746"/>
    <w:rPr>
      <w:rFonts w:ascii="Arial" w:hAnsi="Arial" w:cs="Arial"/>
      <w:b/>
      <w:bCs/>
      <w:sz w:val="24"/>
      <w:szCs w:val="24"/>
    </w:rPr>
  </w:style>
  <w:style w:type="character" w:customStyle="1" w:styleId="Heading5Char">
    <w:name w:val="Heading 5 Char"/>
    <w:basedOn w:val="Heading4Char"/>
    <w:link w:val="Heading5"/>
    <w:uiPriority w:val="99"/>
    <w:locked/>
    <w:rsid w:val="008A7746"/>
  </w:style>
  <w:style w:type="character" w:customStyle="1" w:styleId="Heading6Char">
    <w:name w:val="Heading 6 Char"/>
    <w:basedOn w:val="DefaultParagraphFont"/>
    <w:link w:val="Heading6"/>
    <w:uiPriority w:val="99"/>
    <w:locked/>
    <w:rsid w:val="00DC5B9A"/>
    <w:rPr>
      <w:rFonts w:ascii="Arial" w:hAnsi="Arial" w:cs="Times New Roman"/>
      <w:i/>
      <w:lang w:eastAsia="en-US"/>
    </w:rPr>
  </w:style>
  <w:style w:type="character" w:customStyle="1" w:styleId="Heading7Char">
    <w:name w:val="Heading 7 Char"/>
    <w:basedOn w:val="DefaultParagraphFont"/>
    <w:link w:val="Heading7"/>
    <w:uiPriority w:val="99"/>
    <w:locked/>
    <w:rsid w:val="00DC5B9A"/>
    <w:rPr>
      <w:rFonts w:ascii="Arial" w:hAnsi="Arial" w:cs="Times New Roman"/>
      <w:lang w:eastAsia="en-US"/>
    </w:rPr>
  </w:style>
  <w:style w:type="character" w:customStyle="1" w:styleId="Heading8Char">
    <w:name w:val="Heading 8 Char"/>
    <w:basedOn w:val="DefaultParagraphFont"/>
    <w:link w:val="Heading8"/>
    <w:uiPriority w:val="99"/>
    <w:locked/>
    <w:rsid w:val="00DC5B9A"/>
    <w:rPr>
      <w:rFonts w:ascii="Arial" w:hAnsi="Arial" w:cs="Times New Roman"/>
      <w:i/>
      <w:lang w:eastAsia="en-US"/>
    </w:rPr>
  </w:style>
  <w:style w:type="character" w:customStyle="1" w:styleId="Heading9Char">
    <w:name w:val="Heading 9 Char"/>
    <w:basedOn w:val="DefaultParagraphFont"/>
    <w:link w:val="Heading9"/>
    <w:uiPriority w:val="99"/>
    <w:locked/>
    <w:rsid w:val="00DC5B9A"/>
    <w:rPr>
      <w:rFonts w:ascii="Arial" w:hAnsi="Arial" w:cs="Times New Roman"/>
      <w:b/>
      <w:i/>
      <w:sz w:val="18"/>
      <w:lang w:eastAsia="en-US"/>
    </w:rPr>
  </w:style>
  <w:style w:type="paragraph" w:customStyle="1" w:styleId="CarCarCharCharChar">
    <w:name w:val="Car Car Char Char Char"/>
    <w:basedOn w:val="Normal"/>
    <w:uiPriority w:val="99"/>
    <w:rsid w:val="002C658A"/>
    <w:pPr>
      <w:spacing w:after="160" w:line="240" w:lineRule="exact"/>
      <w:ind w:left="0"/>
    </w:pPr>
    <w:rPr>
      <w:rFonts w:ascii="Tahoma" w:hAnsi="Tahoma"/>
    </w:rPr>
  </w:style>
  <w:style w:type="paragraph" w:styleId="Caption">
    <w:name w:val="caption"/>
    <w:basedOn w:val="Normal"/>
    <w:next w:val="Normal"/>
    <w:uiPriority w:val="99"/>
    <w:qFormat/>
    <w:rsid w:val="00C668AD"/>
    <w:pPr>
      <w:jc w:val="center"/>
    </w:pPr>
    <w:rPr>
      <w:bCs/>
      <w:sz w:val="16"/>
    </w:rPr>
  </w:style>
  <w:style w:type="paragraph" w:styleId="TOC8">
    <w:name w:val="toc 8"/>
    <w:basedOn w:val="Normal"/>
    <w:next w:val="Normal"/>
    <w:autoRedefine/>
    <w:uiPriority w:val="99"/>
    <w:semiHidden/>
    <w:rsid w:val="00C668AD"/>
    <w:pPr>
      <w:tabs>
        <w:tab w:val="right" w:leader="dot" w:pos="9071"/>
      </w:tabs>
      <w:ind w:left="1400"/>
    </w:pPr>
    <w:rPr>
      <w:sz w:val="18"/>
    </w:rPr>
  </w:style>
  <w:style w:type="paragraph" w:styleId="TOC7">
    <w:name w:val="toc 7"/>
    <w:basedOn w:val="Normal"/>
    <w:next w:val="Normal"/>
    <w:autoRedefine/>
    <w:uiPriority w:val="99"/>
    <w:semiHidden/>
    <w:rsid w:val="00C668AD"/>
    <w:pPr>
      <w:tabs>
        <w:tab w:val="right" w:leader="dot" w:pos="9071"/>
      </w:tabs>
      <w:ind w:left="1200"/>
    </w:pPr>
    <w:rPr>
      <w:sz w:val="18"/>
    </w:rPr>
  </w:style>
  <w:style w:type="paragraph" w:styleId="TOC6">
    <w:name w:val="toc 6"/>
    <w:basedOn w:val="Normal"/>
    <w:next w:val="Normal"/>
    <w:autoRedefine/>
    <w:uiPriority w:val="99"/>
    <w:semiHidden/>
    <w:rsid w:val="00C668AD"/>
    <w:pPr>
      <w:tabs>
        <w:tab w:val="right" w:leader="dot" w:pos="9071"/>
      </w:tabs>
      <w:ind w:left="1000"/>
    </w:pPr>
    <w:rPr>
      <w:sz w:val="18"/>
    </w:rPr>
  </w:style>
  <w:style w:type="paragraph" w:styleId="TOC5">
    <w:name w:val="toc 5"/>
    <w:basedOn w:val="Normal"/>
    <w:next w:val="Normal"/>
    <w:autoRedefine/>
    <w:uiPriority w:val="99"/>
    <w:semiHidden/>
    <w:rsid w:val="00C668AD"/>
    <w:pPr>
      <w:tabs>
        <w:tab w:val="right" w:leader="dot" w:pos="9071"/>
      </w:tabs>
      <w:ind w:left="800"/>
    </w:pPr>
    <w:rPr>
      <w:sz w:val="18"/>
    </w:rPr>
  </w:style>
  <w:style w:type="paragraph" w:styleId="TOC4">
    <w:name w:val="toc 4"/>
    <w:aliases w:val="toc4"/>
    <w:basedOn w:val="Normal"/>
    <w:next w:val="Normal"/>
    <w:autoRedefine/>
    <w:uiPriority w:val="99"/>
    <w:semiHidden/>
    <w:rsid w:val="00C668AD"/>
    <w:pPr>
      <w:tabs>
        <w:tab w:val="right" w:leader="dot" w:pos="9071"/>
      </w:tabs>
      <w:ind w:left="600"/>
    </w:pPr>
    <w:rPr>
      <w:sz w:val="18"/>
    </w:rPr>
  </w:style>
  <w:style w:type="paragraph" w:styleId="TOC3">
    <w:name w:val="toc 3"/>
    <w:aliases w:val="toc3"/>
    <w:basedOn w:val="Normal"/>
    <w:next w:val="Normal"/>
    <w:autoRedefine/>
    <w:uiPriority w:val="99"/>
    <w:semiHidden/>
    <w:rsid w:val="00C668AD"/>
    <w:pPr>
      <w:tabs>
        <w:tab w:val="right" w:leader="dot" w:pos="9071"/>
      </w:tabs>
      <w:spacing w:after="60"/>
      <w:ind w:left="403"/>
    </w:pPr>
    <w:rPr>
      <w:i/>
    </w:rPr>
  </w:style>
  <w:style w:type="paragraph" w:styleId="TOC2">
    <w:name w:val="toc 2"/>
    <w:aliases w:val="toc2"/>
    <w:basedOn w:val="Normal"/>
    <w:next w:val="Normal"/>
    <w:autoRedefine/>
    <w:uiPriority w:val="99"/>
    <w:rsid w:val="00C47BA7"/>
    <w:pPr>
      <w:tabs>
        <w:tab w:val="left" w:pos="1400"/>
        <w:tab w:val="right" w:leader="dot" w:pos="9071"/>
      </w:tabs>
      <w:spacing w:after="60"/>
      <w:ind w:left="1440" w:hanging="675"/>
    </w:pPr>
    <w:rPr>
      <w:smallCaps/>
    </w:rPr>
  </w:style>
  <w:style w:type="paragraph" w:styleId="TOC1">
    <w:name w:val="toc 1"/>
    <w:aliases w:val="toc1"/>
    <w:basedOn w:val="Normal"/>
    <w:next w:val="Normal"/>
    <w:autoRedefine/>
    <w:uiPriority w:val="99"/>
    <w:rsid w:val="00C47BA7"/>
    <w:pPr>
      <w:tabs>
        <w:tab w:val="left" w:pos="1260"/>
        <w:tab w:val="right" w:leader="dot" w:pos="9071"/>
      </w:tabs>
      <w:spacing w:before="60" w:after="60"/>
      <w:ind w:left="1260" w:hanging="540"/>
    </w:pPr>
    <w:rPr>
      <w:b/>
      <w:caps/>
    </w:rPr>
  </w:style>
  <w:style w:type="paragraph" w:styleId="FootnoteText">
    <w:name w:val="footnote text"/>
    <w:aliases w:val="ft,Used by Word for text of Help footnotes,FootnoteText"/>
    <w:basedOn w:val="Normal"/>
    <w:link w:val="FootnoteTextChar"/>
    <w:uiPriority w:val="99"/>
    <w:semiHidden/>
    <w:rsid w:val="00A27B87"/>
    <w:pPr>
      <w:ind w:left="562"/>
    </w:pPr>
    <w:rPr>
      <w:sz w:val="16"/>
    </w:rPr>
  </w:style>
  <w:style w:type="character" w:customStyle="1" w:styleId="FootnoteTextChar">
    <w:name w:val="Footnote Text Char"/>
    <w:aliases w:val="ft Char,Used by Word for text of Help footnotes Char,FootnoteText Char"/>
    <w:basedOn w:val="DefaultParagraphFont"/>
    <w:link w:val="FootnoteText"/>
    <w:uiPriority w:val="99"/>
    <w:semiHidden/>
    <w:locked/>
    <w:rsid w:val="00DC5B9A"/>
    <w:rPr>
      <w:rFonts w:ascii="Arial" w:hAnsi="Arial" w:cs="Times New Roman"/>
      <w:sz w:val="16"/>
      <w:lang w:eastAsia="en-US"/>
    </w:rPr>
  </w:style>
  <w:style w:type="paragraph" w:styleId="TOC9">
    <w:name w:val="toc 9"/>
    <w:basedOn w:val="Normal"/>
    <w:next w:val="Normal"/>
    <w:autoRedefine/>
    <w:uiPriority w:val="99"/>
    <w:semiHidden/>
    <w:rsid w:val="00C668AD"/>
    <w:pPr>
      <w:tabs>
        <w:tab w:val="right" w:leader="dot" w:pos="9071"/>
      </w:tabs>
      <w:ind w:left="1600"/>
    </w:pPr>
    <w:rPr>
      <w:sz w:val="18"/>
    </w:rPr>
  </w:style>
  <w:style w:type="character" w:styleId="HTMLCode">
    <w:name w:val="HTML Code"/>
    <w:basedOn w:val="DefaultParagraphFont"/>
    <w:uiPriority w:val="99"/>
    <w:rsid w:val="00B349A8"/>
    <w:rPr>
      <w:rFonts w:ascii="Courier New" w:hAnsi="Courier New" w:cs="Courier New"/>
      <w:sz w:val="20"/>
      <w:szCs w:val="20"/>
    </w:rPr>
  </w:style>
  <w:style w:type="character" w:styleId="Hyperlink">
    <w:name w:val="Hyperlink"/>
    <w:basedOn w:val="DefaultParagraphFont"/>
    <w:uiPriority w:val="99"/>
    <w:rsid w:val="00C668AD"/>
    <w:rPr>
      <w:rFonts w:cs="Times New Roman"/>
      <w:color w:val="330066"/>
      <w:u w:val="single"/>
    </w:rPr>
  </w:style>
  <w:style w:type="character" w:styleId="FollowedHyperlink">
    <w:name w:val="FollowedHyperlink"/>
    <w:basedOn w:val="DefaultParagraphFont"/>
    <w:uiPriority w:val="99"/>
    <w:rsid w:val="00C668AD"/>
    <w:rPr>
      <w:rFonts w:cs="Times New Roman"/>
      <w:color w:val="800080"/>
      <w:u w:val="single"/>
    </w:rPr>
  </w:style>
  <w:style w:type="paragraph" w:customStyle="1" w:styleId="Titre1Annexe">
    <w:name w:val="Titre 1 Annexe"/>
    <w:basedOn w:val="Heading1"/>
    <w:next w:val="Normal"/>
    <w:uiPriority w:val="99"/>
    <w:rsid w:val="00135834"/>
    <w:pPr>
      <w:widowControl w:val="0"/>
      <w:numPr>
        <w:numId w:val="6"/>
      </w:numPr>
      <w:tabs>
        <w:tab w:val="clear" w:pos="360"/>
        <w:tab w:val="num" w:pos="1080"/>
        <w:tab w:val="num" w:pos="1566"/>
        <w:tab w:val="left" w:pos="2340"/>
      </w:tabs>
      <w:ind w:left="2340" w:hanging="1620"/>
    </w:pPr>
    <w:rPr>
      <w:noProof/>
      <w:kern w:val="24"/>
      <w:lang w:eastAsia="fr-FR" w:bidi="he-IL"/>
    </w:rPr>
  </w:style>
  <w:style w:type="paragraph" w:customStyle="1" w:styleId="Titre2Annexe">
    <w:name w:val="Titre 2 Annexe"/>
    <w:basedOn w:val="Normal"/>
    <w:next w:val="Normal"/>
    <w:uiPriority w:val="99"/>
    <w:rsid w:val="0077450C"/>
    <w:pPr>
      <w:tabs>
        <w:tab w:val="num" w:pos="1080"/>
        <w:tab w:val="num" w:pos="1440"/>
      </w:tabs>
      <w:spacing w:before="360" w:after="360"/>
      <w:ind w:left="1440" w:hanging="360"/>
    </w:pPr>
    <w:rPr>
      <w:b/>
      <w:bCs/>
      <w:color w:val="993366"/>
      <w:sz w:val="28"/>
      <w:szCs w:val="28"/>
    </w:rPr>
  </w:style>
  <w:style w:type="paragraph" w:customStyle="1" w:styleId="Char1">
    <w:name w:val="Char1"/>
    <w:basedOn w:val="Normal"/>
    <w:uiPriority w:val="99"/>
    <w:rsid w:val="00C41D22"/>
    <w:pPr>
      <w:widowControl w:val="0"/>
      <w:adjustRightInd w:val="0"/>
      <w:spacing w:after="160" w:line="240" w:lineRule="exact"/>
      <w:ind w:left="0"/>
      <w:jc w:val="both"/>
      <w:textAlignment w:val="baseline"/>
    </w:pPr>
    <w:rPr>
      <w:rFonts w:ascii="Tahoma" w:hAnsi="Tahoma"/>
    </w:rPr>
  </w:style>
  <w:style w:type="paragraph" w:customStyle="1" w:styleId="Titre3Annexe">
    <w:name w:val="Titre 3 Annexe"/>
    <w:basedOn w:val="Normal"/>
    <w:uiPriority w:val="99"/>
    <w:rsid w:val="00C20A98"/>
    <w:pPr>
      <w:widowControl w:val="0"/>
      <w:tabs>
        <w:tab w:val="num" w:pos="1620"/>
        <w:tab w:val="num" w:pos="2160"/>
      </w:tabs>
      <w:spacing w:before="240" w:after="240"/>
      <w:ind w:left="1620" w:hanging="900"/>
      <w:jc w:val="both"/>
    </w:pPr>
    <w:rPr>
      <w:b/>
      <w:i/>
      <w:color w:val="000000"/>
      <w:kern w:val="24"/>
      <w:sz w:val="28"/>
      <w:lang w:eastAsia="fr-FR" w:bidi="he-IL"/>
    </w:rPr>
  </w:style>
  <w:style w:type="paragraph" w:styleId="CommentText">
    <w:name w:val="annotation text"/>
    <w:aliases w:val="ct,Used by Word for text of author queries"/>
    <w:basedOn w:val="Normal"/>
    <w:link w:val="CommentTextChar"/>
    <w:uiPriority w:val="99"/>
    <w:semiHidden/>
    <w:rsid w:val="00EC7167"/>
  </w:style>
  <w:style w:type="character" w:customStyle="1" w:styleId="CommentTextChar">
    <w:name w:val="Comment Text Char"/>
    <w:aliases w:val="ct Char,Used by Word for text of author queries Char"/>
    <w:basedOn w:val="DefaultParagraphFont"/>
    <w:link w:val="CommentText"/>
    <w:uiPriority w:val="99"/>
    <w:semiHidden/>
    <w:locked/>
    <w:rsid w:val="00DC5B9A"/>
    <w:rPr>
      <w:rFonts w:ascii="Arial" w:hAnsi="Arial" w:cs="Times New Roman"/>
      <w:lang w:eastAsia="en-US"/>
    </w:rPr>
  </w:style>
  <w:style w:type="character" w:customStyle="1" w:styleId="Hyperlink1">
    <w:name w:val="Hyperlink1"/>
    <w:basedOn w:val="DefaultParagraphFont"/>
    <w:uiPriority w:val="99"/>
    <w:rsid w:val="00C668AD"/>
    <w:rPr>
      <w:rFonts w:cs="Times New Roman"/>
      <w:color w:val="0000FF"/>
      <w:u w:val="single"/>
    </w:rPr>
  </w:style>
  <w:style w:type="character" w:styleId="FootnoteReference">
    <w:name w:val="footnote reference"/>
    <w:aliases w:val="fr,Used by Word for Help footnote symbols"/>
    <w:basedOn w:val="DefaultParagraphFont"/>
    <w:uiPriority w:val="99"/>
    <w:semiHidden/>
    <w:rsid w:val="00C668AD"/>
    <w:rPr>
      <w:rFonts w:cs="Times New Roman"/>
      <w:sz w:val="16"/>
      <w:vertAlign w:val="superscript"/>
    </w:rPr>
  </w:style>
  <w:style w:type="paragraph" w:customStyle="1" w:styleId="Code">
    <w:name w:val="Code"/>
    <w:basedOn w:val="Normal"/>
    <w:uiPriority w:val="99"/>
    <w:rsid w:val="006367B0"/>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hAnsi="Courier New" w:cs="Courier New"/>
      <w:noProof/>
      <w:color w:val="000000"/>
      <w:sz w:val="16"/>
      <w:szCs w:val="16"/>
    </w:rPr>
  </w:style>
  <w:style w:type="paragraph" w:styleId="BalloonText">
    <w:name w:val="Balloon Text"/>
    <w:basedOn w:val="Normal"/>
    <w:link w:val="BalloonTextChar"/>
    <w:uiPriority w:val="99"/>
    <w:semiHidden/>
    <w:rsid w:val="0041719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C5B9A"/>
    <w:rPr>
      <w:rFonts w:ascii="Tahoma" w:hAnsi="Tahoma" w:cs="Tahoma"/>
      <w:sz w:val="16"/>
      <w:szCs w:val="16"/>
      <w:lang w:eastAsia="en-US"/>
    </w:rPr>
  </w:style>
  <w:style w:type="paragraph" w:styleId="Header">
    <w:name w:val="header"/>
    <w:basedOn w:val="Normal"/>
    <w:link w:val="HeaderChar"/>
    <w:uiPriority w:val="99"/>
    <w:rsid w:val="00660AB5"/>
    <w:pPr>
      <w:tabs>
        <w:tab w:val="center" w:pos="4536"/>
        <w:tab w:val="right" w:pos="9072"/>
      </w:tabs>
    </w:pPr>
  </w:style>
  <w:style w:type="character" w:customStyle="1" w:styleId="HeaderChar">
    <w:name w:val="Header Char"/>
    <w:basedOn w:val="DefaultParagraphFont"/>
    <w:link w:val="Header"/>
    <w:uiPriority w:val="99"/>
    <w:locked/>
    <w:rsid w:val="00DC5B9A"/>
    <w:rPr>
      <w:rFonts w:ascii="Arial" w:hAnsi="Arial" w:cs="Times New Roman"/>
      <w:lang w:eastAsia="en-US"/>
    </w:rPr>
  </w:style>
  <w:style w:type="paragraph" w:styleId="Footer">
    <w:name w:val="footer"/>
    <w:basedOn w:val="Normal"/>
    <w:link w:val="FooterChar"/>
    <w:uiPriority w:val="99"/>
    <w:rsid w:val="00AD4893"/>
    <w:pPr>
      <w:tabs>
        <w:tab w:val="center" w:pos="4536"/>
        <w:tab w:val="right" w:pos="9072"/>
      </w:tabs>
    </w:pPr>
    <w:rPr>
      <w:sz w:val="16"/>
      <w:szCs w:val="16"/>
    </w:rPr>
  </w:style>
  <w:style w:type="character" w:customStyle="1" w:styleId="FooterChar">
    <w:name w:val="Footer Char"/>
    <w:basedOn w:val="DefaultParagraphFont"/>
    <w:link w:val="Footer"/>
    <w:uiPriority w:val="99"/>
    <w:locked/>
    <w:rsid w:val="00DC5B9A"/>
    <w:rPr>
      <w:rFonts w:ascii="Arial" w:hAnsi="Arial" w:cs="Times New Roman"/>
      <w:sz w:val="16"/>
      <w:szCs w:val="16"/>
      <w:lang w:eastAsia="en-US"/>
    </w:rPr>
  </w:style>
  <w:style w:type="character" w:styleId="Emphasis">
    <w:name w:val="Emphasis"/>
    <w:basedOn w:val="DefaultParagraphFont"/>
    <w:uiPriority w:val="99"/>
    <w:qFormat/>
    <w:rsid w:val="00503B8F"/>
    <w:rPr>
      <w:rFonts w:cs="Times New Roman"/>
      <w:i/>
      <w:iCs/>
    </w:rPr>
  </w:style>
  <w:style w:type="character" w:styleId="Strong">
    <w:name w:val="Strong"/>
    <w:basedOn w:val="DefaultParagraphFont"/>
    <w:uiPriority w:val="99"/>
    <w:qFormat/>
    <w:rsid w:val="00D10A99"/>
    <w:rPr>
      <w:rFonts w:ascii="Arial" w:hAnsi="Arial" w:cs="Arial"/>
      <w:b/>
      <w:bCs/>
      <w:sz w:val="20"/>
    </w:rPr>
  </w:style>
  <w:style w:type="paragraph" w:customStyle="1" w:styleId="Note">
    <w:name w:val="Note"/>
    <w:basedOn w:val="Normal"/>
    <w:next w:val="Normal"/>
    <w:link w:val="NoteChar"/>
    <w:uiPriority w:val="99"/>
    <w:rsid w:val="00DB1C94"/>
    <w:pPr>
      <w:pBdr>
        <w:top w:val="single" w:sz="6" w:space="1" w:color="auto"/>
        <w:left w:val="single" w:sz="6" w:space="1" w:color="auto"/>
        <w:bottom w:val="single" w:sz="6" w:space="1" w:color="auto"/>
        <w:right w:val="single" w:sz="6" w:space="1" w:color="auto"/>
      </w:pBdr>
      <w:ind w:left="360"/>
    </w:pPr>
    <w:rPr>
      <w:rFonts w:ascii="Comic Sans MS" w:hAnsi="Comic Sans MS"/>
      <w:sz w:val="16"/>
    </w:rPr>
  </w:style>
  <w:style w:type="character" w:customStyle="1" w:styleId="NoteChar">
    <w:name w:val="Note Char"/>
    <w:basedOn w:val="DefaultParagraphFont"/>
    <w:link w:val="Note"/>
    <w:uiPriority w:val="99"/>
    <w:locked/>
    <w:rsid w:val="00167322"/>
    <w:rPr>
      <w:rFonts w:ascii="Comic Sans MS" w:hAnsi="Comic Sans MS" w:cs="Times New Roman"/>
      <w:sz w:val="16"/>
      <w:lang w:val="fr-FR" w:eastAsia="en-US" w:bidi="ar-SA"/>
    </w:rPr>
  </w:style>
  <w:style w:type="paragraph" w:customStyle="1" w:styleId="Titre4Annexe">
    <w:name w:val="Titre 4 Annexe"/>
    <w:basedOn w:val="Titre3Annexe"/>
    <w:uiPriority w:val="99"/>
    <w:rsid w:val="00C20A98"/>
    <w:pPr>
      <w:numPr>
        <w:ilvl w:val="3"/>
      </w:numPr>
      <w:tabs>
        <w:tab w:val="left" w:pos="1620"/>
      </w:tabs>
      <w:ind w:left="1620" w:hanging="900"/>
    </w:pPr>
    <w:rPr>
      <w:i w:val="0"/>
      <w:sz w:val="24"/>
      <w:szCs w:val="24"/>
      <w:lang w:val="en-GB"/>
    </w:rPr>
  </w:style>
  <w:style w:type="character" w:styleId="CommentReference">
    <w:name w:val="annotation reference"/>
    <w:aliases w:val="cr,Used by Word to flag author queries"/>
    <w:basedOn w:val="DefaultParagraphFont"/>
    <w:uiPriority w:val="99"/>
    <w:semiHidden/>
    <w:rsid w:val="00344796"/>
    <w:rPr>
      <w:rFonts w:cs="Times New Roman"/>
    </w:rPr>
  </w:style>
  <w:style w:type="paragraph" w:styleId="Index1">
    <w:name w:val="index 1"/>
    <w:aliases w:val="idx1"/>
    <w:basedOn w:val="Normal"/>
    <w:next w:val="Normal"/>
    <w:autoRedefine/>
    <w:uiPriority w:val="99"/>
    <w:semiHidden/>
    <w:rsid w:val="00344796"/>
    <w:pPr>
      <w:ind w:left="200" w:hanging="200"/>
    </w:pPr>
  </w:style>
  <w:style w:type="paragraph" w:styleId="IndexHeading">
    <w:name w:val="index heading"/>
    <w:aliases w:val="ih"/>
    <w:basedOn w:val="Heading1"/>
    <w:next w:val="Index1"/>
    <w:uiPriority w:val="99"/>
    <w:semiHidden/>
    <w:rsid w:val="00344796"/>
    <w:pPr>
      <w:pageBreakBefore w:val="0"/>
      <w:numPr>
        <w:numId w:val="0"/>
      </w:numPr>
      <w:pBdr>
        <w:top w:val="none" w:sz="0" w:space="0" w:color="auto"/>
      </w:pBdr>
      <w:spacing w:before="120" w:after="120" w:line="280" w:lineRule="exact"/>
      <w:outlineLvl w:val="4"/>
    </w:pPr>
    <w:rPr>
      <w:rFonts w:ascii="Arial Narrow" w:hAnsi="Arial Narrow"/>
      <w:caps/>
      <w:sz w:val="24"/>
    </w:rPr>
  </w:style>
  <w:style w:type="paragraph" w:styleId="Index2">
    <w:name w:val="index 2"/>
    <w:aliases w:val="idx2"/>
    <w:basedOn w:val="Index1"/>
    <w:autoRedefine/>
    <w:uiPriority w:val="99"/>
    <w:semiHidden/>
    <w:rsid w:val="00344796"/>
    <w:pPr>
      <w:spacing w:after="0" w:line="200" w:lineRule="exact"/>
      <w:ind w:left="360" w:hanging="120"/>
    </w:pPr>
    <w:rPr>
      <w:color w:val="000000"/>
      <w:sz w:val="18"/>
    </w:rPr>
  </w:style>
  <w:style w:type="paragraph" w:styleId="Index3">
    <w:name w:val="index 3"/>
    <w:aliases w:val="idx3"/>
    <w:basedOn w:val="Index1"/>
    <w:autoRedefine/>
    <w:uiPriority w:val="99"/>
    <w:semiHidden/>
    <w:rsid w:val="00344796"/>
    <w:pPr>
      <w:spacing w:after="0" w:line="200" w:lineRule="exact"/>
      <w:ind w:left="600" w:hanging="120"/>
    </w:pPr>
    <w:rPr>
      <w:color w:val="000000"/>
      <w:sz w:val="18"/>
    </w:rPr>
  </w:style>
  <w:style w:type="paragraph" w:styleId="DocumentMap">
    <w:name w:val="Document Map"/>
    <w:basedOn w:val="Normal"/>
    <w:link w:val="DocumentMapChar"/>
    <w:uiPriority w:val="99"/>
    <w:semiHidden/>
    <w:rsid w:val="00344796"/>
    <w:pPr>
      <w:shd w:val="clear" w:color="auto" w:fill="000080"/>
      <w:spacing w:line="240" w:lineRule="exact"/>
      <w:ind w:left="0"/>
    </w:pPr>
    <w:rPr>
      <w:rFonts w:ascii="Tahoma" w:hAnsi="Tahoma" w:cs="Tahoma"/>
      <w:color w:val="FFFF00"/>
    </w:rPr>
  </w:style>
  <w:style w:type="character" w:customStyle="1" w:styleId="DocumentMapChar">
    <w:name w:val="Document Map Char"/>
    <w:basedOn w:val="DefaultParagraphFont"/>
    <w:link w:val="DocumentMap"/>
    <w:uiPriority w:val="99"/>
    <w:semiHidden/>
    <w:locked/>
    <w:rsid w:val="00DC5B9A"/>
    <w:rPr>
      <w:rFonts w:ascii="Tahoma" w:hAnsi="Tahoma" w:cs="Tahoma"/>
      <w:color w:val="FFFF00"/>
      <w:shd w:val="clear" w:color="auto" w:fill="000080"/>
      <w:lang w:val="en-US" w:eastAsia="en-US"/>
    </w:rPr>
  </w:style>
  <w:style w:type="character" w:styleId="EndnoteReference">
    <w:name w:val="endnote reference"/>
    <w:basedOn w:val="DefaultParagraphFont"/>
    <w:uiPriority w:val="99"/>
    <w:semiHidden/>
    <w:rsid w:val="00A05E35"/>
    <w:rPr>
      <w:rFonts w:cs="Times New Roman"/>
      <w:vertAlign w:val="superscript"/>
    </w:rPr>
  </w:style>
  <w:style w:type="paragraph" w:styleId="CommentSubject">
    <w:name w:val="annotation subject"/>
    <w:basedOn w:val="CommentText"/>
    <w:next w:val="CommentText"/>
    <w:link w:val="CommentSubjectChar"/>
    <w:uiPriority w:val="99"/>
    <w:semiHidden/>
    <w:rsid w:val="00145274"/>
    <w:rPr>
      <w:b/>
      <w:bCs/>
    </w:rPr>
  </w:style>
  <w:style w:type="character" w:customStyle="1" w:styleId="CommentSubjectChar">
    <w:name w:val="Comment Subject Char"/>
    <w:basedOn w:val="CommentTextChar"/>
    <w:link w:val="CommentSubject"/>
    <w:uiPriority w:val="99"/>
    <w:semiHidden/>
    <w:locked/>
    <w:rsid w:val="00DC5B9A"/>
    <w:rPr>
      <w:b/>
      <w:bCs/>
    </w:rPr>
  </w:style>
  <w:style w:type="paragraph" w:customStyle="1" w:styleId="Titre1sommaire">
    <w:name w:val="Titre 1 (sommaire)"/>
    <w:basedOn w:val="Heading1"/>
    <w:uiPriority w:val="99"/>
    <w:rsid w:val="009F6A31"/>
    <w:pPr>
      <w:keepLines/>
      <w:pBdr>
        <w:bottom w:val="single" w:sz="12" w:space="6" w:color="auto"/>
      </w:pBdr>
      <w:tabs>
        <w:tab w:val="num" w:pos="432"/>
      </w:tabs>
      <w:spacing w:before="600" w:after="360"/>
      <w:ind w:left="432" w:right="0"/>
      <w:outlineLvl w:val="9"/>
    </w:pPr>
    <w:rPr>
      <w:color w:val="000000"/>
      <w:kern w:val="24"/>
      <w:szCs w:val="20"/>
    </w:rPr>
  </w:style>
  <w:style w:type="character" w:styleId="HTMLAcronym">
    <w:name w:val="HTML Acronym"/>
    <w:basedOn w:val="DefaultParagraphFont"/>
    <w:uiPriority w:val="99"/>
    <w:rsid w:val="00B349A8"/>
    <w:rPr>
      <w:rFonts w:cs="Times New Roman"/>
    </w:rPr>
  </w:style>
  <w:style w:type="paragraph" w:styleId="NormalWeb">
    <w:name w:val="Normal (Web)"/>
    <w:basedOn w:val="Normal"/>
    <w:uiPriority w:val="99"/>
    <w:rsid w:val="00FC1F7B"/>
    <w:pPr>
      <w:spacing w:before="120" w:after="240" w:line="360" w:lineRule="atLeast"/>
      <w:ind w:left="0"/>
    </w:pPr>
    <w:rPr>
      <w:color w:val="000000"/>
      <w:sz w:val="24"/>
      <w:szCs w:val="24"/>
      <w:lang w:eastAsia="ko-KR"/>
    </w:rPr>
  </w:style>
  <w:style w:type="character" w:customStyle="1" w:styleId="leadin">
    <w:name w:val="leadin"/>
    <w:basedOn w:val="DefaultParagraphFont"/>
    <w:uiPriority w:val="99"/>
    <w:rsid w:val="007057D4"/>
    <w:rPr>
      <w:rFonts w:ascii="Verdana" w:hAnsi="Verdana" w:cs="Times New Roman"/>
      <w:sz w:val="20"/>
      <w:szCs w:val="20"/>
    </w:rPr>
  </w:style>
  <w:style w:type="paragraph" w:customStyle="1" w:styleId="ListBullet2">
    <w:name w:val="ListBullet2"/>
    <w:basedOn w:val="ListBullet"/>
    <w:uiPriority w:val="99"/>
    <w:rsid w:val="00CD3D96"/>
    <w:pPr>
      <w:numPr>
        <w:numId w:val="9"/>
      </w:numPr>
      <w:tabs>
        <w:tab w:val="num" w:pos="1080"/>
      </w:tabs>
    </w:pPr>
  </w:style>
  <w:style w:type="character" w:customStyle="1" w:styleId="bighead">
    <w:name w:val="bighead"/>
    <w:basedOn w:val="DefaultParagraphFont"/>
    <w:uiPriority w:val="99"/>
    <w:rsid w:val="005874B9"/>
    <w:rPr>
      <w:rFonts w:ascii="Verdana" w:hAnsi="Verdana" w:cs="Times New Roman"/>
      <w:sz w:val="25"/>
      <w:szCs w:val="25"/>
    </w:rPr>
  </w:style>
  <w:style w:type="paragraph" w:customStyle="1" w:styleId="off">
    <w:name w:val="off"/>
    <w:basedOn w:val="Normal"/>
    <w:uiPriority w:val="99"/>
    <w:rsid w:val="00E2735B"/>
    <w:pPr>
      <w:spacing w:before="100" w:beforeAutospacing="1" w:after="100" w:afterAutospacing="1"/>
      <w:ind w:left="0"/>
      <w:jc w:val="both"/>
    </w:pPr>
    <w:rPr>
      <w:vanish/>
      <w:sz w:val="24"/>
      <w:szCs w:val="24"/>
    </w:rPr>
  </w:style>
  <w:style w:type="paragraph" w:customStyle="1" w:styleId="ListNum1">
    <w:name w:val="ListNum1"/>
    <w:basedOn w:val="Normal"/>
    <w:uiPriority w:val="99"/>
    <w:rsid w:val="007B594A"/>
    <w:pPr>
      <w:numPr>
        <w:numId w:val="7"/>
      </w:numPr>
      <w:ind w:right="202"/>
    </w:pPr>
    <w:rPr>
      <w:lang w:eastAsia="fr-FR"/>
    </w:rPr>
  </w:style>
  <w:style w:type="character" w:customStyle="1" w:styleId="useem1">
    <w:name w:val="useem1"/>
    <w:basedOn w:val="DefaultParagraphFont"/>
    <w:uiPriority w:val="99"/>
    <w:rsid w:val="0083610E"/>
    <w:rPr>
      <w:rFonts w:cs="Times New Roman"/>
      <w:color w:val="CC0000"/>
    </w:rPr>
  </w:style>
  <w:style w:type="paragraph" w:styleId="PlainText">
    <w:name w:val="Plain Text"/>
    <w:basedOn w:val="Normal"/>
    <w:link w:val="PlainTextChar"/>
    <w:uiPriority w:val="99"/>
    <w:rsid w:val="009D2B7D"/>
    <w:pPr>
      <w:spacing w:after="0"/>
      <w:ind w:left="0"/>
    </w:pPr>
    <w:rPr>
      <w:rFonts w:ascii="Courier New" w:hAnsi="Courier New" w:cs="Courier New"/>
      <w:lang w:eastAsia="fr-FR"/>
    </w:rPr>
  </w:style>
  <w:style w:type="character" w:customStyle="1" w:styleId="PlainTextChar">
    <w:name w:val="Plain Text Char"/>
    <w:basedOn w:val="DefaultParagraphFont"/>
    <w:link w:val="PlainText"/>
    <w:uiPriority w:val="99"/>
    <w:locked/>
    <w:rsid w:val="00DC5B9A"/>
    <w:rPr>
      <w:rFonts w:ascii="Courier New" w:hAnsi="Courier New" w:cs="Courier New"/>
    </w:rPr>
  </w:style>
  <w:style w:type="paragraph" w:customStyle="1" w:styleId="AbstractTitle">
    <w:name w:val="Abstract Title"/>
    <w:basedOn w:val="Normal"/>
    <w:next w:val="Normal"/>
    <w:uiPriority w:val="99"/>
    <w:rsid w:val="003B0499"/>
    <w:pPr>
      <w:pBdr>
        <w:top w:val="single" w:sz="4" w:space="1" w:color="auto"/>
      </w:pBdr>
      <w:spacing w:line="280" w:lineRule="atLeast"/>
      <w:ind w:left="0" w:right="-357"/>
    </w:pPr>
    <w:rPr>
      <w:b/>
      <w:szCs w:val="24"/>
    </w:rPr>
  </w:style>
  <w:style w:type="paragraph" w:customStyle="1" w:styleId="Abstract">
    <w:name w:val="Abstract"/>
    <w:basedOn w:val="Normal"/>
    <w:next w:val="Normal"/>
    <w:uiPriority w:val="99"/>
    <w:rsid w:val="003B0499"/>
    <w:pPr>
      <w:spacing w:after="0" w:line="280" w:lineRule="atLeast"/>
      <w:ind w:left="0" w:right="-357"/>
    </w:pPr>
    <w:rPr>
      <w:sz w:val="18"/>
      <w:szCs w:val="24"/>
    </w:rPr>
  </w:style>
  <w:style w:type="paragraph" w:customStyle="1" w:styleId="Contents">
    <w:name w:val="Contents"/>
    <w:basedOn w:val="Heading1"/>
    <w:next w:val="Normal"/>
    <w:uiPriority w:val="99"/>
    <w:rsid w:val="00082D89"/>
    <w:pPr>
      <w:numPr>
        <w:numId w:val="0"/>
      </w:numPr>
      <w:pBdr>
        <w:top w:val="single" w:sz="6" w:space="3" w:color="auto"/>
      </w:pBdr>
      <w:spacing w:before="360" w:after="200" w:line="280" w:lineRule="atLeast"/>
      <w:ind w:right="-357"/>
    </w:pPr>
    <w:rPr>
      <w:bCs/>
      <w:color w:val="auto"/>
      <w:kern w:val="28"/>
      <w:sz w:val="28"/>
      <w:szCs w:val="24"/>
    </w:rPr>
  </w:style>
  <w:style w:type="paragraph" w:customStyle="1" w:styleId="Legalese">
    <w:name w:val="Legalese"/>
    <w:basedOn w:val="Normal"/>
    <w:uiPriority w:val="99"/>
    <w:rsid w:val="00082D89"/>
    <w:pPr>
      <w:spacing w:line="140" w:lineRule="exact"/>
      <w:ind w:left="3742" w:right="-357"/>
    </w:pPr>
    <w:rPr>
      <w:i/>
      <w:sz w:val="16"/>
      <w:szCs w:val="16"/>
    </w:rPr>
  </w:style>
  <w:style w:type="paragraph" w:styleId="ListBullet">
    <w:name w:val="List Bullet"/>
    <w:basedOn w:val="Normal"/>
    <w:autoRedefine/>
    <w:uiPriority w:val="99"/>
    <w:rsid w:val="00E935AF"/>
    <w:pPr>
      <w:numPr>
        <w:numId w:val="31"/>
      </w:numPr>
      <w:ind w:right="34"/>
      <w:jc w:val="both"/>
    </w:pPr>
    <w:rPr>
      <w:lang w:eastAsia="ko-KR"/>
    </w:rPr>
  </w:style>
  <w:style w:type="paragraph" w:customStyle="1" w:styleId="AbstractText">
    <w:name w:val="Abstract Text"/>
    <w:uiPriority w:val="99"/>
    <w:rsid w:val="00BB56B3"/>
    <w:pPr>
      <w:tabs>
        <w:tab w:val="left" w:pos="1680"/>
      </w:tabs>
      <w:spacing w:line="280" w:lineRule="exact"/>
    </w:pPr>
    <w:rPr>
      <w:rFonts w:ascii="Arial" w:hAnsi="Arial"/>
      <w:sz w:val="19"/>
      <w:szCs w:val="20"/>
      <w:lang w:val="en-GB"/>
    </w:rPr>
  </w:style>
  <w:style w:type="paragraph" w:customStyle="1" w:styleId="Legalese-Space">
    <w:name w:val="Legalese-Space"/>
    <w:next w:val="Legalese"/>
    <w:uiPriority w:val="99"/>
    <w:rsid w:val="00BB56B3"/>
    <w:pPr>
      <w:spacing w:before="5430" w:after="70" w:line="140" w:lineRule="exact"/>
      <w:ind w:left="3768"/>
    </w:pPr>
    <w:rPr>
      <w:rFonts w:ascii="Arial" w:hAnsi="Arial"/>
      <w:i/>
      <w:sz w:val="13"/>
      <w:szCs w:val="20"/>
      <w:lang w:val="en-GB"/>
    </w:rPr>
  </w:style>
  <w:style w:type="paragraph" w:customStyle="1" w:styleId="Heading40">
    <w:name w:val="Heading4"/>
    <w:basedOn w:val="Heading3"/>
    <w:next w:val="Normal"/>
    <w:uiPriority w:val="99"/>
    <w:rsid w:val="00082D89"/>
    <w:pPr>
      <w:numPr>
        <w:ilvl w:val="0"/>
        <w:numId w:val="0"/>
      </w:numPr>
      <w:spacing w:after="0" w:line="280" w:lineRule="atLeast"/>
      <w:ind w:right="-357"/>
    </w:pPr>
    <w:rPr>
      <w:i w:val="0"/>
      <w:iCs w:val="0"/>
      <w:sz w:val="18"/>
      <w:szCs w:val="20"/>
    </w:rPr>
  </w:style>
  <w:style w:type="paragraph" w:customStyle="1" w:styleId="Criteria">
    <w:name w:val="Criteria"/>
    <w:basedOn w:val="Normal"/>
    <w:uiPriority w:val="99"/>
    <w:rsid w:val="00255257"/>
    <w:pPr>
      <w:pBdr>
        <w:top w:val="single" w:sz="8" w:space="6" w:color="666699"/>
      </w:pBdr>
      <w:spacing w:before="120" w:after="60"/>
    </w:pPr>
    <w:rPr>
      <w:b/>
      <w:bCs/>
      <w:color w:val="666699"/>
      <w:sz w:val="22"/>
      <w:szCs w:val="22"/>
    </w:rPr>
  </w:style>
  <w:style w:type="paragraph" w:customStyle="1" w:styleId="CriteriaComment">
    <w:name w:val="CriteriaComment"/>
    <w:basedOn w:val="Normal"/>
    <w:next w:val="CriteriaRefW3C"/>
    <w:uiPriority w:val="99"/>
    <w:rsid w:val="00255257"/>
    <w:pPr>
      <w:ind w:left="1260"/>
    </w:pPr>
    <w:rPr>
      <w:color w:val="800080"/>
    </w:rPr>
  </w:style>
  <w:style w:type="paragraph" w:customStyle="1" w:styleId="CriteriaRefW3C">
    <w:name w:val="CriteriaRefW3C"/>
    <w:basedOn w:val="Normal"/>
    <w:next w:val="Normal"/>
    <w:uiPriority w:val="99"/>
    <w:rsid w:val="00BE3A2E"/>
    <w:pPr>
      <w:ind w:left="1260"/>
    </w:pPr>
    <w:rPr>
      <w:i/>
      <w:iCs/>
      <w:color w:val="666699"/>
      <w:sz w:val="18"/>
      <w:szCs w:val="18"/>
    </w:rPr>
  </w:style>
  <w:style w:type="paragraph" w:customStyle="1" w:styleId="CarCarCharChar">
    <w:name w:val="Car Car Char Char"/>
    <w:basedOn w:val="Normal"/>
    <w:uiPriority w:val="99"/>
    <w:rsid w:val="004C05E0"/>
    <w:pPr>
      <w:spacing w:after="160" w:line="240" w:lineRule="exact"/>
      <w:ind w:left="0"/>
    </w:pPr>
    <w:rPr>
      <w:rFonts w:ascii="Tahoma" w:hAnsi="Tahoma"/>
    </w:rPr>
  </w:style>
  <w:style w:type="character" w:customStyle="1" w:styleId="priority11">
    <w:name w:val="priority11"/>
    <w:basedOn w:val="DefaultParagraphFont"/>
    <w:uiPriority w:val="99"/>
    <w:rsid w:val="0049322F"/>
    <w:rPr>
      <w:rFonts w:cs="Times New Roman"/>
      <w:color w:val="FF0000"/>
      <w:shd w:val="clear" w:color="auto" w:fill="FFFFFF"/>
    </w:rPr>
  </w:style>
  <w:style w:type="character" w:customStyle="1" w:styleId="dfn-instance1">
    <w:name w:val="dfn-instance1"/>
    <w:basedOn w:val="DefaultParagraphFont"/>
    <w:uiPriority w:val="99"/>
    <w:rsid w:val="0049322F"/>
    <w:rPr>
      <w:rFonts w:cs="Times New Roman"/>
      <w:i/>
      <w:iCs/>
      <w:color w:val="00513D"/>
    </w:rPr>
  </w:style>
  <w:style w:type="character" w:customStyle="1" w:styleId="clsfigs1">
    <w:name w:val="clsfigs1"/>
    <w:basedOn w:val="DefaultParagraphFont"/>
    <w:uiPriority w:val="99"/>
    <w:rsid w:val="00386601"/>
    <w:rPr>
      <w:rFonts w:cs="Times New Roman"/>
      <w:b/>
      <w:bCs/>
    </w:rPr>
  </w:style>
  <w:style w:type="table" w:styleId="TableClassic2">
    <w:name w:val="Table Classic 2"/>
    <w:basedOn w:val="TableNormal"/>
    <w:uiPriority w:val="99"/>
    <w:rsid w:val="00F26E6F"/>
    <w:pPr>
      <w:keepNext/>
      <w:spacing w:after="120"/>
      <w:ind w:left="720"/>
    </w:pPr>
    <w:rPr>
      <w:rFonts w:ascii="Arial" w:hAnsi="Arial"/>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paragraph" w:customStyle="1" w:styleId="ppBodyText">
    <w:name w:val="pp Body Text"/>
    <w:uiPriority w:val="99"/>
    <w:rsid w:val="005041AF"/>
    <w:pPr>
      <w:numPr>
        <w:ilvl w:val="1"/>
        <w:numId w:val="13"/>
      </w:numPr>
      <w:autoSpaceDE w:val="0"/>
      <w:autoSpaceDN w:val="0"/>
      <w:adjustRightInd w:val="0"/>
      <w:spacing w:before="100" w:line="240" w:lineRule="atLeast"/>
    </w:pPr>
    <w:rPr>
      <w:rFonts w:ascii="Arial" w:hAnsi="Arial"/>
      <w:color w:val="000000"/>
      <w:sz w:val="20"/>
      <w:szCs w:val="24"/>
    </w:rPr>
  </w:style>
  <w:style w:type="paragraph" w:customStyle="1" w:styleId="ppFigureCaption">
    <w:name w:val="pp Figure Caption"/>
    <w:basedOn w:val="ppBodyText"/>
    <w:next w:val="ppBodyText"/>
    <w:uiPriority w:val="99"/>
    <w:rsid w:val="005041AF"/>
    <w:pPr>
      <w:spacing w:before="0"/>
    </w:pPr>
    <w:rPr>
      <w:i/>
    </w:rPr>
  </w:style>
  <w:style w:type="paragraph" w:customStyle="1" w:styleId="ppBodyTextIndent">
    <w:name w:val="pp Body Text Indent"/>
    <w:basedOn w:val="ppBodyText"/>
    <w:uiPriority w:val="99"/>
    <w:rsid w:val="005041AF"/>
    <w:pPr>
      <w:numPr>
        <w:ilvl w:val="2"/>
      </w:numPr>
    </w:pPr>
  </w:style>
  <w:style w:type="paragraph" w:customStyle="1" w:styleId="ppBodyTextIndent2">
    <w:name w:val="pp Body Text Indent 2"/>
    <w:basedOn w:val="ppBodyTextIndent"/>
    <w:uiPriority w:val="99"/>
    <w:rsid w:val="005041AF"/>
    <w:pPr>
      <w:numPr>
        <w:ilvl w:val="3"/>
      </w:numPr>
    </w:pPr>
  </w:style>
  <w:style w:type="paragraph" w:customStyle="1" w:styleId="ppFigureCaptionIndent">
    <w:name w:val="pp Figure Caption Indent"/>
    <w:basedOn w:val="ppFigureCaption"/>
    <w:next w:val="ppBodyTextIndent"/>
    <w:uiPriority w:val="99"/>
    <w:rsid w:val="005041AF"/>
    <w:pPr>
      <w:numPr>
        <w:ilvl w:val="2"/>
        <w:numId w:val="12"/>
      </w:numPr>
      <w:tabs>
        <w:tab w:val="num" w:pos="2880"/>
      </w:tabs>
      <w:ind w:hanging="360"/>
    </w:pPr>
  </w:style>
  <w:style w:type="paragraph" w:customStyle="1" w:styleId="ppFigureCaptionIndent2">
    <w:name w:val="pp Figure Caption Indent 2"/>
    <w:basedOn w:val="ppFigureCaptionIndent"/>
    <w:next w:val="ppBodyTextIndent2"/>
    <w:uiPriority w:val="99"/>
    <w:rsid w:val="005041AF"/>
    <w:pPr>
      <w:numPr>
        <w:ilvl w:val="3"/>
      </w:numPr>
      <w:tabs>
        <w:tab w:val="num" w:pos="3600"/>
      </w:tabs>
    </w:pPr>
  </w:style>
  <w:style w:type="paragraph" w:customStyle="1" w:styleId="ppBulletList">
    <w:name w:val="pp Bullet List"/>
    <w:basedOn w:val="ppBodyText"/>
    <w:uiPriority w:val="99"/>
    <w:rsid w:val="001F73D0"/>
    <w:pPr>
      <w:numPr>
        <w:ilvl w:val="0"/>
        <w:numId w:val="14"/>
      </w:numPr>
    </w:pPr>
  </w:style>
  <w:style w:type="paragraph" w:customStyle="1" w:styleId="ppBulletListIndent">
    <w:name w:val="pp Bullet List Indent"/>
    <w:basedOn w:val="ppBulletList"/>
    <w:uiPriority w:val="99"/>
    <w:rsid w:val="001F73D0"/>
    <w:pPr>
      <w:numPr>
        <w:ilvl w:val="1"/>
      </w:numPr>
    </w:pPr>
  </w:style>
  <w:style w:type="paragraph" w:styleId="ListParagraph">
    <w:name w:val="List Paragraph"/>
    <w:basedOn w:val="Normal"/>
    <w:uiPriority w:val="99"/>
    <w:qFormat/>
    <w:rsid w:val="005E1E20"/>
    <w:pPr>
      <w:contextualSpacing/>
    </w:pPr>
  </w:style>
  <w:style w:type="paragraph" w:customStyle="1" w:styleId="ppFigureNumber">
    <w:name w:val="pp Figure Number"/>
    <w:basedOn w:val="ppBodyText"/>
    <w:next w:val="ppFigureCaption"/>
    <w:uiPriority w:val="99"/>
    <w:rsid w:val="00714922"/>
    <w:pPr>
      <w:numPr>
        <w:numId w:val="19"/>
      </w:numPr>
    </w:pPr>
    <w:rPr>
      <w:b/>
    </w:rPr>
  </w:style>
  <w:style w:type="paragraph" w:customStyle="1" w:styleId="ppListEnd">
    <w:name w:val="pp List End"/>
    <w:basedOn w:val="ppNumberList"/>
    <w:next w:val="ppBodyText"/>
    <w:uiPriority w:val="99"/>
    <w:rsid w:val="00714922"/>
    <w:pPr>
      <w:numPr>
        <w:ilvl w:val="0"/>
      </w:numPr>
      <w:pBdr>
        <w:top w:val="single" w:sz="2" w:space="1" w:color="C0C0C0"/>
      </w:pBdr>
      <w:spacing w:line="80" w:lineRule="exact"/>
      <w:ind w:right="4320" w:firstLine="0"/>
      <w:jc w:val="right"/>
    </w:pPr>
    <w:rPr>
      <w:sz w:val="12"/>
      <w:szCs w:val="20"/>
    </w:rPr>
  </w:style>
  <w:style w:type="paragraph" w:customStyle="1" w:styleId="ppNumberList">
    <w:name w:val="pp Number List"/>
    <w:basedOn w:val="ppBodyText"/>
    <w:uiPriority w:val="99"/>
    <w:rsid w:val="00714922"/>
    <w:pPr>
      <w:numPr>
        <w:numId w:val="17"/>
      </w:numPr>
    </w:pPr>
  </w:style>
  <w:style w:type="paragraph" w:customStyle="1" w:styleId="ppNumberListIndent">
    <w:name w:val="pp Number List Indent"/>
    <w:basedOn w:val="ppNumberList"/>
    <w:uiPriority w:val="99"/>
    <w:rsid w:val="00714922"/>
    <w:pPr>
      <w:numPr>
        <w:ilvl w:val="2"/>
      </w:numPr>
      <w:ind w:hanging="180"/>
    </w:pPr>
  </w:style>
  <w:style w:type="paragraph" w:customStyle="1" w:styleId="ppFigure">
    <w:name w:val="pp Figure"/>
    <w:basedOn w:val="ppBodyText"/>
    <w:next w:val="ppFigureCaption"/>
    <w:uiPriority w:val="99"/>
    <w:rsid w:val="00714922"/>
    <w:pPr>
      <w:numPr>
        <w:numId w:val="18"/>
      </w:numPr>
      <w:tabs>
        <w:tab w:val="num" w:pos="1037"/>
      </w:tabs>
      <w:ind w:left="1037" w:hanging="360"/>
    </w:pPr>
  </w:style>
  <w:style w:type="paragraph" w:customStyle="1" w:styleId="ppFigureNumberIndent">
    <w:name w:val="pp Figure Number Indent"/>
    <w:basedOn w:val="ppFigureNumber"/>
    <w:next w:val="ppFigureCaptionIndent"/>
    <w:uiPriority w:val="99"/>
    <w:rsid w:val="00714922"/>
    <w:pPr>
      <w:numPr>
        <w:ilvl w:val="2"/>
      </w:numPr>
    </w:pPr>
  </w:style>
  <w:style w:type="paragraph" w:customStyle="1" w:styleId="ppFigureNumberIndent2">
    <w:name w:val="pp Figure Number Indent 2"/>
    <w:basedOn w:val="ppFigureNumberIndent"/>
    <w:next w:val="ppFigureCaptionIndent2"/>
    <w:uiPriority w:val="99"/>
    <w:rsid w:val="00714922"/>
    <w:pPr>
      <w:numPr>
        <w:ilvl w:val="3"/>
      </w:numPr>
    </w:pPr>
  </w:style>
  <w:style w:type="paragraph" w:customStyle="1" w:styleId="ppFigureIndent">
    <w:name w:val="pp Figure Indent"/>
    <w:basedOn w:val="ppFigure"/>
    <w:next w:val="ppFigureNumberIndent"/>
    <w:uiPriority w:val="99"/>
    <w:rsid w:val="00714922"/>
    <w:pPr>
      <w:numPr>
        <w:ilvl w:val="2"/>
      </w:numPr>
      <w:tabs>
        <w:tab w:val="num" w:pos="1757"/>
      </w:tabs>
    </w:pPr>
  </w:style>
  <w:style w:type="paragraph" w:customStyle="1" w:styleId="ppFigureIndent2">
    <w:name w:val="pp Figure Indent 2"/>
    <w:basedOn w:val="ppFigureIndent"/>
    <w:next w:val="ppFigureNumberIndent2"/>
    <w:uiPriority w:val="99"/>
    <w:rsid w:val="00714922"/>
    <w:pPr>
      <w:numPr>
        <w:ilvl w:val="3"/>
      </w:numPr>
      <w:tabs>
        <w:tab w:val="num" w:pos="3125"/>
      </w:tabs>
    </w:pPr>
  </w:style>
  <w:style w:type="paragraph" w:customStyle="1" w:styleId="listparagraph0">
    <w:name w:val="listparagraph"/>
    <w:basedOn w:val="Normal"/>
    <w:uiPriority w:val="99"/>
    <w:rsid w:val="004E58CF"/>
    <w:pPr>
      <w:keepNext w:val="0"/>
      <w:spacing w:before="100" w:beforeAutospacing="1" w:after="100" w:afterAutospacing="1"/>
      <w:ind w:left="0"/>
    </w:pPr>
    <w:rPr>
      <w:rFonts w:cs="Times New Roman"/>
      <w:sz w:val="24"/>
      <w:szCs w:val="24"/>
      <w:lang w:val="fr-FR" w:eastAsia="fr-FR"/>
    </w:rPr>
  </w:style>
  <w:style w:type="character" w:customStyle="1" w:styleId="clssmhead">
    <w:name w:val="clssmhead"/>
    <w:basedOn w:val="DefaultParagraphFont"/>
    <w:uiPriority w:val="99"/>
    <w:rsid w:val="00D32AB7"/>
    <w:rPr>
      <w:rFonts w:cs="Times New Roman"/>
      <w:b/>
      <w:bCs/>
      <w:caps/>
      <w:color w:val="CC3300"/>
      <w:sz w:val="29"/>
      <w:szCs w:val="29"/>
    </w:rPr>
  </w:style>
</w:styles>
</file>

<file path=word/webSettings.xml><?xml version="1.0" encoding="utf-8"?>
<w:webSettings xmlns:r="http://schemas.openxmlformats.org/officeDocument/2006/relationships" xmlns:w="http://schemas.openxmlformats.org/wordprocessingml/2006/main">
  <w:divs>
    <w:div w:id="834303854">
      <w:marLeft w:val="0"/>
      <w:marRight w:val="0"/>
      <w:marTop w:val="0"/>
      <w:marBottom w:val="0"/>
      <w:divBdr>
        <w:top w:val="none" w:sz="0" w:space="0" w:color="auto"/>
        <w:left w:val="none" w:sz="0" w:space="0" w:color="auto"/>
        <w:bottom w:val="none" w:sz="0" w:space="0" w:color="auto"/>
        <w:right w:val="none" w:sz="0" w:space="0" w:color="auto"/>
      </w:divBdr>
    </w:div>
    <w:div w:id="834303855">
      <w:marLeft w:val="0"/>
      <w:marRight w:val="0"/>
      <w:marTop w:val="0"/>
      <w:marBottom w:val="0"/>
      <w:divBdr>
        <w:top w:val="none" w:sz="0" w:space="0" w:color="auto"/>
        <w:left w:val="none" w:sz="0" w:space="0" w:color="auto"/>
        <w:bottom w:val="none" w:sz="0" w:space="0" w:color="auto"/>
        <w:right w:val="none" w:sz="0" w:space="0" w:color="auto"/>
      </w:divBdr>
      <w:divsChild>
        <w:div w:id="834304085">
          <w:marLeft w:val="0"/>
          <w:marRight w:val="0"/>
          <w:marTop w:val="0"/>
          <w:marBottom w:val="0"/>
          <w:divBdr>
            <w:top w:val="none" w:sz="0" w:space="0" w:color="auto"/>
            <w:left w:val="none" w:sz="0" w:space="0" w:color="auto"/>
            <w:bottom w:val="none" w:sz="0" w:space="0" w:color="auto"/>
            <w:right w:val="none" w:sz="0" w:space="0" w:color="auto"/>
          </w:divBdr>
          <w:divsChild>
            <w:div w:id="83430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858">
      <w:marLeft w:val="0"/>
      <w:marRight w:val="0"/>
      <w:marTop w:val="0"/>
      <w:marBottom w:val="0"/>
      <w:divBdr>
        <w:top w:val="none" w:sz="0" w:space="0" w:color="auto"/>
        <w:left w:val="none" w:sz="0" w:space="0" w:color="auto"/>
        <w:bottom w:val="none" w:sz="0" w:space="0" w:color="auto"/>
        <w:right w:val="none" w:sz="0" w:space="0" w:color="auto"/>
      </w:divBdr>
      <w:divsChild>
        <w:div w:id="834303884">
          <w:marLeft w:val="0"/>
          <w:marRight w:val="0"/>
          <w:marTop w:val="0"/>
          <w:marBottom w:val="0"/>
          <w:divBdr>
            <w:top w:val="none" w:sz="0" w:space="0" w:color="auto"/>
            <w:left w:val="none" w:sz="0" w:space="0" w:color="auto"/>
            <w:bottom w:val="none" w:sz="0" w:space="0" w:color="auto"/>
            <w:right w:val="none" w:sz="0" w:space="0" w:color="auto"/>
          </w:divBdr>
          <w:divsChild>
            <w:div w:id="83430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859">
      <w:marLeft w:val="0"/>
      <w:marRight w:val="0"/>
      <w:marTop w:val="0"/>
      <w:marBottom w:val="0"/>
      <w:divBdr>
        <w:top w:val="none" w:sz="0" w:space="0" w:color="auto"/>
        <w:left w:val="none" w:sz="0" w:space="0" w:color="auto"/>
        <w:bottom w:val="none" w:sz="0" w:space="0" w:color="auto"/>
        <w:right w:val="none" w:sz="0" w:space="0" w:color="auto"/>
      </w:divBdr>
      <w:divsChild>
        <w:div w:id="834303845">
          <w:marLeft w:val="0"/>
          <w:marRight w:val="0"/>
          <w:marTop w:val="0"/>
          <w:marBottom w:val="0"/>
          <w:divBdr>
            <w:top w:val="none" w:sz="0" w:space="0" w:color="auto"/>
            <w:left w:val="none" w:sz="0" w:space="0" w:color="auto"/>
            <w:bottom w:val="none" w:sz="0" w:space="0" w:color="auto"/>
            <w:right w:val="none" w:sz="0" w:space="0" w:color="auto"/>
          </w:divBdr>
          <w:divsChild>
            <w:div w:id="834303878">
              <w:marLeft w:val="4"/>
              <w:marRight w:val="0"/>
              <w:marTop w:val="0"/>
              <w:marBottom w:val="0"/>
              <w:divBdr>
                <w:top w:val="none" w:sz="0" w:space="0" w:color="auto"/>
                <w:left w:val="none" w:sz="0" w:space="0" w:color="auto"/>
                <w:bottom w:val="none" w:sz="0" w:space="0" w:color="auto"/>
                <w:right w:val="none" w:sz="0" w:space="0" w:color="auto"/>
              </w:divBdr>
            </w:div>
          </w:divsChild>
        </w:div>
      </w:divsChild>
    </w:div>
    <w:div w:id="834303860">
      <w:marLeft w:val="0"/>
      <w:marRight w:val="0"/>
      <w:marTop w:val="0"/>
      <w:marBottom w:val="0"/>
      <w:divBdr>
        <w:top w:val="none" w:sz="0" w:space="0" w:color="auto"/>
        <w:left w:val="none" w:sz="0" w:space="0" w:color="auto"/>
        <w:bottom w:val="none" w:sz="0" w:space="0" w:color="auto"/>
        <w:right w:val="none" w:sz="0" w:space="0" w:color="auto"/>
      </w:divBdr>
      <w:divsChild>
        <w:div w:id="834303874">
          <w:marLeft w:val="0"/>
          <w:marRight w:val="0"/>
          <w:marTop w:val="0"/>
          <w:marBottom w:val="0"/>
          <w:divBdr>
            <w:top w:val="none" w:sz="0" w:space="0" w:color="auto"/>
            <w:left w:val="none" w:sz="0" w:space="0" w:color="auto"/>
            <w:bottom w:val="none" w:sz="0" w:space="0" w:color="auto"/>
            <w:right w:val="none" w:sz="0" w:space="0" w:color="auto"/>
          </w:divBdr>
        </w:div>
        <w:div w:id="834303887">
          <w:marLeft w:val="0"/>
          <w:marRight w:val="0"/>
          <w:marTop w:val="0"/>
          <w:marBottom w:val="0"/>
          <w:divBdr>
            <w:top w:val="none" w:sz="0" w:space="0" w:color="auto"/>
            <w:left w:val="none" w:sz="0" w:space="0" w:color="auto"/>
            <w:bottom w:val="none" w:sz="0" w:space="0" w:color="auto"/>
            <w:right w:val="none" w:sz="0" w:space="0" w:color="auto"/>
          </w:divBdr>
        </w:div>
        <w:div w:id="834303949">
          <w:marLeft w:val="0"/>
          <w:marRight w:val="0"/>
          <w:marTop w:val="0"/>
          <w:marBottom w:val="0"/>
          <w:divBdr>
            <w:top w:val="none" w:sz="0" w:space="0" w:color="auto"/>
            <w:left w:val="none" w:sz="0" w:space="0" w:color="auto"/>
            <w:bottom w:val="none" w:sz="0" w:space="0" w:color="auto"/>
            <w:right w:val="none" w:sz="0" w:space="0" w:color="auto"/>
          </w:divBdr>
        </w:div>
        <w:div w:id="834303955">
          <w:marLeft w:val="0"/>
          <w:marRight w:val="0"/>
          <w:marTop w:val="0"/>
          <w:marBottom w:val="0"/>
          <w:divBdr>
            <w:top w:val="none" w:sz="0" w:space="0" w:color="auto"/>
            <w:left w:val="none" w:sz="0" w:space="0" w:color="auto"/>
            <w:bottom w:val="none" w:sz="0" w:space="0" w:color="auto"/>
            <w:right w:val="none" w:sz="0" w:space="0" w:color="auto"/>
          </w:divBdr>
        </w:div>
        <w:div w:id="834303966">
          <w:marLeft w:val="0"/>
          <w:marRight w:val="0"/>
          <w:marTop w:val="0"/>
          <w:marBottom w:val="0"/>
          <w:divBdr>
            <w:top w:val="none" w:sz="0" w:space="0" w:color="auto"/>
            <w:left w:val="none" w:sz="0" w:space="0" w:color="auto"/>
            <w:bottom w:val="none" w:sz="0" w:space="0" w:color="auto"/>
            <w:right w:val="none" w:sz="0" w:space="0" w:color="auto"/>
          </w:divBdr>
        </w:div>
        <w:div w:id="834304042">
          <w:marLeft w:val="0"/>
          <w:marRight w:val="0"/>
          <w:marTop w:val="0"/>
          <w:marBottom w:val="0"/>
          <w:divBdr>
            <w:top w:val="none" w:sz="0" w:space="0" w:color="auto"/>
            <w:left w:val="none" w:sz="0" w:space="0" w:color="auto"/>
            <w:bottom w:val="none" w:sz="0" w:space="0" w:color="auto"/>
            <w:right w:val="none" w:sz="0" w:space="0" w:color="auto"/>
          </w:divBdr>
        </w:div>
        <w:div w:id="834304118">
          <w:marLeft w:val="0"/>
          <w:marRight w:val="0"/>
          <w:marTop w:val="0"/>
          <w:marBottom w:val="0"/>
          <w:divBdr>
            <w:top w:val="none" w:sz="0" w:space="0" w:color="auto"/>
            <w:left w:val="none" w:sz="0" w:space="0" w:color="auto"/>
            <w:bottom w:val="none" w:sz="0" w:space="0" w:color="auto"/>
            <w:right w:val="none" w:sz="0" w:space="0" w:color="auto"/>
          </w:divBdr>
        </w:div>
        <w:div w:id="834304140">
          <w:marLeft w:val="0"/>
          <w:marRight w:val="0"/>
          <w:marTop w:val="0"/>
          <w:marBottom w:val="0"/>
          <w:divBdr>
            <w:top w:val="none" w:sz="0" w:space="0" w:color="auto"/>
            <w:left w:val="none" w:sz="0" w:space="0" w:color="auto"/>
            <w:bottom w:val="none" w:sz="0" w:space="0" w:color="auto"/>
            <w:right w:val="none" w:sz="0" w:space="0" w:color="auto"/>
          </w:divBdr>
        </w:div>
      </w:divsChild>
    </w:div>
    <w:div w:id="834303861">
      <w:marLeft w:val="0"/>
      <w:marRight w:val="0"/>
      <w:marTop w:val="0"/>
      <w:marBottom w:val="0"/>
      <w:divBdr>
        <w:top w:val="none" w:sz="0" w:space="0" w:color="auto"/>
        <w:left w:val="none" w:sz="0" w:space="0" w:color="auto"/>
        <w:bottom w:val="none" w:sz="0" w:space="0" w:color="auto"/>
        <w:right w:val="none" w:sz="0" w:space="0" w:color="auto"/>
      </w:divBdr>
    </w:div>
    <w:div w:id="834303863">
      <w:marLeft w:val="0"/>
      <w:marRight w:val="0"/>
      <w:marTop w:val="0"/>
      <w:marBottom w:val="0"/>
      <w:divBdr>
        <w:top w:val="none" w:sz="0" w:space="0" w:color="auto"/>
        <w:left w:val="none" w:sz="0" w:space="0" w:color="auto"/>
        <w:bottom w:val="none" w:sz="0" w:space="0" w:color="auto"/>
        <w:right w:val="none" w:sz="0" w:space="0" w:color="auto"/>
      </w:divBdr>
      <w:divsChild>
        <w:div w:id="834303894">
          <w:marLeft w:val="0"/>
          <w:marRight w:val="0"/>
          <w:marTop w:val="0"/>
          <w:marBottom w:val="0"/>
          <w:divBdr>
            <w:top w:val="none" w:sz="0" w:space="0" w:color="auto"/>
            <w:left w:val="none" w:sz="0" w:space="0" w:color="auto"/>
            <w:bottom w:val="none" w:sz="0" w:space="0" w:color="auto"/>
            <w:right w:val="none" w:sz="0" w:space="0" w:color="auto"/>
          </w:divBdr>
          <w:divsChild>
            <w:div w:id="8343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865">
      <w:marLeft w:val="0"/>
      <w:marRight w:val="0"/>
      <w:marTop w:val="0"/>
      <w:marBottom w:val="0"/>
      <w:divBdr>
        <w:top w:val="none" w:sz="0" w:space="0" w:color="auto"/>
        <w:left w:val="none" w:sz="0" w:space="0" w:color="auto"/>
        <w:bottom w:val="none" w:sz="0" w:space="0" w:color="auto"/>
        <w:right w:val="none" w:sz="0" w:space="0" w:color="auto"/>
      </w:divBdr>
    </w:div>
    <w:div w:id="834303869">
      <w:marLeft w:val="0"/>
      <w:marRight w:val="0"/>
      <w:marTop w:val="0"/>
      <w:marBottom w:val="0"/>
      <w:divBdr>
        <w:top w:val="none" w:sz="0" w:space="0" w:color="auto"/>
        <w:left w:val="none" w:sz="0" w:space="0" w:color="auto"/>
        <w:bottom w:val="none" w:sz="0" w:space="0" w:color="auto"/>
        <w:right w:val="none" w:sz="0" w:space="0" w:color="auto"/>
      </w:divBdr>
      <w:divsChild>
        <w:div w:id="834303880">
          <w:marLeft w:val="0"/>
          <w:marRight w:val="0"/>
          <w:marTop w:val="0"/>
          <w:marBottom w:val="0"/>
          <w:divBdr>
            <w:top w:val="none" w:sz="0" w:space="0" w:color="auto"/>
            <w:left w:val="none" w:sz="0" w:space="0" w:color="auto"/>
            <w:bottom w:val="none" w:sz="0" w:space="0" w:color="auto"/>
            <w:right w:val="none" w:sz="0" w:space="0" w:color="auto"/>
          </w:divBdr>
          <w:divsChild>
            <w:div w:id="834303902">
              <w:marLeft w:val="0"/>
              <w:marRight w:val="0"/>
              <w:marTop w:val="0"/>
              <w:marBottom w:val="0"/>
              <w:divBdr>
                <w:top w:val="none" w:sz="0" w:space="0" w:color="auto"/>
                <w:left w:val="none" w:sz="0" w:space="0" w:color="auto"/>
                <w:bottom w:val="none" w:sz="0" w:space="0" w:color="auto"/>
                <w:right w:val="none" w:sz="0" w:space="0" w:color="auto"/>
              </w:divBdr>
            </w:div>
            <w:div w:id="8343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872">
      <w:marLeft w:val="0"/>
      <w:marRight w:val="0"/>
      <w:marTop w:val="0"/>
      <w:marBottom w:val="0"/>
      <w:divBdr>
        <w:top w:val="none" w:sz="0" w:space="0" w:color="auto"/>
        <w:left w:val="none" w:sz="0" w:space="0" w:color="auto"/>
        <w:bottom w:val="none" w:sz="0" w:space="0" w:color="auto"/>
        <w:right w:val="none" w:sz="0" w:space="0" w:color="auto"/>
      </w:divBdr>
      <w:divsChild>
        <w:div w:id="834303964">
          <w:marLeft w:val="0"/>
          <w:marRight w:val="0"/>
          <w:marTop w:val="0"/>
          <w:marBottom w:val="0"/>
          <w:divBdr>
            <w:top w:val="none" w:sz="0" w:space="0" w:color="auto"/>
            <w:left w:val="none" w:sz="0" w:space="0" w:color="auto"/>
            <w:bottom w:val="none" w:sz="0" w:space="0" w:color="auto"/>
            <w:right w:val="none" w:sz="0" w:space="0" w:color="auto"/>
          </w:divBdr>
        </w:div>
      </w:divsChild>
    </w:div>
    <w:div w:id="834303873">
      <w:marLeft w:val="0"/>
      <w:marRight w:val="0"/>
      <w:marTop w:val="0"/>
      <w:marBottom w:val="0"/>
      <w:divBdr>
        <w:top w:val="none" w:sz="0" w:space="0" w:color="auto"/>
        <w:left w:val="none" w:sz="0" w:space="0" w:color="auto"/>
        <w:bottom w:val="none" w:sz="0" w:space="0" w:color="auto"/>
        <w:right w:val="none" w:sz="0" w:space="0" w:color="auto"/>
      </w:divBdr>
      <w:divsChild>
        <w:div w:id="834304037">
          <w:marLeft w:val="0"/>
          <w:marRight w:val="0"/>
          <w:marTop w:val="0"/>
          <w:marBottom w:val="0"/>
          <w:divBdr>
            <w:top w:val="none" w:sz="0" w:space="0" w:color="auto"/>
            <w:left w:val="none" w:sz="0" w:space="0" w:color="auto"/>
            <w:bottom w:val="none" w:sz="0" w:space="0" w:color="auto"/>
            <w:right w:val="none" w:sz="0" w:space="0" w:color="auto"/>
          </w:divBdr>
        </w:div>
      </w:divsChild>
    </w:div>
    <w:div w:id="834303876">
      <w:marLeft w:val="0"/>
      <w:marRight w:val="0"/>
      <w:marTop w:val="0"/>
      <w:marBottom w:val="0"/>
      <w:divBdr>
        <w:top w:val="none" w:sz="0" w:space="0" w:color="auto"/>
        <w:left w:val="none" w:sz="0" w:space="0" w:color="auto"/>
        <w:bottom w:val="none" w:sz="0" w:space="0" w:color="auto"/>
        <w:right w:val="none" w:sz="0" w:space="0" w:color="auto"/>
      </w:divBdr>
    </w:div>
    <w:div w:id="834303877">
      <w:marLeft w:val="0"/>
      <w:marRight w:val="0"/>
      <w:marTop w:val="0"/>
      <w:marBottom w:val="0"/>
      <w:divBdr>
        <w:top w:val="none" w:sz="0" w:space="0" w:color="auto"/>
        <w:left w:val="none" w:sz="0" w:space="0" w:color="auto"/>
        <w:bottom w:val="none" w:sz="0" w:space="0" w:color="auto"/>
        <w:right w:val="none" w:sz="0" w:space="0" w:color="auto"/>
      </w:divBdr>
      <w:divsChild>
        <w:div w:id="834304057">
          <w:marLeft w:val="0"/>
          <w:marRight w:val="0"/>
          <w:marTop w:val="0"/>
          <w:marBottom w:val="0"/>
          <w:divBdr>
            <w:top w:val="none" w:sz="0" w:space="0" w:color="auto"/>
            <w:left w:val="none" w:sz="0" w:space="0" w:color="auto"/>
            <w:bottom w:val="none" w:sz="0" w:space="0" w:color="auto"/>
            <w:right w:val="none" w:sz="0" w:space="0" w:color="auto"/>
          </w:divBdr>
        </w:div>
      </w:divsChild>
    </w:div>
    <w:div w:id="834303879">
      <w:marLeft w:val="0"/>
      <w:marRight w:val="0"/>
      <w:marTop w:val="0"/>
      <w:marBottom w:val="0"/>
      <w:divBdr>
        <w:top w:val="none" w:sz="0" w:space="0" w:color="auto"/>
        <w:left w:val="none" w:sz="0" w:space="0" w:color="auto"/>
        <w:bottom w:val="none" w:sz="0" w:space="0" w:color="auto"/>
        <w:right w:val="none" w:sz="0" w:space="0" w:color="auto"/>
      </w:divBdr>
      <w:divsChild>
        <w:div w:id="834303891">
          <w:marLeft w:val="0"/>
          <w:marRight w:val="0"/>
          <w:marTop w:val="0"/>
          <w:marBottom w:val="240"/>
          <w:divBdr>
            <w:top w:val="none" w:sz="0" w:space="0" w:color="auto"/>
            <w:left w:val="none" w:sz="0" w:space="0" w:color="auto"/>
            <w:bottom w:val="none" w:sz="0" w:space="0" w:color="auto"/>
            <w:right w:val="none" w:sz="0" w:space="0" w:color="auto"/>
          </w:divBdr>
        </w:div>
      </w:divsChild>
    </w:div>
    <w:div w:id="834303886">
      <w:marLeft w:val="0"/>
      <w:marRight w:val="0"/>
      <w:marTop w:val="0"/>
      <w:marBottom w:val="0"/>
      <w:divBdr>
        <w:top w:val="none" w:sz="0" w:space="0" w:color="auto"/>
        <w:left w:val="none" w:sz="0" w:space="0" w:color="auto"/>
        <w:bottom w:val="none" w:sz="0" w:space="0" w:color="auto"/>
        <w:right w:val="none" w:sz="0" w:space="0" w:color="auto"/>
      </w:divBdr>
      <w:divsChild>
        <w:div w:id="834304133">
          <w:marLeft w:val="0"/>
          <w:marRight w:val="0"/>
          <w:marTop w:val="0"/>
          <w:marBottom w:val="0"/>
          <w:divBdr>
            <w:top w:val="none" w:sz="0" w:space="0" w:color="auto"/>
            <w:left w:val="none" w:sz="0" w:space="0" w:color="auto"/>
            <w:bottom w:val="none" w:sz="0" w:space="0" w:color="auto"/>
            <w:right w:val="none" w:sz="0" w:space="0" w:color="auto"/>
          </w:divBdr>
        </w:div>
      </w:divsChild>
    </w:div>
    <w:div w:id="834303892">
      <w:marLeft w:val="0"/>
      <w:marRight w:val="0"/>
      <w:marTop w:val="0"/>
      <w:marBottom w:val="0"/>
      <w:divBdr>
        <w:top w:val="none" w:sz="0" w:space="0" w:color="auto"/>
        <w:left w:val="none" w:sz="0" w:space="0" w:color="auto"/>
        <w:bottom w:val="none" w:sz="0" w:space="0" w:color="auto"/>
        <w:right w:val="none" w:sz="0" w:space="0" w:color="auto"/>
      </w:divBdr>
      <w:divsChild>
        <w:div w:id="834304029">
          <w:marLeft w:val="0"/>
          <w:marRight w:val="0"/>
          <w:marTop w:val="0"/>
          <w:marBottom w:val="0"/>
          <w:divBdr>
            <w:top w:val="none" w:sz="0" w:space="0" w:color="auto"/>
            <w:left w:val="none" w:sz="0" w:space="0" w:color="auto"/>
            <w:bottom w:val="none" w:sz="0" w:space="0" w:color="auto"/>
            <w:right w:val="none" w:sz="0" w:space="0" w:color="auto"/>
          </w:divBdr>
          <w:divsChild>
            <w:div w:id="8343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893">
      <w:marLeft w:val="0"/>
      <w:marRight w:val="0"/>
      <w:marTop w:val="0"/>
      <w:marBottom w:val="0"/>
      <w:divBdr>
        <w:top w:val="none" w:sz="0" w:space="0" w:color="auto"/>
        <w:left w:val="none" w:sz="0" w:space="0" w:color="auto"/>
        <w:bottom w:val="none" w:sz="0" w:space="0" w:color="auto"/>
        <w:right w:val="none" w:sz="0" w:space="0" w:color="auto"/>
      </w:divBdr>
    </w:div>
    <w:div w:id="834303898">
      <w:marLeft w:val="0"/>
      <w:marRight w:val="0"/>
      <w:marTop w:val="0"/>
      <w:marBottom w:val="0"/>
      <w:divBdr>
        <w:top w:val="none" w:sz="0" w:space="0" w:color="auto"/>
        <w:left w:val="none" w:sz="0" w:space="0" w:color="auto"/>
        <w:bottom w:val="none" w:sz="0" w:space="0" w:color="auto"/>
        <w:right w:val="none" w:sz="0" w:space="0" w:color="auto"/>
      </w:divBdr>
    </w:div>
    <w:div w:id="834303899">
      <w:marLeft w:val="0"/>
      <w:marRight w:val="0"/>
      <w:marTop w:val="0"/>
      <w:marBottom w:val="0"/>
      <w:divBdr>
        <w:top w:val="none" w:sz="0" w:space="0" w:color="auto"/>
        <w:left w:val="none" w:sz="0" w:space="0" w:color="auto"/>
        <w:bottom w:val="none" w:sz="0" w:space="0" w:color="auto"/>
        <w:right w:val="none" w:sz="0" w:space="0" w:color="auto"/>
      </w:divBdr>
    </w:div>
    <w:div w:id="834303900">
      <w:marLeft w:val="0"/>
      <w:marRight w:val="0"/>
      <w:marTop w:val="0"/>
      <w:marBottom w:val="0"/>
      <w:divBdr>
        <w:top w:val="none" w:sz="0" w:space="0" w:color="auto"/>
        <w:left w:val="none" w:sz="0" w:space="0" w:color="auto"/>
        <w:bottom w:val="none" w:sz="0" w:space="0" w:color="auto"/>
        <w:right w:val="none" w:sz="0" w:space="0" w:color="auto"/>
      </w:divBdr>
      <w:divsChild>
        <w:div w:id="834303937">
          <w:marLeft w:val="0"/>
          <w:marRight w:val="0"/>
          <w:marTop w:val="0"/>
          <w:marBottom w:val="0"/>
          <w:divBdr>
            <w:top w:val="none" w:sz="0" w:space="0" w:color="auto"/>
            <w:left w:val="none" w:sz="0" w:space="0" w:color="auto"/>
            <w:bottom w:val="none" w:sz="0" w:space="0" w:color="auto"/>
            <w:right w:val="none" w:sz="0" w:space="0" w:color="auto"/>
          </w:divBdr>
        </w:div>
      </w:divsChild>
    </w:div>
    <w:div w:id="834303904">
      <w:marLeft w:val="0"/>
      <w:marRight w:val="0"/>
      <w:marTop w:val="0"/>
      <w:marBottom w:val="0"/>
      <w:divBdr>
        <w:top w:val="none" w:sz="0" w:space="0" w:color="auto"/>
        <w:left w:val="none" w:sz="0" w:space="0" w:color="auto"/>
        <w:bottom w:val="none" w:sz="0" w:space="0" w:color="auto"/>
        <w:right w:val="none" w:sz="0" w:space="0" w:color="auto"/>
      </w:divBdr>
      <w:divsChild>
        <w:div w:id="834303954">
          <w:marLeft w:val="0"/>
          <w:marRight w:val="0"/>
          <w:marTop w:val="0"/>
          <w:marBottom w:val="0"/>
          <w:divBdr>
            <w:top w:val="none" w:sz="0" w:space="0" w:color="auto"/>
            <w:left w:val="none" w:sz="0" w:space="0" w:color="auto"/>
            <w:bottom w:val="none" w:sz="0" w:space="0" w:color="auto"/>
            <w:right w:val="none" w:sz="0" w:space="0" w:color="auto"/>
          </w:divBdr>
        </w:div>
      </w:divsChild>
    </w:div>
    <w:div w:id="834303908">
      <w:marLeft w:val="0"/>
      <w:marRight w:val="0"/>
      <w:marTop w:val="0"/>
      <w:marBottom w:val="0"/>
      <w:divBdr>
        <w:top w:val="none" w:sz="0" w:space="0" w:color="auto"/>
        <w:left w:val="none" w:sz="0" w:space="0" w:color="auto"/>
        <w:bottom w:val="none" w:sz="0" w:space="0" w:color="auto"/>
        <w:right w:val="none" w:sz="0" w:space="0" w:color="auto"/>
      </w:divBdr>
      <w:divsChild>
        <w:div w:id="834304030">
          <w:marLeft w:val="0"/>
          <w:marRight w:val="0"/>
          <w:marTop w:val="0"/>
          <w:marBottom w:val="0"/>
          <w:divBdr>
            <w:top w:val="none" w:sz="0" w:space="0" w:color="auto"/>
            <w:left w:val="none" w:sz="0" w:space="0" w:color="auto"/>
            <w:bottom w:val="none" w:sz="0" w:space="0" w:color="auto"/>
            <w:right w:val="none" w:sz="0" w:space="0" w:color="auto"/>
          </w:divBdr>
          <w:divsChild>
            <w:div w:id="8343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910">
      <w:marLeft w:val="0"/>
      <w:marRight w:val="0"/>
      <w:marTop w:val="0"/>
      <w:marBottom w:val="0"/>
      <w:divBdr>
        <w:top w:val="none" w:sz="0" w:space="0" w:color="auto"/>
        <w:left w:val="none" w:sz="0" w:space="0" w:color="auto"/>
        <w:bottom w:val="none" w:sz="0" w:space="0" w:color="auto"/>
        <w:right w:val="none" w:sz="0" w:space="0" w:color="auto"/>
      </w:divBdr>
      <w:divsChild>
        <w:div w:id="834303907">
          <w:marLeft w:val="0"/>
          <w:marRight w:val="0"/>
          <w:marTop w:val="0"/>
          <w:marBottom w:val="0"/>
          <w:divBdr>
            <w:top w:val="none" w:sz="0" w:space="0" w:color="auto"/>
            <w:left w:val="none" w:sz="0" w:space="0" w:color="auto"/>
            <w:bottom w:val="none" w:sz="0" w:space="0" w:color="auto"/>
            <w:right w:val="none" w:sz="0" w:space="0" w:color="auto"/>
          </w:divBdr>
          <w:divsChild>
            <w:div w:id="8343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915">
      <w:marLeft w:val="0"/>
      <w:marRight w:val="0"/>
      <w:marTop w:val="0"/>
      <w:marBottom w:val="0"/>
      <w:divBdr>
        <w:top w:val="none" w:sz="0" w:space="0" w:color="auto"/>
        <w:left w:val="none" w:sz="0" w:space="0" w:color="auto"/>
        <w:bottom w:val="none" w:sz="0" w:space="0" w:color="auto"/>
        <w:right w:val="none" w:sz="0" w:space="0" w:color="auto"/>
      </w:divBdr>
    </w:div>
    <w:div w:id="834303916">
      <w:marLeft w:val="0"/>
      <w:marRight w:val="0"/>
      <w:marTop w:val="0"/>
      <w:marBottom w:val="0"/>
      <w:divBdr>
        <w:top w:val="none" w:sz="0" w:space="0" w:color="auto"/>
        <w:left w:val="none" w:sz="0" w:space="0" w:color="auto"/>
        <w:bottom w:val="none" w:sz="0" w:space="0" w:color="auto"/>
        <w:right w:val="none" w:sz="0" w:space="0" w:color="auto"/>
      </w:divBdr>
      <w:divsChild>
        <w:div w:id="834303847">
          <w:marLeft w:val="720"/>
          <w:marRight w:val="720"/>
          <w:marTop w:val="100"/>
          <w:marBottom w:val="100"/>
          <w:divBdr>
            <w:top w:val="none" w:sz="0" w:space="0" w:color="auto"/>
            <w:left w:val="none" w:sz="0" w:space="0" w:color="auto"/>
            <w:bottom w:val="none" w:sz="0" w:space="0" w:color="auto"/>
            <w:right w:val="none" w:sz="0" w:space="0" w:color="auto"/>
          </w:divBdr>
        </w:div>
        <w:div w:id="834303918">
          <w:marLeft w:val="0"/>
          <w:marRight w:val="0"/>
          <w:marTop w:val="0"/>
          <w:marBottom w:val="0"/>
          <w:divBdr>
            <w:top w:val="none" w:sz="0" w:space="0" w:color="auto"/>
            <w:left w:val="none" w:sz="0" w:space="0" w:color="auto"/>
            <w:bottom w:val="none" w:sz="0" w:space="0" w:color="auto"/>
            <w:right w:val="none" w:sz="0" w:space="0" w:color="auto"/>
          </w:divBdr>
        </w:div>
        <w:div w:id="834303952">
          <w:marLeft w:val="0"/>
          <w:marRight w:val="0"/>
          <w:marTop w:val="0"/>
          <w:marBottom w:val="0"/>
          <w:divBdr>
            <w:top w:val="none" w:sz="0" w:space="0" w:color="auto"/>
            <w:left w:val="none" w:sz="0" w:space="0" w:color="auto"/>
            <w:bottom w:val="none" w:sz="0" w:space="0" w:color="auto"/>
            <w:right w:val="none" w:sz="0" w:space="0" w:color="auto"/>
          </w:divBdr>
        </w:div>
      </w:divsChild>
    </w:div>
    <w:div w:id="834303917">
      <w:marLeft w:val="0"/>
      <w:marRight w:val="0"/>
      <w:marTop w:val="0"/>
      <w:marBottom w:val="0"/>
      <w:divBdr>
        <w:top w:val="none" w:sz="0" w:space="0" w:color="auto"/>
        <w:left w:val="none" w:sz="0" w:space="0" w:color="auto"/>
        <w:bottom w:val="none" w:sz="0" w:space="0" w:color="auto"/>
        <w:right w:val="none" w:sz="0" w:space="0" w:color="auto"/>
      </w:divBdr>
    </w:div>
    <w:div w:id="834303921">
      <w:marLeft w:val="0"/>
      <w:marRight w:val="0"/>
      <w:marTop w:val="0"/>
      <w:marBottom w:val="0"/>
      <w:divBdr>
        <w:top w:val="none" w:sz="0" w:space="0" w:color="auto"/>
        <w:left w:val="none" w:sz="0" w:space="0" w:color="auto"/>
        <w:bottom w:val="none" w:sz="0" w:space="0" w:color="auto"/>
        <w:right w:val="none" w:sz="0" w:space="0" w:color="auto"/>
      </w:divBdr>
    </w:div>
    <w:div w:id="834303924">
      <w:marLeft w:val="0"/>
      <w:marRight w:val="0"/>
      <w:marTop w:val="0"/>
      <w:marBottom w:val="0"/>
      <w:divBdr>
        <w:top w:val="none" w:sz="0" w:space="0" w:color="auto"/>
        <w:left w:val="none" w:sz="0" w:space="0" w:color="auto"/>
        <w:bottom w:val="none" w:sz="0" w:space="0" w:color="auto"/>
        <w:right w:val="none" w:sz="0" w:space="0" w:color="auto"/>
      </w:divBdr>
      <w:divsChild>
        <w:div w:id="834303920">
          <w:marLeft w:val="0"/>
          <w:marRight w:val="0"/>
          <w:marTop w:val="0"/>
          <w:marBottom w:val="0"/>
          <w:divBdr>
            <w:top w:val="none" w:sz="0" w:space="0" w:color="auto"/>
            <w:left w:val="none" w:sz="0" w:space="0" w:color="auto"/>
            <w:bottom w:val="none" w:sz="0" w:space="0" w:color="auto"/>
            <w:right w:val="none" w:sz="0" w:space="0" w:color="auto"/>
          </w:divBdr>
          <w:divsChild>
            <w:div w:id="8343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925">
      <w:marLeft w:val="0"/>
      <w:marRight w:val="0"/>
      <w:marTop w:val="0"/>
      <w:marBottom w:val="0"/>
      <w:divBdr>
        <w:top w:val="none" w:sz="0" w:space="0" w:color="auto"/>
        <w:left w:val="none" w:sz="0" w:space="0" w:color="auto"/>
        <w:bottom w:val="none" w:sz="0" w:space="0" w:color="auto"/>
        <w:right w:val="none" w:sz="0" w:space="0" w:color="auto"/>
      </w:divBdr>
      <w:divsChild>
        <w:div w:id="834303942">
          <w:marLeft w:val="0"/>
          <w:marRight w:val="0"/>
          <w:marTop w:val="0"/>
          <w:marBottom w:val="0"/>
          <w:divBdr>
            <w:top w:val="none" w:sz="0" w:space="0" w:color="auto"/>
            <w:left w:val="none" w:sz="0" w:space="0" w:color="auto"/>
            <w:bottom w:val="none" w:sz="0" w:space="0" w:color="auto"/>
            <w:right w:val="none" w:sz="0" w:space="0" w:color="auto"/>
          </w:divBdr>
        </w:div>
      </w:divsChild>
    </w:div>
    <w:div w:id="834303926">
      <w:marLeft w:val="0"/>
      <w:marRight w:val="0"/>
      <w:marTop w:val="0"/>
      <w:marBottom w:val="0"/>
      <w:divBdr>
        <w:top w:val="none" w:sz="0" w:space="0" w:color="auto"/>
        <w:left w:val="none" w:sz="0" w:space="0" w:color="auto"/>
        <w:bottom w:val="none" w:sz="0" w:space="0" w:color="auto"/>
        <w:right w:val="none" w:sz="0" w:space="0" w:color="auto"/>
      </w:divBdr>
      <w:divsChild>
        <w:div w:id="834304010">
          <w:marLeft w:val="0"/>
          <w:marRight w:val="0"/>
          <w:marTop w:val="0"/>
          <w:marBottom w:val="0"/>
          <w:divBdr>
            <w:top w:val="none" w:sz="0" w:space="0" w:color="auto"/>
            <w:left w:val="none" w:sz="0" w:space="0" w:color="auto"/>
            <w:bottom w:val="none" w:sz="0" w:space="0" w:color="auto"/>
            <w:right w:val="none" w:sz="0" w:space="0" w:color="auto"/>
          </w:divBdr>
          <w:divsChild>
            <w:div w:id="834304041">
              <w:marLeft w:val="0"/>
              <w:marRight w:val="0"/>
              <w:marTop w:val="0"/>
              <w:marBottom w:val="0"/>
              <w:divBdr>
                <w:top w:val="none" w:sz="0" w:space="0" w:color="auto"/>
                <w:left w:val="none" w:sz="0" w:space="0" w:color="auto"/>
                <w:bottom w:val="none" w:sz="0" w:space="0" w:color="auto"/>
                <w:right w:val="none" w:sz="0" w:space="0" w:color="auto"/>
              </w:divBdr>
              <w:divsChild>
                <w:div w:id="834303846">
                  <w:marLeft w:val="360"/>
                  <w:marRight w:val="360"/>
                  <w:marTop w:val="0"/>
                  <w:marBottom w:val="0"/>
                  <w:divBdr>
                    <w:top w:val="none" w:sz="0" w:space="0" w:color="auto"/>
                    <w:left w:val="none" w:sz="0" w:space="0" w:color="auto"/>
                    <w:bottom w:val="none" w:sz="0" w:space="0" w:color="auto"/>
                    <w:right w:val="none" w:sz="0" w:space="0" w:color="auto"/>
                  </w:divBdr>
                  <w:divsChild>
                    <w:div w:id="83430403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03927">
      <w:marLeft w:val="0"/>
      <w:marRight w:val="0"/>
      <w:marTop w:val="0"/>
      <w:marBottom w:val="0"/>
      <w:divBdr>
        <w:top w:val="none" w:sz="0" w:space="0" w:color="auto"/>
        <w:left w:val="none" w:sz="0" w:space="0" w:color="auto"/>
        <w:bottom w:val="none" w:sz="0" w:space="0" w:color="auto"/>
        <w:right w:val="none" w:sz="0" w:space="0" w:color="auto"/>
      </w:divBdr>
      <w:divsChild>
        <w:div w:id="834304013">
          <w:marLeft w:val="0"/>
          <w:marRight w:val="0"/>
          <w:marTop w:val="0"/>
          <w:marBottom w:val="0"/>
          <w:divBdr>
            <w:top w:val="none" w:sz="0" w:space="0" w:color="auto"/>
            <w:left w:val="none" w:sz="0" w:space="0" w:color="auto"/>
            <w:bottom w:val="none" w:sz="0" w:space="0" w:color="auto"/>
            <w:right w:val="none" w:sz="0" w:space="0" w:color="auto"/>
          </w:divBdr>
          <w:divsChild>
            <w:div w:id="834303889">
              <w:marLeft w:val="0"/>
              <w:marRight w:val="0"/>
              <w:marTop w:val="0"/>
              <w:marBottom w:val="0"/>
              <w:divBdr>
                <w:top w:val="none" w:sz="0" w:space="0" w:color="auto"/>
                <w:left w:val="none" w:sz="0" w:space="0" w:color="auto"/>
                <w:bottom w:val="none" w:sz="0" w:space="0" w:color="auto"/>
                <w:right w:val="none" w:sz="0" w:space="0" w:color="auto"/>
              </w:divBdr>
            </w:div>
            <w:div w:id="834303919">
              <w:marLeft w:val="0"/>
              <w:marRight w:val="0"/>
              <w:marTop w:val="0"/>
              <w:marBottom w:val="0"/>
              <w:divBdr>
                <w:top w:val="none" w:sz="0" w:space="0" w:color="auto"/>
                <w:left w:val="none" w:sz="0" w:space="0" w:color="auto"/>
                <w:bottom w:val="none" w:sz="0" w:space="0" w:color="auto"/>
                <w:right w:val="none" w:sz="0" w:space="0" w:color="auto"/>
              </w:divBdr>
            </w:div>
            <w:div w:id="834303956">
              <w:marLeft w:val="0"/>
              <w:marRight w:val="0"/>
              <w:marTop w:val="0"/>
              <w:marBottom w:val="0"/>
              <w:divBdr>
                <w:top w:val="none" w:sz="0" w:space="0" w:color="auto"/>
                <w:left w:val="none" w:sz="0" w:space="0" w:color="auto"/>
                <w:bottom w:val="none" w:sz="0" w:space="0" w:color="auto"/>
                <w:right w:val="none" w:sz="0" w:space="0" w:color="auto"/>
              </w:divBdr>
            </w:div>
            <w:div w:id="834304000">
              <w:marLeft w:val="0"/>
              <w:marRight w:val="0"/>
              <w:marTop w:val="0"/>
              <w:marBottom w:val="0"/>
              <w:divBdr>
                <w:top w:val="none" w:sz="0" w:space="0" w:color="auto"/>
                <w:left w:val="none" w:sz="0" w:space="0" w:color="auto"/>
                <w:bottom w:val="none" w:sz="0" w:space="0" w:color="auto"/>
                <w:right w:val="none" w:sz="0" w:space="0" w:color="auto"/>
              </w:divBdr>
            </w:div>
            <w:div w:id="834304025">
              <w:marLeft w:val="0"/>
              <w:marRight w:val="0"/>
              <w:marTop w:val="0"/>
              <w:marBottom w:val="0"/>
              <w:divBdr>
                <w:top w:val="none" w:sz="0" w:space="0" w:color="auto"/>
                <w:left w:val="none" w:sz="0" w:space="0" w:color="auto"/>
                <w:bottom w:val="none" w:sz="0" w:space="0" w:color="auto"/>
                <w:right w:val="none" w:sz="0" w:space="0" w:color="auto"/>
              </w:divBdr>
            </w:div>
            <w:div w:id="834304026">
              <w:marLeft w:val="0"/>
              <w:marRight w:val="0"/>
              <w:marTop w:val="0"/>
              <w:marBottom w:val="0"/>
              <w:divBdr>
                <w:top w:val="none" w:sz="0" w:space="0" w:color="auto"/>
                <w:left w:val="none" w:sz="0" w:space="0" w:color="auto"/>
                <w:bottom w:val="none" w:sz="0" w:space="0" w:color="auto"/>
                <w:right w:val="none" w:sz="0" w:space="0" w:color="auto"/>
              </w:divBdr>
            </w:div>
            <w:div w:id="834304046">
              <w:marLeft w:val="0"/>
              <w:marRight w:val="0"/>
              <w:marTop w:val="0"/>
              <w:marBottom w:val="0"/>
              <w:divBdr>
                <w:top w:val="none" w:sz="0" w:space="0" w:color="auto"/>
                <w:left w:val="none" w:sz="0" w:space="0" w:color="auto"/>
                <w:bottom w:val="none" w:sz="0" w:space="0" w:color="auto"/>
                <w:right w:val="none" w:sz="0" w:space="0" w:color="auto"/>
              </w:divBdr>
            </w:div>
            <w:div w:id="834304119">
              <w:marLeft w:val="0"/>
              <w:marRight w:val="0"/>
              <w:marTop w:val="0"/>
              <w:marBottom w:val="0"/>
              <w:divBdr>
                <w:top w:val="none" w:sz="0" w:space="0" w:color="auto"/>
                <w:left w:val="none" w:sz="0" w:space="0" w:color="auto"/>
                <w:bottom w:val="none" w:sz="0" w:space="0" w:color="auto"/>
                <w:right w:val="none" w:sz="0" w:space="0" w:color="auto"/>
              </w:divBdr>
            </w:div>
            <w:div w:id="834304134">
              <w:marLeft w:val="0"/>
              <w:marRight w:val="0"/>
              <w:marTop w:val="0"/>
              <w:marBottom w:val="0"/>
              <w:divBdr>
                <w:top w:val="none" w:sz="0" w:space="0" w:color="auto"/>
                <w:left w:val="none" w:sz="0" w:space="0" w:color="auto"/>
                <w:bottom w:val="none" w:sz="0" w:space="0" w:color="auto"/>
                <w:right w:val="none" w:sz="0" w:space="0" w:color="auto"/>
              </w:divBdr>
            </w:div>
            <w:div w:id="834304138">
              <w:marLeft w:val="0"/>
              <w:marRight w:val="0"/>
              <w:marTop w:val="0"/>
              <w:marBottom w:val="0"/>
              <w:divBdr>
                <w:top w:val="none" w:sz="0" w:space="0" w:color="auto"/>
                <w:left w:val="none" w:sz="0" w:space="0" w:color="auto"/>
                <w:bottom w:val="none" w:sz="0" w:space="0" w:color="auto"/>
                <w:right w:val="none" w:sz="0" w:space="0" w:color="auto"/>
              </w:divBdr>
            </w:div>
            <w:div w:id="8343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929">
      <w:marLeft w:val="0"/>
      <w:marRight w:val="0"/>
      <w:marTop w:val="0"/>
      <w:marBottom w:val="0"/>
      <w:divBdr>
        <w:top w:val="none" w:sz="0" w:space="0" w:color="auto"/>
        <w:left w:val="none" w:sz="0" w:space="0" w:color="auto"/>
        <w:bottom w:val="none" w:sz="0" w:space="0" w:color="auto"/>
        <w:right w:val="none" w:sz="0" w:space="0" w:color="auto"/>
      </w:divBdr>
      <w:divsChild>
        <w:div w:id="834304053">
          <w:marLeft w:val="0"/>
          <w:marRight w:val="0"/>
          <w:marTop w:val="0"/>
          <w:marBottom w:val="0"/>
          <w:divBdr>
            <w:top w:val="none" w:sz="0" w:space="0" w:color="auto"/>
            <w:left w:val="none" w:sz="0" w:space="0" w:color="auto"/>
            <w:bottom w:val="none" w:sz="0" w:space="0" w:color="auto"/>
            <w:right w:val="none" w:sz="0" w:space="0" w:color="auto"/>
          </w:divBdr>
          <w:divsChild>
            <w:div w:id="8343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931">
      <w:marLeft w:val="0"/>
      <w:marRight w:val="0"/>
      <w:marTop w:val="0"/>
      <w:marBottom w:val="0"/>
      <w:divBdr>
        <w:top w:val="none" w:sz="0" w:space="0" w:color="auto"/>
        <w:left w:val="none" w:sz="0" w:space="0" w:color="auto"/>
        <w:bottom w:val="none" w:sz="0" w:space="0" w:color="auto"/>
        <w:right w:val="none" w:sz="0" w:space="0" w:color="auto"/>
      </w:divBdr>
      <w:divsChild>
        <w:div w:id="834304044">
          <w:marLeft w:val="0"/>
          <w:marRight w:val="0"/>
          <w:marTop w:val="0"/>
          <w:marBottom w:val="0"/>
          <w:divBdr>
            <w:top w:val="none" w:sz="0" w:space="0" w:color="auto"/>
            <w:left w:val="none" w:sz="0" w:space="0" w:color="auto"/>
            <w:bottom w:val="none" w:sz="0" w:space="0" w:color="auto"/>
            <w:right w:val="none" w:sz="0" w:space="0" w:color="auto"/>
          </w:divBdr>
        </w:div>
      </w:divsChild>
    </w:div>
    <w:div w:id="834303933">
      <w:marLeft w:val="0"/>
      <w:marRight w:val="0"/>
      <w:marTop w:val="0"/>
      <w:marBottom w:val="0"/>
      <w:divBdr>
        <w:top w:val="none" w:sz="0" w:space="0" w:color="auto"/>
        <w:left w:val="none" w:sz="0" w:space="0" w:color="auto"/>
        <w:bottom w:val="none" w:sz="0" w:space="0" w:color="auto"/>
        <w:right w:val="none" w:sz="0" w:space="0" w:color="auto"/>
      </w:divBdr>
      <w:divsChild>
        <w:div w:id="834304034">
          <w:marLeft w:val="0"/>
          <w:marRight w:val="0"/>
          <w:marTop w:val="0"/>
          <w:marBottom w:val="0"/>
          <w:divBdr>
            <w:top w:val="none" w:sz="0" w:space="0" w:color="auto"/>
            <w:left w:val="none" w:sz="0" w:space="0" w:color="auto"/>
            <w:bottom w:val="none" w:sz="0" w:space="0" w:color="auto"/>
            <w:right w:val="none" w:sz="0" w:space="0" w:color="auto"/>
          </w:divBdr>
        </w:div>
      </w:divsChild>
    </w:div>
    <w:div w:id="834303936">
      <w:marLeft w:val="0"/>
      <w:marRight w:val="0"/>
      <w:marTop w:val="0"/>
      <w:marBottom w:val="0"/>
      <w:divBdr>
        <w:top w:val="none" w:sz="0" w:space="0" w:color="auto"/>
        <w:left w:val="none" w:sz="0" w:space="0" w:color="auto"/>
        <w:bottom w:val="none" w:sz="0" w:space="0" w:color="auto"/>
        <w:right w:val="none" w:sz="0" w:space="0" w:color="auto"/>
      </w:divBdr>
      <w:divsChild>
        <w:div w:id="834303971">
          <w:marLeft w:val="720"/>
          <w:marRight w:val="720"/>
          <w:marTop w:val="100"/>
          <w:marBottom w:val="100"/>
          <w:divBdr>
            <w:top w:val="none" w:sz="0" w:space="0" w:color="auto"/>
            <w:left w:val="none" w:sz="0" w:space="0" w:color="auto"/>
            <w:bottom w:val="none" w:sz="0" w:space="0" w:color="auto"/>
            <w:right w:val="none" w:sz="0" w:space="0" w:color="auto"/>
          </w:divBdr>
        </w:div>
      </w:divsChild>
    </w:div>
    <w:div w:id="834303940">
      <w:marLeft w:val="0"/>
      <w:marRight w:val="0"/>
      <w:marTop w:val="0"/>
      <w:marBottom w:val="0"/>
      <w:divBdr>
        <w:top w:val="none" w:sz="0" w:space="0" w:color="auto"/>
        <w:left w:val="none" w:sz="0" w:space="0" w:color="auto"/>
        <w:bottom w:val="none" w:sz="0" w:space="0" w:color="auto"/>
        <w:right w:val="none" w:sz="0" w:space="0" w:color="auto"/>
      </w:divBdr>
      <w:divsChild>
        <w:div w:id="834303897">
          <w:marLeft w:val="0"/>
          <w:marRight w:val="0"/>
          <w:marTop w:val="0"/>
          <w:marBottom w:val="0"/>
          <w:divBdr>
            <w:top w:val="none" w:sz="0" w:space="0" w:color="auto"/>
            <w:left w:val="none" w:sz="0" w:space="0" w:color="auto"/>
            <w:bottom w:val="none" w:sz="0" w:space="0" w:color="auto"/>
            <w:right w:val="none" w:sz="0" w:space="0" w:color="auto"/>
          </w:divBdr>
        </w:div>
      </w:divsChild>
    </w:div>
    <w:div w:id="834303941">
      <w:marLeft w:val="0"/>
      <w:marRight w:val="0"/>
      <w:marTop w:val="0"/>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834303967">
              <w:marLeft w:val="0"/>
              <w:marRight w:val="0"/>
              <w:marTop w:val="0"/>
              <w:marBottom w:val="0"/>
              <w:divBdr>
                <w:top w:val="none" w:sz="0" w:space="0" w:color="auto"/>
                <w:left w:val="none" w:sz="0" w:space="0" w:color="auto"/>
                <w:bottom w:val="none" w:sz="0" w:space="0" w:color="auto"/>
                <w:right w:val="none" w:sz="0" w:space="0" w:color="auto"/>
              </w:divBdr>
              <w:divsChild>
                <w:div w:id="834303953">
                  <w:marLeft w:val="360"/>
                  <w:marRight w:val="360"/>
                  <w:marTop w:val="0"/>
                  <w:marBottom w:val="0"/>
                  <w:divBdr>
                    <w:top w:val="none" w:sz="0" w:space="0" w:color="auto"/>
                    <w:left w:val="none" w:sz="0" w:space="0" w:color="auto"/>
                    <w:bottom w:val="none" w:sz="0" w:space="0" w:color="auto"/>
                    <w:right w:val="none" w:sz="0" w:space="0" w:color="auto"/>
                  </w:divBdr>
                  <w:divsChild>
                    <w:div w:id="834304061">
                      <w:marLeft w:val="360"/>
                      <w:marRight w:val="360"/>
                      <w:marTop w:val="0"/>
                      <w:marBottom w:val="0"/>
                      <w:divBdr>
                        <w:top w:val="none" w:sz="0" w:space="0" w:color="auto"/>
                        <w:left w:val="none" w:sz="0" w:space="0" w:color="auto"/>
                        <w:bottom w:val="none" w:sz="0" w:space="0" w:color="auto"/>
                        <w:right w:val="none" w:sz="0" w:space="0" w:color="auto"/>
                      </w:divBdr>
                      <w:divsChild>
                        <w:div w:id="834303852">
                          <w:marLeft w:val="360"/>
                          <w:marRight w:val="360"/>
                          <w:marTop w:val="180"/>
                          <w:marBottom w:val="180"/>
                          <w:divBdr>
                            <w:top w:val="none" w:sz="0" w:space="0" w:color="auto"/>
                            <w:left w:val="none" w:sz="0" w:space="0" w:color="auto"/>
                            <w:bottom w:val="none" w:sz="0" w:space="0" w:color="auto"/>
                            <w:right w:val="none" w:sz="0" w:space="0" w:color="auto"/>
                          </w:divBdr>
                        </w:div>
                        <w:div w:id="834303992">
                          <w:marLeft w:val="360"/>
                          <w:marRight w:val="360"/>
                          <w:marTop w:val="180"/>
                          <w:marBottom w:val="180"/>
                          <w:divBdr>
                            <w:top w:val="none" w:sz="0" w:space="0" w:color="auto"/>
                            <w:left w:val="none" w:sz="0" w:space="0" w:color="auto"/>
                            <w:bottom w:val="none" w:sz="0" w:space="0" w:color="auto"/>
                            <w:right w:val="none" w:sz="0" w:space="0" w:color="auto"/>
                          </w:divBdr>
                        </w:div>
                        <w:div w:id="834304065">
                          <w:marLeft w:val="360"/>
                          <w:marRight w:val="360"/>
                          <w:marTop w:val="180"/>
                          <w:marBottom w:val="180"/>
                          <w:divBdr>
                            <w:top w:val="none" w:sz="0" w:space="0" w:color="auto"/>
                            <w:left w:val="none" w:sz="0" w:space="0" w:color="auto"/>
                            <w:bottom w:val="none" w:sz="0" w:space="0" w:color="auto"/>
                            <w:right w:val="none" w:sz="0" w:space="0" w:color="auto"/>
                          </w:divBdr>
                        </w:div>
                        <w:div w:id="834304130">
                          <w:marLeft w:val="360"/>
                          <w:marRight w:val="36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834303943">
      <w:marLeft w:val="0"/>
      <w:marRight w:val="0"/>
      <w:marTop w:val="0"/>
      <w:marBottom w:val="0"/>
      <w:divBdr>
        <w:top w:val="none" w:sz="0" w:space="0" w:color="auto"/>
        <w:left w:val="none" w:sz="0" w:space="0" w:color="auto"/>
        <w:bottom w:val="none" w:sz="0" w:space="0" w:color="auto"/>
        <w:right w:val="none" w:sz="0" w:space="0" w:color="auto"/>
      </w:divBdr>
    </w:div>
    <w:div w:id="834303945">
      <w:marLeft w:val="0"/>
      <w:marRight w:val="0"/>
      <w:marTop w:val="0"/>
      <w:marBottom w:val="0"/>
      <w:divBdr>
        <w:top w:val="none" w:sz="0" w:space="0" w:color="auto"/>
        <w:left w:val="none" w:sz="0" w:space="0" w:color="auto"/>
        <w:bottom w:val="none" w:sz="0" w:space="0" w:color="auto"/>
        <w:right w:val="none" w:sz="0" w:space="0" w:color="auto"/>
      </w:divBdr>
      <w:divsChild>
        <w:div w:id="834304078">
          <w:marLeft w:val="0"/>
          <w:marRight w:val="0"/>
          <w:marTop w:val="0"/>
          <w:marBottom w:val="0"/>
          <w:divBdr>
            <w:top w:val="none" w:sz="0" w:space="0" w:color="auto"/>
            <w:left w:val="none" w:sz="0" w:space="0" w:color="auto"/>
            <w:bottom w:val="none" w:sz="0" w:space="0" w:color="auto"/>
            <w:right w:val="none" w:sz="0" w:space="0" w:color="auto"/>
          </w:divBdr>
          <w:divsChild>
            <w:div w:id="8343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946">
      <w:marLeft w:val="0"/>
      <w:marRight w:val="0"/>
      <w:marTop w:val="0"/>
      <w:marBottom w:val="0"/>
      <w:divBdr>
        <w:top w:val="none" w:sz="0" w:space="0" w:color="auto"/>
        <w:left w:val="none" w:sz="0" w:space="0" w:color="auto"/>
        <w:bottom w:val="none" w:sz="0" w:space="0" w:color="auto"/>
        <w:right w:val="none" w:sz="0" w:space="0" w:color="auto"/>
      </w:divBdr>
      <w:divsChild>
        <w:div w:id="834304132">
          <w:marLeft w:val="0"/>
          <w:marRight w:val="0"/>
          <w:marTop w:val="0"/>
          <w:marBottom w:val="0"/>
          <w:divBdr>
            <w:top w:val="none" w:sz="0" w:space="0" w:color="auto"/>
            <w:left w:val="none" w:sz="0" w:space="0" w:color="auto"/>
            <w:bottom w:val="none" w:sz="0" w:space="0" w:color="auto"/>
            <w:right w:val="none" w:sz="0" w:space="0" w:color="auto"/>
          </w:divBdr>
        </w:div>
      </w:divsChild>
    </w:div>
    <w:div w:id="834303947">
      <w:marLeft w:val="0"/>
      <w:marRight w:val="0"/>
      <w:marTop w:val="0"/>
      <w:marBottom w:val="0"/>
      <w:divBdr>
        <w:top w:val="none" w:sz="0" w:space="0" w:color="auto"/>
        <w:left w:val="none" w:sz="0" w:space="0" w:color="auto"/>
        <w:bottom w:val="none" w:sz="0" w:space="0" w:color="auto"/>
        <w:right w:val="none" w:sz="0" w:space="0" w:color="auto"/>
      </w:divBdr>
      <w:divsChild>
        <w:div w:id="834303867">
          <w:marLeft w:val="0"/>
          <w:marRight w:val="0"/>
          <w:marTop w:val="0"/>
          <w:marBottom w:val="0"/>
          <w:divBdr>
            <w:top w:val="none" w:sz="0" w:space="0" w:color="auto"/>
            <w:left w:val="none" w:sz="0" w:space="0" w:color="auto"/>
            <w:bottom w:val="none" w:sz="0" w:space="0" w:color="auto"/>
            <w:right w:val="none" w:sz="0" w:space="0" w:color="auto"/>
          </w:divBdr>
        </w:div>
        <w:div w:id="834303870">
          <w:marLeft w:val="0"/>
          <w:marRight w:val="0"/>
          <w:marTop w:val="0"/>
          <w:marBottom w:val="0"/>
          <w:divBdr>
            <w:top w:val="none" w:sz="0" w:space="0" w:color="auto"/>
            <w:left w:val="none" w:sz="0" w:space="0" w:color="auto"/>
            <w:bottom w:val="none" w:sz="0" w:space="0" w:color="auto"/>
            <w:right w:val="none" w:sz="0" w:space="0" w:color="auto"/>
          </w:divBdr>
        </w:div>
        <w:div w:id="834303890">
          <w:marLeft w:val="0"/>
          <w:marRight w:val="0"/>
          <w:marTop w:val="0"/>
          <w:marBottom w:val="0"/>
          <w:divBdr>
            <w:top w:val="none" w:sz="0" w:space="0" w:color="auto"/>
            <w:left w:val="none" w:sz="0" w:space="0" w:color="auto"/>
            <w:bottom w:val="none" w:sz="0" w:space="0" w:color="auto"/>
            <w:right w:val="none" w:sz="0" w:space="0" w:color="auto"/>
          </w:divBdr>
        </w:div>
        <w:div w:id="834303903">
          <w:marLeft w:val="0"/>
          <w:marRight w:val="0"/>
          <w:marTop w:val="0"/>
          <w:marBottom w:val="0"/>
          <w:divBdr>
            <w:top w:val="none" w:sz="0" w:space="0" w:color="auto"/>
            <w:left w:val="none" w:sz="0" w:space="0" w:color="auto"/>
            <w:bottom w:val="none" w:sz="0" w:space="0" w:color="auto"/>
            <w:right w:val="none" w:sz="0" w:space="0" w:color="auto"/>
          </w:divBdr>
        </w:div>
        <w:div w:id="834303959">
          <w:marLeft w:val="0"/>
          <w:marRight w:val="0"/>
          <w:marTop w:val="0"/>
          <w:marBottom w:val="0"/>
          <w:divBdr>
            <w:top w:val="none" w:sz="0" w:space="0" w:color="auto"/>
            <w:left w:val="none" w:sz="0" w:space="0" w:color="auto"/>
            <w:bottom w:val="none" w:sz="0" w:space="0" w:color="auto"/>
            <w:right w:val="none" w:sz="0" w:space="0" w:color="auto"/>
          </w:divBdr>
        </w:div>
        <w:div w:id="834303962">
          <w:marLeft w:val="0"/>
          <w:marRight w:val="0"/>
          <w:marTop w:val="0"/>
          <w:marBottom w:val="0"/>
          <w:divBdr>
            <w:top w:val="none" w:sz="0" w:space="0" w:color="auto"/>
            <w:left w:val="none" w:sz="0" w:space="0" w:color="auto"/>
            <w:bottom w:val="none" w:sz="0" w:space="0" w:color="auto"/>
            <w:right w:val="none" w:sz="0" w:space="0" w:color="auto"/>
          </w:divBdr>
        </w:div>
        <w:div w:id="834304001">
          <w:marLeft w:val="0"/>
          <w:marRight w:val="0"/>
          <w:marTop w:val="0"/>
          <w:marBottom w:val="0"/>
          <w:divBdr>
            <w:top w:val="none" w:sz="0" w:space="0" w:color="auto"/>
            <w:left w:val="none" w:sz="0" w:space="0" w:color="auto"/>
            <w:bottom w:val="none" w:sz="0" w:space="0" w:color="auto"/>
            <w:right w:val="none" w:sz="0" w:space="0" w:color="auto"/>
          </w:divBdr>
        </w:div>
        <w:div w:id="834304129">
          <w:marLeft w:val="0"/>
          <w:marRight w:val="0"/>
          <w:marTop w:val="0"/>
          <w:marBottom w:val="0"/>
          <w:divBdr>
            <w:top w:val="none" w:sz="0" w:space="0" w:color="auto"/>
            <w:left w:val="none" w:sz="0" w:space="0" w:color="auto"/>
            <w:bottom w:val="none" w:sz="0" w:space="0" w:color="auto"/>
            <w:right w:val="none" w:sz="0" w:space="0" w:color="auto"/>
          </w:divBdr>
        </w:div>
      </w:divsChild>
    </w:div>
    <w:div w:id="834303950">
      <w:marLeft w:val="0"/>
      <w:marRight w:val="0"/>
      <w:marTop w:val="0"/>
      <w:marBottom w:val="0"/>
      <w:divBdr>
        <w:top w:val="none" w:sz="0" w:space="0" w:color="auto"/>
        <w:left w:val="none" w:sz="0" w:space="0" w:color="auto"/>
        <w:bottom w:val="none" w:sz="0" w:space="0" w:color="auto"/>
        <w:right w:val="none" w:sz="0" w:space="0" w:color="auto"/>
      </w:divBdr>
    </w:div>
    <w:div w:id="834303957">
      <w:marLeft w:val="0"/>
      <w:marRight w:val="0"/>
      <w:marTop w:val="0"/>
      <w:marBottom w:val="0"/>
      <w:divBdr>
        <w:top w:val="none" w:sz="0" w:space="0" w:color="auto"/>
        <w:left w:val="none" w:sz="0" w:space="0" w:color="auto"/>
        <w:bottom w:val="none" w:sz="0" w:space="0" w:color="auto"/>
        <w:right w:val="none" w:sz="0" w:space="0" w:color="auto"/>
      </w:divBdr>
      <w:divsChild>
        <w:div w:id="834303885">
          <w:marLeft w:val="0"/>
          <w:marRight w:val="0"/>
          <w:marTop w:val="0"/>
          <w:marBottom w:val="0"/>
          <w:divBdr>
            <w:top w:val="none" w:sz="0" w:space="0" w:color="auto"/>
            <w:left w:val="none" w:sz="0" w:space="0" w:color="auto"/>
            <w:bottom w:val="none" w:sz="0" w:space="0" w:color="auto"/>
            <w:right w:val="none" w:sz="0" w:space="0" w:color="auto"/>
          </w:divBdr>
          <w:divsChild>
            <w:div w:id="834304114">
              <w:marLeft w:val="0"/>
              <w:marRight w:val="0"/>
              <w:marTop w:val="0"/>
              <w:marBottom w:val="0"/>
              <w:divBdr>
                <w:top w:val="none" w:sz="0" w:space="0" w:color="auto"/>
                <w:left w:val="none" w:sz="0" w:space="0" w:color="auto"/>
                <w:bottom w:val="none" w:sz="0" w:space="0" w:color="auto"/>
                <w:right w:val="none" w:sz="0" w:space="0" w:color="auto"/>
              </w:divBdr>
              <w:divsChild>
                <w:div w:id="834304135">
                  <w:marLeft w:val="0"/>
                  <w:marRight w:val="0"/>
                  <w:marTop w:val="0"/>
                  <w:marBottom w:val="0"/>
                  <w:divBdr>
                    <w:top w:val="none" w:sz="0" w:space="0" w:color="auto"/>
                    <w:left w:val="none" w:sz="0" w:space="0" w:color="auto"/>
                    <w:bottom w:val="none" w:sz="0" w:space="0" w:color="auto"/>
                    <w:right w:val="none" w:sz="0" w:space="0" w:color="auto"/>
                  </w:divBdr>
                  <w:divsChild>
                    <w:div w:id="834303923">
                      <w:marLeft w:val="300"/>
                      <w:marRight w:val="300"/>
                      <w:marTop w:val="150"/>
                      <w:marBottom w:val="150"/>
                      <w:divBdr>
                        <w:top w:val="none" w:sz="0" w:space="0" w:color="auto"/>
                        <w:left w:val="none" w:sz="0" w:space="0" w:color="auto"/>
                        <w:bottom w:val="none" w:sz="0" w:space="0" w:color="auto"/>
                        <w:right w:val="none" w:sz="0" w:space="0" w:color="auto"/>
                      </w:divBdr>
                      <w:divsChild>
                        <w:div w:id="834303986">
                          <w:marLeft w:val="0"/>
                          <w:marRight w:val="0"/>
                          <w:marTop w:val="0"/>
                          <w:marBottom w:val="0"/>
                          <w:divBdr>
                            <w:top w:val="none" w:sz="0" w:space="0" w:color="auto"/>
                            <w:left w:val="none" w:sz="0" w:space="0" w:color="auto"/>
                            <w:bottom w:val="none" w:sz="0" w:space="0" w:color="auto"/>
                            <w:right w:val="none" w:sz="0" w:space="0" w:color="auto"/>
                          </w:divBdr>
                          <w:divsChild>
                            <w:div w:id="834304059">
                              <w:marLeft w:val="0"/>
                              <w:marRight w:val="0"/>
                              <w:marTop w:val="0"/>
                              <w:marBottom w:val="0"/>
                              <w:divBdr>
                                <w:top w:val="none" w:sz="0" w:space="0" w:color="auto"/>
                                <w:left w:val="none" w:sz="0" w:space="0" w:color="auto"/>
                                <w:bottom w:val="none" w:sz="0" w:space="0" w:color="auto"/>
                                <w:right w:val="none" w:sz="0" w:space="0" w:color="auto"/>
                              </w:divBdr>
                              <w:divsChild>
                                <w:div w:id="8343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303958">
      <w:marLeft w:val="0"/>
      <w:marRight w:val="0"/>
      <w:marTop w:val="0"/>
      <w:marBottom w:val="0"/>
      <w:divBdr>
        <w:top w:val="none" w:sz="0" w:space="0" w:color="auto"/>
        <w:left w:val="none" w:sz="0" w:space="0" w:color="auto"/>
        <w:bottom w:val="none" w:sz="0" w:space="0" w:color="auto"/>
        <w:right w:val="none" w:sz="0" w:space="0" w:color="auto"/>
      </w:divBdr>
      <w:divsChild>
        <w:div w:id="834304095">
          <w:marLeft w:val="0"/>
          <w:marRight w:val="0"/>
          <w:marTop w:val="0"/>
          <w:marBottom w:val="0"/>
          <w:divBdr>
            <w:top w:val="none" w:sz="0" w:space="0" w:color="auto"/>
            <w:left w:val="none" w:sz="0" w:space="0" w:color="auto"/>
            <w:bottom w:val="none" w:sz="0" w:space="0" w:color="auto"/>
            <w:right w:val="none" w:sz="0" w:space="0" w:color="auto"/>
          </w:divBdr>
        </w:div>
      </w:divsChild>
    </w:div>
    <w:div w:id="834303960">
      <w:marLeft w:val="0"/>
      <w:marRight w:val="0"/>
      <w:marTop w:val="0"/>
      <w:marBottom w:val="0"/>
      <w:divBdr>
        <w:top w:val="none" w:sz="0" w:space="0" w:color="auto"/>
        <w:left w:val="none" w:sz="0" w:space="0" w:color="auto"/>
        <w:bottom w:val="none" w:sz="0" w:space="0" w:color="auto"/>
        <w:right w:val="none" w:sz="0" w:space="0" w:color="auto"/>
      </w:divBdr>
      <w:divsChild>
        <w:div w:id="834303881">
          <w:marLeft w:val="360"/>
          <w:marRight w:val="0"/>
          <w:marTop w:val="0"/>
          <w:marBottom w:val="0"/>
          <w:divBdr>
            <w:top w:val="none" w:sz="0" w:space="0" w:color="auto"/>
            <w:left w:val="none" w:sz="0" w:space="0" w:color="auto"/>
            <w:bottom w:val="none" w:sz="0" w:space="0" w:color="auto"/>
            <w:right w:val="none" w:sz="0" w:space="0" w:color="auto"/>
          </w:divBdr>
        </w:div>
        <w:div w:id="834304068">
          <w:marLeft w:val="360"/>
          <w:marRight w:val="0"/>
          <w:marTop w:val="0"/>
          <w:marBottom w:val="0"/>
          <w:divBdr>
            <w:top w:val="none" w:sz="0" w:space="0" w:color="auto"/>
            <w:left w:val="none" w:sz="0" w:space="0" w:color="auto"/>
            <w:bottom w:val="none" w:sz="0" w:space="0" w:color="auto"/>
            <w:right w:val="none" w:sz="0" w:space="0" w:color="auto"/>
          </w:divBdr>
        </w:div>
        <w:div w:id="834304153">
          <w:marLeft w:val="360"/>
          <w:marRight w:val="0"/>
          <w:marTop w:val="0"/>
          <w:marBottom w:val="0"/>
          <w:divBdr>
            <w:top w:val="none" w:sz="0" w:space="0" w:color="auto"/>
            <w:left w:val="none" w:sz="0" w:space="0" w:color="auto"/>
            <w:bottom w:val="none" w:sz="0" w:space="0" w:color="auto"/>
            <w:right w:val="none" w:sz="0" w:space="0" w:color="auto"/>
          </w:divBdr>
        </w:div>
      </w:divsChild>
    </w:div>
    <w:div w:id="834303961">
      <w:marLeft w:val="0"/>
      <w:marRight w:val="0"/>
      <w:marTop w:val="0"/>
      <w:marBottom w:val="0"/>
      <w:divBdr>
        <w:top w:val="none" w:sz="0" w:space="0" w:color="auto"/>
        <w:left w:val="none" w:sz="0" w:space="0" w:color="auto"/>
        <w:bottom w:val="none" w:sz="0" w:space="0" w:color="auto"/>
        <w:right w:val="none" w:sz="0" w:space="0" w:color="auto"/>
      </w:divBdr>
      <w:divsChild>
        <w:div w:id="834304012">
          <w:marLeft w:val="0"/>
          <w:marRight w:val="0"/>
          <w:marTop w:val="0"/>
          <w:marBottom w:val="0"/>
          <w:divBdr>
            <w:top w:val="none" w:sz="0" w:space="0" w:color="auto"/>
            <w:left w:val="none" w:sz="0" w:space="0" w:color="auto"/>
            <w:bottom w:val="none" w:sz="0" w:space="0" w:color="auto"/>
            <w:right w:val="none" w:sz="0" w:space="0" w:color="auto"/>
          </w:divBdr>
        </w:div>
      </w:divsChild>
    </w:div>
    <w:div w:id="834303963">
      <w:marLeft w:val="0"/>
      <w:marRight w:val="0"/>
      <w:marTop w:val="0"/>
      <w:marBottom w:val="0"/>
      <w:divBdr>
        <w:top w:val="none" w:sz="0" w:space="0" w:color="auto"/>
        <w:left w:val="none" w:sz="0" w:space="0" w:color="auto"/>
        <w:bottom w:val="none" w:sz="0" w:space="0" w:color="auto"/>
        <w:right w:val="none" w:sz="0" w:space="0" w:color="auto"/>
      </w:divBdr>
    </w:div>
    <w:div w:id="834303965">
      <w:marLeft w:val="0"/>
      <w:marRight w:val="0"/>
      <w:marTop w:val="0"/>
      <w:marBottom w:val="0"/>
      <w:divBdr>
        <w:top w:val="none" w:sz="0" w:space="0" w:color="auto"/>
        <w:left w:val="none" w:sz="0" w:space="0" w:color="auto"/>
        <w:bottom w:val="none" w:sz="0" w:space="0" w:color="auto"/>
        <w:right w:val="none" w:sz="0" w:space="0" w:color="auto"/>
      </w:divBdr>
    </w:div>
    <w:div w:id="834303968">
      <w:marLeft w:val="0"/>
      <w:marRight w:val="0"/>
      <w:marTop w:val="0"/>
      <w:marBottom w:val="0"/>
      <w:divBdr>
        <w:top w:val="none" w:sz="0" w:space="0" w:color="auto"/>
        <w:left w:val="none" w:sz="0" w:space="0" w:color="auto"/>
        <w:bottom w:val="none" w:sz="0" w:space="0" w:color="auto"/>
        <w:right w:val="none" w:sz="0" w:space="0" w:color="auto"/>
      </w:divBdr>
    </w:div>
    <w:div w:id="834303970">
      <w:marLeft w:val="0"/>
      <w:marRight w:val="0"/>
      <w:marTop w:val="0"/>
      <w:marBottom w:val="0"/>
      <w:divBdr>
        <w:top w:val="none" w:sz="0" w:space="0" w:color="auto"/>
        <w:left w:val="none" w:sz="0" w:space="0" w:color="auto"/>
        <w:bottom w:val="none" w:sz="0" w:space="0" w:color="auto"/>
        <w:right w:val="none" w:sz="0" w:space="0" w:color="auto"/>
      </w:divBdr>
    </w:div>
    <w:div w:id="834303973">
      <w:marLeft w:val="0"/>
      <w:marRight w:val="0"/>
      <w:marTop w:val="0"/>
      <w:marBottom w:val="0"/>
      <w:divBdr>
        <w:top w:val="none" w:sz="0" w:space="0" w:color="auto"/>
        <w:left w:val="none" w:sz="0" w:space="0" w:color="auto"/>
        <w:bottom w:val="none" w:sz="0" w:space="0" w:color="auto"/>
        <w:right w:val="none" w:sz="0" w:space="0" w:color="auto"/>
      </w:divBdr>
    </w:div>
    <w:div w:id="834303976">
      <w:marLeft w:val="0"/>
      <w:marRight w:val="0"/>
      <w:marTop w:val="0"/>
      <w:marBottom w:val="0"/>
      <w:divBdr>
        <w:top w:val="none" w:sz="0" w:space="0" w:color="auto"/>
        <w:left w:val="none" w:sz="0" w:space="0" w:color="auto"/>
        <w:bottom w:val="none" w:sz="0" w:space="0" w:color="auto"/>
        <w:right w:val="none" w:sz="0" w:space="0" w:color="auto"/>
      </w:divBdr>
      <w:divsChild>
        <w:div w:id="834303939">
          <w:marLeft w:val="0"/>
          <w:marRight w:val="0"/>
          <w:marTop w:val="0"/>
          <w:marBottom w:val="0"/>
          <w:divBdr>
            <w:top w:val="none" w:sz="0" w:space="0" w:color="auto"/>
            <w:left w:val="none" w:sz="0" w:space="0" w:color="auto"/>
            <w:bottom w:val="none" w:sz="0" w:space="0" w:color="auto"/>
            <w:right w:val="none" w:sz="0" w:space="0" w:color="auto"/>
          </w:divBdr>
          <w:divsChild>
            <w:div w:id="8343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978">
      <w:marLeft w:val="0"/>
      <w:marRight w:val="0"/>
      <w:marTop w:val="0"/>
      <w:marBottom w:val="0"/>
      <w:divBdr>
        <w:top w:val="none" w:sz="0" w:space="0" w:color="auto"/>
        <w:left w:val="none" w:sz="0" w:space="0" w:color="auto"/>
        <w:bottom w:val="none" w:sz="0" w:space="0" w:color="auto"/>
        <w:right w:val="none" w:sz="0" w:space="0" w:color="auto"/>
      </w:divBdr>
      <w:divsChild>
        <w:div w:id="834303896">
          <w:marLeft w:val="0"/>
          <w:marRight w:val="0"/>
          <w:marTop w:val="0"/>
          <w:marBottom w:val="0"/>
          <w:divBdr>
            <w:top w:val="none" w:sz="0" w:space="0" w:color="auto"/>
            <w:left w:val="none" w:sz="0" w:space="0" w:color="auto"/>
            <w:bottom w:val="none" w:sz="0" w:space="0" w:color="auto"/>
            <w:right w:val="none" w:sz="0" w:space="0" w:color="auto"/>
          </w:divBdr>
          <w:divsChild>
            <w:div w:id="8343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980">
      <w:marLeft w:val="0"/>
      <w:marRight w:val="0"/>
      <w:marTop w:val="0"/>
      <w:marBottom w:val="0"/>
      <w:divBdr>
        <w:top w:val="none" w:sz="0" w:space="0" w:color="auto"/>
        <w:left w:val="none" w:sz="0" w:space="0" w:color="auto"/>
        <w:bottom w:val="none" w:sz="0" w:space="0" w:color="auto"/>
        <w:right w:val="none" w:sz="0" w:space="0" w:color="auto"/>
      </w:divBdr>
      <w:divsChild>
        <w:div w:id="834304131">
          <w:marLeft w:val="0"/>
          <w:marRight w:val="0"/>
          <w:marTop w:val="0"/>
          <w:marBottom w:val="0"/>
          <w:divBdr>
            <w:top w:val="none" w:sz="0" w:space="0" w:color="auto"/>
            <w:left w:val="none" w:sz="0" w:space="0" w:color="auto"/>
            <w:bottom w:val="none" w:sz="0" w:space="0" w:color="auto"/>
            <w:right w:val="none" w:sz="0" w:space="0" w:color="auto"/>
          </w:divBdr>
        </w:div>
      </w:divsChild>
    </w:div>
    <w:div w:id="834303981">
      <w:marLeft w:val="0"/>
      <w:marRight w:val="0"/>
      <w:marTop w:val="0"/>
      <w:marBottom w:val="0"/>
      <w:divBdr>
        <w:top w:val="none" w:sz="0" w:space="0" w:color="auto"/>
        <w:left w:val="none" w:sz="0" w:space="0" w:color="auto"/>
        <w:bottom w:val="none" w:sz="0" w:space="0" w:color="auto"/>
        <w:right w:val="none" w:sz="0" w:space="0" w:color="auto"/>
      </w:divBdr>
      <w:divsChild>
        <w:div w:id="834304055">
          <w:marLeft w:val="0"/>
          <w:marRight w:val="0"/>
          <w:marTop w:val="0"/>
          <w:marBottom w:val="0"/>
          <w:divBdr>
            <w:top w:val="none" w:sz="0" w:space="0" w:color="auto"/>
            <w:left w:val="none" w:sz="0" w:space="0" w:color="auto"/>
            <w:bottom w:val="none" w:sz="0" w:space="0" w:color="auto"/>
            <w:right w:val="none" w:sz="0" w:space="0" w:color="auto"/>
          </w:divBdr>
          <w:divsChild>
            <w:div w:id="8343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985">
      <w:marLeft w:val="0"/>
      <w:marRight w:val="0"/>
      <w:marTop w:val="0"/>
      <w:marBottom w:val="0"/>
      <w:divBdr>
        <w:top w:val="none" w:sz="0" w:space="0" w:color="auto"/>
        <w:left w:val="none" w:sz="0" w:space="0" w:color="auto"/>
        <w:bottom w:val="none" w:sz="0" w:space="0" w:color="auto"/>
        <w:right w:val="none" w:sz="0" w:space="0" w:color="auto"/>
      </w:divBdr>
      <w:divsChild>
        <w:div w:id="834304079">
          <w:marLeft w:val="0"/>
          <w:marRight w:val="0"/>
          <w:marTop w:val="0"/>
          <w:marBottom w:val="0"/>
          <w:divBdr>
            <w:top w:val="none" w:sz="0" w:space="0" w:color="auto"/>
            <w:left w:val="none" w:sz="0" w:space="0" w:color="auto"/>
            <w:bottom w:val="none" w:sz="0" w:space="0" w:color="auto"/>
            <w:right w:val="none" w:sz="0" w:space="0" w:color="auto"/>
          </w:divBdr>
          <w:divsChild>
            <w:div w:id="8343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3988">
      <w:marLeft w:val="0"/>
      <w:marRight w:val="0"/>
      <w:marTop w:val="0"/>
      <w:marBottom w:val="0"/>
      <w:divBdr>
        <w:top w:val="none" w:sz="0" w:space="0" w:color="auto"/>
        <w:left w:val="none" w:sz="0" w:space="0" w:color="auto"/>
        <w:bottom w:val="none" w:sz="0" w:space="0" w:color="auto"/>
        <w:right w:val="none" w:sz="0" w:space="0" w:color="auto"/>
      </w:divBdr>
      <w:divsChild>
        <w:div w:id="834304137">
          <w:marLeft w:val="0"/>
          <w:marRight w:val="0"/>
          <w:marTop w:val="0"/>
          <w:marBottom w:val="0"/>
          <w:divBdr>
            <w:top w:val="none" w:sz="0" w:space="0" w:color="auto"/>
            <w:left w:val="none" w:sz="0" w:space="0" w:color="auto"/>
            <w:bottom w:val="none" w:sz="0" w:space="0" w:color="auto"/>
            <w:right w:val="none" w:sz="0" w:space="0" w:color="auto"/>
          </w:divBdr>
          <w:divsChild>
            <w:div w:id="834304049">
              <w:marLeft w:val="0"/>
              <w:marRight w:val="0"/>
              <w:marTop w:val="0"/>
              <w:marBottom w:val="0"/>
              <w:divBdr>
                <w:top w:val="none" w:sz="0" w:space="0" w:color="auto"/>
                <w:left w:val="none" w:sz="0" w:space="0" w:color="auto"/>
                <w:bottom w:val="none" w:sz="0" w:space="0" w:color="auto"/>
                <w:right w:val="none" w:sz="0" w:space="0" w:color="auto"/>
              </w:divBdr>
              <w:divsChild>
                <w:div w:id="8343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3990">
      <w:marLeft w:val="0"/>
      <w:marRight w:val="0"/>
      <w:marTop w:val="0"/>
      <w:marBottom w:val="0"/>
      <w:divBdr>
        <w:top w:val="none" w:sz="0" w:space="0" w:color="auto"/>
        <w:left w:val="none" w:sz="0" w:space="0" w:color="auto"/>
        <w:bottom w:val="none" w:sz="0" w:space="0" w:color="auto"/>
        <w:right w:val="none" w:sz="0" w:space="0" w:color="auto"/>
      </w:divBdr>
      <w:divsChild>
        <w:div w:id="834303982">
          <w:marLeft w:val="0"/>
          <w:marRight w:val="0"/>
          <w:marTop w:val="0"/>
          <w:marBottom w:val="0"/>
          <w:divBdr>
            <w:top w:val="none" w:sz="0" w:space="0" w:color="auto"/>
            <w:left w:val="none" w:sz="0" w:space="0" w:color="auto"/>
            <w:bottom w:val="none" w:sz="0" w:space="0" w:color="auto"/>
            <w:right w:val="none" w:sz="0" w:space="0" w:color="auto"/>
          </w:divBdr>
        </w:div>
      </w:divsChild>
    </w:div>
    <w:div w:id="834303995">
      <w:marLeft w:val="0"/>
      <w:marRight w:val="0"/>
      <w:marTop w:val="0"/>
      <w:marBottom w:val="0"/>
      <w:divBdr>
        <w:top w:val="none" w:sz="0" w:space="0" w:color="auto"/>
        <w:left w:val="none" w:sz="0" w:space="0" w:color="auto"/>
        <w:bottom w:val="none" w:sz="0" w:space="0" w:color="auto"/>
        <w:right w:val="none" w:sz="0" w:space="0" w:color="auto"/>
      </w:divBdr>
    </w:div>
    <w:div w:id="834303999">
      <w:marLeft w:val="0"/>
      <w:marRight w:val="0"/>
      <w:marTop w:val="0"/>
      <w:marBottom w:val="0"/>
      <w:divBdr>
        <w:top w:val="none" w:sz="0" w:space="0" w:color="auto"/>
        <w:left w:val="none" w:sz="0" w:space="0" w:color="auto"/>
        <w:bottom w:val="none" w:sz="0" w:space="0" w:color="auto"/>
        <w:right w:val="none" w:sz="0" w:space="0" w:color="auto"/>
      </w:divBdr>
      <w:divsChild>
        <w:div w:id="834304058">
          <w:marLeft w:val="0"/>
          <w:marRight w:val="0"/>
          <w:marTop w:val="0"/>
          <w:marBottom w:val="0"/>
          <w:divBdr>
            <w:top w:val="none" w:sz="0" w:space="0" w:color="auto"/>
            <w:left w:val="none" w:sz="0" w:space="0" w:color="auto"/>
            <w:bottom w:val="none" w:sz="0" w:space="0" w:color="auto"/>
            <w:right w:val="none" w:sz="0" w:space="0" w:color="auto"/>
          </w:divBdr>
        </w:div>
      </w:divsChild>
    </w:div>
    <w:div w:id="834304002">
      <w:marLeft w:val="0"/>
      <w:marRight w:val="0"/>
      <w:marTop w:val="0"/>
      <w:marBottom w:val="0"/>
      <w:divBdr>
        <w:top w:val="none" w:sz="0" w:space="0" w:color="auto"/>
        <w:left w:val="none" w:sz="0" w:space="0" w:color="auto"/>
        <w:bottom w:val="none" w:sz="0" w:space="0" w:color="auto"/>
        <w:right w:val="none" w:sz="0" w:space="0" w:color="auto"/>
      </w:divBdr>
      <w:divsChild>
        <w:div w:id="834303969">
          <w:marLeft w:val="0"/>
          <w:marRight w:val="0"/>
          <w:marTop w:val="0"/>
          <w:marBottom w:val="0"/>
          <w:divBdr>
            <w:top w:val="none" w:sz="0" w:space="0" w:color="auto"/>
            <w:left w:val="none" w:sz="0" w:space="0" w:color="auto"/>
            <w:bottom w:val="none" w:sz="0" w:space="0" w:color="auto"/>
            <w:right w:val="none" w:sz="0" w:space="0" w:color="auto"/>
          </w:divBdr>
          <w:divsChild>
            <w:div w:id="8343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004">
      <w:marLeft w:val="0"/>
      <w:marRight w:val="0"/>
      <w:marTop w:val="0"/>
      <w:marBottom w:val="0"/>
      <w:divBdr>
        <w:top w:val="none" w:sz="0" w:space="0" w:color="auto"/>
        <w:left w:val="none" w:sz="0" w:space="0" w:color="auto"/>
        <w:bottom w:val="none" w:sz="0" w:space="0" w:color="auto"/>
        <w:right w:val="none" w:sz="0" w:space="0" w:color="auto"/>
      </w:divBdr>
      <w:divsChild>
        <w:div w:id="834303938">
          <w:marLeft w:val="0"/>
          <w:marRight w:val="0"/>
          <w:marTop w:val="0"/>
          <w:marBottom w:val="0"/>
          <w:divBdr>
            <w:top w:val="none" w:sz="0" w:space="0" w:color="auto"/>
            <w:left w:val="none" w:sz="0" w:space="0" w:color="auto"/>
            <w:bottom w:val="none" w:sz="0" w:space="0" w:color="auto"/>
            <w:right w:val="none" w:sz="0" w:space="0" w:color="auto"/>
          </w:divBdr>
          <w:divsChild>
            <w:div w:id="8343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005">
      <w:marLeft w:val="0"/>
      <w:marRight w:val="0"/>
      <w:marTop w:val="0"/>
      <w:marBottom w:val="0"/>
      <w:divBdr>
        <w:top w:val="none" w:sz="0" w:space="0" w:color="auto"/>
        <w:left w:val="none" w:sz="0" w:space="0" w:color="auto"/>
        <w:bottom w:val="none" w:sz="0" w:space="0" w:color="auto"/>
        <w:right w:val="none" w:sz="0" w:space="0" w:color="auto"/>
      </w:divBdr>
      <w:divsChild>
        <w:div w:id="834303857">
          <w:marLeft w:val="0"/>
          <w:marRight w:val="0"/>
          <w:marTop w:val="0"/>
          <w:marBottom w:val="0"/>
          <w:divBdr>
            <w:top w:val="none" w:sz="0" w:space="0" w:color="auto"/>
            <w:left w:val="none" w:sz="0" w:space="0" w:color="auto"/>
            <w:bottom w:val="none" w:sz="0" w:space="0" w:color="auto"/>
            <w:right w:val="none" w:sz="0" w:space="0" w:color="auto"/>
          </w:divBdr>
        </w:div>
      </w:divsChild>
    </w:div>
    <w:div w:id="834304006">
      <w:marLeft w:val="0"/>
      <w:marRight w:val="0"/>
      <w:marTop w:val="0"/>
      <w:marBottom w:val="0"/>
      <w:divBdr>
        <w:top w:val="none" w:sz="0" w:space="0" w:color="auto"/>
        <w:left w:val="none" w:sz="0" w:space="0" w:color="auto"/>
        <w:bottom w:val="none" w:sz="0" w:space="0" w:color="auto"/>
        <w:right w:val="none" w:sz="0" w:space="0" w:color="auto"/>
      </w:divBdr>
    </w:div>
    <w:div w:id="834304007">
      <w:marLeft w:val="0"/>
      <w:marRight w:val="0"/>
      <w:marTop w:val="0"/>
      <w:marBottom w:val="0"/>
      <w:divBdr>
        <w:top w:val="none" w:sz="0" w:space="0" w:color="auto"/>
        <w:left w:val="none" w:sz="0" w:space="0" w:color="auto"/>
        <w:bottom w:val="none" w:sz="0" w:space="0" w:color="auto"/>
        <w:right w:val="none" w:sz="0" w:space="0" w:color="auto"/>
      </w:divBdr>
    </w:div>
    <w:div w:id="834304009">
      <w:marLeft w:val="360"/>
      <w:marRight w:val="360"/>
      <w:marTop w:val="360"/>
      <w:marBottom w:val="360"/>
      <w:divBdr>
        <w:top w:val="none" w:sz="0" w:space="0" w:color="auto"/>
        <w:left w:val="none" w:sz="0" w:space="0" w:color="auto"/>
        <w:bottom w:val="none" w:sz="0" w:space="0" w:color="auto"/>
        <w:right w:val="none" w:sz="0" w:space="0" w:color="auto"/>
      </w:divBdr>
    </w:div>
    <w:div w:id="834304014">
      <w:marLeft w:val="0"/>
      <w:marRight w:val="0"/>
      <w:marTop w:val="0"/>
      <w:marBottom w:val="0"/>
      <w:divBdr>
        <w:top w:val="none" w:sz="0" w:space="0" w:color="auto"/>
        <w:left w:val="none" w:sz="0" w:space="0" w:color="auto"/>
        <w:bottom w:val="none" w:sz="0" w:space="0" w:color="auto"/>
        <w:right w:val="none" w:sz="0" w:space="0" w:color="auto"/>
      </w:divBdr>
      <w:divsChild>
        <w:div w:id="834304047">
          <w:marLeft w:val="0"/>
          <w:marRight w:val="0"/>
          <w:marTop w:val="0"/>
          <w:marBottom w:val="0"/>
          <w:divBdr>
            <w:top w:val="none" w:sz="0" w:space="0" w:color="auto"/>
            <w:left w:val="none" w:sz="0" w:space="0" w:color="auto"/>
            <w:bottom w:val="none" w:sz="0" w:space="0" w:color="auto"/>
            <w:right w:val="none" w:sz="0" w:space="0" w:color="auto"/>
          </w:divBdr>
          <w:divsChild>
            <w:div w:id="834304121">
              <w:marLeft w:val="0"/>
              <w:marRight w:val="0"/>
              <w:marTop w:val="0"/>
              <w:marBottom w:val="0"/>
              <w:divBdr>
                <w:top w:val="none" w:sz="0" w:space="0" w:color="auto"/>
                <w:left w:val="none" w:sz="0" w:space="0" w:color="auto"/>
                <w:bottom w:val="none" w:sz="0" w:space="0" w:color="auto"/>
                <w:right w:val="none" w:sz="0" w:space="0" w:color="auto"/>
              </w:divBdr>
              <w:divsChild>
                <w:div w:id="834304109">
                  <w:marLeft w:val="360"/>
                  <w:marRight w:val="360"/>
                  <w:marTop w:val="0"/>
                  <w:marBottom w:val="0"/>
                  <w:divBdr>
                    <w:top w:val="none" w:sz="0" w:space="0" w:color="auto"/>
                    <w:left w:val="none" w:sz="0" w:space="0" w:color="auto"/>
                    <w:bottom w:val="none" w:sz="0" w:space="0" w:color="auto"/>
                    <w:right w:val="none" w:sz="0" w:space="0" w:color="auto"/>
                  </w:divBdr>
                  <w:divsChild>
                    <w:div w:id="83430384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04016">
      <w:marLeft w:val="0"/>
      <w:marRight w:val="0"/>
      <w:marTop w:val="0"/>
      <w:marBottom w:val="0"/>
      <w:divBdr>
        <w:top w:val="none" w:sz="0" w:space="0" w:color="auto"/>
        <w:left w:val="none" w:sz="0" w:space="0" w:color="auto"/>
        <w:bottom w:val="none" w:sz="0" w:space="0" w:color="auto"/>
        <w:right w:val="none" w:sz="0" w:space="0" w:color="auto"/>
      </w:divBdr>
      <w:divsChild>
        <w:div w:id="834303875">
          <w:marLeft w:val="0"/>
          <w:marRight w:val="0"/>
          <w:marTop w:val="0"/>
          <w:marBottom w:val="0"/>
          <w:divBdr>
            <w:top w:val="none" w:sz="0" w:space="0" w:color="auto"/>
            <w:left w:val="none" w:sz="0" w:space="0" w:color="auto"/>
            <w:bottom w:val="none" w:sz="0" w:space="0" w:color="auto"/>
            <w:right w:val="none" w:sz="0" w:space="0" w:color="auto"/>
          </w:divBdr>
          <w:divsChild>
            <w:div w:id="834303901">
              <w:marLeft w:val="0"/>
              <w:marRight w:val="0"/>
              <w:marTop w:val="0"/>
              <w:marBottom w:val="0"/>
              <w:divBdr>
                <w:top w:val="none" w:sz="0" w:space="0" w:color="auto"/>
                <w:left w:val="none" w:sz="0" w:space="0" w:color="auto"/>
                <w:bottom w:val="none" w:sz="0" w:space="0" w:color="auto"/>
                <w:right w:val="none" w:sz="0" w:space="0" w:color="auto"/>
              </w:divBdr>
              <w:divsChild>
                <w:div w:id="834304154">
                  <w:marLeft w:val="360"/>
                  <w:marRight w:val="360"/>
                  <w:marTop w:val="0"/>
                  <w:marBottom w:val="0"/>
                  <w:divBdr>
                    <w:top w:val="none" w:sz="0" w:space="0" w:color="auto"/>
                    <w:left w:val="none" w:sz="0" w:space="0" w:color="auto"/>
                    <w:bottom w:val="none" w:sz="0" w:space="0" w:color="auto"/>
                    <w:right w:val="none" w:sz="0" w:space="0" w:color="auto"/>
                  </w:divBdr>
                  <w:divsChild>
                    <w:div w:id="83430389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04019">
      <w:marLeft w:val="0"/>
      <w:marRight w:val="0"/>
      <w:marTop w:val="0"/>
      <w:marBottom w:val="0"/>
      <w:divBdr>
        <w:top w:val="none" w:sz="0" w:space="0" w:color="auto"/>
        <w:left w:val="none" w:sz="0" w:space="0" w:color="auto"/>
        <w:bottom w:val="none" w:sz="0" w:space="0" w:color="auto"/>
        <w:right w:val="none" w:sz="0" w:space="0" w:color="auto"/>
      </w:divBdr>
      <w:divsChild>
        <w:div w:id="834303928">
          <w:marLeft w:val="0"/>
          <w:marRight w:val="0"/>
          <w:marTop w:val="0"/>
          <w:marBottom w:val="0"/>
          <w:divBdr>
            <w:top w:val="none" w:sz="0" w:space="0" w:color="auto"/>
            <w:left w:val="none" w:sz="0" w:space="0" w:color="auto"/>
            <w:bottom w:val="none" w:sz="0" w:space="0" w:color="auto"/>
            <w:right w:val="none" w:sz="0" w:space="0" w:color="auto"/>
          </w:divBdr>
          <w:divsChild>
            <w:div w:id="8343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020">
      <w:marLeft w:val="0"/>
      <w:marRight w:val="0"/>
      <w:marTop w:val="0"/>
      <w:marBottom w:val="0"/>
      <w:divBdr>
        <w:top w:val="none" w:sz="0" w:space="0" w:color="auto"/>
        <w:left w:val="none" w:sz="0" w:space="0" w:color="auto"/>
        <w:bottom w:val="none" w:sz="0" w:space="0" w:color="auto"/>
        <w:right w:val="none" w:sz="0" w:space="0" w:color="auto"/>
      </w:divBdr>
    </w:div>
    <w:div w:id="834304021">
      <w:marLeft w:val="0"/>
      <w:marRight w:val="0"/>
      <w:marTop w:val="0"/>
      <w:marBottom w:val="0"/>
      <w:divBdr>
        <w:top w:val="none" w:sz="0" w:space="0" w:color="auto"/>
        <w:left w:val="none" w:sz="0" w:space="0" w:color="auto"/>
        <w:bottom w:val="none" w:sz="0" w:space="0" w:color="auto"/>
        <w:right w:val="none" w:sz="0" w:space="0" w:color="auto"/>
      </w:divBdr>
    </w:div>
    <w:div w:id="834304022">
      <w:marLeft w:val="0"/>
      <w:marRight w:val="0"/>
      <w:marTop w:val="0"/>
      <w:marBottom w:val="0"/>
      <w:divBdr>
        <w:top w:val="none" w:sz="0" w:space="0" w:color="auto"/>
        <w:left w:val="none" w:sz="0" w:space="0" w:color="auto"/>
        <w:bottom w:val="none" w:sz="0" w:space="0" w:color="auto"/>
        <w:right w:val="none" w:sz="0" w:space="0" w:color="auto"/>
      </w:divBdr>
      <w:divsChild>
        <w:div w:id="834303998">
          <w:marLeft w:val="0"/>
          <w:marRight w:val="0"/>
          <w:marTop w:val="0"/>
          <w:marBottom w:val="0"/>
          <w:divBdr>
            <w:top w:val="none" w:sz="0" w:space="0" w:color="auto"/>
            <w:left w:val="none" w:sz="0" w:space="0" w:color="auto"/>
            <w:bottom w:val="none" w:sz="0" w:space="0" w:color="auto"/>
            <w:right w:val="none" w:sz="0" w:space="0" w:color="auto"/>
          </w:divBdr>
        </w:div>
      </w:divsChild>
    </w:div>
    <w:div w:id="834304024">
      <w:marLeft w:val="0"/>
      <w:marRight w:val="0"/>
      <w:marTop w:val="0"/>
      <w:marBottom w:val="0"/>
      <w:divBdr>
        <w:top w:val="none" w:sz="0" w:space="0" w:color="auto"/>
        <w:left w:val="none" w:sz="0" w:space="0" w:color="auto"/>
        <w:bottom w:val="none" w:sz="0" w:space="0" w:color="auto"/>
        <w:right w:val="none" w:sz="0" w:space="0" w:color="auto"/>
      </w:divBdr>
      <w:divsChild>
        <w:div w:id="834303944">
          <w:marLeft w:val="0"/>
          <w:marRight w:val="0"/>
          <w:marTop w:val="0"/>
          <w:marBottom w:val="0"/>
          <w:divBdr>
            <w:top w:val="none" w:sz="0" w:space="0" w:color="auto"/>
            <w:left w:val="none" w:sz="0" w:space="0" w:color="auto"/>
            <w:bottom w:val="none" w:sz="0" w:space="0" w:color="auto"/>
            <w:right w:val="none" w:sz="0" w:space="0" w:color="auto"/>
          </w:divBdr>
          <w:divsChild>
            <w:div w:id="8343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028">
      <w:marLeft w:val="0"/>
      <w:marRight w:val="0"/>
      <w:marTop w:val="0"/>
      <w:marBottom w:val="0"/>
      <w:divBdr>
        <w:top w:val="none" w:sz="0" w:space="0" w:color="auto"/>
        <w:left w:val="none" w:sz="0" w:space="0" w:color="auto"/>
        <w:bottom w:val="none" w:sz="0" w:space="0" w:color="auto"/>
        <w:right w:val="none" w:sz="0" w:space="0" w:color="auto"/>
      </w:divBdr>
    </w:div>
    <w:div w:id="834304032">
      <w:marLeft w:val="0"/>
      <w:marRight w:val="0"/>
      <w:marTop w:val="0"/>
      <w:marBottom w:val="0"/>
      <w:divBdr>
        <w:top w:val="none" w:sz="0" w:space="0" w:color="auto"/>
        <w:left w:val="none" w:sz="0" w:space="0" w:color="auto"/>
        <w:bottom w:val="none" w:sz="0" w:space="0" w:color="auto"/>
        <w:right w:val="none" w:sz="0" w:space="0" w:color="auto"/>
      </w:divBdr>
      <w:divsChild>
        <w:div w:id="834304084">
          <w:marLeft w:val="0"/>
          <w:marRight w:val="0"/>
          <w:marTop w:val="0"/>
          <w:marBottom w:val="0"/>
          <w:divBdr>
            <w:top w:val="none" w:sz="0" w:space="0" w:color="auto"/>
            <w:left w:val="none" w:sz="0" w:space="0" w:color="auto"/>
            <w:bottom w:val="none" w:sz="0" w:space="0" w:color="auto"/>
            <w:right w:val="none" w:sz="0" w:space="0" w:color="auto"/>
          </w:divBdr>
          <w:divsChild>
            <w:div w:id="8343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035">
      <w:marLeft w:val="0"/>
      <w:marRight w:val="0"/>
      <w:marTop w:val="0"/>
      <w:marBottom w:val="0"/>
      <w:divBdr>
        <w:top w:val="none" w:sz="0" w:space="0" w:color="auto"/>
        <w:left w:val="none" w:sz="0" w:space="0" w:color="auto"/>
        <w:bottom w:val="none" w:sz="0" w:space="0" w:color="auto"/>
        <w:right w:val="none" w:sz="0" w:space="0" w:color="auto"/>
      </w:divBdr>
      <w:divsChild>
        <w:div w:id="834303912">
          <w:marLeft w:val="0"/>
          <w:marRight w:val="0"/>
          <w:marTop w:val="0"/>
          <w:marBottom w:val="0"/>
          <w:divBdr>
            <w:top w:val="none" w:sz="0" w:space="0" w:color="auto"/>
            <w:left w:val="none" w:sz="0" w:space="0" w:color="auto"/>
            <w:bottom w:val="none" w:sz="0" w:space="0" w:color="auto"/>
            <w:right w:val="none" w:sz="0" w:space="0" w:color="auto"/>
          </w:divBdr>
        </w:div>
      </w:divsChild>
    </w:div>
    <w:div w:id="834304038">
      <w:marLeft w:val="0"/>
      <w:marRight w:val="0"/>
      <w:marTop w:val="0"/>
      <w:marBottom w:val="0"/>
      <w:divBdr>
        <w:top w:val="none" w:sz="0" w:space="0" w:color="auto"/>
        <w:left w:val="none" w:sz="0" w:space="0" w:color="auto"/>
        <w:bottom w:val="none" w:sz="0" w:space="0" w:color="auto"/>
        <w:right w:val="none" w:sz="0" w:space="0" w:color="auto"/>
      </w:divBdr>
    </w:div>
    <w:div w:id="834304039">
      <w:marLeft w:val="0"/>
      <w:marRight w:val="0"/>
      <w:marTop w:val="0"/>
      <w:marBottom w:val="0"/>
      <w:divBdr>
        <w:top w:val="none" w:sz="0" w:space="0" w:color="auto"/>
        <w:left w:val="none" w:sz="0" w:space="0" w:color="auto"/>
        <w:bottom w:val="none" w:sz="0" w:space="0" w:color="auto"/>
        <w:right w:val="none" w:sz="0" w:space="0" w:color="auto"/>
      </w:divBdr>
      <w:divsChild>
        <w:div w:id="834304018">
          <w:marLeft w:val="0"/>
          <w:marRight w:val="0"/>
          <w:marTop w:val="0"/>
          <w:marBottom w:val="0"/>
          <w:divBdr>
            <w:top w:val="none" w:sz="0" w:space="0" w:color="auto"/>
            <w:left w:val="none" w:sz="0" w:space="0" w:color="auto"/>
            <w:bottom w:val="none" w:sz="0" w:space="0" w:color="auto"/>
            <w:right w:val="none" w:sz="0" w:space="0" w:color="auto"/>
          </w:divBdr>
          <w:divsChild>
            <w:div w:id="8343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040">
      <w:marLeft w:val="0"/>
      <w:marRight w:val="0"/>
      <w:marTop w:val="0"/>
      <w:marBottom w:val="0"/>
      <w:divBdr>
        <w:top w:val="none" w:sz="0" w:space="0" w:color="auto"/>
        <w:left w:val="none" w:sz="0" w:space="0" w:color="auto"/>
        <w:bottom w:val="none" w:sz="0" w:space="0" w:color="auto"/>
        <w:right w:val="none" w:sz="0" w:space="0" w:color="auto"/>
      </w:divBdr>
    </w:div>
    <w:div w:id="834304043">
      <w:marLeft w:val="0"/>
      <w:marRight w:val="0"/>
      <w:marTop w:val="0"/>
      <w:marBottom w:val="0"/>
      <w:divBdr>
        <w:top w:val="none" w:sz="0" w:space="0" w:color="auto"/>
        <w:left w:val="none" w:sz="0" w:space="0" w:color="auto"/>
        <w:bottom w:val="none" w:sz="0" w:space="0" w:color="auto"/>
        <w:right w:val="none" w:sz="0" w:space="0" w:color="auto"/>
      </w:divBdr>
      <w:divsChild>
        <w:div w:id="834304082">
          <w:marLeft w:val="0"/>
          <w:marRight w:val="0"/>
          <w:marTop w:val="0"/>
          <w:marBottom w:val="240"/>
          <w:divBdr>
            <w:top w:val="none" w:sz="0" w:space="0" w:color="auto"/>
            <w:left w:val="none" w:sz="0" w:space="0" w:color="auto"/>
            <w:bottom w:val="none" w:sz="0" w:space="0" w:color="auto"/>
            <w:right w:val="none" w:sz="0" w:space="0" w:color="auto"/>
          </w:divBdr>
        </w:div>
      </w:divsChild>
    </w:div>
    <w:div w:id="834304045">
      <w:marLeft w:val="0"/>
      <w:marRight w:val="0"/>
      <w:marTop w:val="0"/>
      <w:marBottom w:val="0"/>
      <w:divBdr>
        <w:top w:val="none" w:sz="0" w:space="0" w:color="auto"/>
        <w:left w:val="none" w:sz="0" w:space="0" w:color="auto"/>
        <w:bottom w:val="none" w:sz="0" w:space="0" w:color="auto"/>
        <w:right w:val="none" w:sz="0" w:space="0" w:color="auto"/>
      </w:divBdr>
      <w:divsChild>
        <w:div w:id="834303994">
          <w:marLeft w:val="0"/>
          <w:marRight w:val="0"/>
          <w:marTop w:val="0"/>
          <w:marBottom w:val="0"/>
          <w:divBdr>
            <w:top w:val="none" w:sz="0" w:space="0" w:color="auto"/>
            <w:left w:val="none" w:sz="0" w:space="0" w:color="auto"/>
            <w:bottom w:val="none" w:sz="0" w:space="0" w:color="auto"/>
            <w:right w:val="none" w:sz="0" w:space="0" w:color="auto"/>
          </w:divBdr>
          <w:divsChild>
            <w:div w:id="83430401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304050">
      <w:marLeft w:val="0"/>
      <w:marRight w:val="0"/>
      <w:marTop w:val="0"/>
      <w:marBottom w:val="0"/>
      <w:divBdr>
        <w:top w:val="none" w:sz="0" w:space="0" w:color="auto"/>
        <w:left w:val="none" w:sz="0" w:space="0" w:color="auto"/>
        <w:bottom w:val="none" w:sz="0" w:space="0" w:color="auto"/>
        <w:right w:val="none" w:sz="0" w:space="0" w:color="auto"/>
      </w:divBdr>
      <w:divsChild>
        <w:div w:id="834304115">
          <w:marLeft w:val="0"/>
          <w:marRight w:val="0"/>
          <w:marTop w:val="0"/>
          <w:marBottom w:val="0"/>
          <w:divBdr>
            <w:top w:val="none" w:sz="0" w:space="0" w:color="auto"/>
            <w:left w:val="none" w:sz="0" w:space="0" w:color="auto"/>
            <w:bottom w:val="none" w:sz="0" w:space="0" w:color="auto"/>
            <w:right w:val="none" w:sz="0" w:space="0" w:color="auto"/>
          </w:divBdr>
        </w:div>
      </w:divsChild>
    </w:div>
    <w:div w:id="834304051">
      <w:marLeft w:val="150"/>
      <w:marRight w:val="150"/>
      <w:marTop w:val="150"/>
      <w:marBottom w:val="150"/>
      <w:divBdr>
        <w:top w:val="none" w:sz="0" w:space="0" w:color="auto"/>
        <w:left w:val="none" w:sz="0" w:space="0" w:color="auto"/>
        <w:bottom w:val="none" w:sz="0" w:space="0" w:color="auto"/>
        <w:right w:val="none" w:sz="0" w:space="0" w:color="auto"/>
      </w:divBdr>
      <w:divsChild>
        <w:div w:id="834304106">
          <w:marLeft w:val="0"/>
          <w:marRight w:val="0"/>
          <w:marTop w:val="0"/>
          <w:marBottom w:val="0"/>
          <w:divBdr>
            <w:top w:val="single" w:sz="6" w:space="0" w:color="FF6600"/>
            <w:left w:val="single" w:sz="6" w:space="0" w:color="FF6600"/>
            <w:bottom w:val="single" w:sz="6" w:space="0" w:color="FF6600"/>
            <w:right w:val="single" w:sz="6" w:space="0" w:color="FF6600"/>
          </w:divBdr>
          <w:divsChild>
            <w:div w:id="834303913">
              <w:marLeft w:val="0"/>
              <w:marRight w:val="0"/>
              <w:marTop w:val="0"/>
              <w:marBottom w:val="0"/>
              <w:divBdr>
                <w:top w:val="none" w:sz="0" w:space="0" w:color="auto"/>
                <w:left w:val="none" w:sz="0" w:space="0" w:color="auto"/>
                <w:bottom w:val="none" w:sz="0" w:space="0" w:color="auto"/>
                <w:right w:val="none" w:sz="0" w:space="0" w:color="auto"/>
              </w:divBdr>
              <w:divsChild>
                <w:div w:id="8343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4052">
      <w:marLeft w:val="0"/>
      <w:marRight w:val="0"/>
      <w:marTop w:val="0"/>
      <w:marBottom w:val="0"/>
      <w:divBdr>
        <w:top w:val="none" w:sz="0" w:space="0" w:color="auto"/>
        <w:left w:val="none" w:sz="0" w:space="0" w:color="auto"/>
        <w:bottom w:val="none" w:sz="0" w:space="0" w:color="auto"/>
        <w:right w:val="none" w:sz="0" w:space="0" w:color="auto"/>
      </w:divBdr>
      <w:divsChild>
        <w:div w:id="834304074">
          <w:marLeft w:val="0"/>
          <w:marRight w:val="0"/>
          <w:marTop w:val="0"/>
          <w:marBottom w:val="0"/>
          <w:divBdr>
            <w:top w:val="none" w:sz="0" w:space="0" w:color="auto"/>
            <w:left w:val="none" w:sz="0" w:space="0" w:color="auto"/>
            <w:bottom w:val="none" w:sz="0" w:space="0" w:color="auto"/>
            <w:right w:val="none" w:sz="0" w:space="0" w:color="auto"/>
          </w:divBdr>
        </w:div>
      </w:divsChild>
    </w:div>
    <w:div w:id="834304056">
      <w:marLeft w:val="0"/>
      <w:marRight w:val="0"/>
      <w:marTop w:val="0"/>
      <w:marBottom w:val="0"/>
      <w:divBdr>
        <w:top w:val="none" w:sz="0" w:space="0" w:color="auto"/>
        <w:left w:val="none" w:sz="0" w:space="0" w:color="auto"/>
        <w:bottom w:val="none" w:sz="0" w:space="0" w:color="auto"/>
        <w:right w:val="none" w:sz="0" w:space="0" w:color="auto"/>
      </w:divBdr>
      <w:divsChild>
        <w:div w:id="834303906">
          <w:marLeft w:val="0"/>
          <w:marRight w:val="0"/>
          <w:marTop w:val="0"/>
          <w:marBottom w:val="0"/>
          <w:divBdr>
            <w:top w:val="none" w:sz="0" w:space="0" w:color="auto"/>
            <w:left w:val="none" w:sz="0" w:space="0" w:color="auto"/>
            <w:bottom w:val="none" w:sz="0" w:space="0" w:color="auto"/>
            <w:right w:val="none" w:sz="0" w:space="0" w:color="auto"/>
          </w:divBdr>
          <w:divsChild>
            <w:div w:id="834303909">
              <w:marLeft w:val="720"/>
              <w:marRight w:val="720"/>
              <w:marTop w:val="100"/>
              <w:marBottom w:val="100"/>
              <w:divBdr>
                <w:top w:val="none" w:sz="0" w:space="0" w:color="auto"/>
                <w:left w:val="none" w:sz="0" w:space="0" w:color="auto"/>
                <w:bottom w:val="none" w:sz="0" w:space="0" w:color="auto"/>
                <w:right w:val="none" w:sz="0" w:space="0" w:color="auto"/>
              </w:divBdr>
            </w:div>
            <w:div w:id="834303977">
              <w:marLeft w:val="720"/>
              <w:marRight w:val="720"/>
              <w:marTop w:val="100"/>
              <w:marBottom w:val="100"/>
              <w:divBdr>
                <w:top w:val="none" w:sz="0" w:space="0" w:color="auto"/>
                <w:left w:val="none" w:sz="0" w:space="0" w:color="auto"/>
                <w:bottom w:val="none" w:sz="0" w:space="0" w:color="auto"/>
                <w:right w:val="none" w:sz="0" w:space="0" w:color="auto"/>
              </w:divBdr>
            </w:div>
            <w:div w:id="834303989">
              <w:marLeft w:val="720"/>
              <w:marRight w:val="720"/>
              <w:marTop w:val="100"/>
              <w:marBottom w:val="100"/>
              <w:divBdr>
                <w:top w:val="none" w:sz="0" w:space="0" w:color="auto"/>
                <w:left w:val="none" w:sz="0" w:space="0" w:color="auto"/>
                <w:bottom w:val="none" w:sz="0" w:space="0" w:color="auto"/>
                <w:right w:val="none" w:sz="0" w:space="0" w:color="auto"/>
              </w:divBdr>
            </w:div>
            <w:div w:id="834304126">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304063">
      <w:marLeft w:val="0"/>
      <w:marRight w:val="0"/>
      <w:marTop w:val="0"/>
      <w:marBottom w:val="0"/>
      <w:divBdr>
        <w:top w:val="none" w:sz="0" w:space="0" w:color="auto"/>
        <w:left w:val="none" w:sz="0" w:space="0" w:color="auto"/>
        <w:bottom w:val="none" w:sz="0" w:space="0" w:color="auto"/>
        <w:right w:val="none" w:sz="0" w:space="0" w:color="auto"/>
      </w:divBdr>
    </w:div>
    <w:div w:id="834304064">
      <w:marLeft w:val="0"/>
      <w:marRight w:val="0"/>
      <w:marTop w:val="0"/>
      <w:marBottom w:val="0"/>
      <w:divBdr>
        <w:top w:val="none" w:sz="0" w:space="0" w:color="auto"/>
        <w:left w:val="none" w:sz="0" w:space="0" w:color="auto"/>
        <w:bottom w:val="none" w:sz="0" w:space="0" w:color="auto"/>
        <w:right w:val="none" w:sz="0" w:space="0" w:color="auto"/>
      </w:divBdr>
    </w:div>
    <w:div w:id="834304066">
      <w:marLeft w:val="0"/>
      <w:marRight w:val="0"/>
      <w:marTop w:val="0"/>
      <w:marBottom w:val="0"/>
      <w:divBdr>
        <w:top w:val="none" w:sz="0" w:space="0" w:color="auto"/>
        <w:left w:val="none" w:sz="0" w:space="0" w:color="auto"/>
        <w:bottom w:val="none" w:sz="0" w:space="0" w:color="auto"/>
        <w:right w:val="none" w:sz="0" w:space="0" w:color="auto"/>
      </w:divBdr>
      <w:divsChild>
        <w:div w:id="834304101">
          <w:marLeft w:val="0"/>
          <w:marRight w:val="0"/>
          <w:marTop w:val="0"/>
          <w:marBottom w:val="0"/>
          <w:divBdr>
            <w:top w:val="none" w:sz="0" w:space="0" w:color="auto"/>
            <w:left w:val="none" w:sz="0" w:space="0" w:color="auto"/>
            <w:bottom w:val="none" w:sz="0" w:space="0" w:color="auto"/>
            <w:right w:val="none" w:sz="0" w:space="0" w:color="auto"/>
          </w:divBdr>
        </w:div>
      </w:divsChild>
    </w:div>
    <w:div w:id="834304069">
      <w:marLeft w:val="0"/>
      <w:marRight w:val="0"/>
      <w:marTop w:val="0"/>
      <w:marBottom w:val="0"/>
      <w:divBdr>
        <w:top w:val="none" w:sz="0" w:space="0" w:color="auto"/>
        <w:left w:val="none" w:sz="0" w:space="0" w:color="auto"/>
        <w:bottom w:val="none" w:sz="0" w:space="0" w:color="auto"/>
        <w:right w:val="none" w:sz="0" w:space="0" w:color="auto"/>
      </w:divBdr>
      <w:divsChild>
        <w:div w:id="834303997">
          <w:marLeft w:val="0"/>
          <w:marRight w:val="0"/>
          <w:marTop w:val="0"/>
          <w:marBottom w:val="0"/>
          <w:divBdr>
            <w:top w:val="none" w:sz="0" w:space="0" w:color="auto"/>
            <w:left w:val="none" w:sz="0" w:space="0" w:color="auto"/>
            <w:bottom w:val="none" w:sz="0" w:space="0" w:color="auto"/>
            <w:right w:val="none" w:sz="0" w:space="0" w:color="auto"/>
          </w:divBdr>
          <w:divsChild>
            <w:div w:id="8343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070">
      <w:marLeft w:val="0"/>
      <w:marRight w:val="0"/>
      <w:marTop w:val="0"/>
      <w:marBottom w:val="0"/>
      <w:divBdr>
        <w:top w:val="none" w:sz="0" w:space="0" w:color="auto"/>
        <w:left w:val="none" w:sz="0" w:space="0" w:color="auto"/>
        <w:bottom w:val="none" w:sz="0" w:space="0" w:color="auto"/>
        <w:right w:val="none" w:sz="0" w:space="0" w:color="auto"/>
      </w:divBdr>
    </w:div>
    <w:div w:id="834304071">
      <w:marLeft w:val="0"/>
      <w:marRight w:val="0"/>
      <w:marTop w:val="0"/>
      <w:marBottom w:val="0"/>
      <w:divBdr>
        <w:top w:val="none" w:sz="0" w:space="0" w:color="auto"/>
        <w:left w:val="none" w:sz="0" w:space="0" w:color="auto"/>
        <w:bottom w:val="none" w:sz="0" w:space="0" w:color="auto"/>
        <w:right w:val="none" w:sz="0" w:space="0" w:color="auto"/>
      </w:divBdr>
    </w:div>
    <w:div w:id="834304075">
      <w:marLeft w:val="0"/>
      <w:marRight w:val="0"/>
      <w:marTop w:val="0"/>
      <w:marBottom w:val="0"/>
      <w:divBdr>
        <w:top w:val="none" w:sz="0" w:space="0" w:color="auto"/>
        <w:left w:val="none" w:sz="0" w:space="0" w:color="auto"/>
        <w:bottom w:val="none" w:sz="0" w:space="0" w:color="auto"/>
        <w:right w:val="none" w:sz="0" w:space="0" w:color="auto"/>
      </w:divBdr>
      <w:divsChild>
        <w:div w:id="834303935">
          <w:marLeft w:val="0"/>
          <w:marRight w:val="0"/>
          <w:marTop w:val="0"/>
          <w:marBottom w:val="0"/>
          <w:divBdr>
            <w:top w:val="none" w:sz="0" w:space="0" w:color="auto"/>
            <w:left w:val="none" w:sz="0" w:space="0" w:color="auto"/>
            <w:bottom w:val="none" w:sz="0" w:space="0" w:color="auto"/>
            <w:right w:val="none" w:sz="0" w:space="0" w:color="auto"/>
          </w:divBdr>
          <w:divsChild>
            <w:div w:id="834303856">
              <w:marLeft w:val="0"/>
              <w:marRight w:val="0"/>
              <w:marTop w:val="0"/>
              <w:marBottom w:val="0"/>
              <w:divBdr>
                <w:top w:val="none" w:sz="0" w:space="0" w:color="auto"/>
                <w:left w:val="none" w:sz="0" w:space="0" w:color="auto"/>
                <w:bottom w:val="none" w:sz="0" w:space="0" w:color="auto"/>
                <w:right w:val="none" w:sz="0" w:space="0" w:color="auto"/>
              </w:divBdr>
              <w:divsChild>
                <w:div w:id="834304036">
                  <w:marLeft w:val="360"/>
                  <w:marRight w:val="360"/>
                  <w:marTop w:val="0"/>
                  <w:marBottom w:val="0"/>
                  <w:divBdr>
                    <w:top w:val="none" w:sz="0" w:space="0" w:color="auto"/>
                    <w:left w:val="none" w:sz="0" w:space="0" w:color="auto"/>
                    <w:bottom w:val="none" w:sz="0" w:space="0" w:color="auto"/>
                    <w:right w:val="none" w:sz="0" w:space="0" w:color="auto"/>
                  </w:divBdr>
                  <w:divsChild>
                    <w:div w:id="83430393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04076">
      <w:marLeft w:val="0"/>
      <w:marRight w:val="0"/>
      <w:marTop w:val="0"/>
      <w:marBottom w:val="0"/>
      <w:divBdr>
        <w:top w:val="none" w:sz="0" w:space="0" w:color="auto"/>
        <w:left w:val="none" w:sz="0" w:space="0" w:color="auto"/>
        <w:bottom w:val="none" w:sz="0" w:space="0" w:color="auto"/>
        <w:right w:val="none" w:sz="0" w:space="0" w:color="auto"/>
      </w:divBdr>
      <w:divsChild>
        <w:div w:id="834304054">
          <w:marLeft w:val="0"/>
          <w:marRight w:val="0"/>
          <w:marTop w:val="0"/>
          <w:marBottom w:val="0"/>
          <w:divBdr>
            <w:top w:val="none" w:sz="0" w:space="0" w:color="auto"/>
            <w:left w:val="none" w:sz="0" w:space="0" w:color="auto"/>
            <w:bottom w:val="none" w:sz="0" w:space="0" w:color="auto"/>
            <w:right w:val="none" w:sz="0" w:space="0" w:color="auto"/>
          </w:divBdr>
        </w:div>
      </w:divsChild>
    </w:div>
    <w:div w:id="834304080">
      <w:marLeft w:val="0"/>
      <w:marRight w:val="0"/>
      <w:marTop w:val="0"/>
      <w:marBottom w:val="0"/>
      <w:divBdr>
        <w:top w:val="none" w:sz="0" w:space="0" w:color="auto"/>
        <w:left w:val="none" w:sz="0" w:space="0" w:color="auto"/>
        <w:bottom w:val="none" w:sz="0" w:space="0" w:color="auto"/>
        <w:right w:val="none" w:sz="0" w:space="0" w:color="auto"/>
      </w:divBdr>
    </w:div>
    <w:div w:id="834304081">
      <w:marLeft w:val="0"/>
      <w:marRight w:val="0"/>
      <w:marTop w:val="0"/>
      <w:marBottom w:val="0"/>
      <w:divBdr>
        <w:top w:val="none" w:sz="0" w:space="0" w:color="auto"/>
        <w:left w:val="none" w:sz="0" w:space="0" w:color="auto"/>
        <w:bottom w:val="none" w:sz="0" w:space="0" w:color="auto"/>
        <w:right w:val="none" w:sz="0" w:space="0" w:color="auto"/>
      </w:divBdr>
      <w:divsChild>
        <w:div w:id="834303868">
          <w:marLeft w:val="0"/>
          <w:marRight w:val="0"/>
          <w:marTop w:val="0"/>
          <w:marBottom w:val="240"/>
          <w:divBdr>
            <w:top w:val="none" w:sz="0" w:space="0" w:color="auto"/>
            <w:left w:val="none" w:sz="0" w:space="0" w:color="auto"/>
            <w:bottom w:val="none" w:sz="0" w:space="0" w:color="auto"/>
            <w:right w:val="none" w:sz="0" w:space="0" w:color="auto"/>
          </w:divBdr>
        </w:div>
      </w:divsChild>
    </w:div>
    <w:div w:id="834304086">
      <w:marLeft w:val="0"/>
      <w:marRight w:val="0"/>
      <w:marTop w:val="0"/>
      <w:marBottom w:val="0"/>
      <w:divBdr>
        <w:top w:val="none" w:sz="0" w:space="0" w:color="auto"/>
        <w:left w:val="none" w:sz="0" w:space="0" w:color="auto"/>
        <w:bottom w:val="none" w:sz="0" w:space="0" w:color="auto"/>
        <w:right w:val="none" w:sz="0" w:space="0" w:color="auto"/>
      </w:divBdr>
      <w:divsChild>
        <w:div w:id="834304067">
          <w:marLeft w:val="0"/>
          <w:marRight w:val="0"/>
          <w:marTop w:val="0"/>
          <w:marBottom w:val="0"/>
          <w:divBdr>
            <w:top w:val="none" w:sz="0" w:space="0" w:color="auto"/>
            <w:left w:val="none" w:sz="0" w:space="0" w:color="auto"/>
            <w:bottom w:val="none" w:sz="0" w:space="0" w:color="auto"/>
            <w:right w:val="none" w:sz="0" w:space="0" w:color="auto"/>
          </w:divBdr>
          <w:divsChild>
            <w:div w:id="834304143">
              <w:marLeft w:val="0"/>
              <w:marRight w:val="0"/>
              <w:marTop w:val="0"/>
              <w:marBottom w:val="0"/>
              <w:divBdr>
                <w:top w:val="none" w:sz="0" w:space="0" w:color="auto"/>
                <w:left w:val="none" w:sz="0" w:space="0" w:color="auto"/>
                <w:bottom w:val="none" w:sz="0" w:space="0" w:color="auto"/>
                <w:right w:val="none" w:sz="0" w:space="0" w:color="auto"/>
              </w:divBdr>
              <w:divsChild>
                <w:div w:id="834304136">
                  <w:marLeft w:val="360"/>
                  <w:marRight w:val="360"/>
                  <w:marTop w:val="0"/>
                  <w:marBottom w:val="0"/>
                  <w:divBdr>
                    <w:top w:val="none" w:sz="0" w:space="0" w:color="auto"/>
                    <w:left w:val="none" w:sz="0" w:space="0" w:color="auto"/>
                    <w:bottom w:val="none" w:sz="0" w:space="0" w:color="auto"/>
                    <w:right w:val="none" w:sz="0" w:space="0" w:color="auto"/>
                  </w:divBdr>
                  <w:divsChild>
                    <w:div w:id="8343038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04087">
      <w:marLeft w:val="0"/>
      <w:marRight w:val="0"/>
      <w:marTop w:val="0"/>
      <w:marBottom w:val="0"/>
      <w:divBdr>
        <w:top w:val="none" w:sz="0" w:space="0" w:color="auto"/>
        <w:left w:val="none" w:sz="0" w:space="0" w:color="auto"/>
        <w:bottom w:val="none" w:sz="0" w:space="0" w:color="auto"/>
        <w:right w:val="none" w:sz="0" w:space="0" w:color="auto"/>
      </w:divBdr>
    </w:div>
    <w:div w:id="834304088">
      <w:marLeft w:val="0"/>
      <w:marRight w:val="0"/>
      <w:marTop w:val="0"/>
      <w:marBottom w:val="0"/>
      <w:divBdr>
        <w:top w:val="none" w:sz="0" w:space="0" w:color="auto"/>
        <w:left w:val="none" w:sz="0" w:space="0" w:color="auto"/>
        <w:bottom w:val="none" w:sz="0" w:space="0" w:color="auto"/>
        <w:right w:val="none" w:sz="0" w:space="0" w:color="auto"/>
      </w:divBdr>
      <w:divsChild>
        <w:div w:id="834304144">
          <w:marLeft w:val="0"/>
          <w:marRight w:val="0"/>
          <w:marTop w:val="0"/>
          <w:marBottom w:val="0"/>
          <w:divBdr>
            <w:top w:val="none" w:sz="0" w:space="0" w:color="auto"/>
            <w:left w:val="none" w:sz="0" w:space="0" w:color="auto"/>
            <w:bottom w:val="none" w:sz="0" w:space="0" w:color="auto"/>
            <w:right w:val="none" w:sz="0" w:space="0" w:color="auto"/>
          </w:divBdr>
        </w:div>
      </w:divsChild>
    </w:div>
    <w:div w:id="834304090">
      <w:marLeft w:val="390"/>
      <w:marRight w:val="240"/>
      <w:marTop w:val="300"/>
      <w:marBottom w:val="75"/>
      <w:divBdr>
        <w:top w:val="none" w:sz="0" w:space="0" w:color="auto"/>
        <w:left w:val="none" w:sz="0" w:space="0" w:color="auto"/>
        <w:bottom w:val="none" w:sz="0" w:space="0" w:color="auto"/>
        <w:right w:val="none" w:sz="0" w:space="0" w:color="auto"/>
      </w:divBdr>
    </w:div>
    <w:div w:id="834304091">
      <w:marLeft w:val="0"/>
      <w:marRight w:val="0"/>
      <w:marTop w:val="0"/>
      <w:marBottom w:val="0"/>
      <w:divBdr>
        <w:top w:val="none" w:sz="0" w:space="0" w:color="auto"/>
        <w:left w:val="none" w:sz="0" w:space="0" w:color="auto"/>
        <w:bottom w:val="none" w:sz="0" w:space="0" w:color="auto"/>
        <w:right w:val="none" w:sz="0" w:space="0" w:color="auto"/>
      </w:divBdr>
    </w:div>
    <w:div w:id="834304092">
      <w:marLeft w:val="0"/>
      <w:marRight w:val="0"/>
      <w:marTop w:val="0"/>
      <w:marBottom w:val="0"/>
      <w:divBdr>
        <w:top w:val="none" w:sz="0" w:space="0" w:color="auto"/>
        <w:left w:val="none" w:sz="0" w:space="0" w:color="auto"/>
        <w:bottom w:val="none" w:sz="0" w:space="0" w:color="auto"/>
        <w:right w:val="none" w:sz="0" w:space="0" w:color="auto"/>
      </w:divBdr>
    </w:div>
    <w:div w:id="834304093">
      <w:marLeft w:val="0"/>
      <w:marRight w:val="0"/>
      <w:marTop w:val="0"/>
      <w:marBottom w:val="0"/>
      <w:divBdr>
        <w:top w:val="none" w:sz="0" w:space="0" w:color="auto"/>
        <w:left w:val="none" w:sz="0" w:space="0" w:color="auto"/>
        <w:bottom w:val="none" w:sz="0" w:space="0" w:color="auto"/>
        <w:right w:val="none" w:sz="0" w:space="0" w:color="auto"/>
      </w:divBdr>
      <w:divsChild>
        <w:div w:id="834303974">
          <w:marLeft w:val="0"/>
          <w:marRight w:val="0"/>
          <w:marTop w:val="0"/>
          <w:marBottom w:val="0"/>
          <w:divBdr>
            <w:top w:val="none" w:sz="0" w:space="0" w:color="auto"/>
            <w:left w:val="none" w:sz="0" w:space="0" w:color="auto"/>
            <w:bottom w:val="none" w:sz="0" w:space="0" w:color="auto"/>
            <w:right w:val="none" w:sz="0" w:space="0" w:color="auto"/>
          </w:divBdr>
          <w:divsChild>
            <w:div w:id="8343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094">
      <w:marLeft w:val="0"/>
      <w:marRight w:val="0"/>
      <w:marTop w:val="0"/>
      <w:marBottom w:val="0"/>
      <w:divBdr>
        <w:top w:val="none" w:sz="0" w:space="0" w:color="auto"/>
        <w:left w:val="none" w:sz="0" w:space="0" w:color="auto"/>
        <w:bottom w:val="none" w:sz="0" w:space="0" w:color="auto"/>
        <w:right w:val="none" w:sz="0" w:space="0" w:color="auto"/>
      </w:divBdr>
      <w:divsChild>
        <w:div w:id="834303972">
          <w:marLeft w:val="0"/>
          <w:marRight w:val="0"/>
          <w:marTop w:val="0"/>
          <w:marBottom w:val="0"/>
          <w:divBdr>
            <w:top w:val="none" w:sz="0" w:space="0" w:color="auto"/>
            <w:left w:val="none" w:sz="0" w:space="0" w:color="auto"/>
            <w:bottom w:val="none" w:sz="0" w:space="0" w:color="auto"/>
            <w:right w:val="none" w:sz="0" w:space="0" w:color="auto"/>
          </w:divBdr>
        </w:div>
      </w:divsChild>
    </w:div>
    <w:div w:id="834304096">
      <w:marLeft w:val="0"/>
      <w:marRight w:val="0"/>
      <w:marTop w:val="0"/>
      <w:marBottom w:val="0"/>
      <w:divBdr>
        <w:top w:val="none" w:sz="0" w:space="0" w:color="auto"/>
        <w:left w:val="none" w:sz="0" w:space="0" w:color="auto"/>
        <w:bottom w:val="none" w:sz="0" w:space="0" w:color="auto"/>
        <w:right w:val="none" w:sz="0" w:space="0" w:color="auto"/>
      </w:divBdr>
      <w:divsChild>
        <w:div w:id="834303984">
          <w:marLeft w:val="0"/>
          <w:marRight w:val="0"/>
          <w:marTop w:val="0"/>
          <w:marBottom w:val="0"/>
          <w:divBdr>
            <w:top w:val="none" w:sz="0" w:space="0" w:color="auto"/>
            <w:left w:val="none" w:sz="0" w:space="0" w:color="auto"/>
            <w:bottom w:val="none" w:sz="0" w:space="0" w:color="auto"/>
            <w:right w:val="none" w:sz="0" w:space="0" w:color="auto"/>
          </w:divBdr>
          <w:divsChild>
            <w:div w:id="8343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097">
      <w:marLeft w:val="0"/>
      <w:marRight w:val="0"/>
      <w:marTop w:val="0"/>
      <w:marBottom w:val="0"/>
      <w:divBdr>
        <w:top w:val="none" w:sz="0" w:space="0" w:color="auto"/>
        <w:left w:val="none" w:sz="0" w:space="0" w:color="auto"/>
        <w:bottom w:val="none" w:sz="0" w:space="0" w:color="auto"/>
        <w:right w:val="none" w:sz="0" w:space="0" w:color="auto"/>
      </w:divBdr>
      <w:divsChild>
        <w:div w:id="834303871">
          <w:marLeft w:val="0"/>
          <w:marRight w:val="0"/>
          <w:marTop w:val="0"/>
          <w:marBottom w:val="0"/>
          <w:divBdr>
            <w:top w:val="none" w:sz="0" w:space="0" w:color="auto"/>
            <w:left w:val="none" w:sz="0" w:space="0" w:color="auto"/>
            <w:bottom w:val="none" w:sz="0" w:space="0" w:color="auto"/>
            <w:right w:val="none" w:sz="0" w:space="0" w:color="auto"/>
          </w:divBdr>
        </w:div>
      </w:divsChild>
    </w:div>
    <w:div w:id="834304098">
      <w:marLeft w:val="0"/>
      <w:marRight w:val="0"/>
      <w:marTop w:val="0"/>
      <w:marBottom w:val="0"/>
      <w:divBdr>
        <w:top w:val="none" w:sz="0" w:space="0" w:color="auto"/>
        <w:left w:val="none" w:sz="0" w:space="0" w:color="auto"/>
        <w:bottom w:val="none" w:sz="0" w:space="0" w:color="auto"/>
        <w:right w:val="none" w:sz="0" w:space="0" w:color="auto"/>
      </w:divBdr>
    </w:div>
    <w:div w:id="834304099">
      <w:marLeft w:val="0"/>
      <w:marRight w:val="0"/>
      <w:marTop w:val="0"/>
      <w:marBottom w:val="0"/>
      <w:divBdr>
        <w:top w:val="none" w:sz="0" w:space="0" w:color="auto"/>
        <w:left w:val="none" w:sz="0" w:space="0" w:color="auto"/>
        <w:bottom w:val="none" w:sz="0" w:space="0" w:color="auto"/>
        <w:right w:val="none" w:sz="0" w:space="0" w:color="auto"/>
      </w:divBdr>
      <w:divsChild>
        <w:div w:id="834303848">
          <w:marLeft w:val="0"/>
          <w:marRight w:val="0"/>
          <w:marTop w:val="0"/>
          <w:marBottom w:val="0"/>
          <w:divBdr>
            <w:top w:val="none" w:sz="0" w:space="0" w:color="auto"/>
            <w:left w:val="none" w:sz="0" w:space="0" w:color="auto"/>
            <w:bottom w:val="none" w:sz="0" w:space="0" w:color="auto"/>
            <w:right w:val="none" w:sz="0" w:space="0" w:color="auto"/>
          </w:divBdr>
        </w:div>
      </w:divsChild>
    </w:div>
    <w:div w:id="834304102">
      <w:marLeft w:val="0"/>
      <w:marRight w:val="0"/>
      <w:marTop w:val="0"/>
      <w:marBottom w:val="0"/>
      <w:divBdr>
        <w:top w:val="none" w:sz="0" w:space="0" w:color="auto"/>
        <w:left w:val="none" w:sz="0" w:space="0" w:color="auto"/>
        <w:bottom w:val="none" w:sz="0" w:space="0" w:color="auto"/>
        <w:right w:val="none" w:sz="0" w:space="0" w:color="auto"/>
      </w:divBdr>
    </w:div>
    <w:div w:id="834304103">
      <w:marLeft w:val="0"/>
      <w:marRight w:val="0"/>
      <w:marTop w:val="0"/>
      <w:marBottom w:val="0"/>
      <w:divBdr>
        <w:top w:val="none" w:sz="0" w:space="0" w:color="auto"/>
        <w:left w:val="none" w:sz="0" w:space="0" w:color="auto"/>
        <w:bottom w:val="none" w:sz="0" w:space="0" w:color="auto"/>
        <w:right w:val="none" w:sz="0" w:space="0" w:color="auto"/>
      </w:divBdr>
      <w:divsChild>
        <w:div w:id="834303991">
          <w:marLeft w:val="0"/>
          <w:marRight w:val="0"/>
          <w:marTop w:val="0"/>
          <w:marBottom w:val="0"/>
          <w:divBdr>
            <w:top w:val="none" w:sz="0" w:space="0" w:color="auto"/>
            <w:left w:val="none" w:sz="0" w:space="0" w:color="auto"/>
            <w:bottom w:val="none" w:sz="0" w:space="0" w:color="auto"/>
            <w:right w:val="none" w:sz="0" w:space="0" w:color="auto"/>
          </w:divBdr>
          <w:divsChild>
            <w:div w:id="8343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104">
      <w:marLeft w:val="0"/>
      <w:marRight w:val="0"/>
      <w:marTop w:val="0"/>
      <w:marBottom w:val="0"/>
      <w:divBdr>
        <w:top w:val="none" w:sz="0" w:space="0" w:color="auto"/>
        <w:left w:val="none" w:sz="0" w:space="0" w:color="auto"/>
        <w:bottom w:val="none" w:sz="0" w:space="0" w:color="auto"/>
        <w:right w:val="none" w:sz="0" w:space="0" w:color="auto"/>
      </w:divBdr>
    </w:div>
    <w:div w:id="834304110">
      <w:marLeft w:val="0"/>
      <w:marRight w:val="0"/>
      <w:marTop w:val="0"/>
      <w:marBottom w:val="0"/>
      <w:divBdr>
        <w:top w:val="none" w:sz="0" w:space="0" w:color="auto"/>
        <w:left w:val="none" w:sz="0" w:space="0" w:color="auto"/>
        <w:bottom w:val="none" w:sz="0" w:space="0" w:color="auto"/>
        <w:right w:val="none" w:sz="0" w:space="0" w:color="auto"/>
      </w:divBdr>
      <w:divsChild>
        <w:div w:id="834304107">
          <w:marLeft w:val="0"/>
          <w:marRight w:val="0"/>
          <w:marTop w:val="0"/>
          <w:marBottom w:val="0"/>
          <w:divBdr>
            <w:top w:val="none" w:sz="0" w:space="0" w:color="auto"/>
            <w:left w:val="none" w:sz="0" w:space="0" w:color="auto"/>
            <w:bottom w:val="none" w:sz="0" w:space="0" w:color="auto"/>
            <w:right w:val="none" w:sz="0" w:space="0" w:color="auto"/>
          </w:divBdr>
          <w:divsChild>
            <w:div w:id="834304017">
              <w:marLeft w:val="0"/>
              <w:marRight w:val="0"/>
              <w:marTop w:val="0"/>
              <w:marBottom w:val="0"/>
              <w:divBdr>
                <w:top w:val="none" w:sz="0" w:space="0" w:color="auto"/>
                <w:left w:val="none" w:sz="0" w:space="0" w:color="auto"/>
                <w:bottom w:val="none" w:sz="0" w:space="0" w:color="auto"/>
                <w:right w:val="none" w:sz="0" w:space="0" w:color="auto"/>
              </w:divBdr>
              <w:divsChild>
                <w:div w:id="834304089">
                  <w:marLeft w:val="360"/>
                  <w:marRight w:val="360"/>
                  <w:marTop w:val="0"/>
                  <w:marBottom w:val="0"/>
                  <w:divBdr>
                    <w:top w:val="none" w:sz="0" w:space="0" w:color="auto"/>
                    <w:left w:val="none" w:sz="0" w:space="0" w:color="auto"/>
                    <w:bottom w:val="none" w:sz="0" w:space="0" w:color="auto"/>
                    <w:right w:val="none" w:sz="0" w:space="0" w:color="auto"/>
                  </w:divBdr>
                  <w:divsChild>
                    <w:div w:id="8343039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04113">
      <w:marLeft w:val="0"/>
      <w:marRight w:val="0"/>
      <w:marTop w:val="0"/>
      <w:marBottom w:val="0"/>
      <w:divBdr>
        <w:top w:val="none" w:sz="0" w:space="0" w:color="auto"/>
        <w:left w:val="none" w:sz="0" w:space="0" w:color="auto"/>
        <w:bottom w:val="none" w:sz="0" w:space="0" w:color="auto"/>
        <w:right w:val="none" w:sz="0" w:space="0" w:color="auto"/>
      </w:divBdr>
      <w:divsChild>
        <w:div w:id="834303975">
          <w:marLeft w:val="0"/>
          <w:marRight w:val="0"/>
          <w:marTop w:val="0"/>
          <w:marBottom w:val="0"/>
          <w:divBdr>
            <w:top w:val="none" w:sz="0" w:space="0" w:color="auto"/>
            <w:left w:val="none" w:sz="0" w:space="0" w:color="auto"/>
            <w:bottom w:val="none" w:sz="0" w:space="0" w:color="auto"/>
            <w:right w:val="none" w:sz="0" w:space="0" w:color="auto"/>
          </w:divBdr>
        </w:div>
      </w:divsChild>
    </w:div>
    <w:div w:id="834304120">
      <w:marLeft w:val="0"/>
      <w:marRight w:val="0"/>
      <w:marTop w:val="0"/>
      <w:marBottom w:val="0"/>
      <w:divBdr>
        <w:top w:val="none" w:sz="0" w:space="0" w:color="auto"/>
        <w:left w:val="none" w:sz="0" w:space="0" w:color="auto"/>
        <w:bottom w:val="none" w:sz="0" w:space="0" w:color="auto"/>
        <w:right w:val="none" w:sz="0" w:space="0" w:color="auto"/>
      </w:divBdr>
    </w:div>
    <w:div w:id="834304123">
      <w:marLeft w:val="0"/>
      <w:marRight w:val="0"/>
      <w:marTop w:val="0"/>
      <w:marBottom w:val="0"/>
      <w:divBdr>
        <w:top w:val="none" w:sz="0" w:space="0" w:color="auto"/>
        <w:left w:val="none" w:sz="0" w:space="0" w:color="auto"/>
        <w:bottom w:val="none" w:sz="0" w:space="0" w:color="auto"/>
        <w:right w:val="none" w:sz="0" w:space="0" w:color="auto"/>
      </w:divBdr>
      <w:divsChild>
        <w:div w:id="834304083">
          <w:marLeft w:val="0"/>
          <w:marRight w:val="0"/>
          <w:marTop w:val="0"/>
          <w:marBottom w:val="0"/>
          <w:divBdr>
            <w:top w:val="none" w:sz="0" w:space="0" w:color="auto"/>
            <w:left w:val="none" w:sz="0" w:space="0" w:color="auto"/>
            <w:bottom w:val="none" w:sz="0" w:space="0" w:color="auto"/>
            <w:right w:val="none" w:sz="0" w:space="0" w:color="auto"/>
          </w:divBdr>
          <w:divsChild>
            <w:div w:id="834303911">
              <w:marLeft w:val="0"/>
              <w:marRight w:val="0"/>
              <w:marTop w:val="0"/>
              <w:marBottom w:val="0"/>
              <w:divBdr>
                <w:top w:val="none" w:sz="0" w:space="0" w:color="auto"/>
                <w:left w:val="none" w:sz="0" w:space="0" w:color="auto"/>
                <w:bottom w:val="none" w:sz="0" w:space="0" w:color="auto"/>
                <w:right w:val="none" w:sz="0" w:space="0" w:color="auto"/>
              </w:divBdr>
              <w:divsChild>
                <w:div w:id="834303866">
                  <w:marLeft w:val="360"/>
                  <w:marRight w:val="360"/>
                  <w:marTop w:val="0"/>
                  <w:marBottom w:val="0"/>
                  <w:divBdr>
                    <w:top w:val="none" w:sz="0" w:space="0" w:color="auto"/>
                    <w:left w:val="none" w:sz="0" w:space="0" w:color="auto"/>
                    <w:bottom w:val="none" w:sz="0" w:space="0" w:color="auto"/>
                    <w:right w:val="none" w:sz="0" w:space="0" w:color="auto"/>
                  </w:divBdr>
                  <w:divsChild>
                    <w:div w:id="83430411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04124">
      <w:marLeft w:val="0"/>
      <w:marRight w:val="0"/>
      <w:marTop w:val="0"/>
      <w:marBottom w:val="0"/>
      <w:divBdr>
        <w:top w:val="none" w:sz="0" w:space="0" w:color="auto"/>
        <w:left w:val="none" w:sz="0" w:space="0" w:color="auto"/>
        <w:bottom w:val="none" w:sz="0" w:space="0" w:color="auto"/>
        <w:right w:val="none" w:sz="0" w:space="0" w:color="auto"/>
      </w:divBdr>
      <w:divsChild>
        <w:div w:id="834304031">
          <w:marLeft w:val="0"/>
          <w:marRight w:val="0"/>
          <w:marTop w:val="0"/>
          <w:marBottom w:val="0"/>
          <w:divBdr>
            <w:top w:val="none" w:sz="0" w:space="0" w:color="auto"/>
            <w:left w:val="none" w:sz="0" w:space="0" w:color="auto"/>
            <w:bottom w:val="none" w:sz="0" w:space="0" w:color="auto"/>
            <w:right w:val="none" w:sz="0" w:space="0" w:color="auto"/>
          </w:divBdr>
          <w:divsChild>
            <w:div w:id="8343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127">
      <w:marLeft w:val="0"/>
      <w:marRight w:val="0"/>
      <w:marTop w:val="0"/>
      <w:marBottom w:val="0"/>
      <w:divBdr>
        <w:top w:val="none" w:sz="0" w:space="0" w:color="auto"/>
        <w:left w:val="none" w:sz="0" w:space="0" w:color="auto"/>
        <w:bottom w:val="none" w:sz="0" w:space="0" w:color="auto"/>
        <w:right w:val="none" w:sz="0" w:space="0" w:color="auto"/>
      </w:divBdr>
      <w:divsChild>
        <w:div w:id="834304116">
          <w:marLeft w:val="720"/>
          <w:marRight w:val="720"/>
          <w:marTop w:val="100"/>
          <w:marBottom w:val="100"/>
          <w:divBdr>
            <w:top w:val="none" w:sz="0" w:space="0" w:color="auto"/>
            <w:left w:val="none" w:sz="0" w:space="0" w:color="auto"/>
            <w:bottom w:val="none" w:sz="0" w:space="0" w:color="auto"/>
            <w:right w:val="none" w:sz="0" w:space="0" w:color="auto"/>
          </w:divBdr>
        </w:div>
      </w:divsChild>
    </w:div>
    <w:div w:id="834304128">
      <w:marLeft w:val="0"/>
      <w:marRight w:val="0"/>
      <w:marTop w:val="0"/>
      <w:marBottom w:val="0"/>
      <w:divBdr>
        <w:top w:val="none" w:sz="0" w:space="0" w:color="auto"/>
        <w:left w:val="none" w:sz="0" w:space="0" w:color="auto"/>
        <w:bottom w:val="none" w:sz="0" w:space="0" w:color="auto"/>
        <w:right w:val="none" w:sz="0" w:space="0" w:color="auto"/>
      </w:divBdr>
    </w:div>
    <w:div w:id="834304141">
      <w:marLeft w:val="0"/>
      <w:marRight w:val="0"/>
      <w:marTop w:val="0"/>
      <w:marBottom w:val="0"/>
      <w:divBdr>
        <w:top w:val="none" w:sz="0" w:space="0" w:color="auto"/>
        <w:left w:val="none" w:sz="0" w:space="0" w:color="auto"/>
        <w:bottom w:val="none" w:sz="0" w:space="0" w:color="auto"/>
        <w:right w:val="none" w:sz="0" w:space="0" w:color="auto"/>
      </w:divBdr>
      <w:divsChild>
        <w:div w:id="834303948">
          <w:marLeft w:val="0"/>
          <w:marRight w:val="0"/>
          <w:marTop w:val="0"/>
          <w:marBottom w:val="0"/>
          <w:divBdr>
            <w:top w:val="none" w:sz="0" w:space="0" w:color="auto"/>
            <w:left w:val="none" w:sz="0" w:space="0" w:color="auto"/>
            <w:bottom w:val="none" w:sz="0" w:space="0" w:color="auto"/>
            <w:right w:val="none" w:sz="0" w:space="0" w:color="auto"/>
          </w:divBdr>
          <w:divsChild>
            <w:div w:id="8343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145">
      <w:marLeft w:val="0"/>
      <w:marRight w:val="0"/>
      <w:marTop w:val="0"/>
      <w:marBottom w:val="0"/>
      <w:divBdr>
        <w:top w:val="none" w:sz="0" w:space="0" w:color="auto"/>
        <w:left w:val="none" w:sz="0" w:space="0" w:color="auto"/>
        <w:bottom w:val="none" w:sz="0" w:space="0" w:color="auto"/>
        <w:right w:val="none" w:sz="0" w:space="0" w:color="auto"/>
      </w:divBdr>
      <w:divsChild>
        <w:div w:id="834303983">
          <w:marLeft w:val="0"/>
          <w:marRight w:val="0"/>
          <w:marTop w:val="0"/>
          <w:marBottom w:val="0"/>
          <w:divBdr>
            <w:top w:val="none" w:sz="0" w:space="0" w:color="auto"/>
            <w:left w:val="none" w:sz="0" w:space="0" w:color="auto"/>
            <w:bottom w:val="none" w:sz="0" w:space="0" w:color="auto"/>
            <w:right w:val="none" w:sz="0" w:space="0" w:color="auto"/>
          </w:divBdr>
          <w:divsChild>
            <w:div w:id="8343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148">
      <w:marLeft w:val="0"/>
      <w:marRight w:val="0"/>
      <w:marTop w:val="0"/>
      <w:marBottom w:val="0"/>
      <w:divBdr>
        <w:top w:val="none" w:sz="0" w:space="0" w:color="auto"/>
        <w:left w:val="none" w:sz="0" w:space="0" w:color="auto"/>
        <w:bottom w:val="none" w:sz="0" w:space="0" w:color="auto"/>
        <w:right w:val="none" w:sz="0" w:space="0" w:color="auto"/>
      </w:divBdr>
      <w:divsChild>
        <w:div w:id="834303914">
          <w:marLeft w:val="0"/>
          <w:marRight w:val="0"/>
          <w:marTop w:val="0"/>
          <w:marBottom w:val="0"/>
          <w:divBdr>
            <w:top w:val="none" w:sz="0" w:space="0" w:color="auto"/>
            <w:left w:val="none" w:sz="0" w:space="0" w:color="auto"/>
            <w:bottom w:val="none" w:sz="0" w:space="0" w:color="auto"/>
            <w:right w:val="none" w:sz="0" w:space="0" w:color="auto"/>
          </w:divBdr>
          <w:divsChild>
            <w:div w:id="8343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149">
      <w:marLeft w:val="0"/>
      <w:marRight w:val="0"/>
      <w:marTop w:val="0"/>
      <w:marBottom w:val="0"/>
      <w:divBdr>
        <w:top w:val="none" w:sz="0" w:space="0" w:color="auto"/>
        <w:left w:val="none" w:sz="0" w:space="0" w:color="auto"/>
        <w:bottom w:val="none" w:sz="0" w:space="0" w:color="auto"/>
        <w:right w:val="none" w:sz="0" w:space="0" w:color="auto"/>
      </w:divBdr>
      <w:divsChild>
        <w:div w:id="834303922">
          <w:marLeft w:val="0"/>
          <w:marRight w:val="0"/>
          <w:marTop w:val="0"/>
          <w:marBottom w:val="0"/>
          <w:divBdr>
            <w:top w:val="none" w:sz="0" w:space="0" w:color="auto"/>
            <w:left w:val="none" w:sz="0" w:space="0" w:color="auto"/>
            <w:bottom w:val="none" w:sz="0" w:space="0" w:color="auto"/>
            <w:right w:val="none" w:sz="0" w:space="0" w:color="auto"/>
          </w:divBdr>
        </w:div>
      </w:divsChild>
    </w:div>
    <w:div w:id="834304151">
      <w:marLeft w:val="0"/>
      <w:marRight w:val="0"/>
      <w:marTop w:val="0"/>
      <w:marBottom w:val="0"/>
      <w:divBdr>
        <w:top w:val="none" w:sz="0" w:space="0" w:color="auto"/>
        <w:left w:val="none" w:sz="0" w:space="0" w:color="auto"/>
        <w:bottom w:val="none" w:sz="0" w:space="0" w:color="auto"/>
        <w:right w:val="none" w:sz="0" w:space="0" w:color="auto"/>
      </w:divBdr>
      <w:divsChild>
        <w:div w:id="834304073">
          <w:marLeft w:val="0"/>
          <w:marRight w:val="0"/>
          <w:marTop w:val="0"/>
          <w:marBottom w:val="0"/>
          <w:divBdr>
            <w:top w:val="none" w:sz="0" w:space="0" w:color="auto"/>
            <w:left w:val="none" w:sz="0" w:space="0" w:color="auto"/>
            <w:bottom w:val="none" w:sz="0" w:space="0" w:color="auto"/>
            <w:right w:val="none" w:sz="0" w:space="0" w:color="auto"/>
          </w:divBdr>
          <w:divsChild>
            <w:div w:id="8343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152">
      <w:marLeft w:val="0"/>
      <w:marRight w:val="0"/>
      <w:marTop w:val="0"/>
      <w:marBottom w:val="0"/>
      <w:divBdr>
        <w:top w:val="none" w:sz="0" w:space="0" w:color="auto"/>
        <w:left w:val="none" w:sz="0" w:space="0" w:color="auto"/>
        <w:bottom w:val="none" w:sz="0" w:space="0" w:color="auto"/>
        <w:right w:val="none" w:sz="0" w:space="0" w:color="auto"/>
      </w:divBdr>
      <w:divsChild>
        <w:div w:id="834304062">
          <w:marLeft w:val="720"/>
          <w:marRight w:val="720"/>
          <w:marTop w:val="100"/>
          <w:marBottom w:val="100"/>
          <w:divBdr>
            <w:top w:val="none" w:sz="0" w:space="0" w:color="auto"/>
            <w:left w:val="none" w:sz="0" w:space="0" w:color="auto"/>
            <w:bottom w:val="none" w:sz="0" w:space="0" w:color="auto"/>
            <w:right w:val="none" w:sz="0" w:space="0" w:color="auto"/>
          </w:divBdr>
        </w:div>
        <w:div w:id="834304100">
          <w:marLeft w:val="720"/>
          <w:marRight w:val="720"/>
          <w:marTop w:val="100"/>
          <w:marBottom w:val="100"/>
          <w:divBdr>
            <w:top w:val="none" w:sz="0" w:space="0" w:color="auto"/>
            <w:left w:val="none" w:sz="0" w:space="0" w:color="auto"/>
            <w:bottom w:val="none" w:sz="0" w:space="0" w:color="auto"/>
            <w:right w:val="none" w:sz="0" w:space="0" w:color="auto"/>
          </w:divBdr>
        </w:div>
      </w:divsChild>
    </w:div>
    <w:div w:id="834304156">
      <w:marLeft w:val="0"/>
      <w:marRight w:val="0"/>
      <w:marTop w:val="0"/>
      <w:marBottom w:val="0"/>
      <w:divBdr>
        <w:top w:val="none" w:sz="0" w:space="0" w:color="auto"/>
        <w:left w:val="none" w:sz="0" w:space="0" w:color="auto"/>
        <w:bottom w:val="none" w:sz="0" w:space="0" w:color="auto"/>
        <w:right w:val="none" w:sz="0" w:space="0" w:color="auto"/>
      </w:divBdr>
      <w:divsChild>
        <w:div w:id="834304150">
          <w:marLeft w:val="0"/>
          <w:marRight w:val="0"/>
          <w:marTop w:val="0"/>
          <w:marBottom w:val="0"/>
          <w:divBdr>
            <w:top w:val="none" w:sz="0" w:space="0" w:color="auto"/>
            <w:left w:val="none" w:sz="0" w:space="0" w:color="auto"/>
            <w:bottom w:val="none" w:sz="0" w:space="0" w:color="auto"/>
            <w:right w:val="none" w:sz="0" w:space="0" w:color="auto"/>
          </w:divBdr>
          <w:divsChild>
            <w:div w:id="8343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4158">
      <w:marLeft w:val="0"/>
      <w:marRight w:val="0"/>
      <w:marTop w:val="0"/>
      <w:marBottom w:val="0"/>
      <w:divBdr>
        <w:top w:val="none" w:sz="0" w:space="0" w:color="auto"/>
        <w:left w:val="none" w:sz="0" w:space="0" w:color="auto"/>
        <w:bottom w:val="none" w:sz="0" w:space="0" w:color="auto"/>
        <w:right w:val="none" w:sz="0" w:space="0" w:color="auto"/>
      </w:divBdr>
      <w:divsChild>
        <w:div w:id="834304193">
          <w:marLeft w:val="0"/>
          <w:marRight w:val="0"/>
          <w:marTop w:val="0"/>
          <w:marBottom w:val="0"/>
          <w:divBdr>
            <w:top w:val="none" w:sz="0" w:space="0" w:color="auto"/>
            <w:left w:val="none" w:sz="0" w:space="0" w:color="auto"/>
            <w:bottom w:val="none" w:sz="0" w:space="0" w:color="auto"/>
            <w:right w:val="none" w:sz="0" w:space="0" w:color="auto"/>
          </w:divBdr>
        </w:div>
      </w:divsChild>
    </w:div>
    <w:div w:id="834304164">
      <w:marLeft w:val="0"/>
      <w:marRight w:val="0"/>
      <w:marTop w:val="0"/>
      <w:marBottom w:val="0"/>
      <w:divBdr>
        <w:top w:val="none" w:sz="0" w:space="0" w:color="auto"/>
        <w:left w:val="none" w:sz="0" w:space="0" w:color="auto"/>
        <w:bottom w:val="none" w:sz="0" w:space="0" w:color="auto"/>
        <w:right w:val="none" w:sz="0" w:space="0" w:color="auto"/>
      </w:divBdr>
      <w:divsChild>
        <w:div w:id="834304189">
          <w:marLeft w:val="0"/>
          <w:marRight w:val="0"/>
          <w:marTop w:val="0"/>
          <w:marBottom w:val="0"/>
          <w:divBdr>
            <w:top w:val="none" w:sz="0" w:space="0" w:color="auto"/>
            <w:left w:val="none" w:sz="0" w:space="0" w:color="auto"/>
            <w:bottom w:val="none" w:sz="0" w:space="0" w:color="auto"/>
            <w:right w:val="none" w:sz="0" w:space="0" w:color="auto"/>
          </w:divBdr>
        </w:div>
      </w:divsChild>
    </w:div>
    <w:div w:id="834304171">
      <w:marLeft w:val="0"/>
      <w:marRight w:val="0"/>
      <w:marTop w:val="0"/>
      <w:marBottom w:val="0"/>
      <w:divBdr>
        <w:top w:val="none" w:sz="0" w:space="0" w:color="auto"/>
        <w:left w:val="none" w:sz="0" w:space="0" w:color="auto"/>
        <w:bottom w:val="none" w:sz="0" w:space="0" w:color="auto"/>
        <w:right w:val="none" w:sz="0" w:space="0" w:color="auto"/>
      </w:divBdr>
      <w:divsChild>
        <w:div w:id="834304169">
          <w:marLeft w:val="0"/>
          <w:marRight w:val="0"/>
          <w:marTop w:val="0"/>
          <w:marBottom w:val="0"/>
          <w:divBdr>
            <w:top w:val="single" w:sz="6" w:space="0" w:color="678FC2"/>
            <w:left w:val="single" w:sz="6" w:space="0" w:color="678FC2"/>
            <w:bottom w:val="single" w:sz="6" w:space="0" w:color="678FC2"/>
            <w:right w:val="single" w:sz="6" w:space="0" w:color="678FC2"/>
          </w:divBdr>
          <w:divsChild>
            <w:div w:id="834304224">
              <w:marLeft w:val="0"/>
              <w:marRight w:val="0"/>
              <w:marTop w:val="0"/>
              <w:marBottom w:val="0"/>
              <w:divBdr>
                <w:top w:val="none" w:sz="0" w:space="0" w:color="auto"/>
                <w:left w:val="none" w:sz="0" w:space="0" w:color="auto"/>
                <w:bottom w:val="none" w:sz="0" w:space="0" w:color="auto"/>
                <w:right w:val="none" w:sz="0" w:space="0" w:color="auto"/>
              </w:divBdr>
              <w:divsChild>
                <w:div w:id="834304209">
                  <w:marLeft w:val="150"/>
                  <w:marRight w:val="150"/>
                  <w:marTop w:val="0"/>
                  <w:marBottom w:val="0"/>
                  <w:divBdr>
                    <w:top w:val="none" w:sz="0" w:space="0" w:color="auto"/>
                    <w:left w:val="none" w:sz="0" w:space="0" w:color="auto"/>
                    <w:bottom w:val="none" w:sz="0" w:space="0" w:color="auto"/>
                    <w:right w:val="none" w:sz="0" w:space="0" w:color="auto"/>
                  </w:divBdr>
                  <w:divsChild>
                    <w:div w:id="834304162">
                      <w:marLeft w:val="0"/>
                      <w:marRight w:val="0"/>
                      <w:marTop w:val="0"/>
                      <w:marBottom w:val="0"/>
                      <w:divBdr>
                        <w:top w:val="none" w:sz="0" w:space="0" w:color="auto"/>
                        <w:left w:val="none" w:sz="0" w:space="0" w:color="auto"/>
                        <w:bottom w:val="none" w:sz="0" w:space="0" w:color="auto"/>
                        <w:right w:val="none" w:sz="0" w:space="0" w:color="auto"/>
                      </w:divBdr>
                      <w:divsChild>
                        <w:div w:id="834304181">
                          <w:marLeft w:val="0"/>
                          <w:marRight w:val="0"/>
                          <w:marTop w:val="0"/>
                          <w:marBottom w:val="0"/>
                          <w:divBdr>
                            <w:top w:val="none" w:sz="0" w:space="0" w:color="auto"/>
                            <w:left w:val="none" w:sz="0" w:space="0" w:color="auto"/>
                            <w:bottom w:val="none" w:sz="0" w:space="0" w:color="auto"/>
                            <w:right w:val="none" w:sz="0" w:space="0" w:color="auto"/>
                          </w:divBdr>
                          <w:divsChild>
                            <w:div w:id="8343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304176">
      <w:marLeft w:val="0"/>
      <w:marRight w:val="0"/>
      <w:marTop w:val="0"/>
      <w:marBottom w:val="0"/>
      <w:divBdr>
        <w:top w:val="none" w:sz="0" w:space="0" w:color="auto"/>
        <w:left w:val="none" w:sz="0" w:space="0" w:color="auto"/>
        <w:bottom w:val="none" w:sz="0" w:space="0" w:color="auto"/>
        <w:right w:val="none" w:sz="0" w:space="0" w:color="auto"/>
      </w:divBdr>
      <w:divsChild>
        <w:div w:id="834304229">
          <w:marLeft w:val="0"/>
          <w:marRight w:val="0"/>
          <w:marTop w:val="0"/>
          <w:marBottom w:val="0"/>
          <w:divBdr>
            <w:top w:val="none" w:sz="0" w:space="0" w:color="auto"/>
            <w:left w:val="none" w:sz="0" w:space="0" w:color="auto"/>
            <w:bottom w:val="none" w:sz="0" w:space="0" w:color="auto"/>
            <w:right w:val="none" w:sz="0" w:space="0" w:color="auto"/>
          </w:divBdr>
          <w:divsChild>
            <w:div w:id="834304215">
              <w:marLeft w:val="0"/>
              <w:marRight w:val="0"/>
              <w:marTop w:val="0"/>
              <w:marBottom w:val="0"/>
              <w:divBdr>
                <w:top w:val="none" w:sz="0" w:space="0" w:color="auto"/>
                <w:left w:val="none" w:sz="0" w:space="0" w:color="auto"/>
                <w:bottom w:val="none" w:sz="0" w:space="0" w:color="auto"/>
                <w:right w:val="none" w:sz="0" w:space="0" w:color="auto"/>
              </w:divBdr>
              <w:divsChild>
                <w:div w:id="834304170">
                  <w:marLeft w:val="0"/>
                  <w:marRight w:val="0"/>
                  <w:marTop w:val="0"/>
                  <w:marBottom w:val="0"/>
                  <w:divBdr>
                    <w:top w:val="none" w:sz="0" w:space="0" w:color="auto"/>
                    <w:left w:val="none" w:sz="0" w:space="0" w:color="auto"/>
                    <w:bottom w:val="none" w:sz="0" w:space="0" w:color="auto"/>
                    <w:right w:val="none" w:sz="0" w:space="0" w:color="auto"/>
                  </w:divBdr>
                  <w:divsChild>
                    <w:div w:id="834304174">
                      <w:marLeft w:val="300"/>
                      <w:marRight w:val="300"/>
                      <w:marTop w:val="300"/>
                      <w:marBottom w:val="300"/>
                      <w:divBdr>
                        <w:top w:val="none" w:sz="0" w:space="0" w:color="auto"/>
                        <w:left w:val="none" w:sz="0" w:space="0" w:color="auto"/>
                        <w:bottom w:val="none" w:sz="0" w:space="0" w:color="auto"/>
                        <w:right w:val="none" w:sz="0" w:space="0" w:color="auto"/>
                      </w:divBdr>
                      <w:divsChild>
                        <w:div w:id="834304227">
                          <w:marLeft w:val="0"/>
                          <w:marRight w:val="0"/>
                          <w:marTop w:val="0"/>
                          <w:marBottom w:val="0"/>
                          <w:divBdr>
                            <w:top w:val="none" w:sz="0" w:space="0" w:color="auto"/>
                            <w:left w:val="none" w:sz="0" w:space="0" w:color="auto"/>
                            <w:bottom w:val="none" w:sz="0" w:space="0" w:color="auto"/>
                            <w:right w:val="none" w:sz="0" w:space="0" w:color="auto"/>
                          </w:divBdr>
                          <w:divsChild>
                            <w:div w:id="834304217">
                              <w:marLeft w:val="0"/>
                              <w:marRight w:val="0"/>
                              <w:marTop w:val="0"/>
                              <w:marBottom w:val="0"/>
                              <w:divBdr>
                                <w:top w:val="none" w:sz="0" w:space="0" w:color="auto"/>
                                <w:left w:val="none" w:sz="0" w:space="0" w:color="auto"/>
                                <w:bottom w:val="none" w:sz="0" w:space="0" w:color="auto"/>
                                <w:right w:val="none" w:sz="0" w:space="0" w:color="auto"/>
                              </w:divBdr>
                              <w:divsChild>
                                <w:div w:id="834304206">
                                  <w:marLeft w:val="0"/>
                                  <w:marRight w:val="0"/>
                                  <w:marTop w:val="0"/>
                                  <w:marBottom w:val="0"/>
                                  <w:divBdr>
                                    <w:top w:val="none" w:sz="0" w:space="0" w:color="auto"/>
                                    <w:left w:val="none" w:sz="0" w:space="0" w:color="auto"/>
                                    <w:bottom w:val="none" w:sz="0" w:space="0" w:color="auto"/>
                                    <w:right w:val="none" w:sz="0" w:space="0" w:color="auto"/>
                                  </w:divBdr>
                                  <w:divsChild>
                                    <w:div w:id="8343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04190">
      <w:marLeft w:val="0"/>
      <w:marRight w:val="0"/>
      <w:marTop w:val="0"/>
      <w:marBottom w:val="0"/>
      <w:divBdr>
        <w:top w:val="none" w:sz="0" w:space="0" w:color="auto"/>
        <w:left w:val="none" w:sz="0" w:space="0" w:color="auto"/>
        <w:bottom w:val="none" w:sz="0" w:space="0" w:color="auto"/>
        <w:right w:val="none" w:sz="0" w:space="0" w:color="auto"/>
      </w:divBdr>
      <w:divsChild>
        <w:div w:id="834304202">
          <w:marLeft w:val="0"/>
          <w:marRight w:val="0"/>
          <w:marTop w:val="0"/>
          <w:marBottom w:val="0"/>
          <w:divBdr>
            <w:top w:val="none" w:sz="0" w:space="0" w:color="auto"/>
            <w:left w:val="none" w:sz="0" w:space="0" w:color="auto"/>
            <w:bottom w:val="none" w:sz="0" w:space="0" w:color="auto"/>
            <w:right w:val="none" w:sz="0" w:space="0" w:color="auto"/>
          </w:divBdr>
          <w:divsChild>
            <w:div w:id="834304201">
              <w:marLeft w:val="0"/>
              <w:marRight w:val="0"/>
              <w:marTop w:val="0"/>
              <w:marBottom w:val="0"/>
              <w:divBdr>
                <w:top w:val="none" w:sz="0" w:space="0" w:color="auto"/>
                <w:left w:val="none" w:sz="0" w:space="0" w:color="auto"/>
                <w:bottom w:val="none" w:sz="0" w:space="0" w:color="auto"/>
                <w:right w:val="none" w:sz="0" w:space="0" w:color="auto"/>
              </w:divBdr>
              <w:divsChild>
                <w:div w:id="834304222">
                  <w:marLeft w:val="0"/>
                  <w:marRight w:val="0"/>
                  <w:marTop w:val="0"/>
                  <w:marBottom w:val="0"/>
                  <w:divBdr>
                    <w:top w:val="none" w:sz="0" w:space="0" w:color="auto"/>
                    <w:left w:val="none" w:sz="0" w:space="0" w:color="auto"/>
                    <w:bottom w:val="none" w:sz="0" w:space="0" w:color="auto"/>
                    <w:right w:val="none" w:sz="0" w:space="0" w:color="auto"/>
                  </w:divBdr>
                  <w:divsChild>
                    <w:div w:id="834304225">
                      <w:marLeft w:val="0"/>
                      <w:marRight w:val="0"/>
                      <w:marTop w:val="0"/>
                      <w:marBottom w:val="0"/>
                      <w:divBdr>
                        <w:top w:val="none" w:sz="0" w:space="0" w:color="auto"/>
                        <w:left w:val="none" w:sz="0" w:space="0" w:color="auto"/>
                        <w:bottom w:val="none" w:sz="0" w:space="0" w:color="auto"/>
                        <w:right w:val="none" w:sz="0" w:space="0" w:color="auto"/>
                      </w:divBdr>
                      <w:divsChild>
                        <w:div w:id="834304165">
                          <w:marLeft w:val="0"/>
                          <w:marRight w:val="0"/>
                          <w:marTop w:val="0"/>
                          <w:marBottom w:val="0"/>
                          <w:divBdr>
                            <w:top w:val="none" w:sz="0" w:space="0" w:color="auto"/>
                            <w:left w:val="none" w:sz="0" w:space="0" w:color="auto"/>
                            <w:bottom w:val="none" w:sz="0" w:space="0" w:color="auto"/>
                            <w:right w:val="none" w:sz="0" w:space="0" w:color="auto"/>
                          </w:divBdr>
                          <w:divsChild>
                            <w:div w:id="834304163">
                              <w:marLeft w:val="0"/>
                              <w:marRight w:val="0"/>
                              <w:marTop w:val="0"/>
                              <w:marBottom w:val="0"/>
                              <w:divBdr>
                                <w:top w:val="none" w:sz="0" w:space="0" w:color="auto"/>
                                <w:left w:val="none" w:sz="0" w:space="0" w:color="auto"/>
                                <w:bottom w:val="none" w:sz="0" w:space="0" w:color="auto"/>
                                <w:right w:val="none" w:sz="0" w:space="0" w:color="auto"/>
                              </w:divBdr>
                              <w:divsChild>
                                <w:div w:id="8343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304192">
      <w:marLeft w:val="0"/>
      <w:marRight w:val="0"/>
      <w:marTop w:val="0"/>
      <w:marBottom w:val="0"/>
      <w:divBdr>
        <w:top w:val="none" w:sz="0" w:space="0" w:color="auto"/>
        <w:left w:val="none" w:sz="0" w:space="0" w:color="auto"/>
        <w:bottom w:val="none" w:sz="0" w:space="0" w:color="auto"/>
        <w:right w:val="none" w:sz="0" w:space="0" w:color="auto"/>
      </w:divBdr>
      <w:divsChild>
        <w:div w:id="834304178">
          <w:marLeft w:val="0"/>
          <w:marRight w:val="0"/>
          <w:marTop w:val="0"/>
          <w:marBottom w:val="0"/>
          <w:divBdr>
            <w:top w:val="none" w:sz="0" w:space="0" w:color="auto"/>
            <w:left w:val="none" w:sz="0" w:space="0" w:color="auto"/>
            <w:bottom w:val="none" w:sz="0" w:space="0" w:color="auto"/>
            <w:right w:val="none" w:sz="0" w:space="0" w:color="auto"/>
          </w:divBdr>
        </w:div>
      </w:divsChild>
    </w:div>
    <w:div w:id="834304194">
      <w:marLeft w:val="0"/>
      <w:marRight w:val="0"/>
      <w:marTop w:val="0"/>
      <w:marBottom w:val="0"/>
      <w:divBdr>
        <w:top w:val="none" w:sz="0" w:space="0" w:color="auto"/>
        <w:left w:val="none" w:sz="0" w:space="0" w:color="auto"/>
        <w:bottom w:val="none" w:sz="0" w:space="0" w:color="auto"/>
        <w:right w:val="none" w:sz="0" w:space="0" w:color="auto"/>
      </w:divBdr>
    </w:div>
    <w:div w:id="834304195">
      <w:marLeft w:val="240"/>
      <w:marRight w:val="240"/>
      <w:marTop w:val="0"/>
      <w:marBottom w:val="240"/>
      <w:divBdr>
        <w:top w:val="none" w:sz="0" w:space="0" w:color="auto"/>
        <w:left w:val="none" w:sz="0" w:space="0" w:color="auto"/>
        <w:bottom w:val="none" w:sz="0" w:space="0" w:color="auto"/>
        <w:right w:val="none" w:sz="0" w:space="0" w:color="auto"/>
      </w:divBdr>
      <w:divsChild>
        <w:div w:id="834304183">
          <w:marLeft w:val="27"/>
          <w:marRight w:val="0"/>
          <w:marTop w:val="0"/>
          <w:marBottom w:val="0"/>
          <w:divBdr>
            <w:top w:val="none" w:sz="0" w:space="0" w:color="auto"/>
            <w:left w:val="none" w:sz="0" w:space="0" w:color="auto"/>
            <w:bottom w:val="none" w:sz="0" w:space="0" w:color="auto"/>
            <w:right w:val="none" w:sz="0" w:space="0" w:color="auto"/>
          </w:divBdr>
        </w:div>
      </w:divsChild>
    </w:div>
    <w:div w:id="834304196">
      <w:marLeft w:val="0"/>
      <w:marRight w:val="0"/>
      <w:marTop w:val="0"/>
      <w:marBottom w:val="0"/>
      <w:divBdr>
        <w:top w:val="none" w:sz="0" w:space="0" w:color="auto"/>
        <w:left w:val="none" w:sz="0" w:space="0" w:color="auto"/>
        <w:bottom w:val="none" w:sz="0" w:space="0" w:color="auto"/>
        <w:right w:val="none" w:sz="0" w:space="0" w:color="auto"/>
      </w:divBdr>
      <w:divsChild>
        <w:div w:id="834304167">
          <w:marLeft w:val="0"/>
          <w:marRight w:val="0"/>
          <w:marTop w:val="0"/>
          <w:marBottom w:val="0"/>
          <w:divBdr>
            <w:top w:val="none" w:sz="0" w:space="0" w:color="auto"/>
            <w:left w:val="none" w:sz="0" w:space="0" w:color="auto"/>
            <w:bottom w:val="none" w:sz="0" w:space="0" w:color="auto"/>
            <w:right w:val="none" w:sz="0" w:space="0" w:color="auto"/>
          </w:divBdr>
        </w:div>
      </w:divsChild>
    </w:div>
    <w:div w:id="834304197">
      <w:marLeft w:val="0"/>
      <w:marRight w:val="0"/>
      <w:marTop w:val="0"/>
      <w:marBottom w:val="0"/>
      <w:divBdr>
        <w:top w:val="none" w:sz="0" w:space="0" w:color="auto"/>
        <w:left w:val="none" w:sz="0" w:space="0" w:color="auto"/>
        <w:bottom w:val="none" w:sz="0" w:space="0" w:color="auto"/>
        <w:right w:val="none" w:sz="0" w:space="0" w:color="auto"/>
      </w:divBdr>
      <w:divsChild>
        <w:div w:id="834304231">
          <w:marLeft w:val="0"/>
          <w:marRight w:val="0"/>
          <w:marTop w:val="0"/>
          <w:marBottom w:val="0"/>
          <w:divBdr>
            <w:top w:val="single" w:sz="6" w:space="0" w:color="678FC2"/>
            <w:left w:val="single" w:sz="6" w:space="0" w:color="678FC2"/>
            <w:bottom w:val="single" w:sz="6" w:space="0" w:color="678FC2"/>
            <w:right w:val="single" w:sz="6" w:space="0" w:color="678FC2"/>
          </w:divBdr>
          <w:divsChild>
            <w:div w:id="834304213">
              <w:marLeft w:val="0"/>
              <w:marRight w:val="0"/>
              <w:marTop w:val="0"/>
              <w:marBottom w:val="0"/>
              <w:divBdr>
                <w:top w:val="none" w:sz="0" w:space="0" w:color="auto"/>
                <w:left w:val="none" w:sz="0" w:space="0" w:color="auto"/>
                <w:bottom w:val="none" w:sz="0" w:space="0" w:color="auto"/>
                <w:right w:val="none" w:sz="0" w:space="0" w:color="auto"/>
              </w:divBdr>
              <w:divsChild>
                <w:div w:id="834304186">
                  <w:marLeft w:val="150"/>
                  <w:marRight w:val="150"/>
                  <w:marTop w:val="0"/>
                  <w:marBottom w:val="0"/>
                  <w:divBdr>
                    <w:top w:val="none" w:sz="0" w:space="0" w:color="auto"/>
                    <w:left w:val="none" w:sz="0" w:space="0" w:color="auto"/>
                    <w:bottom w:val="none" w:sz="0" w:space="0" w:color="auto"/>
                    <w:right w:val="none" w:sz="0" w:space="0" w:color="auto"/>
                  </w:divBdr>
                  <w:divsChild>
                    <w:div w:id="834304230">
                      <w:marLeft w:val="0"/>
                      <w:marRight w:val="0"/>
                      <w:marTop w:val="0"/>
                      <w:marBottom w:val="0"/>
                      <w:divBdr>
                        <w:top w:val="none" w:sz="0" w:space="0" w:color="auto"/>
                        <w:left w:val="none" w:sz="0" w:space="0" w:color="auto"/>
                        <w:bottom w:val="none" w:sz="0" w:space="0" w:color="auto"/>
                        <w:right w:val="none" w:sz="0" w:space="0" w:color="auto"/>
                      </w:divBdr>
                      <w:divsChild>
                        <w:div w:id="834304173">
                          <w:marLeft w:val="0"/>
                          <w:marRight w:val="0"/>
                          <w:marTop w:val="0"/>
                          <w:marBottom w:val="0"/>
                          <w:divBdr>
                            <w:top w:val="none" w:sz="0" w:space="0" w:color="auto"/>
                            <w:left w:val="none" w:sz="0" w:space="0" w:color="auto"/>
                            <w:bottom w:val="none" w:sz="0" w:space="0" w:color="auto"/>
                            <w:right w:val="none" w:sz="0" w:space="0" w:color="auto"/>
                          </w:divBdr>
                          <w:divsChild>
                            <w:div w:id="8343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304198">
      <w:marLeft w:val="0"/>
      <w:marRight w:val="0"/>
      <w:marTop w:val="0"/>
      <w:marBottom w:val="0"/>
      <w:divBdr>
        <w:top w:val="none" w:sz="0" w:space="0" w:color="auto"/>
        <w:left w:val="none" w:sz="0" w:space="0" w:color="auto"/>
        <w:bottom w:val="none" w:sz="0" w:space="0" w:color="auto"/>
        <w:right w:val="none" w:sz="0" w:space="0" w:color="auto"/>
      </w:divBdr>
      <w:divsChild>
        <w:div w:id="834304191">
          <w:marLeft w:val="0"/>
          <w:marRight w:val="0"/>
          <w:marTop w:val="0"/>
          <w:marBottom w:val="0"/>
          <w:divBdr>
            <w:top w:val="none" w:sz="0" w:space="0" w:color="auto"/>
            <w:left w:val="none" w:sz="0" w:space="0" w:color="auto"/>
            <w:bottom w:val="none" w:sz="0" w:space="0" w:color="auto"/>
            <w:right w:val="none" w:sz="0" w:space="0" w:color="auto"/>
          </w:divBdr>
        </w:div>
      </w:divsChild>
    </w:div>
    <w:div w:id="834304208">
      <w:marLeft w:val="0"/>
      <w:marRight w:val="0"/>
      <w:marTop w:val="0"/>
      <w:marBottom w:val="0"/>
      <w:divBdr>
        <w:top w:val="none" w:sz="0" w:space="0" w:color="auto"/>
        <w:left w:val="none" w:sz="0" w:space="0" w:color="auto"/>
        <w:bottom w:val="none" w:sz="0" w:space="0" w:color="auto"/>
        <w:right w:val="none" w:sz="0" w:space="0" w:color="auto"/>
      </w:divBdr>
      <w:divsChild>
        <w:div w:id="834304207">
          <w:marLeft w:val="0"/>
          <w:marRight w:val="0"/>
          <w:marTop w:val="0"/>
          <w:marBottom w:val="0"/>
          <w:divBdr>
            <w:top w:val="none" w:sz="0" w:space="0" w:color="auto"/>
            <w:left w:val="none" w:sz="0" w:space="0" w:color="auto"/>
            <w:bottom w:val="none" w:sz="0" w:space="0" w:color="auto"/>
            <w:right w:val="none" w:sz="0" w:space="0" w:color="auto"/>
          </w:divBdr>
          <w:divsChild>
            <w:div w:id="834304199">
              <w:marLeft w:val="0"/>
              <w:marRight w:val="0"/>
              <w:marTop w:val="0"/>
              <w:marBottom w:val="0"/>
              <w:divBdr>
                <w:top w:val="none" w:sz="0" w:space="0" w:color="auto"/>
                <w:left w:val="none" w:sz="0" w:space="0" w:color="auto"/>
                <w:bottom w:val="none" w:sz="0" w:space="0" w:color="auto"/>
                <w:right w:val="none" w:sz="0" w:space="0" w:color="auto"/>
              </w:divBdr>
              <w:divsChild>
                <w:div w:id="834304200">
                  <w:marLeft w:val="0"/>
                  <w:marRight w:val="0"/>
                  <w:marTop w:val="0"/>
                  <w:marBottom w:val="0"/>
                  <w:divBdr>
                    <w:top w:val="none" w:sz="0" w:space="0" w:color="auto"/>
                    <w:left w:val="none" w:sz="0" w:space="0" w:color="auto"/>
                    <w:bottom w:val="none" w:sz="0" w:space="0" w:color="auto"/>
                    <w:right w:val="none" w:sz="0" w:space="0" w:color="auto"/>
                  </w:divBdr>
                  <w:divsChild>
                    <w:div w:id="834304175">
                      <w:marLeft w:val="300"/>
                      <w:marRight w:val="300"/>
                      <w:marTop w:val="300"/>
                      <w:marBottom w:val="300"/>
                      <w:divBdr>
                        <w:top w:val="none" w:sz="0" w:space="0" w:color="auto"/>
                        <w:left w:val="none" w:sz="0" w:space="0" w:color="auto"/>
                        <w:bottom w:val="none" w:sz="0" w:space="0" w:color="auto"/>
                        <w:right w:val="none" w:sz="0" w:space="0" w:color="auto"/>
                      </w:divBdr>
                      <w:divsChild>
                        <w:div w:id="834304226">
                          <w:marLeft w:val="0"/>
                          <w:marRight w:val="0"/>
                          <w:marTop w:val="0"/>
                          <w:marBottom w:val="0"/>
                          <w:divBdr>
                            <w:top w:val="none" w:sz="0" w:space="0" w:color="auto"/>
                            <w:left w:val="none" w:sz="0" w:space="0" w:color="auto"/>
                            <w:bottom w:val="none" w:sz="0" w:space="0" w:color="auto"/>
                            <w:right w:val="none" w:sz="0" w:space="0" w:color="auto"/>
                          </w:divBdr>
                          <w:divsChild>
                            <w:div w:id="834304211">
                              <w:marLeft w:val="0"/>
                              <w:marRight w:val="0"/>
                              <w:marTop w:val="0"/>
                              <w:marBottom w:val="0"/>
                              <w:divBdr>
                                <w:top w:val="none" w:sz="0" w:space="0" w:color="auto"/>
                                <w:left w:val="none" w:sz="0" w:space="0" w:color="auto"/>
                                <w:bottom w:val="none" w:sz="0" w:space="0" w:color="auto"/>
                                <w:right w:val="none" w:sz="0" w:space="0" w:color="auto"/>
                              </w:divBdr>
                              <w:divsChild>
                                <w:div w:id="834304172">
                                  <w:marLeft w:val="0"/>
                                  <w:marRight w:val="0"/>
                                  <w:marTop w:val="0"/>
                                  <w:marBottom w:val="0"/>
                                  <w:divBdr>
                                    <w:top w:val="none" w:sz="0" w:space="0" w:color="auto"/>
                                    <w:left w:val="none" w:sz="0" w:space="0" w:color="auto"/>
                                    <w:bottom w:val="none" w:sz="0" w:space="0" w:color="auto"/>
                                    <w:right w:val="none" w:sz="0" w:space="0" w:color="auto"/>
                                  </w:divBdr>
                                  <w:divsChild>
                                    <w:div w:id="8343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04212">
      <w:marLeft w:val="0"/>
      <w:marRight w:val="0"/>
      <w:marTop w:val="0"/>
      <w:marBottom w:val="0"/>
      <w:divBdr>
        <w:top w:val="none" w:sz="0" w:space="0" w:color="auto"/>
        <w:left w:val="none" w:sz="0" w:space="0" w:color="auto"/>
        <w:bottom w:val="none" w:sz="0" w:space="0" w:color="auto"/>
        <w:right w:val="none" w:sz="0" w:space="0" w:color="auto"/>
      </w:divBdr>
      <w:divsChild>
        <w:div w:id="834304205">
          <w:marLeft w:val="-7500"/>
          <w:marRight w:val="0"/>
          <w:marTop w:val="0"/>
          <w:marBottom w:val="0"/>
          <w:divBdr>
            <w:top w:val="none" w:sz="0" w:space="0" w:color="auto"/>
            <w:left w:val="none" w:sz="0" w:space="0" w:color="auto"/>
            <w:bottom w:val="none" w:sz="0" w:space="0" w:color="auto"/>
            <w:right w:val="none" w:sz="0" w:space="0" w:color="auto"/>
          </w:divBdr>
          <w:divsChild>
            <w:div w:id="834304203">
              <w:marLeft w:val="150"/>
              <w:marRight w:val="150"/>
              <w:marTop w:val="0"/>
              <w:marBottom w:val="0"/>
              <w:divBdr>
                <w:top w:val="none" w:sz="0" w:space="0" w:color="auto"/>
                <w:left w:val="none" w:sz="0" w:space="0" w:color="auto"/>
                <w:bottom w:val="none" w:sz="0" w:space="0" w:color="auto"/>
                <w:right w:val="none" w:sz="0" w:space="0" w:color="auto"/>
              </w:divBdr>
              <w:divsChild>
                <w:div w:id="834304188">
                  <w:marLeft w:val="0"/>
                  <w:marRight w:val="0"/>
                  <w:marTop w:val="0"/>
                  <w:marBottom w:val="0"/>
                  <w:divBdr>
                    <w:top w:val="none" w:sz="0" w:space="0" w:color="auto"/>
                    <w:left w:val="none" w:sz="0" w:space="0" w:color="auto"/>
                    <w:bottom w:val="none" w:sz="0" w:space="0" w:color="auto"/>
                    <w:right w:val="none" w:sz="0" w:space="0" w:color="auto"/>
                  </w:divBdr>
                  <w:divsChild>
                    <w:div w:id="834304204">
                      <w:marLeft w:val="0"/>
                      <w:marRight w:val="0"/>
                      <w:marTop w:val="0"/>
                      <w:marBottom w:val="0"/>
                      <w:divBdr>
                        <w:top w:val="none" w:sz="0" w:space="0" w:color="auto"/>
                        <w:left w:val="none" w:sz="0" w:space="0" w:color="auto"/>
                        <w:bottom w:val="none" w:sz="0" w:space="0" w:color="auto"/>
                        <w:right w:val="none" w:sz="0" w:space="0" w:color="auto"/>
                      </w:divBdr>
                      <w:divsChild>
                        <w:div w:id="834304221">
                          <w:marLeft w:val="0"/>
                          <w:marRight w:val="0"/>
                          <w:marTop w:val="0"/>
                          <w:marBottom w:val="0"/>
                          <w:divBdr>
                            <w:top w:val="none" w:sz="0" w:space="0" w:color="auto"/>
                            <w:left w:val="none" w:sz="0" w:space="0" w:color="auto"/>
                            <w:bottom w:val="none" w:sz="0" w:space="0" w:color="auto"/>
                            <w:right w:val="none" w:sz="0" w:space="0" w:color="auto"/>
                          </w:divBdr>
                          <w:divsChild>
                            <w:div w:id="834304184">
                              <w:marLeft w:val="0"/>
                              <w:marRight w:val="0"/>
                              <w:marTop w:val="0"/>
                              <w:marBottom w:val="0"/>
                              <w:divBdr>
                                <w:top w:val="none" w:sz="0" w:space="0" w:color="auto"/>
                                <w:left w:val="none" w:sz="0" w:space="0" w:color="auto"/>
                                <w:bottom w:val="none" w:sz="0" w:space="0" w:color="auto"/>
                                <w:right w:val="none" w:sz="0" w:space="0" w:color="auto"/>
                              </w:divBdr>
                              <w:divsChild>
                                <w:div w:id="834304157">
                                  <w:marLeft w:val="0"/>
                                  <w:marRight w:val="0"/>
                                  <w:marTop w:val="0"/>
                                  <w:marBottom w:val="0"/>
                                  <w:divBdr>
                                    <w:top w:val="none" w:sz="0" w:space="0" w:color="auto"/>
                                    <w:left w:val="none" w:sz="0" w:space="0" w:color="auto"/>
                                    <w:bottom w:val="none" w:sz="0" w:space="0" w:color="auto"/>
                                    <w:right w:val="none" w:sz="0" w:space="0" w:color="auto"/>
                                  </w:divBdr>
                                </w:div>
                                <w:div w:id="834304159">
                                  <w:marLeft w:val="0"/>
                                  <w:marRight w:val="0"/>
                                  <w:marTop w:val="0"/>
                                  <w:marBottom w:val="0"/>
                                  <w:divBdr>
                                    <w:top w:val="none" w:sz="0" w:space="0" w:color="auto"/>
                                    <w:left w:val="none" w:sz="0" w:space="0" w:color="auto"/>
                                    <w:bottom w:val="none" w:sz="0" w:space="0" w:color="auto"/>
                                    <w:right w:val="none" w:sz="0" w:space="0" w:color="auto"/>
                                  </w:divBdr>
                                </w:div>
                                <w:div w:id="834304161">
                                  <w:marLeft w:val="0"/>
                                  <w:marRight w:val="0"/>
                                  <w:marTop w:val="0"/>
                                  <w:marBottom w:val="0"/>
                                  <w:divBdr>
                                    <w:top w:val="none" w:sz="0" w:space="0" w:color="auto"/>
                                    <w:left w:val="none" w:sz="0" w:space="0" w:color="auto"/>
                                    <w:bottom w:val="none" w:sz="0" w:space="0" w:color="auto"/>
                                    <w:right w:val="none" w:sz="0" w:space="0" w:color="auto"/>
                                  </w:divBdr>
                                </w:div>
                                <w:div w:id="8343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304216">
      <w:marLeft w:val="0"/>
      <w:marRight w:val="0"/>
      <w:marTop w:val="0"/>
      <w:marBottom w:val="0"/>
      <w:divBdr>
        <w:top w:val="none" w:sz="0" w:space="0" w:color="auto"/>
        <w:left w:val="none" w:sz="0" w:space="0" w:color="auto"/>
        <w:bottom w:val="none" w:sz="0" w:space="0" w:color="auto"/>
        <w:right w:val="none" w:sz="0" w:space="0" w:color="auto"/>
      </w:divBdr>
      <w:divsChild>
        <w:div w:id="834304220">
          <w:marLeft w:val="0"/>
          <w:marRight w:val="0"/>
          <w:marTop w:val="0"/>
          <w:marBottom w:val="0"/>
          <w:divBdr>
            <w:top w:val="none" w:sz="0" w:space="0" w:color="auto"/>
            <w:left w:val="none" w:sz="0" w:space="0" w:color="auto"/>
            <w:bottom w:val="none" w:sz="0" w:space="0" w:color="auto"/>
            <w:right w:val="none" w:sz="0" w:space="0" w:color="auto"/>
          </w:divBdr>
        </w:div>
      </w:divsChild>
    </w:div>
    <w:div w:id="834304232">
      <w:marLeft w:val="0"/>
      <w:marRight w:val="0"/>
      <w:marTop w:val="0"/>
      <w:marBottom w:val="0"/>
      <w:divBdr>
        <w:top w:val="none" w:sz="0" w:space="0" w:color="auto"/>
        <w:left w:val="none" w:sz="0" w:space="0" w:color="auto"/>
        <w:bottom w:val="none" w:sz="0" w:space="0" w:color="auto"/>
        <w:right w:val="none" w:sz="0" w:space="0" w:color="auto"/>
      </w:divBdr>
      <w:divsChild>
        <w:div w:id="834304166">
          <w:marLeft w:val="0"/>
          <w:marRight w:val="0"/>
          <w:marTop w:val="0"/>
          <w:marBottom w:val="0"/>
          <w:divBdr>
            <w:top w:val="none" w:sz="0" w:space="0" w:color="auto"/>
            <w:left w:val="none" w:sz="0" w:space="0" w:color="auto"/>
            <w:bottom w:val="none" w:sz="0" w:space="0" w:color="auto"/>
            <w:right w:val="none" w:sz="0" w:space="0" w:color="auto"/>
          </w:divBdr>
        </w:div>
      </w:divsChild>
    </w:div>
    <w:div w:id="834304233">
      <w:marLeft w:val="0"/>
      <w:marRight w:val="0"/>
      <w:marTop w:val="375"/>
      <w:marBottom w:val="0"/>
      <w:divBdr>
        <w:top w:val="none" w:sz="0" w:space="0" w:color="auto"/>
        <w:left w:val="none" w:sz="0" w:space="0" w:color="auto"/>
        <w:bottom w:val="none" w:sz="0" w:space="0" w:color="auto"/>
        <w:right w:val="none" w:sz="0" w:space="0" w:color="auto"/>
      </w:divBdr>
      <w:divsChild>
        <w:div w:id="834304219">
          <w:marLeft w:val="0"/>
          <w:marRight w:val="0"/>
          <w:marTop w:val="0"/>
          <w:marBottom w:val="0"/>
          <w:divBdr>
            <w:top w:val="none" w:sz="0" w:space="0" w:color="auto"/>
            <w:left w:val="none" w:sz="0" w:space="0" w:color="auto"/>
            <w:bottom w:val="none" w:sz="0" w:space="0" w:color="auto"/>
            <w:right w:val="none" w:sz="0" w:space="0" w:color="auto"/>
          </w:divBdr>
          <w:divsChild>
            <w:div w:id="834304179">
              <w:marLeft w:val="75"/>
              <w:marRight w:val="75"/>
              <w:marTop w:val="0"/>
              <w:marBottom w:val="0"/>
              <w:divBdr>
                <w:top w:val="none" w:sz="0" w:space="0" w:color="auto"/>
                <w:left w:val="none" w:sz="0" w:space="0" w:color="auto"/>
                <w:bottom w:val="none" w:sz="0" w:space="0" w:color="auto"/>
                <w:right w:val="none" w:sz="0" w:space="0" w:color="auto"/>
              </w:divBdr>
              <w:divsChild>
                <w:div w:id="834304160">
                  <w:marLeft w:val="0"/>
                  <w:marRight w:val="0"/>
                  <w:marTop w:val="0"/>
                  <w:marBottom w:val="0"/>
                  <w:divBdr>
                    <w:top w:val="none" w:sz="0" w:space="0" w:color="auto"/>
                    <w:left w:val="none" w:sz="0" w:space="0" w:color="auto"/>
                    <w:bottom w:val="none" w:sz="0" w:space="0" w:color="auto"/>
                    <w:right w:val="none" w:sz="0" w:space="0" w:color="auto"/>
                  </w:divBdr>
                  <w:divsChild>
                    <w:div w:id="834304177">
                      <w:marLeft w:val="0"/>
                      <w:marRight w:val="0"/>
                      <w:marTop w:val="0"/>
                      <w:marBottom w:val="0"/>
                      <w:divBdr>
                        <w:top w:val="none" w:sz="0" w:space="0" w:color="auto"/>
                        <w:left w:val="none" w:sz="0" w:space="0" w:color="auto"/>
                        <w:bottom w:val="none" w:sz="0" w:space="0" w:color="auto"/>
                        <w:right w:val="none" w:sz="0" w:space="0" w:color="auto"/>
                      </w:divBdr>
                      <w:divsChild>
                        <w:div w:id="834304234">
                          <w:marLeft w:val="0"/>
                          <w:marRight w:val="0"/>
                          <w:marTop w:val="0"/>
                          <w:marBottom w:val="0"/>
                          <w:divBdr>
                            <w:top w:val="none" w:sz="0" w:space="0" w:color="auto"/>
                            <w:left w:val="none" w:sz="0" w:space="0" w:color="auto"/>
                            <w:bottom w:val="none" w:sz="0" w:space="0" w:color="auto"/>
                            <w:right w:val="none" w:sz="0" w:space="0" w:color="auto"/>
                          </w:divBdr>
                          <w:divsChild>
                            <w:div w:id="834304223">
                              <w:marLeft w:val="0"/>
                              <w:marRight w:val="0"/>
                              <w:marTop w:val="0"/>
                              <w:marBottom w:val="0"/>
                              <w:divBdr>
                                <w:top w:val="none" w:sz="0" w:space="0" w:color="auto"/>
                                <w:left w:val="none" w:sz="0" w:space="0" w:color="auto"/>
                                <w:bottom w:val="none" w:sz="0" w:space="0" w:color="auto"/>
                                <w:right w:val="none" w:sz="0" w:space="0" w:color="auto"/>
                              </w:divBdr>
                              <w:divsChild>
                                <w:div w:id="834304182">
                                  <w:marLeft w:val="0"/>
                                  <w:marRight w:val="0"/>
                                  <w:marTop w:val="0"/>
                                  <w:marBottom w:val="0"/>
                                  <w:divBdr>
                                    <w:top w:val="none" w:sz="0" w:space="0" w:color="auto"/>
                                    <w:left w:val="none" w:sz="0" w:space="0" w:color="auto"/>
                                    <w:bottom w:val="none" w:sz="0" w:space="0" w:color="auto"/>
                                    <w:right w:val="none" w:sz="0" w:space="0" w:color="auto"/>
                                  </w:divBdr>
                                  <w:divsChild>
                                    <w:div w:id="834304210">
                                      <w:marLeft w:val="0"/>
                                      <w:marRight w:val="0"/>
                                      <w:marTop w:val="0"/>
                                      <w:marBottom w:val="0"/>
                                      <w:divBdr>
                                        <w:top w:val="single" w:sz="2" w:space="11" w:color="666666"/>
                                        <w:left w:val="single" w:sz="6" w:space="11" w:color="666666"/>
                                        <w:bottom w:val="single" w:sz="6" w:space="11" w:color="666666"/>
                                        <w:right w:val="single" w:sz="6" w:space="11" w:color="666666"/>
                                      </w:divBdr>
                                      <w:divsChild>
                                        <w:div w:id="8343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org/TR/WCAG10/wai-pageauth.html" TargetMode="External"/><Relationship Id="rId299" Type="http://schemas.openxmlformats.org/officeDocument/2006/relationships/hyperlink" Target="http://www.w3.org/TR/WCAG10/wai-pageauth.html" TargetMode="External"/><Relationship Id="rId21" Type="http://schemas.openxmlformats.org/officeDocument/2006/relationships/hyperlink" Target="http://www.microsoft.com/enable/research" TargetMode="External"/><Relationship Id="rId63" Type="http://schemas.openxmlformats.org/officeDocument/2006/relationships/image" Target="media/image10.png"/><Relationship Id="rId159" Type="http://schemas.openxmlformats.org/officeDocument/2006/relationships/hyperlink" Target="http://www.w3.org/TR/WCAG10/wai-pageauth.html" TargetMode="External"/><Relationship Id="rId324" Type="http://schemas.openxmlformats.org/officeDocument/2006/relationships/hyperlink" Target="http://www.hisoftware.com/access/intcmsacc.html" TargetMode="External"/><Relationship Id="rId366" Type="http://schemas.openxmlformats.org/officeDocument/2006/relationships/hyperlink" Target="http://www.w3.org/TR/WCAG10/wai-pageauth.html" TargetMode="External"/><Relationship Id="rId531" Type="http://schemas.openxmlformats.org/officeDocument/2006/relationships/hyperlink" Target="http://www.w3.org/TR/WCAG10/wai-pageauth.html" TargetMode="External"/><Relationship Id="rId573" Type="http://schemas.openxmlformats.org/officeDocument/2006/relationships/hyperlink" Target="http://www.w3.org/TR/WCAG10/wai-pageauth.html" TargetMode="External"/><Relationship Id="rId170" Type="http://schemas.openxmlformats.org/officeDocument/2006/relationships/hyperlink" Target="http://www.w3.org/TR/WCAG10/wai-pageauth.html" TargetMode="External"/><Relationship Id="rId226" Type="http://schemas.openxmlformats.org/officeDocument/2006/relationships/hyperlink" Target="http://support.microsoft.com/default.aspx?id=906145" TargetMode="External"/><Relationship Id="rId433" Type="http://schemas.openxmlformats.org/officeDocument/2006/relationships/hyperlink" Target="http://www.microsoft.com/sharepoint/default.mspx" TargetMode="External"/><Relationship Id="rId268" Type="http://schemas.openxmlformats.org/officeDocument/2006/relationships/hyperlink" Target="http://www.w3.org/TR/WCAG10/wai-pageauth.html" TargetMode="External"/><Relationship Id="rId475" Type="http://schemas.openxmlformats.org/officeDocument/2006/relationships/hyperlink" Target="http://msdn.microsoft.com/library/en-us/dnwmt/html/wmp7_sami.asp" TargetMode="External"/><Relationship Id="rId32" Type="http://schemas.openxmlformats.org/officeDocument/2006/relationships/hyperlink" Target="http://www.microsoft.com/technet/itsolutions/msf/default.mspx" TargetMode="External"/><Relationship Id="rId74" Type="http://schemas.openxmlformats.org/officeDocument/2006/relationships/hyperlink" Target="http://www.support-eam.org/" TargetMode="External"/><Relationship Id="rId128" Type="http://schemas.openxmlformats.org/officeDocument/2006/relationships/hyperlink" Target="http://www.w3.org/TR/WCAG10/wai-pageauth.html" TargetMode="External"/><Relationship Id="rId335" Type="http://schemas.openxmlformats.org/officeDocument/2006/relationships/hyperlink" Target="http://download.microsoft.com/download/c/2/3/c23bc250-5f80-4d0c-a29d-877355ff91e8/SharePointPortalServer2003_VPAT.doc" TargetMode="External"/><Relationship Id="rId377" Type="http://schemas.openxmlformats.org/officeDocument/2006/relationships/hyperlink" Target="http://msdn.microsoft.com/library/en-us/dnwmt/html/wmp7_sami.asp" TargetMode="External"/><Relationship Id="rId500" Type="http://schemas.openxmlformats.org/officeDocument/2006/relationships/hyperlink" Target="http://www.w3.org/TR/WCAG10/wai-pageauth.html" TargetMode="External"/><Relationship Id="rId542" Type="http://schemas.openxmlformats.org/officeDocument/2006/relationships/hyperlink" Target="http://www.w3.org/TR/WCAG10/wai-pageauth.html" TargetMode="External"/><Relationship Id="rId584" Type="http://schemas.openxmlformats.org/officeDocument/2006/relationships/hyperlink" Target="http://www.w3.org/TR/WCAG10/wai-pageauth.html" TargetMode="External"/><Relationship Id="rId5" Type="http://schemas.openxmlformats.org/officeDocument/2006/relationships/footnotes" Target="footnotes.xml"/><Relationship Id="rId181" Type="http://schemas.openxmlformats.org/officeDocument/2006/relationships/hyperlink" Target="http://www.w3.org/TR/WCAG10/wai-pageauth.html" TargetMode="External"/><Relationship Id="rId237" Type="http://schemas.openxmlformats.org/officeDocument/2006/relationships/hyperlink" Target="http://www.w3.org/TR/WCAG10/wai-pageauth.html" TargetMode="External"/><Relationship Id="rId402" Type="http://schemas.openxmlformats.org/officeDocument/2006/relationships/hyperlink" Target="http://www.w3.org/TR/WCAG10/wai-pageauth.html" TargetMode="External"/><Relationship Id="rId279" Type="http://schemas.openxmlformats.org/officeDocument/2006/relationships/hyperlink" Target="http://www.w3.org/TR/WCAG10/" TargetMode="External"/><Relationship Id="rId444" Type="http://schemas.openxmlformats.org/officeDocument/2006/relationships/hyperlink" Target="http://www.w3.org/TR/WCAG10/wai-pageauth.html" TargetMode="External"/><Relationship Id="rId486" Type="http://schemas.openxmlformats.org/officeDocument/2006/relationships/hyperlink" Target="http://www.w3.org/TR/WCAG10/wai-pageauth.html" TargetMode="External"/><Relationship Id="rId43" Type="http://schemas.openxmlformats.org/officeDocument/2006/relationships/hyperlink" Target="http://www.microsoft.com/enable/training/ie7/default.aspx" TargetMode="External"/><Relationship Id="rId139" Type="http://schemas.openxmlformats.org/officeDocument/2006/relationships/hyperlink" Target="http://www.w3.org/TR/WCAG10-HTML-TECHS/" TargetMode="External"/><Relationship Id="rId290" Type="http://schemas.openxmlformats.org/officeDocument/2006/relationships/hyperlink" Target="http://msdn.microsoft.com/library/en-us/dnaspp/html/aspnetusstan.asp" TargetMode="External"/><Relationship Id="rId304" Type="http://schemas.openxmlformats.org/officeDocument/2006/relationships/hyperlink" Target="http://www.w3.org/TR/WCAG10/wai-pageauth.html" TargetMode="External"/><Relationship Id="rId346" Type="http://schemas.openxmlformats.org/officeDocument/2006/relationships/hyperlink" Target="http://www.w3.org/TR/WCAG10/wai-pageauth.html" TargetMode="External"/><Relationship Id="rId388" Type="http://schemas.openxmlformats.org/officeDocument/2006/relationships/hyperlink" Target="http://www.w3.org/TR/WCAG10/wai-pageauth.html" TargetMode="External"/><Relationship Id="rId511" Type="http://schemas.openxmlformats.org/officeDocument/2006/relationships/hyperlink" Target="http://www.w3.org/TR/WCAG10/wai-pageauth.html" TargetMode="External"/><Relationship Id="rId553" Type="http://schemas.openxmlformats.org/officeDocument/2006/relationships/hyperlink" Target="http://www.w3.org/TR/WCAG10/wai-pageauth.html" TargetMode="External"/><Relationship Id="rId85" Type="http://schemas.openxmlformats.org/officeDocument/2006/relationships/hyperlink" Target="http://www.w3.org/WAI/References/QuickTips/" TargetMode="External"/><Relationship Id="rId150" Type="http://schemas.openxmlformats.org/officeDocument/2006/relationships/hyperlink" Target="http://www.w3.org/TR/WCAG10/wai-pageauth.html" TargetMode="External"/><Relationship Id="rId192" Type="http://schemas.openxmlformats.org/officeDocument/2006/relationships/hyperlink" Target="http://www.w3.org/TR/WCAG10/wai-pageauth.html" TargetMode="External"/><Relationship Id="rId206" Type="http://schemas.openxmlformats.org/officeDocument/2006/relationships/hyperlink" Target="http://validator.w3.org/checklink" TargetMode="External"/><Relationship Id="rId413" Type="http://schemas.openxmlformats.org/officeDocument/2006/relationships/hyperlink" Target="http://www.hisoftware.com/spwhitepaper/sptmpreq.htm" TargetMode="External"/><Relationship Id="rId595" Type="http://schemas.openxmlformats.org/officeDocument/2006/relationships/hyperlink" Target="http://www.w3.org/TR/WCAG10/wai-pageauth.html" TargetMode="External"/><Relationship Id="rId248" Type="http://schemas.openxmlformats.org/officeDocument/2006/relationships/hyperlink" Target="http://www.w3.org/TR/WCAG10/wai-pageauth.html" TargetMode="External"/><Relationship Id="rId455" Type="http://schemas.openxmlformats.org/officeDocument/2006/relationships/hyperlink" Target="http://www.w3.org/TR/WCAG10/wai-pageauth.html" TargetMode="External"/><Relationship Id="rId497" Type="http://schemas.openxmlformats.org/officeDocument/2006/relationships/hyperlink" Target="http://www.w3.org/TR/WCAG10/wai-pageauth.html" TargetMode="External"/><Relationship Id="rId12" Type="http://schemas.openxmlformats.org/officeDocument/2006/relationships/header" Target="header1.xml"/><Relationship Id="rId108" Type="http://schemas.openxmlformats.org/officeDocument/2006/relationships/hyperlink" Target="http://www.w3.org/TR/WCAG10/wai-pageauth.html" TargetMode="External"/><Relationship Id="rId315" Type="http://schemas.openxmlformats.org/officeDocument/2006/relationships/hyperlink" Target="http://www.w3.org/TR/WCAG10/wai-pageauth.html" TargetMode="External"/><Relationship Id="rId357" Type="http://schemas.openxmlformats.org/officeDocument/2006/relationships/hyperlink" Target="http://www.w3.org/TR/WCAG10/wai-pageauth.html" TargetMode="External"/><Relationship Id="rId522" Type="http://schemas.openxmlformats.org/officeDocument/2006/relationships/hyperlink" Target="http://www.w3.org/TR/WCAG10/wai-pageauth.html" TargetMode="External"/><Relationship Id="rId54" Type="http://schemas.openxmlformats.org/officeDocument/2006/relationships/hyperlink" Target="http://www.w3.org/TR/UAAG10" TargetMode="External"/><Relationship Id="rId96" Type="http://schemas.openxmlformats.org/officeDocument/2006/relationships/hyperlink" Target="http://www.w3.org/TR/WCAG10/wai-pageauth.html" TargetMode="External"/><Relationship Id="rId161" Type="http://schemas.openxmlformats.org/officeDocument/2006/relationships/hyperlink" Target="http://go.microsoft.com/fwlink/?LinkID=77296" TargetMode="External"/><Relationship Id="rId217" Type="http://schemas.openxmlformats.org/officeDocument/2006/relationships/hyperlink" Target="http://validator.w3.org/checklink" TargetMode="External"/><Relationship Id="rId399" Type="http://schemas.openxmlformats.org/officeDocument/2006/relationships/hyperlink" Target="http://www.w3.org/TR/WCAG10/wai-pageauth.html" TargetMode="External"/><Relationship Id="rId564" Type="http://schemas.openxmlformats.org/officeDocument/2006/relationships/hyperlink" Target="http://www.w3.org/TR/WCAG10/wai-pageauth.html" TargetMode="External"/><Relationship Id="rId259" Type="http://schemas.openxmlformats.org/officeDocument/2006/relationships/hyperlink" Target="http://www.w3.org/TR/WCAG10/wai-pageauth.html" TargetMode="External"/><Relationship Id="rId424" Type="http://schemas.openxmlformats.org/officeDocument/2006/relationships/hyperlink" Target="http://www.w3.org/TR/WCAG10/wai-pageauth.html" TargetMode="External"/><Relationship Id="rId466" Type="http://schemas.openxmlformats.org/officeDocument/2006/relationships/hyperlink" Target="http://www.visionaustralia.org.au/info.aspx?page=628" TargetMode="External"/><Relationship Id="rId23" Type="http://schemas.openxmlformats.org/officeDocument/2006/relationships/hyperlink" Target="http://europa.eu.int/information_society/eeurope/i2010/index_en.htm" TargetMode="External"/><Relationship Id="rId119" Type="http://schemas.openxmlformats.org/officeDocument/2006/relationships/hyperlink" Target="http://www.w3.org/TR/WCAG10/wai-pageauth.html" TargetMode="External"/><Relationship Id="rId270" Type="http://schemas.openxmlformats.org/officeDocument/2006/relationships/hyperlink" Target="http://www.w3.org/TR/WCAG10/wai-pageauth.html" TargetMode="External"/><Relationship Id="rId326" Type="http://schemas.openxmlformats.org/officeDocument/2006/relationships/hyperlink" Target="http://www.w3.org/2001/03/earl" TargetMode="External"/><Relationship Id="rId533" Type="http://schemas.openxmlformats.org/officeDocument/2006/relationships/hyperlink" Target="http://www.w3.org/TR/WCAG10/wai-pageauth.html" TargetMode="External"/><Relationship Id="rId65" Type="http://schemas.openxmlformats.org/officeDocument/2006/relationships/hyperlink" Target="http://www.w3.org/WAI/WCAG1AAA-Conformance" TargetMode="External"/><Relationship Id="rId130" Type="http://schemas.openxmlformats.org/officeDocument/2006/relationships/hyperlink" Target="http://www.w3.org/TR/WCAG10-HTML-TECHS/" TargetMode="External"/><Relationship Id="rId368" Type="http://schemas.openxmlformats.org/officeDocument/2006/relationships/hyperlink" Target="http://www.visionaustralia.org.au/info.aspx?page=628" TargetMode="External"/><Relationship Id="rId575" Type="http://schemas.openxmlformats.org/officeDocument/2006/relationships/hyperlink" Target="http://www.w3.org/TR/WCAG10/wai-pageauth.html" TargetMode="External"/><Relationship Id="rId172" Type="http://schemas.openxmlformats.org/officeDocument/2006/relationships/hyperlink" Target="http://www.w3.org/TR/WCAG10/wai-pageauth.html" TargetMode="External"/><Relationship Id="rId228" Type="http://schemas.openxmlformats.org/officeDocument/2006/relationships/hyperlink" Target="http://msdn.microsoft.com/library/en-us/dnaspp/html/aspnetusstan.asp" TargetMode="External"/><Relationship Id="rId435" Type="http://schemas.openxmlformats.org/officeDocument/2006/relationships/hyperlink" Target="http://msdn2.microsoft.com/en-us/library/ms441339.aspx" TargetMode="External"/><Relationship Id="rId477" Type="http://schemas.openxmlformats.org/officeDocument/2006/relationships/hyperlink" Target="http://www.w3.org/TR/WCAG10/wai-pageauth.html" TargetMode="External"/><Relationship Id="rId600" Type="http://schemas.openxmlformats.org/officeDocument/2006/relationships/fontTable" Target="fontTable.xml"/><Relationship Id="rId281" Type="http://schemas.openxmlformats.org/officeDocument/2006/relationships/hyperlink" Target="http://www.w3.org/TR/WCAG10/wai-pageauth.html" TargetMode="External"/><Relationship Id="rId337" Type="http://schemas.openxmlformats.org/officeDocument/2006/relationships/hyperlink" Target="http://www.microsoft.com/downloads/details.aspx?familyid=171DC9A7-B4BA-4759-BD64-6B7D851A97EF&amp;displaylang=en" TargetMode="External"/><Relationship Id="rId502" Type="http://schemas.openxmlformats.org/officeDocument/2006/relationships/hyperlink" Target="http://www.w3.org/TR/WCAG10/wai-pageauth.html" TargetMode="External"/><Relationship Id="rId34" Type="http://schemas.openxmlformats.org/officeDocument/2006/relationships/hyperlink" Target="http://www.microsoft.com/enable/at/atvinfo.aspx" TargetMode="External"/><Relationship Id="rId76" Type="http://schemas.openxmlformats.org/officeDocument/2006/relationships/hyperlink" Target="http://www.cenorm.be/cenorm/businessdomains/businessdomains/isss/cwa/design+for+all+in+ict.asp" TargetMode="External"/><Relationship Id="rId141" Type="http://schemas.openxmlformats.org/officeDocument/2006/relationships/hyperlink" Target="http://www.w3.org/TR/WCAG10/wai-pageauth.html" TargetMode="External"/><Relationship Id="rId379" Type="http://schemas.openxmlformats.org/officeDocument/2006/relationships/hyperlink" Target="http://www.w3.org/TR/WCAG10/wai-pageauth.html" TargetMode="External"/><Relationship Id="rId544" Type="http://schemas.openxmlformats.org/officeDocument/2006/relationships/hyperlink" Target="http://www.w3.org/TR/WCAG10/wai-pageauth.html" TargetMode="External"/><Relationship Id="rId586" Type="http://schemas.openxmlformats.org/officeDocument/2006/relationships/hyperlink" Target="http://www.w3.org/TR/WCAG10/wai-pageauth.html" TargetMode="External"/><Relationship Id="rId7" Type="http://schemas.openxmlformats.org/officeDocument/2006/relationships/image" Target="media/image5.wmf"/><Relationship Id="rId183" Type="http://schemas.openxmlformats.org/officeDocument/2006/relationships/hyperlink" Target="http://www.w3.org/TR/WCAG10/wai-pageauth.html" TargetMode="External"/><Relationship Id="rId239" Type="http://schemas.openxmlformats.org/officeDocument/2006/relationships/hyperlink" Target="http://www.mcmscontrols.com/Default.aspx?PageId=2341" TargetMode="External"/><Relationship Id="rId390" Type="http://schemas.openxmlformats.org/officeDocument/2006/relationships/hyperlink" Target="http://www.w3.org/TR/WCAG10/" TargetMode="External"/><Relationship Id="rId404" Type="http://schemas.openxmlformats.org/officeDocument/2006/relationships/hyperlink" Target="http://www.w3.org/TR/WCAG10/wai-pageauth.html" TargetMode="External"/><Relationship Id="rId446" Type="http://schemas.openxmlformats.org/officeDocument/2006/relationships/hyperlink" Target="http://www.w3.org/TR/WCAG10/wai-pageauth.html" TargetMode="External"/><Relationship Id="rId250" Type="http://schemas.openxmlformats.org/officeDocument/2006/relationships/hyperlink" Target="http://www.w3.org/TR/WCAG10/wai-pageauth.html" TargetMode="External"/><Relationship Id="rId292" Type="http://schemas.openxmlformats.org/officeDocument/2006/relationships/hyperlink" Target="http://www.w3.org/TR/WCAG10/wai-pageauth.html" TargetMode="External"/><Relationship Id="rId306" Type="http://schemas.openxmlformats.org/officeDocument/2006/relationships/hyperlink" Target="http://www.w3.org/TR/WCAG10/wai-pageauth.html" TargetMode="External"/><Relationship Id="rId488" Type="http://schemas.openxmlformats.org/officeDocument/2006/relationships/hyperlink" Target="http://www.w3.org/TR/WCAG10/" TargetMode="External"/><Relationship Id="rId45" Type="http://schemas.openxmlformats.org/officeDocument/2006/relationships/hyperlink" Target="http://www.w3.org/TR/WCAG10" TargetMode="External"/><Relationship Id="rId87" Type="http://schemas.openxmlformats.org/officeDocument/2006/relationships/hyperlink" Target="http://www.w3.org/WAI/References/QuickTips/" TargetMode="External"/><Relationship Id="rId110" Type="http://schemas.openxmlformats.org/officeDocument/2006/relationships/hyperlink" Target="http://www.w3.org/TR/WCAG10/wai-pageauth.html" TargetMode="External"/><Relationship Id="rId348" Type="http://schemas.openxmlformats.org/officeDocument/2006/relationships/hyperlink" Target="http://www.w3.org/TR/WCAG10/wai-pageauth.html" TargetMode="External"/><Relationship Id="rId513" Type="http://schemas.openxmlformats.org/officeDocument/2006/relationships/hyperlink" Target="http://www.w3.org/TR/WCAG10/wai-pageauth.html" TargetMode="External"/><Relationship Id="rId555" Type="http://schemas.openxmlformats.org/officeDocument/2006/relationships/hyperlink" Target="http://www.w3.org/TR/WCAG10/wai-pageauth.html" TargetMode="External"/><Relationship Id="rId597" Type="http://schemas.openxmlformats.org/officeDocument/2006/relationships/header" Target="header4.xml"/><Relationship Id="rId152" Type="http://schemas.openxmlformats.org/officeDocument/2006/relationships/hyperlink" Target="http://www.w3.org/TR/WCAG10/wai-pageauth.html" TargetMode="External"/><Relationship Id="rId194" Type="http://schemas.openxmlformats.org/officeDocument/2006/relationships/hyperlink" Target="http://www.w3.org/TR/WCAG10/wai-pageauth.html" TargetMode="External"/><Relationship Id="rId208" Type="http://schemas.openxmlformats.org/officeDocument/2006/relationships/hyperlink" Target="http://validator.w3.org" TargetMode="External"/><Relationship Id="rId415" Type="http://schemas.openxmlformats.org/officeDocument/2006/relationships/hyperlink" Target="http://www.w3.org/TR/WCAG10/wai-pageauth.html" TargetMode="External"/><Relationship Id="rId457" Type="http://schemas.openxmlformats.org/officeDocument/2006/relationships/hyperlink" Target="http://www.w3.org/TR/WCAG10/wai-pageauth.html" TargetMode="External"/><Relationship Id="rId261" Type="http://schemas.openxmlformats.org/officeDocument/2006/relationships/hyperlink" Target="http://msdn.microsoft.com/library/en-us/dnacc/html/atg_samiarticle.asp" TargetMode="External"/><Relationship Id="rId499" Type="http://schemas.openxmlformats.org/officeDocument/2006/relationships/hyperlink" Target="http://www.w3.org/TR/WCAG10/wai-pageauth.html" TargetMode="External"/><Relationship Id="rId14" Type="http://schemas.openxmlformats.org/officeDocument/2006/relationships/footer" Target="footer1.xml"/><Relationship Id="rId56" Type="http://schemas.openxmlformats.org/officeDocument/2006/relationships/hyperlink" Target="http://www.w3.org/WAI/gettingstarted" TargetMode="External"/><Relationship Id="rId317" Type="http://schemas.openxmlformats.org/officeDocument/2006/relationships/hyperlink" Target="http://www.w3.org/TR/WCAG10/wai-pageauth.html" TargetMode="External"/><Relationship Id="rId359" Type="http://schemas.openxmlformats.org/officeDocument/2006/relationships/hyperlink" Target="http://www.w3.org/TR/WCAG10/wai-pageauth.html" TargetMode="External"/><Relationship Id="rId524" Type="http://schemas.openxmlformats.org/officeDocument/2006/relationships/hyperlink" Target="http://www.w3.org/TR/WCAG10/wai-pageauth.html" TargetMode="External"/><Relationship Id="rId566" Type="http://schemas.openxmlformats.org/officeDocument/2006/relationships/hyperlink" Target="http://www.w3.org/TR/WCAG10/wai-pageauth.html" TargetMode="External"/><Relationship Id="rId98" Type="http://schemas.openxmlformats.org/officeDocument/2006/relationships/hyperlink" Target="http://www.w3.org/TR/WCAG10/" TargetMode="External"/><Relationship Id="rId121" Type="http://schemas.openxmlformats.org/officeDocument/2006/relationships/hyperlink" Target="http://www.w3.org/TR/WCAG10/wai-pageauth.html" TargetMode="External"/><Relationship Id="rId163" Type="http://schemas.openxmlformats.org/officeDocument/2006/relationships/hyperlink" Target="http://www.microsoft.com/downloads/details.aspx?FamilyID=e59c3964-672d-4511-bb3e-2d5e1db91038" TargetMode="External"/><Relationship Id="rId219" Type="http://schemas.openxmlformats.org/officeDocument/2006/relationships/hyperlink" Target="http://www.delorie.com/web/lynxview.html" TargetMode="External"/><Relationship Id="rId370" Type="http://schemas.openxmlformats.org/officeDocument/2006/relationships/hyperlink" Target="http://www.w3.org/TR/WCAG10/wai-pageauth.html" TargetMode="External"/><Relationship Id="rId426" Type="http://schemas.openxmlformats.org/officeDocument/2006/relationships/hyperlink" Target="http://www.w3.org/TR/WCAG10/wai-pageauth.html" TargetMode="External"/><Relationship Id="rId230" Type="http://schemas.openxmlformats.org/officeDocument/2006/relationships/hyperlink" Target="http://www.w3.org/TR/WCAG10/wai-pageauth.html" TargetMode="External"/><Relationship Id="rId468" Type="http://schemas.openxmlformats.org/officeDocument/2006/relationships/hyperlink" Target="http://www.w3.org/TR/WCAG10/wai-pageauth.html" TargetMode="External"/><Relationship Id="rId25" Type="http://schemas.openxmlformats.org/officeDocument/2006/relationships/hyperlink" Target="http://ec.europa.eu/comm/commission_barroso/reding/index_en.htm" TargetMode="External"/><Relationship Id="rId67" Type="http://schemas.openxmlformats.org/officeDocument/2006/relationships/hyperlink" Target="http://www.w3.org/WAI/WCAG1AAA-Conformance" TargetMode="External"/><Relationship Id="rId272" Type="http://schemas.openxmlformats.org/officeDocument/2006/relationships/hyperlink" Target="http://www.w3.org/TR/WCAG10/wai-pageauth.html" TargetMode="External"/><Relationship Id="rId328" Type="http://schemas.openxmlformats.org/officeDocument/2006/relationships/hyperlink" Target="http://www.hisoftware.com/access/monitor.html" TargetMode="External"/><Relationship Id="rId535" Type="http://schemas.openxmlformats.org/officeDocument/2006/relationships/hyperlink" Target="http://www.w3.org/TR/WCAG10/wai-pageauth.html" TargetMode="External"/><Relationship Id="rId577" Type="http://schemas.openxmlformats.org/officeDocument/2006/relationships/hyperlink" Target="http://www.w3.org/TR/WCAG10/wai-pageauth.html" TargetMode="External"/><Relationship Id="rId132" Type="http://schemas.openxmlformats.org/officeDocument/2006/relationships/hyperlink" Target="http://www.w3.org/TR/WCAG10-TECHS/" TargetMode="External"/><Relationship Id="rId174" Type="http://schemas.openxmlformats.org/officeDocument/2006/relationships/hyperlink" Target="http://www.w3.org/TR/WCAG10/wai-pageauth.html" TargetMode="External"/><Relationship Id="rId381" Type="http://schemas.openxmlformats.org/officeDocument/2006/relationships/hyperlink" Target="http://www.w3.org/TR/WCAG10/wai-pageauth.html" TargetMode="External"/><Relationship Id="rId241" Type="http://schemas.openxmlformats.org/officeDocument/2006/relationships/hyperlink" Target="http://www.hackcraft.net/longdesclink/default.asp" TargetMode="External"/><Relationship Id="rId437" Type="http://schemas.openxmlformats.org/officeDocument/2006/relationships/hyperlink" Target="http://download.microsoft.com/download/c/2/3/c23bc250-5f80-4d0c-a29d-877355ff91e8/Windows%20SharePoint%20Services%203.0%20Beta2%20VPAT.doc" TargetMode="External"/><Relationship Id="rId479" Type="http://schemas.openxmlformats.org/officeDocument/2006/relationships/hyperlink" Target="http://www.w3.org/TR/WCAG10/wai-pageauth.html" TargetMode="External"/><Relationship Id="rId36" Type="http://schemas.openxmlformats.org/officeDocument/2006/relationships/hyperlink" Target="http://www.microsoft.com/downloads/details.aspx?FamilyID=9b14f6e1-888a-4f1d-b1a1-da08ee4077df" TargetMode="External"/><Relationship Id="rId283" Type="http://schemas.openxmlformats.org/officeDocument/2006/relationships/hyperlink" Target="http://www.w3.org/TR/WCAG10/wai-pageauth.html" TargetMode="External"/><Relationship Id="rId339" Type="http://schemas.openxmlformats.org/officeDocument/2006/relationships/hyperlink" Target="http://office.microsoft.com/en-us/assistance/HA100806971033.aspx" TargetMode="External"/><Relationship Id="rId490" Type="http://schemas.openxmlformats.org/officeDocument/2006/relationships/hyperlink" Target="http://www.w3.org/TR/WCAG10/" TargetMode="External"/><Relationship Id="rId504" Type="http://schemas.openxmlformats.org/officeDocument/2006/relationships/hyperlink" Target="http://www.w3.org/TR/WCAG10/wai-pageauth.html" TargetMode="External"/><Relationship Id="rId546" Type="http://schemas.openxmlformats.org/officeDocument/2006/relationships/hyperlink" Target="http://www.w3.org/TR/WCAG10/wai-pageauth.html" TargetMode="External"/><Relationship Id="rId78" Type="http://schemas.openxmlformats.org/officeDocument/2006/relationships/hyperlink" Target="http://www.braillenet.org/" TargetMode="External"/><Relationship Id="rId101" Type="http://schemas.openxmlformats.org/officeDocument/2006/relationships/hyperlink" Target="http://www.w3.org/TR/WCAG10/wai-pageauth.html" TargetMode="External"/><Relationship Id="rId143" Type="http://schemas.openxmlformats.org/officeDocument/2006/relationships/hyperlink" Target="http://www.w3.org/TR/WCAG10/" TargetMode="External"/><Relationship Id="rId185" Type="http://schemas.openxmlformats.org/officeDocument/2006/relationships/hyperlink" Target="http://www.w3.org/TR/WCAG10/wai-pageauth.html" TargetMode="External"/><Relationship Id="rId350" Type="http://schemas.openxmlformats.org/officeDocument/2006/relationships/hyperlink" Target="http://www.w3.org/TR/WCAG10/wai-pageauth.html" TargetMode="External"/><Relationship Id="rId406" Type="http://schemas.openxmlformats.org/officeDocument/2006/relationships/hyperlink" Target="http://www.w3.org/TR/WCAG10/wai-pageauth.html" TargetMode="External"/><Relationship Id="rId588" Type="http://schemas.openxmlformats.org/officeDocument/2006/relationships/hyperlink" Target="http://www.w3.org/TR/WCAG10/wai-pageauth.html" TargetMode="External"/><Relationship Id="rId9" Type="http://schemas.openxmlformats.org/officeDocument/2006/relationships/hyperlink" Target="http://www.microsoft.com" TargetMode="External"/><Relationship Id="rId210" Type="http://schemas.openxmlformats.org/officeDocument/2006/relationships/hyperlink" Target="http://www.visionaustralia.org.au/info.aspx?page=628" TargetMode="External"/><Relationship Id="rId392" Type="http://schemas.openxmlformats.org/officeDocument/2006/relationships/hyperlink" Target="http://www.w3.org/TR/WCAG10/" TargetMode="External"/><Relationship Id="rId448" Type="http://schemas.openxmlformats.org/officeDocument/2006/relationships/hyperlink" Target="http://www.w3.org/TR/WCAG10/wai-pageauth.html" TargetMode="External"/><Relationship Id="rId252" Type="http://schemas.openxmlformats.org/officeDocument/2006/relationships/hyperlink" Target="http://www.w3.org/TR/WCAG10/wai-pageauth.html" TargetMode="External"/><Relationship Id="rId294" Type="http://schemas.openxmlformats.org/officeDocument/2006/relationships/hyperlink" Target="http://www.w3.org/TR/WCAG10/wai-pageauth.html" TargetMode="External"/><Relationship Id="rId308" Type="http://schemas.openxmlformats.org/officeDocument/2006/relationships/hyperlink" Target="http://www.w3.org/TR/WCAG10/wai-pageauth.html" TargetMode="External"/><Relationship Id="rId515" Type="http://schemas.openxmlformats.org/officeDocument/2006/relationships/hyperlink" Target="http://www.w3.org/TR/WCAG10/wai-pageauth.html" TargetMode="External"/><Relationship Id="rId47" Type="http://schemas.openxmlformats.org/officeDocument/2006/relationships/hyperlink" Target="http://www.w3.org/TR/WCAG10-CORE-TECHS" TargetMode="External"/><Relationship Id="rId89" Type="http://schemas.openxmlformats.org/officeDocument/2006/relationships/hyperlink" Target="http://www.w3.org/TR/WCAG10/wai-pageauth.html" TargetMode="External"/><Relationship Id="rId112" Type="http://schemas.openxmlformats.org/officeDocument/2006/relationships/hyperlink" Target="http://www.w3.org/WAI/eval/selectingtools.html" TargetMode="External"/><Relationship Id="rId154" Type="http://schemas.openxmlformats.org/officeDocument/2006/relationships/hyperlink" Target="http://www.w3.org/TR/WCAG10/wai-pageauth.html" TargetMode="External"/><Relationship Id="rId361" Type="http://schemas.openxmlformats.org/officeDocument/2006/relationships/hyperlink" Target="http://www.w3.org/TR/WCAG10/wai-pageauth.html" TargetMode="External"/><Relationship Id="rId557" Type="http://schemas.openxmlformats.org/officeDocument/2006/relationships/hyperlink" Target="http://www.w3.org/TR/WCAG10/wai-pageauth.html" TargetMode="External"/><Relationship Id="rId599" Type="http://schemas.openxmlformats.org/officeDocument/2006/relationships/footer" Target="footer4.xml"/><Relationship Id="rId196" Type="http://schemas.openxmlformats.org/officeDocument/2006/relationships/hyperlink" Target="http://www.w3.org/WAI/eval/selectingtools.html" TargetMode="External"/><Relationship Id="rId417" Type="http://schemas.openxmlformats.org/officeDocument/2006/relationships/hyperlink" Target="http://www.w3.org/TR/WCAG10/wai-pageauth.html" TargetMode="External"/><Relationship Id="rId459" Type="http://schemas.openxmlformats.org/officeDocument/2006/relationships/hyperlink" Target="http://www.w3.org/TR/WCAG10/wai-pageauth.html" TargetMode="External"/><Relationship Id="rId16" Type="http://schemas.openxmlformats.org/officeDocument/2006/relationships/hyperlink" Target="http://www.support-eam.org/" TargetMode="External"/><Relationship Id="rId221" Type="http://schemas.openxmlformats.org/officeDocument/2006/relationships/hyperlink" Target="http://www.w3.org/TR/WAI-WEBCONTENT/" TargetMode="External"/><Relationship Id="rId263" Type="http://schemas.openxmlformats.org/officeDocument/2006/relationships/hyperlink" Target="http://www.hisoftware.com/hmcc/hmmc-paper.htm" TargetMode="External"/><Relationship Id="rId319" Type="http://schemas.openxmlformats.org/officeDocument/2006/relationships/hyperlink" Target="http://www.w3.org/TR/WCAG10/wai-pageauth.html" TargetMode="External"/><Relationship Id="rId470" Type="http://schemas.openxmlformats.org/officeDocument/2006/relationships/hyperlink" Target="http://www.w3.org/TR/WCAG10/wai-pageauth.html" TargetMode="External"/><Relationship Id="rId526" Type="http://schemas.openxmlformats.org/officeDocument/2006/relationships/hyperlink" Target="http://www.w3.org/TR/WCAG10/wai-pageauth.html" TargetMode="External"/><Relationship Id="rId58" Type="http://schemas.openxmlformats.org/officeDocument/2006/relationships/hyperlink" Target="http://www.w3.org/TR/WCAG10/full-checklist.html" TargetMode="External"/><Relationship Id="rId123" Type="http://schemas.openxmlformats.org/officeDocument/2006/relationships/hyperlink" Target="http://www.w3.org/TR/WCAG10-HTML-TECHS/" TargetMode="External"/><Relationship Id="rId330" Type="http://schemas.openxmlformats.org/officeDocument/2006/relationships/hyperlink" Target="http://www.microsoft.com/Industry/Government/soa.mspx" TargetMode="External"/><Relationship Id="rId568" Type="http://schemas.openxmlformats.org/officeDocument/2006/relationships/hyperlink" Target="http://www.w3.org/TR/WCAG10/wai-pageauth.html" TargetMode="External"/><Relationship Id="rId90" Type="http://schemas.openxmlformats.org/officeDocument/2006/relationships/hyperlink" Target="http://www.w3.org/TR/WCAG10/wai-pageauth.html" TargetMode="External"/><Relationship Id="rId165" Type="http://schemas.openxmlformats.org/officeDocument/2006/relationships/hyperlink" Target="http://jigsaw.w3.org/css-validator" TargetMode="External"/><Relationship Id="rId186" Type="http://schemas.openxmlformats.org/officeDocument/2006/relationships/hyperlink" Target="http://www.w3.org/TR/WCAG10/wai-pageauth.html" TargetMode="External"/><Relationship Id="rId351" Type="http://schemas.openxmlformats.org/officeDocument/2006/relationships/hyperlink" Target="http://www.w3.org/TR/WCAG10/wai-pageauth.html" TargetMode="External"/><Relationship Id="rId372" Type="http://schemas.openxmlformats.org/officeDocument/2006/relationships/hyperlink" Target="http://www.w3.org/TR/WCAG10/wai-pageauth.html" TargetMode="External"/><Relationship Id="rId393" Type="http://schemas.openxmlformats.org/officeDocument/2006/relationships/hyperlink" Target="http://www.w3.org/TR/WCAG10/wai-pageauth.html" TargetMode="External"/><Relationship Id="rId407" Type="http://schemas.openxmlformats.org/officeDocument/2006/relationships/hyperlink" Target="http://www.w3.org/TR/WCAG10/wai-pageauth.html" TargetMode="External"/><Relationship Id="rId428" Type="http://schemas.openxmlformats.org/officeDocument/2006/relationships/hyperlink" Target="http://www.w3.org/TR/WCAG10/wai-pageauth.html" TargetMode="External"/><Relationship Id="rId449" Type="http://schemas.openxmlformats.org/officeDocument/2006/relationships/hyperlink" Target="http://www.w3.org/TR/WCAG10/wai-pageauth.html" TargetMode="External"/><Relationship Id="rId211" Type="http://schemas.openxmlformats.org/officeDocument/2006/relationships/hyperlink" Target="http://www.microsoft.com/products/expression/en/web_designer/default.mspx" TargetMode="External"/><Relationship Id="rId232" Type="http://schemas.openxmlformats.org/officeDocument/2006/relationships/hyperlink" Target="http://www.w3.org/TR/WCAG10/wai-pageauth.html" TargetMode="External"/><Relationship Id="rId253" Type="http://schemas.openxmlformats.org/officeDocument/2006/relationships/hyperlink" Target="http://www.w3.org/TR/WCAG10/wai-pageauth.html" TargetMode="External"/><Relationship Id="rId274" Type="http://schemas.openxmlformats.org/officeDocument/2006/relationships/hyperlink" Target="http://www.w3.org/TR/WCAG10/wai-pageauth.html" TargetMode="External"/><Relationship Id="rId295" Type="http://schemas.openxmlformats.org/officeDocument/2006/relationships/hyperlink" Target="http://www.w3.org/TR/WCAG10/wai-pageauth.html" TargetMode="External"/><Relationship Id="rId309" Type="http://schemas.openxmlformats.org/officeDocument/2006/relationships/hyperlink" Target="http://www.w3.org/TR/WCAG10/wai-pageauth.html" TargetMode="External"/><Relationship Id="rId460" Type="http://schemas.openxmlformats.org/officeDocument/2006/relationships/hyperlink" Target="http://www.w3.org/TR/WCAG10/wai-pageauth.html" TargetMode="External"/><Relationship Id="rId481" Type="http://schemas.openxmlformats.org/officeDocument/2006/relationships/hyperlink" Target="http://www.w3.org/TR/WCAG10/wai-pageauth.html" TargetMode="External"/><Relationship Id="rId516" Type="http://schemas.openxmlformats.org/officeDocument/2006/relationships/hyperlink" Target="http://www.w3.org/TR/WCAG10/wai-pageauth.html" TargetMode="External"/><Relationship Id="rId27" Type="http://schemas.openxmlformats.org/officeDocument/2006/relationships/hyperlink" Target="http://www.w3.org/People/Berners-Lee" TargetMode="External"/><Relationship Id="rId48" Type="http://schemas.openxmlformats.org/officeDocument/2006/relationships/hyperlink" Target="http://www.w3.org/TR/WCAG10-HTML-TECHS" TargetMode="External"/><Relationship Id="rId69" Type="http://schemas.openxmlformats.org/officeDocument/2006/relationships/hyperlink" Target="http://www.wabcluster.org/" TargetMode="External"/><Relationship Id="rId113" Type="http://schemas.openxmlformats.org/officeDocument/2006/relationships/hyperlink" Target="http://www.w3.org/WAI/ER/tools/" TargetMode="External"/><Relationship Id="rId134" Type="http://schemas.openxmlformats.org/officeDocument/2006/relationships/hyperlink" Target="http://www.w3.org/TR/WCAG10/wai-pageauth.html" TargetMode="External"/><Relationship Id="rId320" Type="http://schemas.openxmlformats.org/officeDocument/2006/relationships/hyperlink" Target="http://www.w3.org/TR/WCAG10/wai-pageauth.html" TargetMode="External"/><Relationship Id="rId537" Type="http://schemas.openxmlformats.org/officeDocument/2006/relationships/hyperlink" Target="http://www.w3.org/TR/WCAG10/wai-pageauth.html" TargetMode="External"/><Relationship Id="rId558" Type="http://schemas.openxmlformats.org/officeDocument/2006/relationships/hyperlink" Target="http://www.w3.org/TR/WCAG10/wai-pageauth.html" TargetMode="External"/><Relationship Id="rId579" Type="http://schemas.openxmlformats.org/officeDocument/2006/relationships/hyperlink" Target="http://www.w3.org/TR/WCAG10/wai-pageauth.html" TargetMode="External"/><Relationship Id="rId80" Type="http://schemas.openxmlformats.org/officeDocument/2006/relationships/hyperlink" Target="http://www.microsoft.com/enable/microsoft/mission.aspx" TargetMode="External"/><Relationship Id="rId155" Type="http://schemas.openxmlformats.org/officeDocument/2006/relationships/hyperlink" Target="http://www.w3.org/TR/WCAG10/wai-pageauth.html" TargetMode="External"/><Relationship Id="rId176" Type="http://schemas.openxmlformats.org/officeDocument/2006/relationships/hyperlink" Target="http://www.w3.org/TR/WCAG10/wai-pageauth.html" TargetMode="External"/><Relationship Id="rId197" Type="http://schemas.openxmlformats.org/officeDocument/2006/relationships/hyperlink" Target="http://www.w3.org/WAI/ER/tools/" TargetMode="External"/><Relationship Id="rId341" Type="http://schemas.openxmlformats.org/officeDocument/2006/relationships/hyperlink" Target="http://support.microsoft.com/default.aspx?scid=kb;en-us;819945" TargetMode="External"/><Relationship Id="rId362" Type="http://schemas.openxmlformats.org/officeDocument/2006/relationships/hyperlink" Target="http://www.w3.org/TR/WCAG10/wai-pageauth.html" TargetMode="External"/><Relationship Id="rId383" Type="http://schemas.openxmlformats.org/officeDocument/2006/relationships/hyperlink" Target="http://www.w3.org/TR/WCAG10/wai-pageauth.html" TargetMode="External"/><Relationship Id="rId418" Type="http://schemas.openxmlformats.org/officeDocument/2006/relationships/hyperlink" Target="http://msdn.microsoft.com/library/default.asp?url=/library/en-us/odc_SP2003_ta/html/Office_SharePointAccessibility.asp" TargetMode="External"/><Relationship Id="rId439" Type="http://schemas.openxmlformats.org/officeDocument/2006/relationships/hyperlink" Target="http://www.microsoft.com/downloads/details.aspx?FamilyID=9b14f6e1-888a-4f1d-b1a1-da08ee4077df" TargetMode="External"/><Relationship Id="rId590" Type="http://schemas.openxmlformats.org/officeDocument/2006/relationships/hyperlink" Target="http://www.w3.org/TR/WCAG10/wai-pageauth.html" TargetMode="External"/><Relationship Id="rId201" Type="http://schemas.openxmlformats.org/officeDocument/2006/relationships/hyperlink" Target="http://www.nils.org.au/info.aspx?page=614" TargetMode="External"/><Relationship Id="rId222" Type="http://schemas.openxmlformats.org/officeDocument/2006/relationships/hyperlink" Target="http://download.microsoft.com/download/c/2/3/c23bc250-5f80-4d0c-a29d-877355ff91e8/Content_Management_Server_2002_VPAT.doc" TargetMode="External"/><Relationship Id="rId243" Type="http://schemas.openxmlformats.org/officeDocument/2006/relationships/hyperlink" Target="http://www.w3.org/TR/WCAG10/wai-pageauth.html" TargetMode="External"/><Relationship Id="rId264" Type="http://schemas.openxmlformats.org/officeDocument/2006/relationships/hyperlink" Target="http://www.w3.org/TR/WCAG10/wai-pageauth.html" TargetMode="External"/><Relationship Id="rId285" Type="http://schemas.openxmlformats.org/officeDocument/2006/relationships/hyperlink" Target="http://support.microsoft.com/default.aspx?scid=kb;en-us;821969" TargetMode="External"/><Relationship Id="rId450" Type="http://schemas.openxmlformats.org/officeDocument/2006/relationships/hyperlink" Target="http://www.w3.org/TR/WCAG10/wai-pageauth.html" TargetMode="External"/><Relationship Id="rId471" Type="http://schemas.openxmlformats.org/officeDocument/2006/relationships/hyperlink" Target="http://www.w3.org/TR/WCAG10/wai-pageauth.html" TargetMode="External"/><Relationship Id="rId506" Type="http://schemas.openxmlformats.org/officeDocument/2006/relationships/image" Target="media/image15.png"/><Relationship Id="rId17" Type="http://schemas.openxmlformats.org/officeDocument/2006/relationships/image" Target="media/image7.jpeg"/><Relationship Id="rId38" Type="http://schemas.openxmlformats.org/officeDocument/2006/relationships/hyperlink" Target="http://www.microsoft.com/downloads/details.aspx?familyid=3755582A-A707-460A-BF21-1373316E13F0" TargetMode="External"/><Relationship Id="rId59" Type="http://schemas.openxmlformats.org/officeDocument/2006/relationships/hyperlink" Target="http://www.w3.org/WAI/WCAG1A-Conformance" TargetMode="External"/><Relationship Id="rId103" Type="http://schemas.openxmlformats.org/officeDocument/2006/relationships/hyperlink" Target="http://www.w3.org/TR/WCAG10/wai-pageauth.html" TargetMode="External"/><Relationship Id="rId124" Type="http://schemas.openxmlformats.org/officeDocument/2006/relationships/hyperlink" Target="http://www.w3.org/TR/WCAG10/wai-pageauth.html" TargetMode="External"/><Relationship Id="rId310" Type="http://schemas.openxmlformats.org/officeDocument/2006/relationships/hyperlink" Target="http://www.w3.org/TR/WCAG10/wai-pageauth.html" TargetMode="External"/><Relationship Id="rId492" Type="http://schemas.openxmlformats.org/officeDocument/2006/relationships/hyperlink" Target="http://www.w3.org/TR/WCAG10/wai-pageauth.html" TargetMode="External"/><Relationship Id="rId527" Type="http://schemas.openxmlformats.org/officeDocument/2006/relationships/hyperlink" Target="http://www.w3.org/TR/WCAG10/wai-pageauth.html" TargetMode="External"/><Relationship Id="rId548" Type="http://schemas.openxmlformats.org/officeDocument/2006/relationships/hyperlink" Target="http://www.w3.org/TR/WCAG10/wai-pageauth.html" TargetMode="External"/><Relationship Id="rId569" Type="http://schemas.openxmlformats.org/officeDocument/2006/relationships/hyperlink" Target="http://www.w3.org/TR/WCAG10/wai-pageauth.html" TargetMode="External"/><Relationship Id="rId70" Type="http://schemas.openxmlformats.org/officeDocument/2006/relationships/image" Target="media/image12.jpeg"/><Relationship Id="rId91" Type="http://schemas.openxmlformats.org/officeDocument/2006/relationships/hyperlink" Target="http://www.w3.org/TR/WCAG10/wai-pageauth.html" TargetMode="External"/><Relationship Id="rId145" Type="http://schemas.openxmlformats.org/officeDocument/2006/relationships/hyperlink" Target="http://www.w3.org/TR/WCAG10/wai-pageauth.html" TargetMode="External"/><Relationship Id="rId166" Type="http://schemas.openxmlformats.org/officeDocument/2006/relationships/hyperlink" Target="http://validator.w3.org/checklink" TargetMode="External"/><Relationship Id="rId187" Type="http://schemas.openxmlformats.org/officeDocument/2006/relationships/hyperlink" Target="http://www.w3.org/TR/WCAG10/wai-pageauth.html" TargetMode="External"/><Relationship Id="rId331" Type="http://schemas.openxmlformats.org/officeDocument/2006/relationships/hyperlink" Target="http://www.microsoft.com/windowsserver2003/technologies/sharepoint/default.mspx" TargetMode="External"/><Relationship Id="rId352" Type="http://schemas.openxmlformats.org/officeDocument/2006/relationships/hyperlink" Target="http://www.w3.org/TR/WCAG10/wai-pageauth.html" TargetMode="External"/><Relationship Id="rId373" Type="http://schemas.openxmlformats.org/officeDocument/2006/relationships/hyperlink" Target="http://www.w3.org/TR/WCAG10/wai-pageauth.html" TargetMode="External"/><Relationship Id="rId394" Type="http://schemas.openxmlformats.org/officeDocument/2006/relationships/hyperlink" Target="http://www.w3.org/TR/WCAG10/wai-pageauth.html" TargetMode="External"/><Relationship Id="rId408" Type="http://schemas.openxmlformats.org/officeDocument/2006/relationships/hyperlink" Target="http://www.w3.org/TR/WCAG10/wai-pageauth.html" TargetMode="External"/><Relationship Id="rId429" Type="http://schemas.openxmlformats.org/officeDocument/2006/relationships/hyperlink" Target="http://www.hisoftware.com/access/intsps.html" TargetMode="External"/><Relationship Id="rId580" Type="http://schemas.openxmlformats.org/officeDocument/2006/relationships/hyperlink" Target="http://www.w3.org/TR/WCAG10/wai-pageauth.html" TargetMode="External"/><Relationship Id="rId1" Type="http://schemas.openxmlformats.org/officeDocument/2006/relationships/numbering" Target="numbering.xml"/><Relationship Id="rId212" Type="http://schemas.openxmlformats.org/officeDocument/2006/relationships/hyperlink" Target="http://office.microsoft.com/en-us/sharepointdesigner/FX100487631033.aspx" TargetMode="External"/><Relationship Id="rId233" Type="http://schemas.openxmlformats.org/officeDocument/2006/relationships/hyperlink" Target="http://www.w3.org/TR/WCAG10/wai-pageauth.html" TargetMode="External"/><Relationship Id="rId254" Type="http://schemas.openxmlformats.org/officeDocument/2006/relationships/hyperlink" Target="http://www.w3.org/TR/WCAG10/wai-pageauth.html" TargetMode="External"/><Relationship Id="rId440" Type="http://schemas.openxmlformats.org/officeDocument/2006/relationships/image" Target="media/image13.png"/><Relationship Id="rId28" Type="http://schemas.openxmlformats.org/officeDocument/2006/relationships/hyperlink" Target="http://www.drc-gb.org/PDF/2.pdf" TargetMode="External"/><Relationship Id="rId49" Type="http://schemas.openxmlformats.org/officeDocument/2006/relationships/hyperlink" Target="http://www.w3.org/MarkUp" TargetMode="External"/><Relationship Id="rId114" Type="http://schemas.openxmlformats.org/officeDocument/2006/relationships/hyperlink" Target="http://www.w3.org/TR/WCAG10/wai-pageauth.html" TargetMode="External"/><Relationship Id="rId275" Type="http://schemas.openxmlformats.org/officeDocument/2006/relationships/hyperlink" Target="http://www.w3.org/TR/WCAG10/wai-pageauth.html" TargetMode="External"/><Relationship Id="rId296" Type="http://schemas.openxmlformats.org/officeDocument/2006/relationships/hyperlink" Target="http://www.mcmscontrols.com/Default.aspx?PageId=2366" TargetMode="External"/><Relationship Id="rId300" Type="http://schemas.openxmlformats.org/officeDocument/2006/relationships/hyperlink" Target="http://www.mcmscontrols.com/Default.aspx?PageId=2366" TargetMode="External"/><Relationship Id="rId461" Type="http://schemas.openxmlformats.org/officeDocument/2006/relationships/hyperlink" Target="http://www.w3.org/TR/WCAG10/wai-pageauth.html" TargetMode="External"/><Relationship Id="rId482" Type="http://schemas.openxmlformats.org/officeDocument/2006/relationships/hyperlink" Target="http://www.w3.org/TR/WCAG10/wai-pageauth.html" TargetMode="External"/><Relationship Id="rId517" Type="http://schemas.openxmlformats.org/officeDocument/2006/relationships/hyperlink" Target="http://www.w3.org/TR/WCAG10/wai-pageauth.html" TargetMode="External"/><Relationship Id="rId538" Type="http://schemas.openxmlformats.org/officeDocument/2006/relationships/hyperlink" Target="http://www.w3.org/TR/WCAG10/wai-pageauth.html" TargetMode="External"/><Relationship Id="rId559" Type="http://schemas.openxmlformats.org/officeDocument/2006/relationships/hyperlink" Target="http://www.w3.org/TR/WCAG10/wai-pageauth.html" TargetMode="External"/><Relationship Id="rId60" Type="http://schemas.openxmlformats.org/officeDocument/2006/relationships/image" Target="media/image9.png"/><Relationship Id="rId81" Type="http://schemas.openxmlformats.org/officeDocument/2006/relationships/hyperlink" Target="http://www.microsoft.com/enable" TargetMode="External"/><Relationship Id="rId135" Type="http://schemas.openxmlformats.org/officeDocument/2006/relationships/hyperlink" Target="http://www.w3.org/TR/WCAG10/wai-pageauth.html" TargetMode="External"/><Relationship Id="rId156" Type="http://schemas.openxmlformats.org/officeDocument/2006/relationships/hyperlink" Target="http://www.w3.org/TR/WCAG10/wai-pageauth.html" TargetMode="External"/><Relationship Id="rId177" Type="http://schemas.openxmlformats.org/officeDocument/2006/relationships/hyperlink" Target="http://www.w3.org/TR/WCAG10/wai-pageauth.html" TargetMode="External"/><Relationship Id="rId198" Type="http://schemas.openxmlformats.org/officeDocument/2006/relationships/hyperlink" Target="http://www.w3.org/WAI/Resources/Tablin/form" TargetMode="External"/><Relationship Id="rId321" Type="http://schemas.openxmlformats.org/officeDocument/2006/relationships/hyperlink" Target="http://www.w3.org/TR/WCAG10/wai-pageauth.html" TargetMode="External"/><Relationship Id="rId342" Type="http://schemas.openxmlformats.org/officeDocument/2006/relationships/hyperlink" Target="http://www.w3.org/TR/WCAG10/wai-pageauth.html" TargetMode="External"/><Relationship Id="rId363" Type="http://schemas.openxmlformats.org/officeDocument/2006/relationships/hyperlink" Target="http://www.w3.org/TR/WCAG10/wai-pageauth.html" TargetMode="External"/><Relationship Id="rId384" Type="http://schemas.openxmlformats.org/officeDocument/2006/relationships/hyperlink" Target="http://www.w3.org/TR/WCAG10/wai-pageauth.html" TargetMode="External"/><Relationship Id="rId419" Type="http://schemas.openxmlformats.org/officeDocument/2006/relationships/hyperlink" Target="http://www.hisoftware.com/spwhitepaper/sptmpreq.htm" TargetMode="External"/><Relationship Id="rId570" Type="http://schemas.openxmlformats.org/officeDocument/2006/relationships/hyperlink" Target="http://www.w3.org/TR/WCAG10/wai-pageauth.html" TargetMode="External"/><Relationship Id="rId591" Type="http://schemas.openxmlformats.org/officeDocument/2006/relationships/hyperlink" Target="http://www.w3.org/TR/WCAG10/wai-pageauth.html" TargetMode="External"/><Relationship Id="rId202" Type="http://schemas.openxmlformats.org/officeDocument/2006/relationships/hyperlink" Target="http://www.freedomscientific.com/fs_downloads/jaws.asp" TargetMode="External"/><Relationship Id="rId223" Type="http://schemas.openxmlformats.org/officeDocument/2006/relationships/hyperlink" Target="http://www.microsoft.com/downloads/details.aspx?FamilyID=3de1e8f0-d660-4a2b-8b14-0fce961e56fb&amp;DisplayLang=en" TargetMode="External"/><Relationship Id="rId244" Type="http://schemas.openxmlformats.org/officeDocument/2006/relationships/hyperlink" Target="http://www.accessiweb.org/fr/uwem/reco13.html" TargetMode="External"/><Relationship Id="rId430" Type="http://schemas.openxmlformats.org/officeDocument/2006/relationships/hyperlink" Target="http://www.hisoftware.com/whitepapers/AccMonitor-SharePointWhitePaper.pdf" TargetMode="External"/><Relationship Id="rId18" Type="http://schemas.openxmlformats.org/officeDocument/2006/relationships/hyperlink" Target="http://www.support-eam.org/supporteam/CEN_ISSS_Workshop.asp" TargetMode="External"/><Relationship Id="rId39" Type="http://schemas.openxmlformats.org/officeDocument/2006/relationships/hyperlink" Target="http://www.w3.org/WAI/EO/Drafts/PWD-Use-Web/Overview.html" TargetMode="External"/><Relationship Id="rId265" Type="http://schemas.openxmlformats.org/officeDocument/2006/relationships/hyperlink" Target="http://www.mcmscontrols.com/Default.aspx?PageId=2366" TargetMode="External"/><Relationship Id="rId286" Type="http://schemas.openxmlformats.org/officeDocument/2006/relationships/hyperlink" Target="http://www.mcmscontrols.com/Default.aspx?PageId=2366" TargetMode="External"/><Relationship Id="rId451" Type="http://schemas.openxmlformats.org/officeDocument/2006/relationships/hyperlink" Target="http://www.hackcraft.net/longdesclink/default.asp" TargetMode="External"/><Relationship Id="rId472" Type="http://schemas.openxmlformats.org/officeDocument/2006/relationships/hyperlink" Target="http://www.hisoftware.com/hmcc" TargetMode="External"/><Relationship Id="rId493" Type="http://schemas.openxmlformats.org/officeDocument/2006/relationships/hyperlink" Target="http://www.w3.org/TR/WCAG10/wai-pageauth.html" TargetMode="External"/><Relationship Id="rId507" Type="http://schemas.openxmlformats.org/officeDocument/2006/relationships/hyperlink" Target="http://www.w3.org/TR/WCAG10/wai-pageauth.html" TargetMode="External"/><Relationship Id="rId528" Type="http://schemas.openxmlformats.org/officeDocument/2006/relationships/hyperlink" Target="http://www.w3.org/TR/WCAG10/wai-pageauth.html" TargetMode="External"/><Relationship Id="rId549" Type="http://schemas.openxmlformats.org/officeDocument/2006/relationships/hyperlink" Target="http://www.w3.org/TR/WCAG10/wai-pageauth.html" TargetMode="External"/><Relationship Id="rId50" Type="http://schemas.openxmlformats.org/officeDocument/2006/relationships/hyperlink" Target="http://www.w3.org/TR/WCAG10-CSS-TECHS" TargetMode="External"/><Relationship Id="rId104" Type="http://schemas.openxmlformats.org/officeDocument/2006/relationships/hyperlink" Target="http://www.w3.org/TR/WAI-WEBCONTENT-TECHS/" TargetMode="External"/><Relationship Id="rId125" Type="http://schemas.openxmlformats.org/officeDocument/2006/relationships/hyperlink" Target="http://www.w3.org/TR/WCAG10-TECHS/" TargetMode="External"/><Relationship Id="rId146" Type="http://schemas.openxmlformats.org/officeDocument/2006/relationships/hyperlink" Target="http://www.w3.org/TR/WCAG10/wai-pageauth.html" TargetMode="External"/><Relationship Id="rId167" Type="http://schemas.openxmlformats.org/officeDocument/2006/relationships/hyperlink" Target="http://www.contentquality.com" TargetMode="External"/><Relationship Id="rId188" Type="http://schemas.openxmlformats.org/officeDocument/2006/relationships/hyperlink" Target="http://www.w3.org/TR/WCAG10/wai-pageauth.html" TargetMode="External"/><Relationship Id="rId311" Type="http://schemas.openxmlformats.org/officeDocument/2006/relationships/hyperlink" Target="http://www.w3.org/TR/WCAG10/wai-pageauth.html" TargetMode="External"/><Relationship Id="rId332" Type="http://schemas.openxmlformats.org/officeDocument/2006/relationships/hyperlink" Target="http://www.microsoft.com/office/sharepoint/prodinfo/default.mspx" TargetMode="External"/><Relationship Id="rId353" Type="http://schemas.openxmlformats.org/officeDocument/2006/relationships/hyperlink" Target="http://www.hackcraft.net/longdesclink/default.asp" TargetMode="External"/><Relationship Id="rId374" Type="http://schemas.openxmlformats.org/officeDocument/2006/relationships/hyperlink" Target="http://www.hisoftware.com/hmcc" TargetMode="External"/><Relationship Id="rId395" Type="http://schemas.openxmlformats.org/officeDocument/2006/relationships/hyperlink" Target="http://www.w3.org/TR/WCAG10/wai-pageauth.html" TargetMode="External"/><Relationship Id="rId409" Type="http://schemas.openxmlformats.org/officeDocument/2006/relationships/hyperlink" Target="http://www.w3.org/TR/WCAG10/wai-pageauth.html" TargetMode="External"/><Relationship Id="rId560" Type="http://schemas.openxmlformats.org/officeDocument/2006/relationships/hyperlink" Target="http://www.w3.org/TR/WCAG10/wai-pageauth.html" TargetMode="External"/><Relationship Id="rId581" Type="http://schemas.openxmlformats.org/officeDocument/2006/relationships/hyperlink" Target="http://www.w3.org/TR/WCAG10/wai-pageauth.html" TargetMode="External"/><Relationship Id="rId71" Type="http://schemas.openxmlformats.org/officeDocument/2006/relationships/hyperlink" Target="http://www.wabcluster.org/uwem1/" TargetMode="External"/><Relationship Id="rId92" Type="http://schemas.openxmlformats.org/officeDocument/2006/relationships/hyperlink" Target="http://www.w3.org/TR/WCAG10/wai-pageauth.html" TargetMode="External"/><Relationship Id="rId213" Type="http://schemas.openxmlformats.org/officeDocument/2006/relationships/hyperlink" Target="http://webxact.watchfire.com/" TargetMode="External"/><Relationship Id="rId234" Type="http://schemas.openxmlformats.org/officeDocument/2006/relationships/hyperlink" Target="http://www.w3.org/TR/WCAG10-TECHS/" TargetMode="External"/><Relationship Id="rId420" Type="http://schemas.openxmlformats.org/officeDocument/2006/relationships/hyperlink" Target="http://www.w3.org/TR/WCAG10/wai-pageauth.html" TargetMode="External"/><Relationship Id="rId2" Type="http://schemas.openxmlformats.org/officeDocument/2006/relationships/styles" Target="styles.xml"/><Relationship Id="rId29" Type="http://schemas.openxmlformats.org/officeDocument/2006/relationships/hyperlink" Target="http://www.useit.com" TargetMode="External"/><Relationship Id="rId255" Type="http://schemas.openxmlformats.org/officeDocument/2006/relationships/hyperlink" Target="http://www.visionaustralia.org.au/info.aspx?page=628" TargetMode="External"/><Relationship Id="rId276" Type="http://schemas.openxmlformats.org/officeDocument/2006/relationships/hyperlink" Target="http://www.w3.org/TR/WCAG10/wai-pageauth.html" TargetMode="External"/><Relationship Id="rId297" Type="http://schemas.openxmlformats.org/officeDocument/2006/relationships/hyperlink" Target="http://www.w3.org/TR/WCAG10/wai-pageauth.html" TargetMode="External"/><Relationship Id="rId441" Type="http://schemas.openxmlformats.org/officeDocument/2006/relationships/hyperlink" Target="http://www.microsoft.com/windowsvista/features/foreveryone/speech.mspx" TargetMode="External"/><Relationship Id="rId462" Type="http://schemas.openxmlformats.org/officeDocument/2006/relationships/hyperlink" Target="http://www.w3.org/TR/WCAG10/wai-pageauth.html" TargetMode="External"/><Relationship Id="rId483" Type="http://schemas.openxmlformats.org/officeDocument/2006/relationships/hyperlink" Target="http://www.w3.org/TR/WCAG10/wai-pageauth.html" TargetMode="External"/><Relationship Id="rId518" Type="http://schemas.openxmlformats.org/officeDocument/2006/relationships/hyperlink" Target="http://www.w3.org/TR/WCAG10/wai-pageauth.html" TargetMode="External"/><Relationship Id="rId539" Type="http://schemas.openxmlformats.org/officeDocument/2006/relationships/hyperlink" Target="http://www.w3.org/TR/WCAG10/wai-pageauth.html" TargetMode="External"/><Relationship Id="rId40" Type="http://schemas.openxmlformats.org/officeDocument/2006/relationships/hyperlink" Target="http://www.microsoft.com/enable/guides/default.aspx" TargetMode="External"/><Relationship Id="rId115" Type="http://schemas.openxmlformats.org/officeDocument/2006/relationships/hyperlink" Target="http://www.w3.org/TR/WCAG10/wai-pageauth.html" TargetMode="External"/><Relationship Id="rId136" Type="http://schemas.openxmlformats.org/officeDocument/2006/relationships/hyperlink" Target="http://www.w3.org/TR/WCAG10/wai-pageauth.html" TargetMode="External"/><Relationship Id="rId157" Type="http://schemas.openxmlformats.org/officeDocument/2006/relationships/hyperlink" Target="http://www.w3.org/TR/WCAG10/wai-pageauth.html" TargetMode="External"/><Relationship Id="rId178" Type="http://schemas.openxmlformats.org/officeDocument/2006/relationships/hyperlink" Target="http://www.w3.org/TR/WCAG10/" TargetMode="External"/><Relationship Id="rId301" Type="http://schemas.openxmlformats.org/officeDocument/2006/relationships/hyperlink" Target="http://www.w3.org/TR/WCAG10/wai-pageauth.html" TargetMode="External"/><Relationship Id="rId322" Type="http://schemas.openxmlformats.org/officeDocument/2006/relationships/hyperlink" Target="http://www.microsoft.com/cmserver/partners/tool.mspx" TargetMode="External"/><Relationship Id="rId343" Type="http://schemas.openxmlformats.org/officeDocument/2006/relationships/hyperlink" Target="http://msdn.microsoft.com/library/default.asp?url=/library/en-us/odc_SP2003_ta/html/Office_SharePointAccessibility.asp" TargetMode="External"/><Relationship Id="rId364" Type="http://schemas.openxmlformats.org/officeDocument/2006/relationships/hyperlink" Target="http://www.w3.org/TR/WCAG10/wai-pageauth.html" TargetMode="External"/><Relationship Id="rId550" Type="http://schemas.openxmlformats.org/officeDocument/2006/relationships/hyperlink" Target="http://www.w3.org/TR/WCAG10/wai-pageauth.html" TargetMode="External"/><Relationship Id="rId61" Type="http://schemas.openxmlformats.org/officeDocument/2006/relationships/hyperlink" Target="http://www.w3.org/WAI/WCAG1A-Conformance" TargetMode="External"/><Relationship Id="rId82" Type="http://schemas.openxmlformats.org/officeDocument/2006/relationships/hyperlink" Target="http://www.microsoft.com/enable/microsoft/section508essay.aspx" TargetMode="External"/><Relationship Id="rId199" Type="http://schemas.openxmlformats.org/officeDocument/2006/relationships/hyperlink" Target="http://www.w3.org/WAI/eval/Overview.html" TargetMode="External"/><Relationship Id="rId203" Type="http://schemas.openxmlformats.org/officeDocument/2006/relationships/hyperlink" Target="http://www.w3.org/WAI/eval/conformance.html" TargetMode="External"/><Relationship Id="rId385" Type="http://schemas.openxmlformats.org/officeDocument/2006/relationships/hyperlink" Target="http://www.w3.org/TR/WCAG10/wai-pageauth.html" TargetMode="External"/><Relationship Id="rId571" Type="http://schemas.openxmlformats.org/officeDocument/2006/relationships/hyperlink" Target="http://www.w3.org/TR/WCAG10/wai-pageauth.html" TargetMode="External"/><Relationship Id="rId592" Type="http://schemas.openxmlformats.org/officeDocument/2006/relationships/hyperlink" Target="http://www.w3.org/TR/WCAG10/wai-pageauth.html" TargetMode="External"/><Relationship Id="rId19" Type="http://schemas.openxmlformats.org/officeDocument/2006/relationships/hyperlink" Target="http://www.cenorm.be/cenorm/businessdomains/businessdomains/isss/cwa/design+for+all+in+ict.asp" TargetMode="External"/><Relationship Id="rId224" Type="http://schemas.openxmlformats.org/officeDocument/2006/relationships/hyperlink" Target="http://www.microsoft.com/downloads/details.aspx?FamilyID=62049d3f-24d7-4463-a924-550e5dc34095&amp;DisplayLang=en" TargetMode="External"/><Relationship Id="rId245" Type="http://schemas.openxmlformats.org/officeDocument/2006/relationships/hyperlink" Target="http://www.w3.org/TR/WCAG10/wai-pageauth.html" TargetMode="External"/><Relationship Id="rId266" Type="http://schemas.openxmlformats.org/officeDocument/2006/relationships/hyperlink" Target="http://www.mcmscontrols.com/Default.aspx?PageId=2341" TargetMode="External"/><Relationship Id="rId287" Type="http://schemas.openxmlformats.org/officeDocument/2006/relationships/hyperlink" Target="http://support.microsoft.com/kb/821969/en-us" TargetMode="External"/><Relationship Id="rId410" Type="http://schemas.openxmlformats.org/officeDocument/2006/relationships/hyperlink" Target="http://www.w3.org/TR/WCAG10/wai-pageauth.html" TargetMode="External"/><Relationship Id="rId431" Type="http://schemas.openxmlformats.org/officeDocument/2006/relationships/hyperlink" Target="http://www.hisoftware.com/press/mssp2005.html" TargetMode="External"/><Relationship Id="rId452" Type="http://schemas.openxmlformats.org/officeDocument/2006/relationships/hyperlink" Target="http://www.w3.org/TR/WCAG10/wai-pageauth.html" TargetMode="External"/><Relationship Id="rId473" Type="http://schemas.openxmlformats.org/officeDocument/2006/relationships/hyperlink" Target="http://msdn.microsoft.com/library/en-us/dnacc/html/atg_samiarticle.asp" TargetMode="External"/><Relationship Id="rId494" Type="http://schemas.openxmlformats.org/officeDocument/2006/relationships/hyperlink" Target="http://office.microsoft.com/en-us/help/HA101733621033.aspx" TargetMode="External"/><Relationship Id="rId508" Type="http://schemas.openxmlformats.org/officeDocument/2006/relationships/hyperlink" Target="http://msdn.microsoft.com/library/en-us/dnmscms02/html/CMS2002PlanningForMigration.asp" TargetMode="External"/><Relationship Id="rId529" Type="http://schemas.openxmlformats.org/officeDocument/2006/relationships/hyperlink" Target="http://www.w3.org/TR/WCAG10/wai-pageauth.html" TargetMode="External"/><Relationship Id="rId30" Type="http://schemas.openxmlformats.org/officeDocument/2006/relationships/hyperlink" Target="http://lynx.browser.org/" TargetMode="External"/><Relationship Id="rId105" Type="http://schemas.openxmlformats.org/officeDocument/2006/relationships/hyperlink" Target="http://www.w3.org/TR/WCAG10/wai-pageauth.html" TargetMode="External"/><Relationship Id="rId126" Type="http://schemas.openxmlformats.org/officeDocument/2006/relationships/hyperlink" Target="http://www.w3.org/TR/WCAG10/wai-pageauth.html" TargetMode="External"/><Relationship Id="rId147" Type="http://schemas.openxmlformats.org/officeDocument/2006/relationships/hyperlink" Target="http://www.w3.org/TR/WCAG10/wai-pageauth.html" TargetMode="External"/><Relationship Id="rId168" Type="http://schemas.openxmlformats.org/officeDocument/2006/relationships/hyperlink" Target="http://www.w3.org/WAI/eval/selectingtools.html" TargetMode="External"/><Relationship Id="rId312" Type="http://schemas.openxmlformats.org/officeDocument/2006/relationships/hyperlink" Target="http://www.w3.org/TR/WCAG10/wai-pageauth.html" TargetMode="External"/><Relationship Id="rId333" Type="http://schemas.openxmlformats.org/officeDocument/2006/relationships/hyperlink" Target="http://www.w3.org/TR/WAI-WEBCONTENT/" TargetMode="External"/><Relationship Id="rId354" Type="http://schemas.openxmlformats.org/officeDocument/2006/relationships/hyperlink" Target="http://www.w3.org/TR/WCAG10/wai-pageauth.html" TargetMode="External"/><Relationship Id="rId540" Type="http://schemas.openxmlformats.org/officeDocument/2006/relationships/hyperlink" Target="http://www.w3.org/TR/WCAG10/wai-pageauth.html" TargetMode="External"/><Relationship Id="rId51" Type="http://schemas.openxmlformats.org/officeDocument/2006/relationships/hyperlink" Target="http://www.w3.org/Style/CSS" TargetMode="External"/><Relationship Id="rId72" Type="http://schemas.openxmlformats.org/officeDocument/2006/relationships/hyperlink" Target="http://www.wabcluster.org/" TargetMode="External"/><Relationship Id="rId93" Type="http://schemas.openxmlformats.org/officeDocument/2006/relationships/hyperlink" Target="http://www.w3.org/TR/WAI-WEBCONTENT-TECHS/" TargetMode="External"/><Relationship Id="rId189" Type="http://schemas.openxmlformats.org/officeDocument/2006/relationships/hyperlink" Target="http://www.w3.org/TR/WCAG10/wai-pageauth.html" TargetMode="External"/><Relationship Id="rId375" Type="http://schemas.openxmlformats.org/officeDocument/2006/relationships/hyperlink" Target="http://msdn.microsoft.com/library/en-us/dnacc/html/atg_samiarticle.asp" TargetMode="External"/><Relationship Id="rId396" Type="http://schemas.openxmlformats.org/officeDocument/2006/relationships/hyperlink" Target="http://www.w3.org/TR/WCAG10/wai-pageauth.html" TargetMode="External"/><Relationship Id="rId561" Type="http://schemas.openxmlformats.org/officeDocument/2006/relationships/hyperlink" Target="http://www.w3.org/TR/WCAG10/wai-pageauth.html" TargetMode="External"/><Relationship Id="rId582" Type="http://schemas.openxmlformats.org/officeDocument/2006/relationships/hyperlink" Target="http://www.w3.org/TR/WCAG10/wai-pageauth.html" TargetMode="External"/><Relationship Id="rId3" Type="http://schemas.openxmlformats.org/officeDocument/2006/relationships/settings" Target="settings.xml"/><Relationship Id="rId214" Type="http://schemas.openxmlformats.org/officeDocument/2006/relationships/hyperlink" Target="http://www.watchfire.com/products/webxm/bobby.aspx" TargetMode="External"/><Relationship Id="rId235" Type="http://schemas.openxmlformats.org/officeDocument/2006/relationships/hyperlink" Target="http://www.w3.org/TR/WCAG10/wai-pageauth.html" TargetMode="External"/><Relationship Id="rId256" Type="http://schemas.openxmlformats.org/officeDocument/2006/relationships/hyperlink" Target="http://www.w3.org/TR/AERT" TargetMode="External"/><Relationship Id="rId277" Type="http://schemas.openxmlformats.org/officeDocument/2006/relationships/hyperlink" Target="http://www.w3.org/TR/WCAG10/wai-pageauth.html" TargetMode="External"/><Relationship Id="rId298" Type="http://schemas.openxmlformats.org/officeDocument/2006/relationships/hyperlink" Target="http://www.w3.org/TR/WCAG10/wai-pageauth.html" TargetMode="External"/><Relationship Id="rId400" Type="http://schemas.openxmlformats.org/officeDocument/2006/relationships/hyperlink" Target="http://www.w3.org/TR/WCAG10/wai-pageauth.html" TargetMode="External"/><Relationship Id="rId421" Type="http://schemas.openxmlformats.org/officeDocument/2006/relationships/hyperlink" Target="http://www.w3.org/TR/WCAG10/wai-pageauth.html" TargetMode="External"/><Relationship Id="rId442" Type="http://schemas.openxmlformats.org/officeDocument/2006/relationships/hyperlink" Target="http://www.w3.org/TR/WCAG10/wai-pageauth.html" TargetMode="External"/><Relationship Id="rId463" Type="http://schemas.openxmlformats.org/officeDocument/2006/relationships/hyperlink" Target="http://www.w3.org/TR/WCAG10/wai-pageauth.html" TargetMode="External"/><Relationship Id="rId484" Type="http://schemas.openxmlformats.org/officeDocument/2006/relationships/hyperlink" Target="http://www.w3.org/TR/WCAG10/wai-pageauth.html" TargetMode="External"/><Relationship Id="rId519" Type="http://schemas.openxmlformats.org/officeDocument/2006/relationships/image" Target="media/image16.png"/><Relationship Id="rId116" Type="http://schemas.openxmlformats.org/officeDocument/2006/relationships/hyperlink" Target="http://www.w3.org/TR/WCAG10/wai-pageauth.html" TargetMode="External"/><Relationship Id="rId137" Type="http://schemas.openxmlformats.org/officeDocument/2006/relationships/hyperlink" Target="http://www.w3.org/TR/WCAG10/wai-pageauth.html" TargetMode="External"/><Relationship Id="rId158" Type="http://schemas.openxmlformats.org/officeDocument/2006/relationships/hyperlink" Target="http://www.w3.org/TR/WCAG10/wai-pageauth.html" TargetMode="External"/><Relationship Id="rId302" Type="http://schemas.openxmlformats.org/officeDocument/2006/relationships/hyperlink" Target="http://www.mcmscontrols.com/Default.aspx?PageId=2366" TargetMode="External"/><Relationship Id="rId323" Type="http://schemas.openxmlformats.org/officeDocument/2006/relationships/hyperlink" Target="http://www.hisoftware.com/access/newvIndex.html" TargetMode="External"/><Relationship Id="rId344" Type="http://schemas.openxmlformats.org/officeDocument/2006/relationships/hyperlink" Target="http://www.hisoftware.com/spwhitepaper/sptmpreq.htm" TargetMode="External"/><Relationship Id="rId530" Type="http://schemas.openxmlformats.org/officeDocument/2006/relationships/hyperlink" Target="http://www.w3.org/TR/WCAG10/full-checklist.html" TargetMode="External"/><Relationship Id="rId20" Type="http://schemas.openxmlformats.org/officeDocument/2006/relationships/hyperlink" Target="http://www.cenorm.be/cenorm/index.htm" TargetMode="External"/><Relationship Id="rId41" Type="http://schemas.openxmlformats.org/officeDocument/2006/relationships/hyperlink" Target="http://www.microsoft.com/enable/training/ie7/default.aspx" TargetMode="External"/><Relationship Id="rId62" Type="http://schemas.openxmlformats.org/officeDocument/2006/relationships/hyperlink" Target="http://www.w3.org/WAI/WCAG1AA-Conformance" TargetMode="External"/><Relationship Id="rId83" Type="http://schemas.openxmlformats.org/officeDocument/2006/relationships/hyperlink" Target="http://www.microsoft.com/resources/government/section508.aspx" TargetMode="External"/><Relationship Id="rId179" Type="http://schemas.openxmlformats.org/officeDocument/2006/relationships/hyperlink" Target="http://www.w3.org/TR/WCAG10/wai-pageauth.html" TargetMode="External"/><Relationship Id="rId365" Type="http://schemas.openxmlformats.org/officeDocument/2006/relationships/hyperlink" Target="http://www.w3.org/TR/WCAG10/wai-pageauth.html" TargetMode="External"/><Relationship Id="rId386" Type="http://schemas.openxmlformats.org/officeDocument/2006/relationships/hyperlink" Target="http://www.w3.org/TR/WCAG10/wai-pageauth.html" TargetMode="External"/><Relationship Id="rId551" Type="http://schemas.openxmlformats.org/officeDocument/2006/relationships/hyperlink" Target="http://www.w3.org/TR/WCAG10/wai-pageauth.html" TargetMode="External"/><Relationship Id="rId572" Type="http://schemas.openxmlformats.org/officeDocument/2006/relationships/hyperlink" Target="http://www.w3.org/TR/WCAG10/wai-pageauth.html" TargetMode="External"/><Relationship Id="rId593" Type="http://schemas.openxmlformats.org/officeDocument/2006/relationships/hyperlink" Target="http://www.w3.org/TR/WCAG10/wai-pageauth.html" TargetMode="External"/><Relationship Id="rId190" Type="http://schemas.openxmlformats.org/officeDocument/2006/relationships/hyperlink" Target="http://www.w3.org/TR/WCAG10/" TargetMode="External"/><Relationship Id="rId204" Type="http://schemas.openxmlformats.org/officeDocument/2006/relationships/hyperlink" Target="http://www.visionaustralia.org.au/info.aspx?page=628" TargetMode="External"/><Relationship Id="rId225" Type="http://schemas.openxmlformats.org/officeDocument/2006/relationships/hyperlink" Target="http://www.microsoft.com/downloads/details.aspx?familyid=FAC6350C-8AD6-4BCA-8860-8A6AE3F64448&amp;displaylang=en" TargetMode="External"/><Relationship Id="rId246" Type="http://schemas.openxmlformats.org/officeDocument/2006/relationships/hyperlink" Target="http://www.w3.org/TR/WCAG10/wai-pageauth.html" TargetMode="External"/><Relationship Id="rId267" Type="http://schemas.openxmlformats.org/officeDocument/2006/relationships/hyperlink" Target="http://www.mcmscontrols.com/Default.aspx?PageId=2357" TargetMode="External"/><Relationship Id="rId288" Type="http://schemas.openxmlformats.org/officeDocument/2006/relationships/hyperlink" Target="http://www.gotdotnet.com/community/usersamples/Default.aspx?query=MSIB+Pack" TargetMode="External"/><Relationship Id="rId411" Type="http://schemas.openxmlformats.org/officeDocument/2006/relationships/hyperlink" Target="http://www.w3.org/TR/WCAG10/wai-pageauth.html" TargetMode="External"/><Relationship Id="rId432" Type="http://schemas.openxmlformats.org/officeDocument/2006/relationships/hyperlink" Target="http://msdn.microsoft.com/msdnmag/issues/06/08/GatheringMoss/default.aspx" TargetMode="External"/><Relationship Id="rId453" Type="http://schemas.openxmlformats.org/officeDocument/2006/relationships/hyperlink" Target="http://www.w3.org/TR/WCAG10/wai-pageauth.html" TargetMode="External"/><Relationship Id="rId474" Type="http://schemas.openxmlformats.org/officeDocument/2006/relationships/hyperlink" Target="http://msdn.microsoft.com/library/en-us/dnwmt/html/wmp7_sami.asp" TargetMode="External"/><Relationship Id="rId509" Type="http://schemas.openxmlformats.org/officeDocument/2006/relationships/hyperlink" Target="http://www.w3.org/TR/WCAG10/wai-pageauth.html" TargetMode="External"/><Relationship Id="rId106" Type="http://schemas.openxmlformats.org/officeDocument/2006/relationships/hyperlink" Target="http://www.w3.org/TR/WCAG10/wai-pageauth.html" TargetMode="External"/><Relationship Id="rId127" Type="http://schemas.openxmlformats.org/officeDocument/2006/relationships/hyperlink" Target="http://www.w3.org/TR/WCAG10/wai-pageauth.html" TargetMode="External"/><Relationship Id="rId313" Type="http://schemas.openxmlformats.org/officeDocument/2006/relationships/hyperlink" Target="http://www.w3.org/TR/WCAG10/wai-pageauth.html" TargetMode="External"/><Relationship Id="rId495" Type="http://schemas.openxmlformats.org/officeDocument/2006/relationships/hyperlink" Target="http://www.w3.org/TR/WCAG10/wai-pageauth.html" TargetMode="External"/><Relationship Id="rId10" Type="http://schemas.openxmlformats.org/officeDocument/2006/relationships/hyperlink" Target="http://www.microsoft.com/enable" TargetMode="External"/><Relationship Id="rId31" Type="http://schemas.openxmlformats.org/officeDocument/2006/relationships/hyperlink" Target="http://www.freedomscientific.com/fs_products/software_jaws.asp" TargetMode="External"/><Relationship Id="rId52" Type="http://schemas.openxmlformats.org/officeDocument/2006/relationships/hyperlink" Target="http://www.w3.org/WAI/guid-tech.html" TargetMode="External"/><Relationship Id="rId73" Type="http://schemas.openxmlformats.org/officeDocument/2006/relationships/hyperlink" Target="http://www.eiao.net/" TargetMode="External"/><Relationship Id="rId94" Type="http://schemas.openxmlformats.org/officeDocument/2006/relationships/hyperlink" Target="http://www.w3.org/TR/WCAG10/wai-pageauth.html" TargetMode="External"/><Relationship Id="rId148" Type="http://schemas.openxmlformats.org/officeDocument/2006/relationships/hyperlink" Target="http://www.w3.org/TR/WCAG10/wai-pageauth.html" TargetMode="External"/><Relationship Id="rId169" Type="http://schemas.openxmlformats.org/officeDocument/2006/relationships/hyperlink" Target="http://www.w3.org/TR/WCAG10/wai-pageauth.html" TargetMode="External"/><Relationship Id="rId334" Type="http://schemas.openxmlformats.org/officeDocument/2006/relationships/hyperlink" Target="http://download.microsoft.com/download/c/2/3/c23bc250-5f80-4d0c-a29d-877355ff91e8/WindowsSharepointServices_VPAT.doc" TargetMode="External"/><Relationship Id="rId355" Type="http://schemas.openxmlformats.org/officeDocument/2006/relationships/hyperlink" Target="http://www.w3.org/TR/WCAG10/wai-pageauth.html" TargetMode="External"/><Relationship Id="rId376" Type="http://schemas.openxmlformats.org/officeDocument/2006/relationships/hyperlink" Target="http://msdn.microsoft.com/library/en-us/dnwmt/html/wmp7_sami.asp" TargetMode="External"/><Relationship Id="rId397" Type="http://schemas.openxmlformats.org/officeDocument/2006/relationships/hyperlink" Target="http://www.w3.org/TR/WCAG10/wai-pageauth.html" TargetMode="External"/><Relationship Id="rId520" Type="http://schemas.openxmlformats.org/officeDocument/2006/relationships/hyperlink" Target="http://www.w3.org/TR/WCAG10/wai-pageauth.html" TargetMode="External"/><Relationship Id="rId541" Type="http://schemas.openxmlformats.org/officeDocument/2006/relationships/hyperlink" Target="http://www.w3.org/TR/WCAG10/wai-pageauth.html" TargetMode="External"/><Relationship Id="rId562" Type="http://schemas.openxmlformats.org/officeDocument/2006/relationships/hyperlink" Target="http://www.w3.org/TR/WCAG10/wai-pageauth.html" TargetMode="External"/><Relationship Id="rId583" Type="http://schemas.openxmlformats.org/officeDocument/2006/relationships/hyperlink" Target="http://www.w3.org/TR/WCAG10/wai-pageauth.html" TargetMode="External"/><Relationship Id="rId4" Type="http://schemas.openxmlformats.org/officeDocument/2006/relationships/webSettings" Target="webSettings.xml"/><Relationship Id="rId180" Type="http://schemas.openxmlformats.org/officeDocument/2006/relationships/hyperlink" Target="http://www.w3.org/TR/WCAG10/wai-pageauth.html" TargetMode="External"/><Relationship Id="rId215" Type="http://schemas.openxmlformats.org/officeDocument/2006/relationships/hyperlink" Target="http://aprompt.snow.utoronto.ca" TargetMode="External"/><Relationship Id="rId236" Type="http://schemas.openxmlformats.org/officeDocument/2006/relationships/hyperlink" Target="http://www.w3.org/TR/WCAG10/wai-pageauth.html" TargetMode="External"/><Relationship Id="rId257" Type="http://schemas.openxmlformats.org/officeDocument/2006/relationships/hyperlink" Target="http://www.w3.org/TR/WCAG10/wai-pageauth.html" TargetMode="External"/><Relationship Id="rId278" Type="http://schemas.openxmlformats.org/officeDocument/2006/relationships/hyperlink" Target="http://www.w3.org/TR/WCAG10/" TargetMode="External"/><Relationship Id="rId401" Type="http://schemas.openxmlformats.org/officeDocument/2006/relationships/hyperlink" Target="http://www.w3.org/TR/WCAG10/wai-pageauth.html" TargetMode="External"/><Relationship Id="rId422" Type="http://schemas.openxmlformats.org/officeDocument/2006/relationships/hyperlink" Target="http://www.w3.org/TR/WCAG10/wai-pageauth.html" TargetMode="External"/><Relationship Id="rId443" Type="http://schemas.openxmlformats.org/officeDocument/2006/relationships/hyperlink" Target="http://www.w3.org/TR/WCAG10/wai-pageauth.html" TargetMode="External"/><Relationship Id="rId464" Type="http://schemas.openxmlformats.org/officeDocument/2006/relationships/hyperlink" Target="http://www.w3.org/TR/WCAG10/wai-pageauth.html" TargetMode="External"/><Relationship Id="rId303" Type="http://schemas.openxmlformats.org/officeDocument/2006/relationships/hyperlink" Target="http://www.w3.org/TR/WCAG10/wai-pageauth.html" TargetMode="External"/><Relationship Id="rId485" Type="http://schemas.openxmlformats.org/officeDocument/2006/relationships/hyperlink" Target="http://www.w3.org/TR/WCAG10/wai-pageauth.html" TargetMode="External"/><Relationship Id="rId42" Type="http://schemas.openxmlformats.org/officeDocument/2006/relationships/hyperlink" Target="http://www.microsoft.com/enable/training/ie6/default.aspx" TargetMode="External"/><Relationship Id="rId84" Type="http://schemas.openxmlformats.org/officeDocument/2006/relationships/hyperlink" Target="http://msdn.microsoft.com/library/en-us/dnaspp/html/aspnetusstan.asp" TargetMode="External"/><Relationship Id="rId138" Type="http://schemas.openxmlformats.org/officeDocument/2006/relationships/hyperlink" Target="http://www.w3.org/TR/WCAG10/wai-pageauth.html" TargetMode="External"/><Relationship Id="rId345" Type="http://schemas.openxmlformats.org/officeDocument/2006/relationships/hyperlink" Target="http://www.w3.org/TR/WCAG10/wai-pageauth.html" TargetMode="External"/><Relationship Id="rId387" Type="http://schemas.openxmlformats.org/officeDocument/2006/relationships/hyperlink" Target="http://www.w3.org/TR/WCAG10/wai-pageauth.html" TargetMode="External"/><Relationship Id="rId510" Type="http://schemas.openxmlformats.org/officeDocument/2006/relationships/hyperlink" Target="http://www.w3.org/TR/WCAG10/wai-pageauth.html" TargetMode="External"/><Relationship Id="rId552" Type="http://schemas.openxmlformats.org/officeDocument/2006/relationships/hyperlink" Target="http://www.w3.org/TR/WCAG10/wai-pageauth.html" TargetMode="External"/><Relationship Id="rId594" Type="http://schemas.openxmlformats.org/officeDocument/2006/relationships/hyperlink" Target="http://www.w3.org/TR/WCAG10/wai-pageauth.html" TargetMode="External"/><Relationship Id="rId191" Type="http://schemas.openxmlformats.org/officeDocument/2006/relationships/hyperlink" Target="http://www.w3.org/TR/WCAG10/wai-pageauth.html" TargetMode="External"/><Relationship Id="rId205" Type="http://schemas.openxmlformats.org/officeDocument/2006/relationships/hyperlink" Target="http://www.w3.org/TR/AERT" TargetMode="External"/><Relationship Id="rId247" Type="http://schemas.openxmlformats.org/officeDocument/2006/relationships/hyperlink" Target="http://www.w3.org/TR/WCAG10/wai-pageauth.html" TargetMode="External"/><Relationship Id="rId412" Type="http://schemas.openxmlformats.org/officeDocument/2006/relationships/hyperlink" Target="http://msdn.microsoft.com/library/default.asp?url=/library/en-us/odc_SP2003_ta/html/Office_SharePointAccessibility.asp" TargetMode="External"/><Relationship Id="rId107" Type="http://schemas.openxmlformats.org/officeDocument/2006/relationships/hyperlink" Target="http://www.w3.org/TR/WCAG10/wai-pageauth.html" TargetMode="External"/><Relationship Id="rId289" Type="http://schemas.openxmlformats.org/officeDocument/2006/relationships/hyperlink" Target="http://www.gotdotnet.com/Community/UserSamples/Details.aspx?SampleGuid=AB535681-67B8-4FFD-89E2-6240C3A2BD76" TargetMode="External"/><Relationship Id="rId454" Type="http://schemas.openxmlformats.org/officeDocument/2006/relationships/hyperlink" Target="http://www.w3.org/TR/WCAG10/wai-pageauth.html" TargetMode="External"/><Relationship Id="rId496" Type="http://schemas.openxmlformats.org/officeDocument/2006/relationships/hyperlink" Target="http://www.w3.org/TR/WCAG10/wai-pageauth.html" TargetMode="External"/><Relationship Id="rId11" Type="http://schemas.openxmlformats.org/officeDocument/2006/relationships/image" Target="media/image6.jpeg"/><Relationship Id="rId53" Type="http://schemas.openxmlformats.org/officeDocument/2006/relationships/hyperlink" Target="http://www.w3.org/TR/ATAG10" TargetMode="External"/><Relationship Id="rId149" Type="http://schemas.openxmlformats.org/officeDocument/2006/relationships/hyperlink" Target="http://www.w3.org/TR/WAI-WEBCONTENT-TECHS/" TargetMode="External"/><Relationship Id="rId314" Type="http://schemas.openxmlformats.org/officeDocument/2006/relationships/hyperlink" Target="http://www.w3.org/TR/WCAG10/wai-pageauth.html" TargetMode="External"/><Relationship Id="rId356" Type="http://schemas.openxmlformats.org/officeDocument/2006/relationships/hyperlink" Target="http://www.w3.org/TR/WCAG10/wai-pageauth.html" TargetMode="External"/><Relationship Id="rId398" Type="http://schemas.openxmlformats.org/officeDocument/2006/relationships/hyperlink" Target="http://www.w3.org/TR/WCAG10/wai-pageauth.html" TargetMode="External"/><Relationship Id="rId521" Type="http://schemas.openxmlformats.org/officeDocument/2006/relationships/hyperlink" Target="http://office.microsoft.com/en-us/help/HA101733621033.aspx" TargetMode="External"/><Relationship Id="rId563" Type="http://schemas.openxmlformats.org/officeDocument/2006/relationships/hyperlink" Target="http://www.w3.org/TR/WCAG10/wai-pageauth.html" TargetMode="External"/><Relationship Id="rId95" Type="http://schemas.openxmlformats.org/officeDocument/2006/relationships/hyperlink" Target="http://www.w3.org/TR/WCAG10-HTML-TECHS/" TargetMode="External"/><Relationship Id="rId160" Type="http://schemas.openxmlformats.org/officeDocument/2006/relationships/hyperlink" Target="http://download.microsoft.com/download/0/f/5/0f5e941c-c495-401a-9031-eab8315da35e/Writing_Accessible_Web_Applications.doc" TargetMode="External"/><Relationship Id="rId216" Type="http://schemas.openxmlformats.org/officeDocument/2006/relationships/hyperlink" Target="http://checker.atrc.utoronto.ca/index.html" TargetMode="External"/><Relationship Id="rId423" Type="http://schemas.openxmlformats.org/officeDocument/2006/relationships/hyperlink" Target="http://www.w3.org/TR/WCAG10/wai-pageauth.html" TargetMode="External"/><Relationship Id="rId258" Type="http://schemas.openxmlformats.org/officeDocument/2006/relationships/hyperlink" Target="http://www.w3.org/TR/WCAG10/wai-pageauth.html" TargetMode="External"/><Relationship Id="rId465" Type="http://schemas.openxmlformats.org/officeDocument/2006/relationships/hyperlink" Target="http://msdn.microsoft.com/library/default.asp?url=/library/en-us/odc_SP2003_ta/html/Office_SharePointAccessibility.asp" TargetMode="External"/><Relationship Id="rId22" Type="http://schemas.openxmlformats.org/officeDocument/2006/relationships/image" Target="media/image8.png"/><Relationship Id="rId64" Type="http://schemas.openxmlformats.org/officeDocument/2006/relationships/hyperlink" Target="http://www.w3.org/WAI/WCAG1AA-Conformance" TargetMode="External"/><Relationship Id="rId118" Type="http://schemas.openxmlformats.org/officeDocument/2006/relationships/hyperlink" Target="http://www.w3.org/TR/WCAG10/wai-pageauth.html" TargetMode="External"/><Relationship Id="rId325" Type="http://schemas.openxmlformats.org/officeDocument/2006/relationships/hyperlink" Target="http://www.w3.org/2001/03/earl" TargetMode="External"/><Relationship Id="rId367" Type="http://schemas.openxmlformats.org/officeDocument/2006/relationships/hyperlink" Target="http://msdn.microsoft.com/library/default.asp?url=/library/en-us/odc_SP2003_ta/html/Office_SharePointAccessibility.asp" TargetMode="External"/><Relationship Id="rId532" Type="http://schemas.openxmlformats.org/officeDocument/2006/relationships/hyperlink" Target="http://www.w3.org/TR/WCAG10/wai-pageauth.html" TargetMode="External"/><Relationship Id="rId574" Type="http://schemas.openxmlformats.org/officeDocument/2006/relationships/hyperlink" Target="http://www.w3.org/TR/WCAG10/wai-pageauth.html" TargetMode="External"/><Relationship Id="rId171" Type="http://schemas.openxmlformats.org/officeDocument/2006/relationships/hyperlink" Target="http://www.w3.org/TR/WCAG10/wai-pageauth.html" TargetMode="External"/><Relationship Id="rId227" Type="http://schemas.openxmlformats.org/officeDocument/2006/relationships/hyperlink" Target="http://www.mcmsfaq.com/articles/sp2install.asp" TargetMode="External"/><Relationship Id="rId269" Type="http://schemas.openxmlformats.org/officeDocument/2006/relationships/hyperlink" Target="http://www.w3.org/TR/WCAG10/wai-pageauth.html" TargetMode="External"/><Relationship Id="rId434" Type="http://schemas.openxmlformats.org/officeDocument/2006/relationships/hyperlink" Target="http://msdn2.microsoft.com/en-us/library/ms550992.aspx" TargetMode="External"/><Relationship Id="rId476" Type="http://schemas.openxmlformats.org/officeDocument/2006/relationships/hyperlink" Target="http://www.hisoftware.com/hmcc/hmmc-paper.htm" TargetMode="External"/><Relationship Id="rId33" Type="http://schemas.openxmlformats.org/officeDocument/2006/relationships/hyperlink" Target="http://www.microsoft.com/enable/at/" TargetMode="External"/><Relationship Id="rId129" Type="http://schemas.openxmlformats.org/officeDocument/2006/relationships/hyperlink" Target="http://www.w3.org/TR/WCAG10/wai-pageauth.html" TargetMode="External"/><Relationship Id="rId280" Type="http://schemas.openxmlformats.org/officeDocument/2006/relationships/hyperlink" Target="http://www.w3.org/TR/WCAG10/" TargetMode="External"/><Relationship Id="rId336" Type="http://schemas.openxmlformats.org/officeDocument/2006/relationships/hyperlink" Target="http://www.microsoft.com/downloads/details.aspx?familyid=B922B28D-806A-427B-A4C5-AB0F1AA0F7F9&amp;displaylang=fr" TargetMode="External"/><Relationship Id="rId501" Type="http://schemas.openxmlformats.org/officeDocument/2006/relationships/hyperlink" Target="http://www.sharepointblogs.com/vandest/archive/2006/06/07/8157.aspx" TargetMode="External"/><Relationship Id="rId543" Type="http://schemas.openxmlformats.org/officeDocument/2006/relationships/hyperlink" Target="http://www.w3.org/TR/WCAG10/wai-pageauth.html" TargetMode="External"/><Relationship Id="rId75" Type="http://schemas.openxmlformats.org/officeDocument/2006/relationships/hyperlink" Target="http://www.bentoweb.org/" TargetMode="External"/><Relationship Id="rId140" Type="http://schemas.openxmlformats.org/officeDocument/2006/relationships/hyperlink" Target="http://www.w3.org/TR/WCAG10/wai-pageauth.html" TargetMode="External"/><Relationship Id="rId182" Type="http://schemas.openxmlformats.org/officeDocument/2006/relationships/hyperlink" Target="http://www.w3.org/TR/WCAG10/wai-pageauth.html" TargetMode="External"/><Relationship Id="rId378" Type="http://schemas.openxmlformats.org/officeDocument/2006/relationships/hyperlink" Target="http://www.hisoftware.com/hmcc/hmmc-paper.htm" TargetMode="External"/><Relationship Id="rId403" Type="http://schemas.openxmlformats.org/officeDocument/2006/relationships/hyperlink" Target="http://www.w3.org/TR/WCAG10/wai-pageauth.html" TargetMode="External"/><Relationship Id="rId585" Type="http://schemas.openxmlformats.org/officeDocument/2006/relationships/hyperlink" Target="http://www.w3.org/TR/WCAG10/wai-pageauth.html" TargetMode="External"/><Relationship Id="rId6" Type="http://schemas.openxmlformats.org/officeDocument/2006/relationships/endnotes" Target="endnotes.xml"/><Relationship Id="rId238" Type="http://schemas.openxmlformats.org/officeDocument/2006/relationships/hyperlink" Target="http://www.mcmscontrols.com/Default.aspx?PageId=2366" TargetMode="External"/><Relationship Id="rId445" Type="http://schemas.openxmlformats.org/officeDocument/2006/relationships/hyperlink" Target="http://www.w3.org/TR/WCAG10/wai-pageauth.html" TargetMode="External"/><Relationship Id="rId487" Type="http://schemas.openxmlformats.org/officeDocument/2006/relationships/hyperlink" Target="http://www.w3.org/TR/WCAG10/wai-pageauth.html" TargetMode="External"/><Relationship Id="rId291" Type="http://schemas.openxmlformats.org/officeDocument/2006/relationships/hyperlink" Target="http://www.w3.org/TR/WCAG10/wai-pageauth.html" TargetMode="External"/><Relationship Id="rId305" Type="http://schemas.openxmlformats.org/officeDocument/2006/relationships/hyperlink" Target="http://www.w3.org/TR/WCAG10/wai-pageauth.html" TargetMode="External"/><Relationship Id="rId347" Type="http://schemas.openxmlformats.org/officeDocument/2006/relationships/hyperlink" Target="http://www.w3.org/TR/WCAG10/wai-pageauth.html" TargetMode="External"/><Relationship Id="rId512" Type="http://schemas.openxmlformats.org/officeDocument/2006/relationships/hyperlink" Target="http://www.w3.org/TR/WCAG10/wai-pageauth.html" TargetMode="External"/><Relationship Id="rId44" Type="http://schemas.openxmlformats.org/officeDocument/2006/relationships/hyperlink" Target="http://www.w3.org/WAI" TargetMode="External"/><Relationship Id="rId86" Type="http://schemas.openxmlformats.org/officeDocument/2006/relationships/hyperlink" Target="http://www.w3.org/TR/WCAG10" TargetMode="External"/><Relationship Id="rId151" Type="http://schemas.openxmlformats.org/officeDocument/2006/relationships/hyperlink" Target="http://www.w3.org/TR/WCAG10/wai-pageauth.html" TargetMode="External"/><Relationship Id="rId389" Type="http://schemas.openxmlformats.org/officeDocument/2006/relationships/hyperlink" Target="http://www.w3.org/TR/WCAG10/wai-pageauth.html" TargetMode="External"/><Relationship Id="rId554" Type="http://schemas.openxmlformats.org/officeDocument/2006/relationships/hyperlink" Target="http://www.w3.org/TR/WCAG10/wai-pageauth.html" TargetMode="External"/><Relationship Id="rId596" Type="http://schemas.openxmlformats.org/officeDocument/2006/relationships/header" Target="header3.xml"/><Relationship Id="rId193" Type="http://schemas.openxmlformats.org/officeDocument/2006/relationships/hyperlink" Target="http://www.w3.org/TR/WCAG10/wai-pageauth.html" TargetMode="External"/><Relationship Id="rId207" Type="http://schemas.openxmlformats.org/officeDocument/2006/relationships/hyperlink" Target="http://www.accessibility.nl/internet/tools/snoop?languageId=2" TargetMode="External"/><Relationship Id="rId249" Type="http://schemas.openxmlformats.org/officeDocument/2006/relationships/hyperlink" Target="http://www.w3.org/TR/WCAG10/wai-pageauth.html" TargetMode="External"/><Relationship Id="rId414" Type="http://schemas.openxmlformats.org/officeDocument/2006/relationships/hyperlink" Target="http://www.w3.org/TR/WCAG10/wai-pageauth.html" TargetMode="External"/><Relationship Id="rId456" Type="http://schemas.openxmlformats.org/officeDocument/2006/relationships/hyperlink" Target="http://www.w3.org/TR/WCAG10/wai-pageauth.html" TargetMode="External"/><Relationship Id="rId498" Type="http://schemas.openxmlformats.org/officeDocument/2006/relationships/hyperlink" Target="http://www.w3.org/TR/WCAG10/wai-pageauth.html" TargetMode="External"/><Relationship Id="rId13" Type="http://schemas.openxmlformats.org/officeDocument/2006/relationships/header" Target="header2.xml"/><Relationship Id="rId109" Type="http://schemas.openxmlformats.org/officeDocument/2006/relationships/hyperlink" Target="http://www.w3.org/TR/WCAG10/wai-pageauth.html" TargetMode="External"/><Relationship Id="rId260" Type="http://schemas.openxmlformats.org/officeDocument/2006/relationships/hyperlink" Target="http://www.hisoftware.com/hmcc" TargetMode="External"/><Relationship Id="rId316" Type="http://schemas.openxmlformats.org/officeDocument/2006/relationships/hyperlink" Target="http://www.w3.org/TR/WCAG10/wai-pageauth.html" TargetMode="External"/><Relationship Id="rId523" Type="http://schemas.openxmlformats.org/officeDocument/2006/relationships/hyperlink" Target="http://www.w3.org/TR/WCAG10/wai-pageauth.html" TargetMode="External"/><Relationship Id="rId55" Type="http://schemas.openxmlformats.org/officeDocument/2006/relationships/hyperlink" Target="http://www.w3.org/TR/xag" TargetMode="External"/><Relationship Id="rId97" Type="http://schemas.openxmlformats.org/officeDocument/2006/relationships/hyperlink" Target="http://www.w3.org/TR/WCAG10/" TargetMode="External"/><Relationship Id="rId120" Type="http://schemas.openxmlformats.org/officeDocument/2006/relationships/hyperlink" Target="http://www.w3.org/TR/WCAG10-HTML-TECHS/" TargetMode="External"/><Relationship Id="rId358" Type="http://schemas.openxmlformats.org/officeDocument/2006/relationships/hyperlink" Target="http://www.w3.org/TR/WCAG10/wai-pageauth.html" TargetMode="External"/><Relationship Id="rId565" Type="http://schemas.openxmlformats.org/officeDocument/2006/relationships/hyperlink" Target="http://www.w3.org/TR/WCAG10/wai-pageauth.html" TargetMode="External"/><Relationship Id="rId162" Type="http://schemas.openxmlformats.org/officeDocument/2006/relationships/hyperlink" Target="http://ajax.asp.net/downloads/beta/default.aspx?tabid=47&amp;subtabid=471" TargetMode="External"/><Relationship Id="rId218" Type="http://schemas.openxmlformats.org/officeDocument/2006/relationships/hyperlink" Target="http://www.hisoftware.com/hsftwire/archives/link_validation/index.html" TargetMode="External"/><Relationship Id="rId425" Type="http://schemas.openxmlformats.org/officeDocument/2006/relationships/hyperlink" Target="http://www.w3.org/TR/WCAG10/wai-pageauth.html" TargetMode="External"/><Relationship Id="rId467" Type="http://schemas.openxmlformats.org/officeDocument/2006/relationships/hyperlink" Target="http://www.w3.org/TR/AERT" TargetMode="External"/><Relationship Id="rId271" Type="http://schemas.openxmlformats.org/officeDocument/2006/relationships/hyperlink" Target="http://www.w3.org/TR/WCAG10/wai-pageauth.html" TargetMode="External"/><Relationship Id="rId24" Type="http://schemas.openxmlformats.org/officeDocument/2006/relationships/hyperlink" Target="http://www.einclusion-eu.org/" TargetMode="External"/><Relationship Id="rId66" Type="http://schemas.openxmlformats.org/officeDocument/2006/relationships/image" Target="media/image11.png"/><Relationship Id="rId131" Type="http://schemas.openxmlformats.org/officeDocument/2006/relationships/hyperlink" Target="http://www.w3.org/TR/WCAG10-CORE-TECHS/" TargetMode="External"/><Relationship Id="rId327" Type="http://schemas.openxmlformats.org/officeDocument/2006/relationships/hyperlink" Target="http://www.hisoftware.com/access/repair.html" TargetMode="External"/><Relationship Id="rId369" Type="http://schemas.openxmlformats.org/officeDocument/2006/relationships/hyperlink" Target="http://www.w3.org/TR/AERT" TargetMode="External"/><Relationship Id="rId534" Type="http://schemas.openxmlformats.org/officeDocument/2006/relationships/hyperlink" Target="http://www.w3.org/TR/WCAG10/wai-pageauth.html" TargetMode="External"/><Relationship Id="rId576" Type="http://schemas.openxmlformats.org/officeDocument/2006/relationships/hyperlink" Target="http://www.w3.org/TR/WCAG10/wai-pageauth.html" TargetMode="External"/><Relationship Id="rId173" Type="http://schemas.openxmlformats.org/officeDocument/2006/relationships/hyperlink" Target="http://www.w3.org/TR/WCAG10/wai-pageauth.html" TargetMode="External"/><Relationship Id="rId229" Type="http://schemas.openxmlformats.org/officeDocument/2006/relationships/hyperlink" Target="http://www.w3.org/TR/WCAG10/wai-pageauth.html" TargetMode="External"/><Relationship Id="rId380" Type="http://schemas.openxmlformats.org/officeDocument/2006/relationships/hyperlink" Target="http://www.w3.org/TR/WCAG10/wai-pageauth.html" TargetMode="External"/><Relationship Id="rId436" Type="http://schemas.openxmlformats.org/officeDocument/2006/relationships/hyperlink" Target="http://www.w3.org/TR/WAI-WEBCONTENT/" TargetMode="External"/><Relationship Id="rId601" Type="http://schemas.openxmlformats.org/officeDocument/2006/relationships/theme" Target="theme/theme1.xml"/><Relationship Id="rId240" Type="http://schemas.openxmlformats.org/officeDocument/2006/relationships/hyperlink" Target="http://www.mcmscontrols.com/Default.aspx?PageId=2357" TargetMode="External"/><Relationship Id="rId478" Type="http://schemas.openxmlformats.org/officeDocument/2006/relationships/hyperlink" Target="http://www.w3.org/TR/WCAG10/wai-pageauth.html" TargetMode="External"/><Relationship Id="rId35" Type="http://schemas.openxmlformats.org/officeDocument/2006/relationships/hyperlink" Target="http://www.microsoft.com/enable/at/search.aspx" TargetMode="External"/><Relationship Id="rId77" Type="http://schemas.openxmlformats.org/officeDocument/2006/relationships/hyperlink" Target="http://www.accessiweb.org/fr/Label_Accessibilite/criteres_accessiweb/55_accessiweb_bronze" TargetMode="External"/><Relationship Id="rId100" Type="http://schemas.openxmlformats.org/officeDocument/2006/relationships/hyperlink" Target="http://www.w3.org/TR/WCAG10/wai-pageauth.html" TargetMode="External"/><Relationship Id="rId282" Type="http://schemas.openxmlformats.org/officeDocument/2006/relationships/hyperlink" Target="http://www.w3.org/TR/WCAG10/wai-pageauth.html" TargetMode="External"/><Relationship Id="rId338" Type="http://schemas.openxmlformats.org/officeDocument/2006/relationships/hyperlink" Target="http://www.microsoft.com/downloads/details.aspx?FamilyID=9C552114-DC9A-43EE-9281-B080B7C280B4" TargetMode="External"/><Relationship Id="rId503" Type="http://schemas.openxmlformats.org/officeDocument/2006/relationships/hyperlink" Target="http://www.w3.org/TR/WCAG10/wai-pageauth.html" TargetMode="External"/><Relationship Id="rId545" Type="http://schemas.openxmlformats.org/officeDocument/2006/relationships/hyperlink" Target="http://www.w3.org/TR/WCAG10/wai-pageauth.html" TargetMode="External"/><Relationship Id="rId587" Type="http://schemas.openxmlformats.org/officeDocument/2006/relationships/hyperlink" Target="http://www.w3.org/TR/WCAG10/wai-pageauth.html" TargetMode="External"/><Relationship Id="rId8" Type="http://schemas.openxmlformats.org/officeDocument/2006/relationships/oleObject" Target="embeddings/oleObject1.bin"/><Relationship Id="rId142" Type="http://schemas.openxmlformats.org/officeDocument/2006/relationships/hyperlink" Target="http://www.w3.org/TR/WCAG10/" TargetMode="External"/><Relationship Id="rId184" Type="http://schemas.openxmlformats.org/officeDocument/2006/relationships/hyperlink" Target="http://www.w3.org/TR/WCAG10-TECHS/" TargetMode="External"/><Relationship Id="rId391" Type="http://schemas.openxmlformats.org/officeDocument/2006/relationships/hyperlink" Target="http://www.w3.org/TR/WCAG10/" TargetMode="External"/><Relationship Id="rId405" Type="http://schemas.openxmlformats.org/officeDocument/2006/relationships/hyperlink" Target="http://www.w3.org/TR/WCAG10/wai-pageauth.html" TargetMode="External"/><Relationship Id="rId447" Type="http://schemas.openxmlformats.org/officeDocument/2006/relationships/hyperlink" Target="Point%20de%20contr&#244;le%201.1%20des%20WCAG%201.0%20http:/www.w3.org/TR/WCAG10/wai-pageauth.html" TargetMode="External"/><Relationship Id="rId251" Type="http://schemas.openxmlformats.org/officeDocument/2006/relationships/hyperlink" Target="http://www.w3.org/TR/WCAG10/wai-pageauth.html" TargetMode="External"/><Relationship Id="rId489" Type="http://schemas.openxmlformats.org/officeDocument/2006/relationships/hyperlink" Target="http://www.w3.org/TR/WCAG10/" TargetMode="External"/><Relationship Id="rId46" Type="http://schemas.openxmlformats.org/officeDocument/2006/relationships/hyperlink" Target="http://www.w3.org/TR/WAI-WEBCONTENT-TECHS" TargetMode="External"/><Relationship Id="rId293" Type="http://schemas.openxmlformats.org/officeDocument/2006/relationships/hyperlink" Target="http://www.w3.org/TR/WCAG10/wai-pageauth.html" TargetMode="External"/><Relationship Id="rId307" Type="http://schemas.openxmlformats.org/officeDocument/2006/relationships/hyperlink" Target="http://www.w3.org/TR/WCAG10/wai-pageauth.html" TargetMode="External"/><Relationship Id="rId349" Type="http://schemas.openxmlformats.org/officeDocument/2006/relationships/hyperlink" Target="Point%20de%20contr&#244;le%201.1%20des%20WCAG%201.0%20http:/www.w3.org/TR/WCAG10/wai-pageauth.html" TargetMode="External"/><Relationship Id="rId514" Type="http://schemas.openxmlformats.org/officeDocument/2006/relationships/hyperlink" Target="http://www.w3.org/TR/WCAG10/wai-pageauth.html" TargetMode="External"/><Relationship Id="rId556" Type="http://schemas.openxmlformats.org/officeDocument/2006/relationships/hyperlink" Target="http://www.w3.org/TR/WCAG10/wai-pageauth.html" TargetMode="External"/><Relationship Id="rId88" Type="http://schemas.openxmlformats.org/officeDocument/2006/relationships/hyperlink" Target="http://www.w3.org/TR/WCAG10/" TargetMode="External"/><Relationship Id="rId111" Type="http://schemas.openxmlformats.org/officeDocument/2006/relationships/hyperlink" Target="http://www.w3.org/TR/WCAG10/wai-pageauth.html" TargetMode="External"/><Relationship Id="rId153" Type="http://schemas.openxmlformats.org/officeDocument/2006/relationships/hyperlink" Target="http://www.w3.org/TR/WCAG10/wai-pageauth.html" TargetMode="External"/><Relationship Id="rId195" Type="http://schemas.openxmlformats.org/officeDocument/2006/relationships/hyperlink" Target="http://www.w3.org/TR/WCAG10/wai-pageauth.html" TargetMode="External"/><Relationship Id="rId209" Type="http://schemas.openxmlformats.org/officeDocument/2006/relationships/hyperlink" Target="http://jigsaw.w3.org/css-validator" TargetMode="External"/><Relationship Id="rId360" Type="http://schemas.openxmlformats.org/officeDocument/2006/relationships/hyperlink" Target="http://www.w3.org/TR/WCAG10/wai-pageauth.html" TargetMode="External"/><Relationship Id="rId416" Type="http://schemas.openxmlformats.org/officeDocument/2006/relationships/hyperlink" Target="http://www.w3.org/TR/WCAG10/wai-pageauth.html" TargetMode="External"/><Relationship Id="rId598" Type="http://schemas.openxmlformats.org/officeDocument/2006/relationships/footer" Target="footer3.xml"/><Relationship Id="rId220" Type="http://schemas.openxmlformats.org/officeDocument/2006/relationships/hyperlink" Target="http://www.microsoft.com/cmserver/default.mspx" TargetMode="External"/><Relationship Id="rId458" Type="http://schemas.openxmlformats.org/officeDocument/2006/relationships/hyperlink" Target="http://www.w3.org/TR/WCAG10/wai-pageauth.html" TargetMode="External"/><Relationship Id="rId15" Type="http://schemas.openxmlformats.org/officeDocument/2006/relationships/footer" Target="footer2.xml"/><Relationship Id="rId57" Type="http://schemas.openxmlformats.org/officeDocument/2006/relationships/hyperlink" Target="http://www.w3.org/TR/1999/WAI-WEBCONTENT-19990505/" TargetMode="External"/><Relationship Id="rId262" Type="http://schemas.openxmlformats.org/officeDocument/2006/relationships/hyperlink" Target="http://msdn.microsoft.com/library/en-us/dnwmt/html/wmp7_sami.asp" TargetMode="External"/><Relationship Id="rId318" Type="http://schemas.openxmlformats.org/officeDocument/2006/relationships/hyperlink" Target="http://www.w3.org/TR/WCAG10/wai-pageauth.html" TargetMode="External"/><Relationship Id="rId525" Type="http://schemas.openxmlformats.org/officeDocument/2006/relationships/hyperlink" Target="http://www.w3.org/TR/WCAG10/wai-pageauth.html" TargetMode="External"/><Relationship Id="rId567" Type="http://schemas.openxmlformats.org/officeDocument/2006/relationships/hyperlink" Target="http://www.w3.org/TR/WCAG10/wai-pageauth.html" TargetMode="External"/><Relationship Id="rId99" Type="http://schemas.openxmlformats.org/officeDocument/2006/relationships/hyperlink" Target="http://www.w3.org/TR/WCAG10/" TargetMode="External"/><Relationship Id="rId122" Type="http://schemas.openxmlformats.org/officeDocument/2006/relationships/hyperlink" Target="http://www.w3.org/TR/WCAG10/wai-pageauth.html" TargetMode="External"/><Relationship Id="rId164" Type="http://schemas.openxmlformats.org/officeDocument/2006/relationships/hyperlink" Target="http://validator.w3.org" TargetMode="External"/><Relationship Id="rId371" Type="http://schemas.openxmlformats.org/officeDocument/2006/relationships/hyperlink" Target="http://www.w3.org/TR/WCAG10/wai-pageauth.html" TargetMode="External"/><Relationship Id="rId427" Type="http://schemas.openxmlformats.org/officeDocument/2006/relationships/hyperlink" Target="http://www.w3.org/TR/WCAG10/wai-pageauth.html" TargetMode="External"/><Relationship Id="rId469" Type="http://schemas.openxmlformats.org/officeDocument/2006/relationships/hyperlink" Target="http://www.w3.org/TR/WCAG10/wai-pageauth.html" TargetMode="External"/><Relationship Id="rId26" Type="http://schemas.openxmlformats.org/officeDocument/2006/relationships/hyperlink" Target="http://europa.eu.int/information_society/activities/digital_libraries/what_is_dli/index_en.htm" TargetMode="External"/><Relationship Id="rId231" Type="http://schemas.openxmlformats.org/officeDocument/2006/relationships/hyperlink" Target="http://www.w3.org/TR/WCAG10/wai-pageauth.html" TargetMode="External"/><Relationship Id="rId273" Type="http://schemas.openxmlformats.org/officeDocument/2006/relationships/hyperlink" Target="http://www.w3.org/TR/WCAG10/wai-pageauth.html" TargetMode="External"/><Relationship Id="rId329" Type="http://schemas.openxmlformats.org/officeDocument/2006/relationships/hyperlink" Target="http://www.hisoftware.com/access/intcms.html" TargetMode="External"/><Relationship Id="rId480" Type="http://schemas.openxmlformats.org/officeDocument/2006/relationships/hyperlink" Target="http://www.w3.org/TR/WCAG10/wai-pageauth.html" TargetMode="External"/><Relationship Id="rId536" Type="http://schemas.openxmlformats.org/officeDocument/2006/relationships/hyperlink" Target="http://www.w3.org/TR/WCAG10/wai-pageauth.html" TargetMode="External"/><Relationship Id="rId68" Type="http://schemas.openxmlformats.org/officeDocument/2006/relationships/hyperlink" Target="http://www.w3.org/TR/WCAG20" TargetMode="External"/><Relationship Id="rId133" Type="http://schemas.openxmlformats.org/officeDocument/2006/relationships/hyperlink" Target="http://www.w3.org/TR/WAI-WEBCONTENT-TECHS/" TargetMode="External"/><Relationship Id="rId175" Type="http://schemas.openxmlformats.org/officeDocument/2006/relationships/hyperlink" Target="http://www.w3.org/TR/WCAG10/" TargetMode="External"/><Relationship Id="rId340" Type="http://schemas.openxmlformats.org/officeDocument/2006/relationships/hyperlink" Target="http://msdn.microsoft.com/library/en-us/dnaspp/html/aspnetusstan.asp" TargetMode="External"/><Relationship Id="rId578" Type="http://schemas.openxmlformats.org/officeDocument/2006/relationships/hyperlink" Target="http://www.w3.org/TR/WCAG10/wai-pageauth.html" TargetMode="External"/><Relationship Id="rId200" Type="http://schemas.openxmlformats.org/officeDocument/2006/relationships/hyperlink" Target="http://www.microsoft.com/downloads/details.aspx?FamilyID=e59c3964-672d-4511-bb3e-2d5e1db91038" TargetMode="External"/><Relationship Id="rId382" Type="http://schemas.openxmlformats.org/officeDocument/2006/relationships/hyperlink" Target="http://www.w3.org/TR/WCAG10/wai-pageauth.html" TargetMode="External"/><Relationship Id="rId438" Type="http://schemas.openxmlformats.org/officeDocument/2006/relationships/hyperlink" Target="http://download.microsoft.com/download/c/2/3/c23bc250-5f80-4d0c-a29d-877355ff91e8/The%202007%20Office%20System%20Shared%20Features%20Beta2%20VPAT.%20doc" TargetMode="External"/><Relationship Id="rId242" Type="http://schemas.openxmlformats.org/officeDocument/2006/relationships/hyperlink" Target="http://www.w3.org/TR/WCAG10/wai-pageauth.html" TargetMode="External"/><Relationship Id="rId284" Type="http://schemas.openxmlformats.org/officeDocument/2006/relationships/hyperlink" Target="http://www.w3.org/TR/WCAG10/wai-pageauth.html" TargetMode="External"/><Relationship Id="rId491" Type="http://schemas.openxmlformats.org/officeDocument/2006/relationships/hyperlink" Target="http://www.w3.org/TR/WCAG10/wai-pageauth.html" TargetMode="External"/><Relationship Id="rId505" Type="http://schemas.openxmlformats.org/officeDocument/2006/relationships/image" Target="media/image14.png"/><Relationship Id="rId37" Type="http://schemas.openxmlformats.org/officeDocument/2006/relationships/hyperlink" Target="http://www.microsoft.com/downloads/details.aspx?familyid=8BC82E65-DBEB-4BC4-9F27-8AC7DF6B7B77" TargetMode="External"/><Relationship Id="rId79" Type="http://schemas.openxmlformats.org/officeDocument/2006/relationships/hyperlink" Target="http://www.accessiweb.org/fr/Label_Accessibilite/accessiweb_uwem1/" TargetMode="External"/><Relationship Id="rId102" Type="http://schemas.openxmlformats.org/officeDocument/2006/relationships/hyperlink" Target="http://www.w3.org/TR/WCAG10/wai-pageauth.html" TargetMode="External"/><Relationship Id="rId144" Type="http://schemas.openxmlformats.org/officeDocument/2006/relationships/hyperlink" Target="http://www.w3.org/TR/WCAG10/" TargetMode="External"/><Relationship Id="rId547" Type="http://schemas.openxmlformats.org/officeDocument/2006/relationships/hyperlink" Target="http://www.w3.org/TR/WCAG10/wai-pageauth.html" TargetMode="External"/><Relationship Id="rId589" Type="http://schemas.openxmlformats.org/officeDocument/2006/relationships/hyperlink" Target="http://www.w3.org/TR/WCAG10/wai-pageauth.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sharepointblogs.com/marwantarek/archive/2006/12/01/16544.aspx" TargetMode="External"/><Relationship Id="rId1" Type="http://schemas.openxmlformats.org/officeDocument/2006/relationships/hyperlink" Target="http://www.w3.org/WAI/GL/WCAG20"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wm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84</Pages>
  <Words>-32766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design and development of accessible Web sites by using Microsoft solutionsGuide to the design and development of accessible Web sites by using Microsoft solutions</dc:title>
  <dc:subject/>
  <dc:creator/>
  <cp:keywords/>
  <dc:description/>
  <cp:lastModifiedBy/>
  <cp:revision>2</cp:revision>
  <cp:lastPrinted>2007-01-18T19:22:00Z</cp:lastPrinted>
  <dcterms:created xsi:type="dcterms:W3CDTF">2007-01-23T19:05:00Z</dcterms:created>
  <dcterms:modified xsi:type="dcterms:W3CDTF">2007-01-23T19:05:00Z</dcterms:modified>
</cp:coreProperties>
</file>